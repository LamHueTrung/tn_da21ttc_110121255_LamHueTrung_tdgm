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659B59" w14:textId="13B45378" w:rsidR="00B24B7A" w:rsidRDefault="00B24B7A" w:rsidP="00B24B7A">
      <w:pPr>
        <w:jc w:val="center"/>
        <w:rPr>
          <w:szCs w:val="28"/>
        </w:rPr>
      </w:pPr>
      <w:bookmarkStart w:id="0" w:name="_Hlk198089360"/>
      <w:r>
        <w:rPr>
          <w:b/>
          <w:sz w:val="32"/>
          <w:szCs w:val="32"/>
        </w:rPr>
        <w:t xml:space="preserve">TRƯỜNG </w:t>
      </w:r>
      <w:r w:rsidR="0090089B">
        <w:rPr>
          <w:b/>
          <w:sz w:val="32"/>
          <w:szCs w:val="32"/>
        </w:rPr>
        <w:t>KỸ THUẬT VÀ CÔNG NGHỆ</w:t>
      </w:r>
    </w:p>
    <w:p w14:paraId="43057FFF" w14:textId="76B344F9" w:rsidR="00B24B7A" w:rsidRDefault="00B24B7A" w:rsidP="00B24B7A">
      <w:pPr>
        <w:jc w:val="center"/>
        <w:rPr>
          <w:b/>
          <w:sz w:val="32"/>
          <w:szCs w:val="32"/>
        </w:rPr>
      </w:pPr>
      <w:r>
        <w:rPr>
          <w:b/>
          <w:sz w:val="32"/>
          <w:szCs w:val="32"/>
        </w:rPr>
        <w:t xml:space="preserve">KHOA </w:t>
      </w:r>
      <w:r w:rsidR="0090089B">
        <w:rPr>
          <w:b/>
          <w:sz w:val="32"/>
          <w:szCs w:val="32"/>
        </w:rPr>
        <w:t>CÔNG NGHỆ THÔNG TIN</w:t>
      </w:r>
    </w:p>
    <w:p w14:paraId="450C2B3C" w14:textId="77777777" w:rsidR="00B24B7A" w:rsidRDefault="00B24B7A" w:rsidP="00B24B7A">
      <w:pPr>
        <w:ind w:firstLine="720"/>
        <w:jc w:val="center"/>
      </w:pPr>
      <w:r>
        <w:rPr>
          <w:noProof/>
        </w:rPr>
        <mc:AlternateContent>
          <mc:Choice Requires="wps">
            <w:drawing>
              <wp:anchor distT="0" distB="0" distL="114300" distR="114300" simplePos="0" relativeHeight="251705344" behindDoc="0" locked="0" layoutInCell="1" allowOverlap="1" wp14:anchorId="121BA57F" wp14:editId="49A8AD23">
                <wp:simplePos x="0" y="0"/>
                <wp:positionH relativeFrom="margin">
                  <wp:align>center</wp:align>
                </wp:positionH>
                <wp:positionV relativeFrom="paragraph">
                  <wp:posOffset>40999</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F8D08B" id="Straight Connector 1"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H2NjrHZAAAABAEAAA8AAAAAAAAAAAAAAAAABQQAAGRycy9kb3ducmV2LnhtbFBLBQYA&#10;AAAABAAEAPMAAAALBQAAAAA=&#10;" strokecolor="black [3200]" strokeweight="1pt">
                <v:stroke joinstyle="miter"/>
                <w10:wrap anchorx="margin"/>
              </v:line>
            </w:pict>
          </mc:Fallback>
        </mc:AlternateContent>
      </w:r>
    </w:p>
    <w:bookmarkEnd w:id="0"/>
    <w:p w14:paraId="7EE36F37" w14:textId="77777777" w:rsidR="00B24B7A" w:rsidRDefault="00B24B7A" w:rsidP="00B24B7A">
      <w:pPr>
        <w:ind w:firstLine="720"/>
        <w:jc w:val="center"/>
      </w:pPr>
    </w:p>
    <w:p w14:paraId="762E89B0" w14:textId="77777777" w:rsidR="00B24B7A" w:rsidRDefault="00B24B7A" w:rsidP="00B24B7A">
      <w:pPr>
        <w:rPr>
          <w:b/>
          <w:szCs w:val="28"/>
        </w:rPr>
      </w:pPr>
    </w:p>
    <w:p w14:paraId="726516C0" w14:textId="77777777" w:rsidR="00B24B7A" w:rsidRDefault="00B24B7A" w:rsidP="00B24B7A">
      <w:pPr>
        <w:ind w:firstLine="720"/>
        <w:jc w:val="center"/>
        <w:rPr>
          <w:b/>
          <w:szCs w:val="28"/>
        </w:rPr>
      </w:pPr>
      <w:r>
        <w:rPr>
          <w:b/>
          <w:noProof/>
          <w:szCs w:val="28"/>
        </w:rPr>
        <w:drawing>
          <wp:anchor distT="0" distB="0" distL="114300" distR="114300" simplePos="0" relativeHeight="251706368" behindDoc="0" locked="0" layoutInCell="1" allowOverlap="1" wp14:anchorId="6706F3CD" wp14:editId="10C3E262">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2B26C0A8" w14:textId="77777777" w:rsidR="00B24B7A" w:rsidRDefault="00B24B7A" w:rsidP="00B24B7A">
      <w:pPr>
        <w:ind w:firstLine="720"/>
        <w:jc w:val="center"/>
        <w:rPr>
          <w:b/>
          <w:szCs w:val="28"/>
        </w:rPr>
      </w:pPr>
    </w:p>
    <w:p w14:paraId="08B9BF15" w14:textId="77777777" w:rsidR="00B24B7A" w:rsidRDefault="00B24B7A" w:rsidP="00B24B7A">
      <w:pPr>
        <w:ind w:firstLine="720"/>
        <w:jc w:val="center"/>
        <w:rPr>
          <w:b/>
          <w:szCs w:val="28"/>
        </w:rPr>
      </w:pPr>
    </w:p>
    <w:p w14:paraId="58E43822" w14:textId="77777777" w:rsidR="00B24B7A" w:rsidRDefault="00B24B7A" w:rsidP="00B24B7A">
      <w:pPr>
        <w:ind w:firstLine="720"/>
        <w:jc w:val="center"/>
        <w:rPr>
          <w:b/>
          <w:szCs w:val="28"/>
        </w:rPr>
      </w:pPr>
    </w:p>
    <w:p w14:paraId="464A5056" w14:textId="77777777" w:rsidR="00B24B7A" w:rsidRDefault="00B24B7A" w:rsidP="00B24B7A">
      <w:pPr>
        <w:ind w:firstLine="720"/>
        <w:jc w:val="center"/>
        <w:rPr>
          <w:b/>
          <w:szCs w:val="28"/>
        </w:rPr>
      </w:pPr>
    </w:p>
    <w:p w14:paraId="2BF8C0DF" w14:textId="77777777" w:rsidR="00B24B7A" w:rsidRDefault="00B24B7A" w:rsidP="00B24B7A">
      <w:pPr>
        <w:ind w:firstLine="720"/>
        <w:jc w:val="center"/>
        <w:rPr>
          <w:b/>
          <w:szCs w:val="28"/>
        </w:rPr>
      </w:pPr>
    </w:p>
    <w:p w14:paraId="010BE563" w14:textId="77777777" w:rsidR="00B24B7A" w:rsidRDefault="00B24B7A" w:rsidP="00B24B7A">
      <w:pPr>
        <w:ind w:left="2880" w:firstLine="720"/>
        <w:rPr>
          <w:b/>
          <w:szCs w:val="28"/>
        </w:rPr>
      </w:pPr>
    </w:p>
    <w:p w14:paraId="406BA72F" w14:textId="77777777" w:rsidR="00B24B7A" w:rsidRDefault="00B24B7A" w:rsidP="00B24B7A">
      <w:pPr>
        <w:rPr>
          <w:b/>
          <w:szCs w:val="28"/>
        </w:rPr>
      </w:pPr>
    </w:p>
    <w:p w14:paraId="7CF993F5" w14:textId="1F6B676B" w:rsidR="00B24B7A" w:rsidRDefault="00B24B7A" w:rsidP="00B24B7A">
      <w:pPr>
        <w:rPr>
          <w:b/>
          <w:szCs w:val="28"/>
        </w:rPr>
      </w:pPr>
    </w:p>
    <w:p w14:paraId="0DAE1A2A" w14:textId="77777777" w:rsidR="00B24B7A" w:rsidRDefault="00B24B7A" w:rsidP="00B24B7A">
      <w:pPr>
        <w:rPr>
          <w:b/>
          <w:sz w:val="32"/>
          <w:szCs w:val="32"/>
        </w:rPr>
      </w:pPr>
    </w:p>
    <w:p w14:paraId="6F8AEF42" w14:textId="77777777" w:rsidR="00B24B7A" w:rsidRDefault="00B24B7A" w:rsidP="00B24B7A">
      <w:pPr>
        <w:jc w:val="center"/>
        <w:rPr>
          <w:b/>
          <w:sz w:val="32"/>
          <w:szCs w:val="32"/>
        </w:rPr>
      </w:pPr>
    </w:p>
    <w:p w14:paraId="4009B994" w14:textId="73ED169A" w:rsidR="00B24B7A" w:rsidRPr="00CF39D2" w:rsidRDefault="00AD1E1E" w:rsidP="00B24B7A">
      <w:pPr>
        <w:jc w:val="center"/>
        <w:rPr>
          <w:b/>
          <w:sz w:val="32"/>
          <w:szCs w:val="32"/>
        </w:rPr>
      </w:pPr>
      <w:bookmarkStart w:id="1" w:name="_Hlk198089452"/>
      <w:r>
        <w:rPr>
          <w:b/>
          <w:sz w:val="32"/>
          <w:szCs w:val="32"/>
        </w:rPr>
        <w:t>ĐỒ ÁN TỐT NGHIỆP</w:t>
      </w:r>
    </w:p>
    <w:p w14:paraId="23D4725D" w14:textId="77777777" w:rsidR="00B24B7A" w:rsidRDefault="00B24B7A" w:rsidP="00B24B7A">
      <w:pPr>
        <w:rPr>
          <w:b/>
          <w:sz w:val="40"/>
          <w:szCs w:val="40"/>
        </w:rPr>
      </w:pPr>
    </w:p>
    <w:p w14:paraId="28342FE1" w14:textId="77777777" w:rsidR="00B24B7A" w:rsidRPr="00CF39D2" w:rsidRDefault="00B24B7A" w:rsidP="00B24B7A">
      <w:pPr>
        <w:rPr>
          <w:b/>
          <w:sz w:val="40"/>
          <w:szCs w:val="40"/>
        </w:rPr>
      </w:pPr>
    </w:p>
    <w:p w14:paraId="0CEB6CDD" w14:textId="77777777" w:rsidR="00AD1E1E" w:rsidRDefault="00AD1E1E" w:rsidP="00AD1E1E">
      <w:pPr>
        <w:jc w:val="center"/>
        <w:rPr>
          <w:b/>
          <w:bCs/>
          <w:sz w:val="40"/>
          <w:szCs w:val="40"/>
        </w:rPr>
      </w:pPr>
      <w:r w:rsidRPr="00AD1E1E">
        <w:rPr>
          <w:b/>
          <w:bCs/>
          <w:sz w:val="40"/>
          <w:szCs w:val="40"/>
        </w:rPr>
        <w:t xml:space="preserve">XÂY DỰNG HỆ THỐNG QUẢN LÝ </w:t>
      </w:r>
    </w:p>
    <w:p w14:paraId="0B8D86F8" w14:textId="66DB7A30" w:rsidR="00B24B7A" w:rsidRPr="00AD1E1E" w:rsidRDefault="00AD1E1E" w:rsidP="00AD1E1E">
      <w:pPr>
        <w:jc w:val="center"/>
        <w:rPr>
          <w:b/>
          <w:bCs/>
          <w:sz w:val="40"/>
          <w:szCs w:val="40"/>
        </w:rPr>
      </w:pPr>
      <w:r w:rsidRPr="00AD1E1E">
        <w:rPr>
          <w:b/>
          <w:bCs/>
          <w:sz w:val="40"/>
          <w:szCs w:val="40"/>
        </w:rPr>
        <w:t>THIẾT BỊ VÀ QUÀ TẶNG CHO TRUNG TÂM NGOẠI NGỮ - TIN HỌC VICTORY</w:t>
      </w:r>
    </w:p>
    <w:bookmarkEnd w:id="1"/>
    <w:p w14:paraId="4F7F93A9" w14:textId="77777777" w:rsidR="00B24B7A" w:rsidRDefault="00B24B7A" w:rsidP="00B24B7A">
      <w:pPr>
        <w:jc w:val="both"/>
        <w:rPr>
          <w:b/>
        </w:rPr>
      </w:pPr>
    </w:p>
    <w:p w14:paraId="3F666231" w14:textId="77777777" w:rsidR="00AD1E1E" w:rsidRDefault="00AD1E1E" w:rsidP="00B24B7A">
      <w:pPr>
        <w:jc w:val="both"/>
        <w:rPr>
          <w:b/>
        </w:rPr>
      </w:pPr>
    </w:p>
    <w:p w14:paraId="693C89C1" w14:textId="77777777" w:rsidR="00AD1E1E" w:rsidRDefault="00AD1E1E" w:rsidP="00B24B7A">
      <w:pPr>
        <w:jc w:val="both"/>
        <w:rPr>
          <w:b/>
        </w:rPr>
      </w:pPr>
    </w:p>
    <w:p w14:paraId="1B02C9A7" w14:textId="77777777" w:rsidR="00B24B7A" w:rsidRDefault="00B24B7A" w:rsidP="00B24B7A">
      <w:pPr>
        <w:jc w:val="both"/>
        <w:rPr>
          <w:b/>
        </w:rPr>
      </w:pPr>
    </w:p>
    <w:p w14:paraId="788E470F" w14:textId="77777777" w:rsidR="00AD1E1E" w:rsidRPr="000D2870" w:rsidRDefault="00AD1E1E" w:rsidP="00AD1E1E">
      <w:pPr>
        <w:rPr>
          <w:sz w:val="28"/>
          <w:szCs w:val="28"/>
        </w:rPr>
      </w:pPr>
      <w:r w:rsidRPr="000D2870">
        <w:rPr>
          <w:sz w:val="28"/>
          <w:szCs w:val="28"/>
        </w:rPr>
        <w:t xml:space="preserve">Giảng viên hướng dẫn : ThS </w:t>
      </w:r>
      <w:r w:rsidRPr="000D2870">
        <w:rPr>
          <w:b/>
          <w:bCs/>
          <w:sz w:val="28"/>
          <w:szCs w:val="28"/>
        </w:rPr>
        <w:t>NHAN MINH PHÚC</w:t>
      </w:r>
      <w:r w:rsidRPr="000D2870">
        <w:rPr>
          <w:sz w:val="28"/>
          <w:szCs w:val="28"/>
        </w:rPr>
        <w:t xml:space="preserve">  </w:t>
      </w:r>
    </w:p>
    <w:p w14:paraId="0548FC45" w14:textId="77777777" w:rsidR="00AD1E1E" w:rsidRPr="000D2870" w:rsidRDefault="00AD1E1E" w:rsidP="00AD1E1E">
      <w:pPr>
        <w:rPr>
          <w:sz w:val="28"/>
          <w:szCs w:val="28"/>
        </w:rPr>
      </w:pPr>
      <w:r w:rsidRPr="000D2870">
        <w:rPr>
          <w:sz w:val="28"/>
          <w:szCs w:val="28"/>
        </w:rPr>
        <w:t>Sinh viên thực hiện:</w:t>
      </w:r>
      <w:r w:rsidRPr="000D2870">
        <w:rPr>
          <w:b/>
          <w:sz w:val="28"/>
          <w:szCs w:val="28"/>
        </w:rPr>
        <w:t xml:space="preserve">    </w:t>
      </w:r>
      <w:r>
        <w:rPr>
          <w:b/>
          <w:sz w:val="28"/>
          <w:szCs w:val="28"/>
        </w:rPr>
        <w:t>LÂM HUỆ TRUNG</w:t>
      </w:r>
    </w:p>
    <w:p w14:paraId="5C02933E" w14:textId="77777777" w:rsidR="00AD1E1E" w:rsidRPr="000D2870" w:rsidRDefault="00AD1E1E" w:rsidP="00AD1E1E">
      <w:pPr>
        <w:rPr>
          <w:sz w:val="28"/>
          <w:szCs w:val="28"/>
        </w:rPr>
      </w:pPr>
      <w:r w:rsidRPr="000D2870">
        <w:rPr>
          <w:sz w:val="28"/>
          <w:szCs w:val="28"/>
        </w:rPr>
        <w:t xml:space="preserve">Mã số sinh viên: </w:t>
      </w:r>
      <w:r>
        <w:rPr>
          <w:b/>
          <w:sz w:val="28"/>
          <w:szCs w:val="28"/>
        </w:rPr>
        <w:t>110121255</w:t>
      </w:r>
    </w:p>
    <w:p w14:paraId="69D7A9DB" w14:textId="77777777" w:rsidR="00AD1E1E" w:rsidRPr="000D2870" w:rsidRDefault="00AD1E1E" w:rsidP="00AD1E1E">
      <w:pPr>
        <w:rPr>
          <w:b/>
          <w:sz w:val="28"/>
          <w:szCs w:val="28"/>
        </w:rPr>
      </w:pPr>
      <w:r w:rsidRPr="000D2870">
        <w:rPr>
          <w:sz w:val="28"/>
          <w:szCs w:val="28"/>
        </w:rPr>
        <w:t xml:space="preserve">Lớp       </w:t>
      </w:r>
      <w:r w:rsidRPr="000D2870">
        <w:rPr>
          <w:b/>
          <w:sz w:val="28"/>
          <w:szCs w:val="28"/>
        </w:rPr>
        <w:t xml:space="preserve">:    </w:t>
      </w:r>
      <w:r>
        <w:rPr>
          <w:b/>
          <w:sz w:val="28"/>
          <w:szCs w:val="28"/>
        </w:rPr>
        <w:t>DA21TTC</w:t>
      </w:r>
    </w:p>
    <w:p w14:paraId="119C2BD3" w14:textId="77777777" w:rsidR="00AD1E1E" w:rsidRPr="000D2870" w:rsidRDefault="00AD1E1E" w:rsidP="00AD1E1E">
      <w:pPr>
        <w:rPr>
          <w:sz w:val="28"/>
          <w:szCs w:val="28"/>
        </w:rPr>
      </w:pPr>
      <w:r w:rsidRPr="000D2870">
        <w:rPr>
          <w:sz w:val="28"/>
          <w:szCs w:val="28"/>
        </w:rPr>
        <w:t xml:space="preserve">Khoá    </w:t>
      </w:r>
      <w:r w:rsidRPr="000D2870">
        <w:rPr>
          <w:b/>
          <w:sz w:val="28"/>
          <w:szCs w:val="28"/>
        </w:rPr>
        <w:t xml:space="preserve"> :    </w:t>
      </w:r>
      <w:r>
        <w:rPr>
          <w:b/>
          <w:sz w:val="28"/>
          <w:szCs w:val="28"/>
        </w:rPr>
        <w:t>2021-2025</w:t>
      </w:r>
    </w:p>
    <w:p w14:paraId="36177B00" w14:textId="77777777" w:rsidR="00AD1E1E" w:rsidRDefault="00AD1E1E" w:rsidP="00AD1E1E">
      <w:pPr>
        <w:rPr>
          <w:szCs w:val="28"/>
        </w:rPr>
      </w:pPr>
    </w:p>
    <w:p w14:paraId="6BC220F6" w14:textId="77777777" w:rsidR="00AD1E1E" w:rsidRDefault="00AD1E1E" w:rsidP="00AD1E1E">
      <w:pPr>
        <w:rPr>
          <w:b/>
          <w:szCs w:val="28"/>
        </w:rPr>
      </w:pPr>
    </w:p>
    <w:p w14:paraId="438C35FE" w14:textId="77777777" w:rsidR="00AD1E1E" w:rsidRPr="00C66542" w:rsidRDefault="00AD1E1E" w:rsidP="00AD1E1E">
      <w:pPr>
        <w:rPr>
          <w:b/>
          <w:szCs w:val="28"/>
        </w:rPr>
      </w:pPr>
    </w:p>
    <w:p w14:paraId="1396951F" w14:textId="77777777" w:rsidR="00AD1E1E" w:rsidRDefault="00AD1E1E" w:rsidP="00B24B7A">
      <w:pPr>
        <w:jc w:val="both"/>
        <w:rPr>
          <w:b/>
        </w:rPr>
      </w:pPr>
    </w:p>
    <w:p w14:paraId="54FEC7AF" w14:textId="77777777" w:rsidR="00B24B7A" w:rsidRDefault="00B24B7A" w:rsidP="00B24B7A">
      <w:pPr>
        <w:jc w:val="both"/>
        <w:rPr>
          <w:b/>
        </w:rPr>
      </w:pPr>
    </w:p>
    <w:p w14:paraId="4D3F715F" w14:textId="77777777" w:rsidR="00B24B7A" w:rsidRDefault="00B24B7A" w:rsidP="00B24B7A">
      <w:pPr>
        <w:jc w:val="both"/>
        <w:rPr>
          <w:b/>
        </w:rPr>
      </w:pPr>
    </w:p>
    <w:p w14:paraId="15ED1977" w14:textId="77777777" w:rsidR="00B24B7A" w:rsidRDefault="00B24B7A" w:rsidP="00B24B7A">
      <w:pPr>
        <w:jc w:val="both"/>
        <w:rPr>
          <w:b/>
        </w:rPr>
      </w:pPr>
    </w:p>
    <w:p w14:paraId="43F69670" w14:textId="77777777" w:rsidR="00B24B7A" w:rsidRDefault="00B24B7A" w:rsidP="00B24B7A">
      <w:pPr>
        <w:jc w:val="both"/>
        <w:rPr>
          <w:b/>
        </w:rPr>
      </w:pPr>
    </w:p>
    <w:p w14:paraId="65F626F8" w14:textId="77777777" w:rsidR="00B24B7A" w:rsidRDefault="00B24B7A" w:rsidP="00B24B7A">
      <w:pPr>
        <w:jc w:val="both"/>
        <w:rPr>
          <w:b/>
        </w:rPr>
      </w:pPr>
    </w:p>
    <w:p w14:paraId="1BC387A6" w14:textId="77777777" w:rsidR="006D33F5" w:rsidRDefault="006D33F5" w:rsidP="00B24B7A">
      <w:pPr>
        <w:jc w:val="center"/>
        <w:rPr>
          <w:b/>
          <w:sz w:val="28"/>
          <w:szCs w:val="28"/>
        </w:rPr>
      </w:pPr>
    </w:p>
    <w:p w14:paraId="3737AFF1" w14:textId="77777777" w:rsidR="00B24B7A" w:rsidRDefault="00B24B7A" w:rsidP="00B24B7A">
      <w:pPr>
        <w:jc w:val="center"/>
        <w:rPr>
          <w:b/>
          <w:sz w:val="28"/>
          <w:szCs w:val="28"/>
        </w:rPr>
      </w:pPr>
    </w:p>
    <w:p w14:paraId="21CAD17C" w14:textId="77777777" w:rsidR="00AD1E1E" w:rsidRPr="00FD6DB9" w:rsidRDefault="00AD1E1E" w:rsidP="00AD1E1E">
      <w:pPr>
        <w:jc w:val="center"/>
        <w:rPr>
          <w:b/>
          <w:bCs/>
          <w:i/>
        </w:rPr>
      </w:pPr>
      <w:r w:rsidRPr="00FD6DB9">
        <w:rPr>
          <w:b/>
          <w:bCs/>
          <w:i/>
          <w:szCs w:val="26"/>
        </w:rPr>
        <w:t>Trà Vinh, tháng………… năm…………….</w:t>
      </w:r>
    </w:p>
    <w:p w14:paraId="4234A9AB" w14:textId="4B08CCED" w:rsidR="00E7385E" w:rsidRDefault="00E7385E" w:rsidP="00E7385E">
      <w:pPr>
        <w:jc w:val="center"/>
        <w:rPr>
          <w:szCs w:val="28"/>
        </w:rPr>
      </w:pPr>
      <w:r>
        <w:rPr>
          <w:b/>
          <w:sz w:val="32"/>
          <w:szCs w:val="32"/>
        </w:rPr>
        <w:lastRenderedPageBreak/>
        <w:t xml:space="preserve">TRƯỜNG </w:t>
      </w:r>
      <w:r w:rsidR="0090089B">
        <w:rPr>
          <w:b/>
          <w:sz w:val="32"/>
          <w:szCs w:val="32"/>
        </w:rPr>
        <w:t>KỸ THUẬT VÀ CÔNG NGHỆ</w:t>
      </w:r>
    </w:p>
    <w:p w14:paraId="795DEBD8" w14:textId="1E2249D6" w:rsidR="00E7385E" w:rsidRDefault="00E7385E" w:rsidP="00E7385E">
      <w:pPr>
        <w:jc w:val="center"/>
        <w:rPr>
          <w:b/>
          <w:sz w:val="32"/>
          <w:szCs w:val="32"/>
        </w:rPr>
      </w:pPr>
      <w:r>
        <w:rPr>
          <w:b/>
          <w:sz w:val="32"/>
          <w:szCs w:val="32"/>
        </w:rPr>
        <w:t xml:space="preserve">KHOA </w:t>
      </w:r>
      <w:r w:rsidR="0090089B">
        <w:rPr>
          <w:b/>
          <w:sz w:val="32"/>
          <w:szCs w:val="32"/>
        </w:rPr>
        <w:t>CÔNG NGHỆ THÔNG TIN</w:t>
      </w:r>
    </w:p>
    <w:p w14:paraId="232DBECC" w14:textId="77777777" w:rsidR="00E7385E" w:rsidRDefault="00E7385E" w:rsidP="00E7385E">
      <w:pPr>
        <w:ind w:firstLine="720"/>
        <w:jc w:val="center"/>
      </w:pPr>
      <w:r>
        <w:rPr>
          <w:noProof/>
        </w:rPr>
        <mc:AlternateContent>
          <mc:Choice Requires="wps">
            <w:drawing>
              <wp:anchor distT="0" distB="0" distL="114300" distR="114300" simplePos="0" relativeHeight="251804672" behindDoc="0" locked="0" layoutInCell="1" allowOverlap="1" wp14:anchorId="5D58BD4E" wp14:editId="306343CF">
                <wp:simplePos x="0" y="0"/>
                <wp:positionH relativeFrom="margin">
                  <wp:align>center</wp:align>
                </wp:positionH>
                <wp:positionV relativeFrom="paragraph">
                  <wp:posOffset>40999</wp:posOffset>
                </wp:positionV>
                <wp:extent cx="1758462" cy="10048"/>
                <wp:effectExtent l="0" t="0" r="32385" b="28575"/>
                <wp:wrapNone/>
                <wp:docPr id="1805308636" name="Straight Connector 1805308636"/>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74BC22" id="Straight Connector 1805308636" o:spid="_x0000_s1026" style="position:absolute;flip:y;z-index:251804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H2NjrHZAAAABAEAAA8AAAAAAAAAAAAAAAAABQQAAGRycy9kb3ducmV2LnhtbFBLBQYA&#10;AAAABAAEAPMAAAALBQAAAAA=&#10;" strokecolor="black [3200]" strokeweight="1pt">
                <v:stroke joinstyle="miter"/>
                <w10:wrap anchorx="margin"/>
              </v:line>
            </w:pict>
          </mc:Fallback>
        </mc:AlternateContent>
      </w:r>
    </w:p>
    <w:p w14:paraId="2CFD5F5E" w14:textId="77777777" w:rsidR="00E7385E" w:rsidRDefault="00E7385E" w:rsidP="00E7385E">
      <w:pPr>
        <w:ind w:firstLine="720"/>
        <w:jc w:val="center"/>
      </w:pPr>
    </w:p>
    <w:p w14:paraId="0F406906" w14:textId="77777777" w:rsidR="00E7385E" w:rsidRDefault="00E7385E" w:rsidP="00E7385E">
      <w:pPr>
        <w:rPr>
          <w:b/>
          <w:szCs w:val="28"/>
        </w:rPr>
      </w:pPr>
    </w:p>
    <w:p w14:paraId="3509D6C9" w14:textId="77777777" w:rsidR="00E7385E" w:rsidRDefault="00E7385E" w:rsidP="00E7385E">
      <w:pPr>
        <w:ind w:firstLine="720"/>
        <w:jc w:val="center"/>
        <w:rPr>
          <w:b/>
          <w:szCs w:val="28"/>
        </w:rPr>
      </w:pPr>
      <w:r>
        <w:rPr>
          <w:b/>
          <w:noProof/>
          <w:szCs w:val="28"/>
        </w:rPr>
        <w:drawing>
          <wp:anchor distT="0" distB="0" distL="114300" distR="114300" simplePos="0" relativeHeight="251805696" behindDoc="0" locked="0" layoutInCell="1" allowOverlap="1" wp14:anchorId="6B2D3A4F" wp14:editId="4122C7EF">
            <wp:simplePos x="0" y="0"/>
            <wp:positionH relativeFrom="margin">
              <wp:align>center</wp:align>
            </wp:positionH>
            <wp:positionV relativeFrom="paragraph">
              <wp:posOffset>71164</wp:posOffset>
            </wp:positionV>
            <wp:extent cx="1353185" cy="1353185"/>
            <wp:effectExtent l="0" t="0" r="0" b="0"/>
            <wp:wrapNone/>
            <wp:docPr id="1361311868" name="Picture 136131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55819B0F" w14:textId="77777777" w:rsidR="00E7385E" w:rsidRDefault="00E7385E" w:rsidP="00E7385E">
      <w:pPr>
        <w:ind w:firstLine="720"/>
        <w:jc w:val="center"/>
        <w:rPr>
          <w:b/>
          <w:szCs w:val="28"/>
        </w:rPr>
      </w:pPr>
    </w:p>
    <w:p w14:paraId="68267792" w14:textId="77777777" w:rsidR="00E7385E" w:rsidRDefault="00E7385E" w:rsidP="00E7385E">
      <w:pPr>
        <w:ind w:firstLine="720"/>
        <w:jc w:val="center"/>
        <w:rPr>
          <w:b/>
          <w:szCs w:val="28"/>
        </w:rPr>
      </w:pPr>
    </w:p>
    <w:p w14:paraId="26C6162D" w14:textId="77777777" w:rsidR="00E7385E" w:rsidRDefault="00E7385E" w:rsidP="00E7385E">
      <w:pPr>
        <w:ind w:firstLine="720"/>
        <w:jc w:val="center"/>
        <w:rPr>
          <w:b/>
          <w:szCs w:val="28"/>
        </w:rPr>
      </w:pPr>
    </w:p>
    <w:p w14:paraId="184D72AC" w14:textId="77777777" w:rsidR="00E7385E" w:rsidRDefault="00E7385E" w:rsidP="00E7385E">
      <w:pPr>
        <w:ind w:firstLine="720"/>
        <w:jc w:val="center"/>
        <w:rPr>
          <w:b/>
          <w:szCs w:val="28"/>
        </w:rPr>
      </w:pPr>
    </w:p>
    <w:p w14:paraId="6E34FE68" w14:textId="77777777" w:rsidR="00E7385E" w:rsidRDefault="00E7385E" w:rsidP="00E7385E">
      <w:pPr>
        <w:ind w:firstLine="720"/>
        <w:jc w:val="center"/>
        <w:rPr>
          <w:b/>
          <w:szCs w:val="28"/>
        </w:rPr>
      </w:pPr>
    </w:p>
    <w:p w14:paraId="0210D864" w14:textId="77777777" w:rsidR="00E7385E" w:rsidRDefault="00E7385E" w:rsidP="00E7385E">
      <w:pPr>
        <w:ind w:left="2880" w:firstLine="720"/>
        <w:rPr>
          <w:b/>
          <w:szCs w:val="28"/>
        </w:rPr>
      </w:pPr>
    </w:p>
    <w:p w14:paraId="5B4A2A80" w14:textId="77777777" w:rsidR="00E7385E" w:rsidRDefault="00E7385E" w:rsidP="00E7385E">
      <w:pPr>
        <w:rPr>
          <w:b/>
          <w:szCs w:val="28"/>
        </w:rPr>
      </w:pPr>
    </w:p>
    <w:p w14:paraId="474D56DB" w14:textId="77777777" w:rsidR="00E7385E" w:rsidRDefault="00E7385E" w:rsidP="00E7385E">
      <w:pPr>
        <w:rPr>
          <w:b/>
          <w:szCs w:val="28"/>
        </w:rPr>
      </w:pPr>
    </w:p>
    <w:p w14:paraId="7D09DEAE" w14:textId="77777777" w:rsidR="00E7385E" w:rsidRDefault="00E7385E" w:rsidP="00E7385E">
      <w:pPr>
        <w:rPr>
          <w:b/>
          <w:sz w:val="32"/>
          <w:szCs w:val="32"/>
        </w:rPr>
      </w:pPr>
    </w:p>
    <w:p w14:paraId="7EB0B237" w14:textId="77777777" w:rsidR="00E7385E" w:rsidRDefault="00E7385E" w:rsidP="00E7385E">
      <w:pPr>
        <w:jc w:val="center"/>
        <w:rPr>
          <w:b/>
          <w:sz w:val="32"/>
          <w:szCs w:val="32"/>
        </w:rPr>
      </w:pPr>
    </w:p>
    <w:p w14:paraId="5BB1F5AB" w14:textId="77777777" w:rsidR="00E7385E" w:rsidRPr="00CF39D2" w:rsidRDefault="00E7385E" w:rsidP="00E7385E">
      <w:pPr>
        <w:jc w:val="center"/>
        <w:rPr>
          <w:b/>
          <w:sz w:val="32"/>
          <w:szCs w:val="32"/>
        </w:rPr>
      </w:pPr>
      <w:r>
        <w:rPr>
          <w:b/>
          <w:sz w:val="32"/>
          <w:szCs w:val="32"/>
        </w:rPr>
        <w:t>ĐỒ ÁN TỐT NGHIỆP</w:t>
      </w:r>
    </w:p>
    <w:p w14:paraId="552A8D8B" w14:textId="77777777" w:rsidR="00E7385E" w:rsidRDefault="00E7385E" w:rsidP="00E7385E">
      <w:pPr>
        <w:rPr>
          <w:b/>
          <w:sz w:val="40"/>
          <w:szCs w:val="40"/>
        </w:rPr>
      </w:pPr>
    </w:p>
    <w:p w14:paraId="5C84E0F7" w14:textId="77777777" w:rsidR="00E7385E" w:rsidRPr="00CF39D2" w:rsidRDefault="00E7385E" w:rsidP="00E7385E">
      <w:pPr>
        <w:rPr>
          <w:b/>
          <w:sz w:val="40"/>
          <w:szCs w:val="40"/>
        </w:rPr>
      </w:pPr>
    </w:p>
    <w:p w14:paraId="70B74AE7" w14:textId="77777777" w:rsidR="00E7385E" w:rsidRDefault="00E7385E" w:rsidP="00E7385E">
      <w:pPr>
        <w:jc w:val="center"/>
        <w:rPr>
          <w:b/>
          <w:bCs/>
          <w:sz w:val="40"/>
          <w:szCs w:val="40"/>
        </w:rPr>
      </w:pPr>
      <w:r w:rsidRPr="00AD1E1E">
        <w:rPr>
          <w:b/>
          <w:bCs/>
          <w:sz w:val="40"/>
          <w:szCs w:val="40"/>
        </w:rPr>
        <w:t xml:space="preserve">XÂY DỰNG HỆ THỐNG QUẢN LÝ </w:t>
      </w:r>
    </w:p>
    <w:p w14:paraId="42C184B1" w14:textId="77777777" w:rsidR="00E7385E" w:rsidRPr="00AD1E1E" w:rsidRDefault="00E7385E" w:rsidP="00E7385E">
      <w:pPr>
        <w:jc w:val="center"/>
        <w:rPr>
          <w:b/>
          <w:bCs/>
          <w:sz w:val="40"/>
          <w:szCs w:val="40"/>
        </w:rPr>
      </w:pPr>
      <w:r w:rsidRPr="00AD1E1E">
        <w:rPr>
          <w:b/>
          <w:bCs/>
          <w:sz w:val="40"/>
          <w:szCs w:val="40"/>
        </w:rPr>
        <w:t>THIẾT BỊ VÀ QUÀ TẶNG CHO TRUNG TÂM NGOẠI NGỮ - TIN HỌC VICTORY</w:t>
      </w:r>
    </w:p>
    <w:p w14:paraId="150C4F0C" w14:textId="77777777" w:rsidR="00E7385E" w:rsidRDefault="00E7385E" w:rsidP="00E7385E">
      <w:pPr>
        <w:jc w:val="both"/>
        <w:rPr>
          <w:b/>
        </w:rPr>
      </w:pPr>
    </w:p>
    <w:p w14:paraId="1441438C" w14:textId="77777777" w:rsidR="00E7385E" w:rsidRDefault="00E7385E" w:rsidP="00E7385E">
      <w:pPr>
        <w:jc w:val="both"/>
        <w:rPr>
          <w:b/>
        </w:rPr>
      </w:pPr>
    </w:p>
    <w:p w14:paraId="26C91094" w14:textId="77777777" w:rsidR="00E7385E" w:rsidRDefault="00E7385E" w:rsidP="00E7385E">
      <w:pPr>
        <w:jc w:val="both"/>
        <w:rPr>
          <w:b/>
        </w:rPr>
      </w:pPr>
    </w:p>
    <w:p w14:paraId="0A8DB285" w14:textId="77777777" w:rsidR="00E7385E" w:rsidRDefault="00E7385E" w:rsidP="00E7385E">
      <w:pPr>
        <w:jc w:val="both"/>
        <w:rPr>
          <w:b/>
        </w:rPr>
      </w:pPr>
    </w:p>
    <w:p w14:paraId="790646FE" w14:textId="77777777" w:rsidR="00E7385E" w:rsidRPr="000D2870" w:rsidRDefault="00E7385E" w:rsidP="00E7385E">
      <w:pPr>
        <w:rPr>
          <w:sz w:val="28"/>
          <w:szCs w:val="28"/>
        </w:rPr>
      </w:pPr>
      <w:r w:rsidRPr="000D2870">
        <w:rPr>
          <w:sz w:val="28"/>
          <w:szCs w:val="28"/>
        </w:rPr>
        <w:t xml:space="preserve">Giảng viên hướng dẫn : ThS </w:t>
      </w:r>
      <w:r w:rsidRPr="000D2870">
        <w:rPr>
          <w:b/>
          <w:bCs/>
          <w:sz w:val="28"/>
          <w:szCs w:val="28"/>
        </w:rPr>
        <w:t>NHAN MINH PHÚC</w:t>
      </w:r>
      <w:r w:rsidRPr="000D2870">
        <w:rPr>
          <w:sz w:val="28"/>
          <w:szCs w:val="28"/>
        </w:rPr>
        <w:t xml:space="preserve">  </w:t>
      </w:r>
    </w:p>
    <w:p w14:paraId="00DE84B3" w14:textId="77777777" w:rsidR="00E7385E" w:rsidRPr="000D2870" w:rsidRDefault="00E7385E" w:rsidP="00E7385E">
      <w:pPr>
        <w:rPr>
          <w:sz w:val="28"/>
          <w:szCs w:val="28"/>
        </w:rPr>
      </w:pPr>
      <w:r w:rsidRPr="000D2870">
        <w:rPr>
          <w:sz w:val="28"/>
          <w:szCs w:val="28"/>
        </w:rPr>
        <w:t>Sinh viên thực hiện:</w:t>
      </w:r>
      <w:r w:rsidRPr="000D2870">
        <w:rPr>
          <w:b/>
          <w:sz w:val="28"/>
          <w:szCs w:val="28"/>
        </w:rPr>
        <w:t xml:space="preserve">    </w:t>
      </w:r>
      <w:r>
        <w:rPr>
          <w:b/>
          <w:sz w:val="28"/>
          <w:szCs w:val="28"/>
        </w:rPr>
        <w:t>LÂM HUỆ TRUNG</w:t>
      </w:r>
    </w:p>
    <w:p w14:paraId="73957568" w14:textId="77777777" w:rsidR="00E7385E" w:rsidRPr="000D2870" w:rsidRDefault="00E7385E" w:rsidP="00E7385E">
      <w:pPr>
        <w:rPr>
          <w:sz w:val="28"/>
          <w:szCs w:val="28"/>
        </w:rPr>
      </w:pPr>
      <w:r w:rsidRPr="000D2870">
        <w:rPr>
          <w:sz w:val="28"/>
          <w:szCs w:val="28"/>
        </w:rPr>
        <w:t xml:space="preserve">Mã số sinh viên: </w:t>
      </w:r>
      <w:r>
        <w:rPr>
          <w:b/>
          <w:sz w:val="28"/>
          <w:szCs w:val="28"/>
        </w:rPr>
        <w:t>110121255</w:t>
      </w:r>
    </w:p>
    <w:p w14:paraId="47C60155" w14:textId="77777777" w:rsidR="00E7385E" w:rsidRPr="000D2870" w:rsidRDefault="00E7385E" w:rsidP="00E7385E">
      <w:pPr>
        <w:rPr>
          <w:b/>
          <w:sz w:val="28"/>
          <w:szCs w:val="28"/>
        </w:rPr>
      </w:pPr>
      <w:r w:rsidRPr="000D2870">
        <w:rPr>
          <w:sz w:val="28"/>
          <w:szCs w:val="28"/>
        </w:rPr>
        <w:t xml:space="preserve">Lớp       </w:t>
      </w:r>
      <w:r w:rsidRPr="000D2870">
        <w:rPr>
          <w:b/>
          <w:sz w:val="28"/>
          <w:szCs w:val="28"/>
        </w:rPr>
        <w:t xml:space="preserve">:    </w:t>
      </w:r>
      <w:r>
        <w:rPr>
          <w:b/>
          <w:sz w:val="28"/>
          <w:szCs w:val="28"/>
        </w:rPr>
        <w:t>DA21TTC</w:t>
      </w:r>
    </w:p>
    <w:p w14:paraId="122DE423" w14:textId="77777777" w:rsidR="00E7385E" w:rsidRPr="000D2870" w:rsidRDefault="00E7385E" w:rsidP="00E7385E">
      <w:pPr>
        <w:rPr>
          <w:sz w:val="28"/>
          <w:szCs w:val="28"/>
        </w:rPr>
      </w:pPr>
      <w:r w:rsidRPr="000D2870">
        <w:rPr>
          <w:sz w:val="28"/>
          <w:szCs w:val="28"/>
        </w:rPr>
        <w:t xml:space="preserve">Khoá    </w:t>
      </w:r>
      <w:r w:rsidRPr="000D2870">
        <w:rPr>
          <w:b/>
          <w:sz w:val="28"/>
          <w:szCs w:val="28"/>
        </w:rPr>
        <w:t xml:space="preserve"> :    </w:t>
      </w:r>
      <w:r>
        <w:rPr>
          <w:b/>
          <w:sz w:val="28"/>
          <w:szCs w:val="28"/>
        </w:rPr>
        <w:t>2021-2025</w:t>
      </w:r>
    </w:p>
    <w:p w14:paraId="0595C66B" w14:textId="77777777" w:rsidR="00E7385E" w:rsidRDefault="00E7385E" w:rsidP="00E7385E">
      <w:pPr>
        <w:rPr>
          <w:szCs w:val="28"/>
        </w:rPr>
      </w:pPr>
    </w:p>
    <w:p w14:paraId="5DE9B715" w14:textId="77777777" w:rsidR="00E7385E" w:rsidRDefault="00E7385E" w:rsidP="00E7385E">
      <w:pPr>
        <w:rPr>
          <w:b/>
          <w:szCs w:val="28"/>
        </w:rPr>
      </w:pPr>
    </w:p>
    <w:p w14:paraId="6A219404" w14:textId="77777777" w:rsidR="00E7385E" w:rsidRPr="00C66542" w:rsidRDefault="00E7385E" w:rsidP="00E7385E">
      <w:pPr>
        <w:rPr>
          <w:b/>
          <w:szCs w:val="28"/>
        </w:rPr>
      </w:pPr>
    </w:p>
    <w:p w14:paraId="2538532B" w14:textId="77777777" w:rsidR="00E7385E" w:rsidRDefault="00E7385E" w:rsidP="00E7385E">
      <w:pPr>
        <w:jc w:val="both"/>
        <w:rPr>
          <w:b/>
        </w:rPr>
      </w:pPr>
    </w:p>
    <w:p w14:paraId="7CDB59CE" w14:textId="77777777" w:rsidR="00E7385E" w:rsidRDefault="00E7385E" w:rsidP="00E7385E">
      <w:pPr>
        <w:jc w:val="both"/>
        <w:rPr>
          <w:b/>
        </w:rPr>
      </w:pPr>
    </w:p>
    <w:p w14:paraId="06113517" w14:textId="77777777" w:rsidR="00E7385E" w:rsidRDefault="00E7385E" w:rsidP="00E7385E">
      <w:pPr>
        <w:jc w:val="both"/>
        <w:rPr>
          <w:b/>
        </w:rPr>
      </w:pPr>
    </w:p>
    <w:p w14:paraId="5D2E7391" w14:textId="77777777" w:rsidR="00E7385E" w:rsidRDefault="00E7385E" w:rsidP="00E7385E">
      <w:pPr>
        <w:jc w:val="both"/>
        <w:rPr>
          <w:b/>
        </w:rPr>
      </w:pPr>
    </w:p>
    <w:p w14:paraId="5A147510" w14:textId="77777777" w:rsidR="00E7385E" w:rsidRDefault="00E7385E" w:rsidP="00E7385E">
      <w:pPr>
        <w:jc w:val="both"/>
        <w:rPr>
          <w:b/>
        </w:rPr>
      </w:pPr>
    </w:p>
    <w:p w14:paraId="5DDBDC86" w14:textId="77777777" w:rsidR="00E7385E" w:rsidRDefault="00E7385E" w:rsidP="00E7385E">
      <w:pPr>
        <w:jc w:val="both"/>
        <w:rPr>
          <w:b/>
        </w:rPr>
      </w:pPr>
    </w:p>
    <w:p w14:paraId="56A7E83B" w14:textId="77777777" w:rsidR="00E7385E" w:rsidRDefault="00E7385E" w:rsidP="00E7385E">
      <w:pPr>
        <w:jc w:val="center"/>
        <w:rPr>
          <w:b/>
          <w:sz w:val="28"/>
          <w:szCs w:val="28"/>
        </w:rPr>
      </w:pPr>
    </w:p>
    <w:p w14:paraId="0284FA53" w14:textId="77777777" w:rsidR="00E7385E" w:rsidRDefault="00E7385E" w:rsidP="00E7385E">
      <w:pPr>
        <w:jc w:val="center"/>
        <w:rPr>
          <w:b/>
          <w:sz w:val="28"/>
          <w:szCs w:val="28"/>
        </w:rPr>
      </w:pPr>
    </w:p>
    <w:p w14:paraId="4284024B" w14:textId="77777777" w:rsidR="00E7385E" w:rsidRPr="00FD6DB9" w:rsidRDefault="00E7385E" w:rsidP="00E7385E">
      <w:pPr>
        <w:jc w:val="center"/>
        <w:rPr>
          <w:b/>
          <w:bCs/>
          <w:i/>
        </w:rPr>
      </w:pPr>
      <w:r w:rsidRPr="00FD6DB9">
        <w:rPr>
          <w:b/>
          <w:bCs/>
          <w:i/>
          <w:szCs w:val="26"/>
        </w:rPr>
        <w:t>Trà Vinh, tháng………… năm…………….</w:t>
      </w:r>
    </w:p>
    <w:p w14:paraId="38FEFA9F" w14:textId="3DCDC9E5" w:rsidR="00B24B7A" w:rsidRPr="00B24B7A" w:rsidRDefault="00B24B7A" w:rsidP="00B24B7A">
      <w:pPr>
        <w:jc w:val="center"/>
        <w:rPr>
          <w:b/>
          <w:sz w:val="28"/>
          <w:szCs w:val="28"/>
        </w:rPr>
        <w:sectPr w:rsidR="00B24B7A" w:rsidRPr="00B24B7A" w:rsidSect="009E7991">
          <w:footerReference w:type="default" r:id="rId9"/>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p>
    <w:p w14:paraId="28E16BBF" w14:textId="77777777" w:rsidR="00AF4014" w:rsidRDefault="00AF4014" w:rsidP="00B24B7A">
      <w:pPr>
        <w:spacing w:before="120" w:after="120" w:line="360" w:lineRule="auto"/>
        <w:jc w:val="center"/>
        <w:rPr>
          <w:b/>
          <w:sz w:val="28"/>
          <w:szCs w:val="28"/>
        </w:rPr>
      </w:pPr>
      <w:r>
        <w:rPr>
          <w:b/>
          <w:sz w:val="28"/>
          <w:szCs w:val="28"/>
        </w:rPr>
        <w:t>LỜI MỞ ĐẦU</w:t>
      </w:r>
    </w:p>
    <w:p w14:paraId="7634C0B4" w14:textId="1323DB93" w:rsidR="0055363F" w:rsidRPr="0055363F" w:rsidRDefault="0055363F" w:rsidP="0055363F">
      <w:pPr>
        <w:pStyle w:val="BodyText"/>
        <w:ind w:firstLine="397"/>
        <w:rPr>
          <w:lang w:val="en-US"/>
        </w:rPr>
      </w:pPr>
      <w:r w:rsidRPr="0055363F">
        <w:rPr>
          <w:lang w:val="en-US"/>
        </w:rPr>
        <w:t>Trong thời đại công nghệ phát triển không ngừng, việc tự động hóa các quy trình quản lý ngày càng trở nên thiết yếu để nâng cao hiệu quả và tối ưu hóa nguồn lực. Đặc biệt, tại các trung tâm đào tạo như Trung tâm Ngoại ngữ - Tin học Victory, nhu cầu xây dựng một hệ thống quản lý thiết bị và quà tặng hiệu quả là vô cùng cần thiết nhằm hỗ trợ công tác quản trị, giảm thiểu sai sót và nâng cao chất lượng dịch vụ.</w:t>
      </w:r>
    </w:p>
    <w:p w14:paraId="69A5B408" w14:textId="7EF8355B" w:rsidR="0055363F" w:rsidRPr="0055363F" w:rsidRDefault="0055363F" w:rsidP="0055363F">
      <w:pPr>
        <w:pStyle w:val="BodyText"/>
        <w:ind w:firstLine="397"/>
        <w:rPr>
          <w:lang w:val="en-US"/>
        </w:rPr>
      </w:pPr>
      <w:r w:rsidRPr="0055363F">
        <w:rPr>
          <w:lang w:val="en-US"/>
        </w:rPr>
        <w:t>Hệ thống quản lý được đề xuất trong đề tài này được phát triển dựa trên các công nghệ hiện đại bao gồm Node.js và Express cho backend, MongoDB làm cơ sở dữ liệu, Handlebars (HBS) cho giao diện người dùng, và Bootstrap 5 để đảm bảo thiết kế giao diện thân thiện, đáp ứng tốt trên nhiều thiết bị. Kiến trúc MVC (Model-View-Controller) kết hợp với mô hình CQRS (Command Query Responsibility Segregation) được áp dụng để tăng tính mô-đun, dễ bảo trì và mở rộng của hệ thống.</w:t>
      </w:r>
    </w:p>
    <w:p w14:paraId="1EFDC807" w14:textId="66FFD0C0" w:rsidR="0055363F" w:rsidRPr="0055363F" w:rsidRDefault="0055363F" w:rsidP="0055363F">
      <w:pPr>
        <w:pStyle w:val="BodyText"/>
        <w:ind w:firstLine="397"/>
        <w:rPr>
          <w:lang w:val="en-US"/>
        </w:rPr>
      </w:pPr>
      <w:r w:rsidRPr="0055363F">
        <w:rPr>
          <w:lang w:val="en-US"/>
        </w:rPr>
        <w:t>Đề tài hướng tới việc xây dựng một hệ thống quản lý giúp nhân viên trung tâm dễ dàng theo dõi, quản lý thiết bị và quà tặng, đồng thời cung cấp giao diện trực quan cho người dùng. Hệ thống không chỉ hỗ trợ tối ưu hóa quy trình làm việc mà còn đảm bảo tính chính xác và minh bạch trong việc lưu trữ, cập nhật thông tin. Ngoài ra, với xu hướng tích hợp các công nghệ tiên tiến, việc sử dụng MongoDB cho phép lưu trữ dữ liệu linh hoạt, trong khi CQRS giúp tách biệt rõ ràng giữa các thao tác đọc và ghi, nâng cao hiệu suất xử lý.</w:t>
      </w:r>
    </w:p>
    <w:p w14:paraId="22743432" w14:textId="08EF7FA0" w:rsidR="005D5C0B" w:rsidRDefault="0055363F" w:rsidP="0055363F">
      <w:pPr>
        <w:pStyle w:val="BodyText"/>
        <w:ind w:firstLine="397"/>
        <w:rPr>
          <w:lang w:val="en-US"/>
        </w:rPr>
      </w:pPr>
      <w:r w:rsidRPr="0055363F">
        <w:rPr>
          <w:lang w:val="en-US"/>
        </w:rPr>
        <w:t>Đề tài này không chỉ mang lại giá trị thực tiễn cho Trung tâm Ngoại ngữ - Tin học Victory mà còn là cơ hội để nghiên cứu và ứng dụng các công nghệ hiện đại vào giải quyết các bài toán thực tế trong lĩnh vực quản lý.</w:t>
      </w:r>
    </w:p>
    <w:p w14:paraId="0E8580B8" w14:textId="46347F34" w:rsidR="00AF4014" w:rsidRPr="005915EC" w:rsidRDefault="00AF4014" w:rsidP="005915EC">
      <w:pPr>
        <w:pStyle w:val="BodyText"/>
        <w:ind w:firstLine="397"/>
        <w:rPr>
          <w:lang w:val="en-US"/>
        </w:rPr>
      </w:pPr>
      <w:r>
        <w:br w:type="page"/>
      </w:r>
    </w:p>
    <w:p w14:paraId="32A7CC3D" w14:textId="77777777" w:rsidR="00AF4014" w:rsidRDefault="00AF4014" w:rsidP="001D6ACD">
      <w:pPr>
        <w:spacing w:after="240"/>
        <w:jc w:val="center"/>
        <w:rPr>
          <w:b/>
          <w:sz w:val="28"/>
          <w:szCs w:val="28"/>
        </w:rPr>
      </w:pPr>
      <w:r>
        <w:rPr>
          <w:b/>
          <w:sz w:val="28"/>
          <w:szCs w:val="28"/>
        </w:rPr>
        <w:t>LỜI CẢM ƠN</w:t>
      </w:r>
    </w:p>
    <w:p w14:paraId="3B866467" w14:textId="4CBC8B49" w:rsidR="00CF5335" w:rsidRPr="00577BA6" w:rsidRDefault="00CF5335" w:rsidP="00693AEC">
      <w:pPr>
        <w:pStyle w:val="BodyText"/>
        <w:ind w:firstLine="397"/>
        <w:rPr>
          <w:lang w:val="en-US"/>
        </w:rPr>
      </w:pPr>
      <w:r w:rsidRPr="00CF5335">
        <w:rPr>
          <w:noProof/>
          <w:lang w:val="en-US"/>
        </w:rPr>
        <w:t xml:space="preserve">Trước hết, em xin </w:t>
      </w:r>
      <w:r w:rsidRPr="00693AEC">
        <w:t>gửi lời cảm ơn đến toàn thể quý thầy cô, giảng viên Trường</w:t>
      </w:r>
      <w:r w:rsidR="0090089B">
        <w:rPr>
          <w:lang w:val="en-US"/>
        </w:rPr>
        <w:t xml:space="preserve"> Kỹ thuật và Công nghệ</w:t>
      </w:r>
      <w:r w:rsidRPr="00693AEC">
        <w:t xml:space="preserve">, đặc biệt là các thầy cô ở Khoa </w:t>
      </w:r>
      <w:r w:rsidR="0090089B">
        <w:rPr>
          <w:lang w:val="en-US"/>
        </w:rPr>
        <w:t>Công nghệ Thông tin</w:t>
      </w:r>
      <w:r w:rsidR="00577BA6">
        <w:rPr>
          <w:lang w:val="en-US"/>
        </w:rPr>
        <w:t xml:space="preserve"> đã </w:t>
      </w:r>
      <w:r w:rsidR="004F0D89">
        <w:rPr>
          <w:lang w:val="en-US"/>
        </w:rPr>
        <w:t xml:space="preserve">tận tâm chỉ dạy </w:t>
      </w:r>
      <w:r w:rsidR="00577BA6">
        <w:rPr>
          <w:lang w:val="en-US"/>
        </w:rPr>
        <w:t xml:space="preserve">trong suốt quá trình học tập tại trường và </w:t>
      </w:r>
      <w:r w:rsidRPr="00693AEC">
        <w:t>đã tạo điều kiện tốt nhất để em hoàn thành trọn vẹn bài báo cáo này</w:t>
      </w:r>
      <w:r w:rsidR="00577BA6">
        <w:rPr>
          <w:lang w:val="en-US"/>
        </w:rPr>
        <w:t>.</w:t>
      </w:r>
    </w:p>
    <w:p w14:paraId="38047938" w14:textId="6D44FCA2" w:rsidR="00CF5335" w:rsidRPr="00577BA6" w:rsidRDefault="00CF5335" w:rsidP="00693AEC">
      <w:pPr>
        <w:pStyle w:val="BodyText"/>
        <w:ind w:firstLine="397"/>
        <w:rPr>
          <w:lang w:val="en-US"/>
        </w:rPr>
      </w:pPr>
      <w:r w:rsidRPr="00693AEC">
        <w:t xml:space="preserve">Tiếp theo, em xin tỏ lòng biết ơn sâu sắc đến </w:t>
      </w:r>
      <w:r w:rsidR="001357EA">
        <w:rPr>
          <w:lang w:val="en-US"/>
        </w:rPr>
        <w:t>T</w:t>
      </w:r>
      <w:r w:rsidRPr="00693AEC">
        <w:t>hầy</w:t>
      </w:r>
      <w:r w:rsidR="004C444B">
        <w:rPr>
          <w:lang w:val="en-US"/>
        </w:rPr>
        <w:t xml:space="preserve"> </w:t>
      </w:r>
      <w:r w:rsidR="0055363F">
        <w:rPr>
          <w:lang w:val="en-US"/>
        </w:rPr>
        <w:t>Nhan Minh Phúc</w:t>
      </w:r>
      <w:r w:rsidRPr="00693AEC">
        <w:t xml:space="preserve"> – Giảng viên </w:t>
      </w:r>
      <w:r w:rsidR="0090089B">
        <w:rPr>
          <w:lang w:val="en-US"/>
        </w:rPr>
        <w:t>Trường</w:t>
      </w:r>
      <w:r w:rsidRPr="00693AEC">
        <w:t xml:space="preserve"> Kỹ thuật </w:t>
      </w:r>
      <w:r w:rsidR="0090089B">
        <w:rPr>
          <w:lang w:val="en-US"/>
        </w:rPr>
        <w:t>và</w:t>
      </w:r>
      <w:r w:rsidRPr="00693AEC">
        <w:t xml:space="preserve"> Công nghệ, trong quá trình hướng dẫn đồ án đã vô cùng tâm huyết trong việc truyền đạt kiến thức</w:t>
      </w:r>
      <w:r w:rsidR="00CB13AD">
        <w:rPr>
          <w:lang w:val="en-US"/>
        </w:rPr>
        <w:t xml:space="preserve">, đưa ra các hướng đi phù hợp và luôn </w:t>
      </w:r>
      <w:r w:rsidR="00577BA6">
        <w:rPr>
          <w:lang w:val="en-US"/>
        </w:rPr>
        <w:t xml:space="preserve">tận tình, </w:t>
      </w:r>
      <w:r w:rsidR="00E0525A">
        <w:rPr>
          <w:lang w:val="en-US"/>
        </w:rPr>
        <w:t>sẵn</w:t>
      </w:r>
      <w:r w:rsidR="00CB13AD">
        <w:rPr>
          <w:lang w:val="en-US"/>
        </w:rPr>
        <w:t xml:space="preserve"> sàng </w:t>
      </w:r>
      <w:r w:rsidR="00577BA6">
        <w:rPr>
          <w:lang w:val="en-US"/>
        </w:rPr>
        <w:t>hướng dẫn, chỉ bảo trong suốt quá trình thực hiện đồ án này.</w:t>
      </w:r>
    </w:p>
    <w:p w14:paraId="13D1F7B7" w14:textId="77777777" w:rsidR="00B55DE2" w:rsidRDefault="00CF5335" w:rsidP="00693AEC">
      <w:pPr>
        <w:pStyle w:val="BodyText"/>
        <w:ind w:firstLine="397"/>
        <w:rPr>
          <w:noProof/>
          <w:lang w:val="en-US"/>
        </w:rPr>
      </w:pPr>
      <w:r w:rsidRPr="00693AEC">
        <w:t>Trong bài báo cáo, do lượng kiến thức và kinh ngiệm còn khiêm tốn, vẫn còn một số sai sót nhỏ không đáng kể. Do đó, em kính mong quý thầy cô thông cảm, góp ý để em có thể tiếp thu và cải thiện</w:t>
      </w:r>
      <w:r w:rsidRPr="00CF5335">
        <w:rPr>
          <w:noProof/>
          <w:lang w:val="en-US"/>
        </w:rPr>
        <w:t xml:space="preserve"> cho những nghiên cứu trong tương lai. Sau tất cả, kính chúc các thầy cô luôn dồi dào sức khoẻ. </w:t>
      </w:r>
    </w:p>
    <w:p w14:paraId="2AFAABCC" w14:textId="7FDE7240" w:rsidR="00D525A0" w:rsidRDefault="00CF5335" w:rsidP="00693AEC">
      <w:pPr>
        <w:pStyle w:val="BodyText"/>
        <w:ind w:firstLine="397"/>
      </w:pPr>
      <w:r w:rsidRPr="00CF5335">
        <w:rPr>
          <w:noProof/>
          <w:lang w:val="en-US"/>
        </w:rPr>
        <w:t>Em xin chân thành cảm ơn!</w:t>
      </w:r>
    </w:p>
    <w:p w14:paraId="6D9D6C86" w14:textId="77777777" w:rsidR="00D525A0" w:rsidRPr="00D525A0" w:rsidRDefault="00D525A0" w:rsidP="00980A7D">
      <w:pPr>
        <w:spacing w:before="120" w:after="120" w:line="360" w:lineRule="auto"/>
        <w:ind w:left="227" w:right="227" w:firstLine="720"/>
        <w:jc w:val="both"/>
      </w:pPr>
    </w:p>
    <w:p w14:paraId="4B595275" w14:textId="4E9D4965" w:rsidR="00980A7D" w:rsidRPr="00D525A0" w:rsidRDefault="00980A7D" w:rsidP="00980A7D">
      <w:pPr>
        <w:spacing w:before="120" w:after="120" w:line="360" w:lineRule="auto"/>
        <w:ind w:right="394"/>
        <w:jc w:val="right"/>
        <w:rPr>
          <w:i/>
          <w:szCs w:val="22"/>
        </w:rPr>
      </w:pPr>
      <w:r w:rsidRPr="00D525A0">
        <w:rPr>
          <w:i/>
        </w:rPr>
        <w:t>Trà Vinh</w:t>
      </w:r>
      <w:r w:rsidRPr="00D525A0">
        <w:rPr>
          <w:i/>
          <w:lang w:val="vi-VN"/>
        </w:rPr>
        <w:t>, ngày</w:t>
      </w:r>
      <w:r w:rsidRPr="00D525A0">
        <w:rPr>
          <w:i/>
        </w:rPr>
        <w:t xml:space="preserve"> ……</w:t>
      </w:r>
      <w:r w:rsidRPr="00D525A0">
        <w:rPr>
          <w:i/>
          <w:lang w:val="vi-VN"/>
        </w:rPr>
        <w:t xml:space="preserve"> tháng</w:t>
      </w:r>
      <w:r w:rsidRPr="00D525A0">
        <w:rPr>
          <w:i/>
        </w:rPr>
        <w:t xml:space="preserve"> </w:t>
      </w:r>
      <w:r w:rsidR="0055363F">
        <w:rPr>
          <w:i/>
        </w:rPr>
        <w:t>…</w:t>
      </w:r>
      <w:r w:rsidRPr="00D525A0">
        <w:rPr>
          <w:i/>
          <w:lang w:val="vi-VN"/>
        </w:rPr>
        <w:t xml:space="preserve"> năm 202</w:t>
      </w:r>
      <w:r w:rsidR="0055363F">
        <w:rPr>
          <w:i/>
        </w:rPr>
        <w:t>5</w:t>
      </w:r>
    </w:p>
    <w:p w14:paraId="3CBD1D0F" w14:textId="77777777" w:rsidR="00980A7D" w:rsidRDefault="00980A7D" w:rsidP="00980A7D">
      <w:pPr>
        <w:pStyle w:val="BodyText"/>
        <w:ind w:left="4860" w:right="394"/>
        <w:jc w:val="center"/>
        <w:rPr>
          <w:lang w:val="vi-VN"/>
        </w:rPr>
      </w:pPr>
      <w:r>
        <w:t>Sinh viên</w:t>
      </w:r>
      <w:r>
        <w:rPr>
          <w:lang w:val="vi-VN"/>
        </w:rPr>
        <w:t xml:space="preserve"> thực hiện</w:t>
      </w:r>
    </w:p>
    <w:p w14:paraId="3E109806" w14:textId="77777777" w:rsidR="00980A7D" w:rsidRDefault="00980A7D" w:rsidP="00980A7D">
      <w:pPr>
        <w:pStyle w:val="BodyText"/>
        <w:rPr>
          <w:sz w:val="28"/>
          <w:lang w:val="vi-VN"/>
        </w:rPr>
      </w:pPr>
    </w:p>
    <w:p w14:paraId="1DA4F446" w14:textId="77777777" w:rsidR="00980A7D" w:rsidRDefault="00980A7D" w:rsidP="00980A7D">
      <w:pPr>
        <w:pStyle w:val="BodyText"/>
        <w:rPr>
          <w:sz w:val="31"/>
          <w:lang w:val="vi-VN"/>
        </w:rPr>
      </w:pPr>
    </w:p>
    <w:p w14:paraId="5C3BEFF4" w14:textId="62A00D46" w:rsidR="00980A7D" w:rsidRPr="00D525A0" w:rsidRDefault="0055363F" w:rsidP="00980A7D">
      <w:pPr>
        <w:pStyle w:val="BodyText"/>
        <w:ind w:left="4860" w:right="394"/>
        <w:jc w:val="center"/>
        <w:rPr>
          <w:b/>
          <w:lang w:val="en-US"/>
        </w:rPr>
      </w:pPr>
      <w:r>
        <w:rPr>
          <w:b/>
          <w:lang w:val="en-US"/>
        </w:rPr>
        <w:t>Lâm Huệ Trung</w:t>
      </w:r>
    </w:p>
    <w:p w14:paraId="02714B45" w14:textId="77777777" w:rsidR="00AF4014" w:rsidRDefault="00AF4014" w:rsidP="00980A7D">
      <w:pPr>
        <w:spacing w:before="120" w:after="120" w:line="360" w:lineRule="auto"/>
        <w:rPr>
          <w:b/>
          <w:sz w:val="32"/>
          <w:szCs w:val="32"/>
        </w:rPr>
      </w:pPr>
    </w:p>
    <w:p w14:paraId="4F61518F" w14:textId="77777777" w:rsidR="00AF4014" w:rsidRDefault="00AF4014" w:rsidP="00AF4014">
      <w:pPr>
        <w:rPr>
          <w:b/>
          <w:sz w:val="32"/>
          <w:szCs w:val="32"/>
        </w:rPr>
      </w:pPr>
    </w:p>
    <w:p w14:paraId="6382BD55" w14:textId="77777777" w:rsidR="00AF4014" w:rsidRDefault="00AF4014" w:rsidP="00AF4014">
      <w:pPr>
        <w:rPr>
          <w:b/>
          <w:sz w:val="32"/>
          <w:szCs w:val="32"/>
        </w:rPr>
      </w:pPr>
    </w:p>
    <w:p w14:paraId="29A64351" w14:textId="77777777" w:rsidR="00AF4014" w:rsidRDefault="00AF4014" w:rsidP="00AF4014">
      <w:pPr>
        <w:spacing w:after="160" w:line="259" w:lineRule="auto"/>
        <w:rPr>
          <w:b/>
          <w:sz w:val="28"/>
          <w:szCs w:val="28"/>
        </w:rPr>
      </w:pPr>
      <w:r>
        <w:br w:type="page"/>
      </w:r>
    </w:p>
    <w:p w14:paraId="6A71414E" w14:textId="77777777" w:rsidR="00AF4014" w:rsidRDefault="00AF4014" w:rsidP="00AF4014">
      <w:pPr>
        <w:jc w:val="center"/>
        <w:rPr>
          <w:b/>
          <w:sz w:val="28"/>
          <w:szCs w:val="28"/>
        </w:rPr>
      </w:pPr>
      <w:r>
        <w:rPr>
          <w:b/>
          <w:sz w:val="28"/>
          <w:szCs w:val="28"/>
        </w:rPr>
        <w:t xml:space="preserve">NHẬN XÉT </w:t>
      </w:r>
    </w:p>
    <w:p w14:paraId="15E34719" w14:textId="77777777" w:rsidR="00AF4014" w:rsidRDefault="00AF4014" w:rsidP="00AF4014">
      <w:pPr>
        <w:jc w:val="center"/>
        <w:rPr>
          <w:b/>
          <w:sz w:val="28"/>
          <w:szCs w:val="28"/>
        </w:rPr>
      </w:pPr>
      <w:r>
        <w:rPr>
          <w:b/>
          <w:sz w:val="28"/>
          <w:szCs w:val="28"/>
        </w:rPr>
        <w:t>(Của giảng viên hướng dẫn trong đồ án, khoá luận của sinh viên)</w:t>
      </w:r>
    </w:p>
    <w:p w14:paraId="4B2B43ED" w14:textId="77777777" w:rsidR="00AF4014" w:rsidRDefault="00AF4014" w:rsidP="00AF4014">
      <w:pPr>
        <w:jc w:val="center"/>
        <w:rPr>
          <w:sz w:val="28"/>
          <w:szCs w:val="28"/>
        </w:rPr>
      </w:pPr>
    </w:p>
    <w:p w14:paraId="55D9BDA1" w14:textId="16256A98" w:rsidR="00AF4014" w:rsidRDefault="00BC4D37" w:rsidP="00AF4014">
      <w:pPr>
        <w:spacing w:line="300" w:lineRule="auto"/>
        <w:jc w:val="both"/>
        <w:rPr>
          <w:bCs/>
        </w:rPr>
      </w:pPr>
      <w:r>
        <w:rPr>
          <w:bCs/>
        </w:rPr>
        <w:t>Nội dung quyển khóa luận phù hợp với yêu cầu đề ra</w:t>
      </w:r>
      <w:r>
        <w:rPr>
          <w:bCs/>
        </w:rPr>
        <w:t>, sản phẩm tốt xây dựng đầy đủ các chức năng đã nêu trong đề cương chi tiết ,</w:t>
      </w:r>
      <w:r>
        <w:rPr>
          <w:bCs/>
        </w:rPr>
        <w:t xml:space="preserve"> </w:t>
      </w:r>
      <w:r>
        <w:rPr>
          <w:bCs/>
        </w:rPr>
        <w:t>đ</w:t>
      </w:r>
      <w:r>
        <w:rPr>
          <w:bCs/>
        </w:rPr>
        <w:t>ủ điều kiện bảo vệ khóa luận</w:t>
      </w:r>
      <w:r>
        <w:rPr>
          <w:bCs/>
        </w:rPr>
        <w:t xml:space="preserve">. </w:t>
      </w:r>
      <w:r w:rsidR="00AF4014">
        <w:rPr>
          <w:bCs/>
        </w:rPr>
        <w:t>…………………………………………………………………………………………………………………………………………………………………………………………………………………………………………………………………………………………………………………………………………………………………………………………………………………………………………………………………………………………………………………………………………………………………………………………………………………………………………………………………………………………………………………………………………………………………………………………………………………………………………………………………………………………………………………………………………………………………………………………………………………………………………………………………………………………………………………………………………………………………………………………………………………………………………………………………………………………………………………………………………………………………………………………………………………………………………………………………………………………………………………………………………………………………………………………………………………………………………………………………………………………………………………………………………………………………………………………………………………………………………………………………………………………………………………………………………………………………………………………………………………………………………………………………………………………………………………………………………………………………………………………………………………………………………………………………………………………………………………………………………………………………………………………………………………………………………………………………………………………………………………………</w:t>
      </w:r>
    </w:p>
    <w:p w14:paraId="1D4C9DDC" w14:textId="77777777" w:rsidR="00AF4014" w:rsidRDefault="00AF4014" w:rsidP="00AF4014">
      <w:pPr>
        <w:spacing w:line="300" w:lineRule="auto"/>
        <w:jc w:val="center"/>
        <w:rPr>
          <w:b/>
        </w:rPr>
      </w:pPr>
    </w:p>
    <w:p w14:paraId="1F50C8A1" w14:textId="77777777" w:rsidR="00AF4014" w:rsidRDefault="00AF4014" w:rsidP="00AF4014">
      <w:pPr>
        <w:jc w:val="right"/>
        <w:rPr>
          <w:b/>
        </w:rPr>
      </w:pPr>
      <w:r>
        <w:rPr>
          <w:b/>
        </w:rPr>
        <w:t>Giảng viên hướng dẫn</w:t>
      </w:r>
    </w:p>
    <w:p w14:paraId="792D9BCE" w14:textId="77777777" w:rsidR="00AF4014" w:rsidRDefault="00AF4014" w:rsidP="00AF4014">
      <w:pPr>
        <w:ind w:left="5760" w:firstLine="720"/>
        <w:jc w:val="center"/>
      </w:pPr>
      <w:r>
        <w:t>(ký và ghi rõ họ tên)</w:t>
      </w:r>
    </w:p>
    <w:p w14:paraId="65BF2D70" w14:textId="77777777" w:rsidR="00AF4014" w:rsidRDefault="00AF4014" w:rsidP="00AF4014">
      <w:pPr>
        <w:jc w:val="right"/>
      </w:pPr>
    </w:p>
    <w:p w14:paraId="723F0869" w14:textId="77777777" w:rsidR="00AF4014" w:rsidRDefault="00AF4014" w:rsidP="00AF4014">
      <w:pPr>
        <w:spacing w:after="160" w:line="259" w:lineRule="auto"/>
        <w:rPr>
          <w:b/>
          <w:sz w:val="28"/>
          <w:szCs w:val="28"/>
        </w:rPr>
      </w:pPr>
    </w:p>
    <w:p w14:paraId="7732A578" w14:textId="77777777" w:rsidR="00AF4014" w:rsidRDefault="00AF4014" w:rsidP="00AF4014">
      <w:pPr>
        <w:spacing w:after="160" w:line="259" w:lineRule="auto"/>
        <w:rPr>
          <w:b/>
          <w:sz w:val="28"/>
          <w:szCs w:val="28"/>
        </w:rPr>
      </w:pPr>
    </w:p>
    <w:p w14:paraId="5386ED4F" w14:textId="77777777" w:rsidR="00AC426F" w:rsidRDefault="00AC426F" w:rsidP="00AF4014">
      <w:pPr>
        <w:spacing w:after="160" w:line="259" w:lineRule="auto"/>
        <w:rPr>
          <w:b/>
          <w:sz w:val="28"/>
          <w:szCs w:val="28"/>
        </w:rPr>
      </w:pPr>
    </w:p>
    <w:p w14:paraId="6D02DA36" w14:textId="77777777" w:rsidR="00AF4014" w:rsidRDefault="00AF4014" w:rsidP="00AF4014">
      <w:pPr>
        <w:jc w:val="center"/>
        <w:rPr>
          <w:b/>
          <w:sz w:val="28"/>
          <w:szCs w:val="28"/>
        </w:rPr>
      </w:pPr>
    </w:p>
    <w:p w14:paraId="38BAD310" w14:textId="77777777" w:rsidR="00AF4014" w:rsidRDefault="00AF4014" w:rsidP="00AF4014">
      <w:pPr>
        <w:tabs>
          <w:tab w:val="center" w:pos="2160"/>
          <w:tab w:val="center" w:pos="7020"/>
        </w:tabs>
        <w:rPr>
          <w:sz w:val="22"/>
          <w:szCs w:val="22"/>
        </w:rPr>
      </w:pPr>
      <w:r>
        <w:rPr>
          <w:sz w:val="22"/>
          <w:szCs w:val="22"/>
        </w:rPr>
        <w:tab/>
        <w:t>UBND TỈNH TRÀ VINH</w:t>
      </w:r>
      <w:r>
        <w:rPr>
          <w:sz w:val="22"/>
          <w:szCs w:val="22"/>
        </w:rPr>
        <w:tab/>
      </w:r>
      <w:r>
        <w:rPr>
          <w:b/>
          <w:sz w:val="22"/>
          <w:szCs w:val="22"/>
        </w:rPr>
        <w:t>CỘNG HOÀ XÃ HỘI CHỦ NGHĨA VIỆT NAM</w:t>
      </w:r>
    </w:p>
    <w:p w14:paraId="723FCBD3" w14:textId="29105A40" w:rsidR="00AF4014" w:rsidRDefault="00AF4014" w:rsidP="00AF4014">
      <w:pPr>
        <w:tabs>
          <w:tab w:val="center" w:pos="7020"/>
        </w:tabs>
        <w:rPr>
          <w:b/>
          <w:sz w:val="22"/>
          <w:szCs w:val="22"/>
        </w:rPr>
      </w:pPr>
      <w:r>
        <w:rPr>
          <w:sz w:val="22"/>
          <w:szCs w:val="22"/>
        </w:rPr>
        <w:t xml:space="preserve">           </w:t>
      </w:r>
      <w:r>
        <w:rPr>
          <w:b/>
          <w:sz w:val="22"/>
          <w:szCs w:val="22"/>
        </w:rPr>
        <w:t xml:space="preserve">TRƯỜNG </w:t>
      </w:r>
      <w:r w:rsidR="0090089B">
        <w:rPr>
          <w:b/>
          <w:sz w:val="22"/>
          <w:szCs w:val="22"/>
        </w:rPr>
        <w:t>KỸ THUẬT VÀ CÔNG NGHỆ</w:t>
      </w:r>
      <w:r>
        <w:rPr>
          <w:b/>
          <w:sz w:val="22"/>
          <w:szCs w:val="22"/>
        </w:rPr>
        <w:t xml:space="preserve">   </w:t>
      </w:r>
      <w:r>
        <w:rPr>
          <w:b/>
          <w:sz w:val="22"/>
          <w:szCs w:val="22"/>
        </w:rPr>
        <w:tab/>
        <w:t>Độc lập – Tự do – Hạnh Phúc</w:t>
      </w:r>
    </w:p>
    <w:p w14:paraId="147B54A4" w14:textId="77777777" w:rsidR="00AF4014" w:rsidRDefault="00AF4014" w:rsidP="00AF4014">
      <w:pPr>
        <w:tabs>
          <w:tab w:val="center" w:pos="2160"/>
        </w:tabs>
        <w:rPr>
          <w:szCs w:val="26"/>
        </w:rPr>
      </w:pPr>
      <w:r>
        <w:rPr>
          <w:noProof/>
          <w:szCs w:val="26"/>
        </w:rPr>
        <mc:AlternateContent>
          <mc:Choice Requires="wps">
            <w:drawing>
              <wp:anchor distT="0" distB="0" distL="0" distR="0" simplePos="0" relativeHeight="251667456" behindDoc="0" locked="0" layoutInCell="1" allowOverlap="1" wp14:anchorId="72F883BE" wp14:editId="42E313BF">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7E118625"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">
                <o:lock v:ext="edit" shapetype="f"/>
              </v:line>
            </w:pict>
          </mc:Fallback>
        </mc:AlternateContent>
      </w:r>
      <w:r>
        <w:rPr>
          <w:noProof/>
          <w:sz w:val="22"/>
          <w:szCs w:val="22"/>
        </w:rPr>
        <mc:AlternateContent>
          <mc:Choice Requires="wps">
            <w:drawing>
              <wp:anchor distT="0" distB="0" distL="0" distR="0" simplePos="0" relativeHeight="251668480" behindDoc="0" locked="0" layoutInCell="1" allowOverlap="1" wp14:anchorId="1C796CD1" wp14:editId="79504D03">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267E424A"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">
                <o:lock v:ext="edit" shapetype="f"/>
              </v:line>
            </w:pict>
          </mc:Fallback>
        </mc:AlternateContent>
      </w:r>
      <w:r>
        <w:rPr>
          <w:b/>
          <w:sz w:val="22"/>
          <w:szCs w:val="22"/>
        </w:rPr>
        <w:tab/>
      </w:r>
    </w:p>
    <w:p w14:paraId="5A6ADC23"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508C0C45" w14:textId="77777777" w:rsidR="00AF4014" w:rsidRDefault="00AF4014" w:rsidP="00AF4014">
      <w:pPr>
        <w:tabs>
          <w:tab w:val="left" w:pos="2340"/>
        </w:tabs>
        <w:jc w:val="center"/>
        <w:rPr>
          <w:i/>
          <w:sz w:val="32"/>
          <w:szCs w:val="32"/>
          <w:lang w:eastAsia="zh-CN"/>
        </w:rPr>
      </w:pPr>
      <w:r>
        <w:rPr>
          <w:i/>
        </w:rPr>
        <w:t>(Của giảng viên hướng dẫn)</w:t>
      </w:r>
    </w:p>
    <w:p w14:paraId="27BF9FF0" w14:textId="77777777" w:rsidR="00AF4014" w:rsidRDefault="00AF4014" w:rsidP="00AF4014">
      <w:pPr>
        <w:tabs>
          <w:tab w:val="left" w:pos="2340"/>
        </w:tabs>
        <w:rPr>
          <w:b/>
          <w:sz w:val="32"/>
          <w:szCs w:val="32"/>
          <w:lang w:eastAsia="zh-CN"/>
        </w:rPr>
      </w:pPr>
    </w:p>
    <w:p w14:paraId="7D67911A" w14:textId="77777777" w:rsidR="00AF4014" w:rsidRDefault="00AF4014" w:rsidP="00AF4014">
      <w:pPr>
        <w:tabs>
          <w:tab w:val="left" w:pos="2340"/>
        </w:tabs>
        <w:rPr>
          <w:szCs w:val="26"/>
        </w:rPr>
      </w:pPr>
    </w:p>
    <w:p w14:paraId="09368743" w14:textId="48B5A7F3" w:rsidR="00AF4014" w:rsidRDefault="00AF4014" w:rsidP="00AF4014">
      <w:pPr>
        <w:tabs>
          <w:tab w:val="left" w:leader="dot" w:pos="5940"/>
          <w:tab w:val="right" w:leader="dot" w:pos="9360"/>
        </w:tabs>
        <w:spacing w:line="300" w:lineRule="auto"/>
        <w:rPr>
          <w:szCs w:val="26"/>
        </w:rPr>
      </w:pPr>
      <w:r>
        <w:rPr>
          <w:szCs w:val="26"/>
        </w:rPr>
        <w:t xml:space="preserve">Họ và tên sinh viên: </w:t>
      </w:r>
      <w:r w:rsidR="00FD3D1B">
        <w:rPr>
          <w:szCs w:val="26"/>
        </w:rPr>
        <w:t>Lâm Huệ Trung</w:t>
      </w:r>
      <w:r>
        <w:rPr>
          <w:szCs w:val="26"/>
        </w:rPr>
        <w:tab/>
        <w:t xml:space="preserve">MSSV: </w:t>
      </w:r>
      <w:r w:rsidR="00FD3D1B">
        <w:rPr>
          <w:szCs w:val="26"/>
        </w:rPr>
        <w:t>11021255</w:t>
      </w:r>
      <w:r>
        <w:rPr>
          <w:szCs w:val="26"/>
        </w:rPr>
        <w:tab/>
      </w:r>
    </w:p>
    <w:p w14:paraId="0BEFCFB6" w14:textId="102C8B09" w:rsidR="00AF4014" w:rsidRDefault="00AF4014" w:rsidP="00AF4014">
      <w:pPr>
        <w:tabs>
          <w:tab w:val="left" w:leader="dot" w:pos="5940"/>
          <w:tab w:val="right" w:leader="dot" w:pos="9360"/>
        </w:tabs>
        <w:spacing w:line="300" w:lineRule="auto"/>
        <w:rPr>
          <w:szCs w:val="26"/>
        </w:rPr>
      </w:pPr>
      <w:r>
        <w:rPr>
          <w:szCs w:val="26"/>
        </w:rPr>
        <w:t>Ngành:</w:t>
      </w:r>
      <w:r w:rsidR="00FD3D1B">
        <w:rPr>
          <w:szCs w:val="26"/>
        </w:rPr>
        <w:t xml:space="preserve"> Công nghệ Thông tin</w:t>
      </w:r>
      <w:r>
        <w:rPr>
          <w:szCs w:val="26"/>
        </w:rPr>
        <w:tab/>
        <w:t xml:space="preserve">Khóa: </w:t>
      </w:r>
      <w:r w:rsidR="00FD3D1B">
        <w:rPr>
          <w:szCs w:val="26"/>
        </w:rPr>
        <w:t>2021</w:t>
      </w:r>
      <w:r>
        <w:rPr>
          <w:szCs w:val="26"/>
        </w:rPr>
        <w:tab/>
      </w:r>
    </w:p>
    <w:p w14:paraId="0A003FB4" w14:textId="00C3F19E" w:rsidR="00AF4014" w:rsidRDefault="00AF4014" w:rsidP="00AF4014">
      <w:pPr>
        <w:tabs>
          <w:tab w:val="right" w:leader="dot" w:pos="9360"/>
        </w:tabs>
        <w:spacing w:line="300" w:lineRule="auto"/>
        <w:rPr>
          <w:szCs w:val="26"/>
        </w:rPr>
      </w:pPr>
      <w:r>
        <w:rPr>
          <w:szCs w:val="26"/>
        </w:rPr>
        <w:t>Tên đề tài:</w:t>
      </w:r>
      <w:r w:rsidR="00FD3D1B">
        <w:rPr>
          <w:szCs w:val="26"/>
        </w:rPr>
        <w:t xml:space="preserve"> </w:t>
      </w:r>
      <w:r w:rsidR="00FD3D1B">
        <w:rPr>
          <w:szCs w:val="26"/>
        </w:rPr>
        <w:t>X</w:t>
      </w:r>
      <w:r w:rsidR="00FD3D1B" w:rsidRPr="0007611C">
        <w:rPr>
          <w:szCs w:val="26"/>
        </w:rPr>
        <w:t xml:space="preserve">ây dựng hệ thống quản lý thiết bị và quà tặng cho </w:t>
      </w:r>
      <w:r w:rsidR="00FD3D1B">
        <w:rPr>
          <w:szCs w:val="26"/>
        </w:rPr>
        <w:t>T</w:t>
      </w:r>
      <w:r w:rsidR="00FD3D1B" w:rsidRPr="0007611C">
        <w:rPr>
          <w:szCs w:val="26"/>
        </w:rPr>
        <w:t xml:space="preserve">rung tâm </w:t>
      </w:r>
      <w:r w:rsidR="00FD3D1B">
        <w:rPr>
          <w:szCs w:val="26"/>
        </w:rPr>
        <w:t>N</w:t>
      </w:r>
      <w:r w:rsidR="00FD3D1B" w:rsidRPr="0007611C">
        <w:rPr>
          <w:szCs w:val="26"/>
        </w:rPr>
        <w:t xml:space="preserve">goại ngữ - </w:t>
      </w:r>
      <w:r w:rsidR="00FD3D1B">
        <w:rPr>
          <w:szCs w:val="26"/>
        </w:rPr>
        <w:t>T</w:t>
      </w:r>
      <w:r w:rsidR="00FD3D1B" w:rsidRPr="0007611C">
        <w:rPr>
          <w:szCs w:val="26"/>
        </w:rPr>
        <w:t xml:space="preserve">in học </w:t>
      </w:r>
      <w:r w:rsidR="00FD3D1B">
        <w:rPr>
          <w:szCs w:val="26"/>
        </w:rPr>
        <w:t>V</w:t>
      </w:r>
      <w:r w:rsidR="00FD3D1B" w:rsidRPr="0007611C">
        <w:rPr>
          <w:szCs w:val="26"/>
        </w:rPr>
        <w:t>ictory</w:t>
      </w:r>
      <w:r>
        <w:rPr>
          <w:szCs w:val="26"/>
        </w:rPr>
        <w:tab/>
      </w:r>
    </w:p>
    <w:p w14:paraId="5550BE46" w14:textId="1E00C6E8" w:rsidR="00AF4014" w:rsidRDefault="00AF4014" w:rsidP="00AF4014">
      <w:pPr>
        <w:tabs>
          <w:tab w:val="right" w:leader="dot" w:pos="9360"/>
        </w:tabs>
        <w:spacing w:line="300" w:lineRule="auto"/>
        <w:rPr>
          <w:szCs w:val="26"/>
          <w:lang w:eastAsia="zh-CN"/>
        </w:rPr>
      </w:pPr>
      <w:r>
        <w:rPr>
          <w:szCs w:val="26"/>
        </w:rPr>
        <w:t>Họ và tên Giáo viên hướng dẫn:</w:t>
      </w:r>
      <w:r w:rsidR="00FD3D1B">
        <w:rPr>
          <w:szCs w:val="26"/>
        </w:rPr>
        <w:t xml:space="preserve"> Nhan Minh Phúc</w:t>
      </w:r>
      <w:r>
        <w:rPr>
          <w:szCs w:val="26"/>
        </w:rPr>
        <w:tab/>
      </w:r>
    </w:p>
    <w:p w14:paraId="15A065E3" w14:textId="47ADD0EB" w:rsidR="00AF4014" w:rsidRDefault="00AF4014" w:rsidP="00AF4014">
      <w:pPr>
        <w:tabs>
          <w:tab w:val="left" w:leader="dot" w:pos="5940"/>
          <w:tab w:val="right" w:leader="dot" w:pos="9360"/>
        </w:tabs>
        <w:spacing w:line="300" w:lineRule="auto"/>
        <w:rPr>
          <w:szCs w:val="26"/>
        </w:rPr>
      </w:pPr>
      <w:r>
        <w:rPr>
          <w:szCs w:val="26"/>
        </w:rPr>
        <w:t xml:space="preserve">Chức danh:  </w:t>
      </w:r>
      <w:r w:rsidR="00FD3D1B">
        <w:rPr>
          <w:szCs w:val="26"/>
        </w:rPr>
        <w:t>Giảng viên</w:t>
      </w:r>
      <w:r>
        <w:rPr>
          <w:szCs w:val="26"/>
        </w:rPr>
        <w:tab/>
        <w:t xml:space="preserve">Học vị: </w:t>
      </w:r>
      <w:r w:rsidR="00FD3D1B">
        <w:rPr>
          <w:szCs w:val="26"/>
        </w:rPr>
        <w:t>Thạc sĩ</w:t>
      </w:r>
      <w:r>
        <w:rPr>
          <w:szCs w:val="26"/>
        </w:rPr>
        <w:tab/>
      </w:r>
    </w:p>
    <w:p w14:paraId="457182DE" w14:textId="77777777" w:rsidR="00AF4014" w:rsidRDefault="00AF4014" w:rsidP="00AF4014">
      <w:pPr>
        <w:tabs>
          <w:tab w:val="right" w:leader="dot" w:pos="9360"/>
        </w:tabs>
        <w:spacing w:line="300" w:lineRule="auto"/>
        <w:jc w:val="center"/>
        <w:rPr>
          <w:b/>
          <w:szCs w:val="26"/>
        </w:rPr>
      </w:pPr>
      <w:r>
        <w:rPr>
          <w:b/>
          <w:szCs w:val="26"/>
        </w:rPr>
        <w:t>NHẬN XÉT</w:t>
      </w:r>
    </w:p>
    <w:p w14:paraId="4C8DAF16" w14:textId="715E08AB" w:rsidR="00AF4014" w:rsidRPr="0095341B" w:rsidRDefault="00AF4014" w:rsidP="0095341B">
      <w:pPr>
        <w:numPr>
          <w:ilvl w:val="0"/>
          <w:numId w:val="4"/>
        </w:numPr>
        <w:tabs>
          <w:tab w:val="right" w:pos="2880"/>
          <w:tab w:val="right" w:leader="dot" w:pos="9360"/>
          <w:tab w:val="left" w:pos="9540"/>
        </w:tabs>
        <w:spacing w:line="300" w:lineRule="auto"/>
        <w:jc w:val="both"/>
        <w:rPr>
          <w:szCs w:val="26"/>
        </w:rPr>
      </w:pPr>
      <w:r>
        <w:rPr>
          <w:szCs w:val="26"/>
        </w:rPr>
        <w:t>Nội dung đề tài:</w:t>
      </w:r>
      <w:r w:rsidR="0095341B">
        <w:rPr>
          <w:szCs w:val="26"/>
        </w:rPr>
        <w:t xml:space="preserve"> </w:t>
      </w:r>
      <w:r w:rsidR="0095341B" w:rsidRPr="0095341B">
        <w:rPr>
          <w:szCs w:val="26"/>
        </w:rPr>
        <w:t>Đ</w:t>
      </w:r>
      <w:r w:rsidR="007B6704" w:rsidRPr="0095341B">
        <w:rPr>
          <w:szCs w:val="26"/>
        </w:rPr>
        <w:t xml:space="preserve">ề tài thiết thực, giải quyết được bài toán quản lý nội bộ tại các trung tâm đào tạo. </w:t>
      </w:r>
    </w:p>
    <w:p w14:paraId="7282CAD0" w14:textId="77777777" w:rsidR="00AF4014" w:rsidRDefault="00AF4014" w:rsidP="001E46CF">
      <w:pPr>
        <w:numPr>
          <w:ilvl w:val="0"/>
          <w:numId w:val="4"/>
        </w:numPr>
        <w:tabs>
          <w:tab w:val="left" w:pos="2340"/>
          <w:tab w:val="right" w:leader="dot" w:pos="9360"/>
        </w:tabs>
        <w:spacing w:line="300" w:lineRule="auto"/>
        <w:rPr>
          <w:szCs w:val="26"/>
        </w:rPr>
      </w:pPr>
      <w:r>
        <w:rPr>
          <w:szCs w:val="26"/>
        </w:rPr>
        <w:t>Ưu điểm:</w:t>
      </w:r>
    </w:p>
    <w:p w14:paraId="28966166" w14:textId="20455E6D" w:rsidR="007B6704" w:rsidRPr="007B6704" w:rsidRDefault="007B6704" w:rsidP="007B6704">
      <w:pPr>
        <w:tabs>
          <w:tab w:val="right" w:leader="dot" w:pos="9360"/>
        </w:tabs>
        <w:spacing w:line="300" w:lineRule="auto"/>
        <w:ind w:left="360"/>
        <w:jc w:val="both"/>
        <w:rPr>
          <w:szCs w:val="26"/>
        </w:rPr>
      </w:pPr>
      <w:r w:rsidRPr="007B6704">
        <w:rPr>
          <w:szCs w:val="26"/>
        </w:rPr>
        <w:t>Sử dụng công nghệ phổ biến và phù hợp với các hệ thống hiện đại: Node.js + Express (backend), MongoDB (cơ sở dữ liệu NoSQL linh hoạt), Bootstrap 5 và Handlebars (frontend).</w:t>
      </w:r>
      <w:r>
        <w:rPr>
          <w:szCs w:val="26"/>
        </w:rPr>
        <w:t xml:space="preserve"> </w:t>
      </w:r>
      <w:r w:rsidRPr="007B6704">
        <w:rPr>
          <w:szCs w:val="26"/>
        </w:rPr>
        <w:t>Kiến trúc hệ thống được tổ chức rõ ràng theo mô hình MVC, đồng thời ứng dụng CQRS giúp tách biệt xử lý đọc và ghi, thuận tiện cho mở rộng và bảo trì.</w:t>
      </w:r>
      <w:r>
        <w:rPr>
          <w:szCs w:val="26"/>
        </w:rPr>
        <w:t xml:space="preserve"> </w:t>
      </w:r>
      <w:r w:rsidRPr="007B6704">
        <w:rPr>
          <w:szCs w:val="26"/>
        </w:rPr>
        <w:t>Giao diện có tính responsive, tương thích trên nhiều thiết bị.</w:t>
      </w:r>
    </w:p>
    <w:p w14:paraId="7C5AD825" w14:textId="77777777" w:rsidR="00AF4014" w:rsidRDefault="00AF4014" w:rsidP="001E46CF">
      <w:pPr>
        <w:numPr>
          <w:ilvl w:val="0"/>
          <w:numId w:val="4"/>
        </w:numPr>
        <w:tabs>
          <w:tab w:val="left" w:pos="2340"/>
          <w:tab w:val="right" w:leader="dot" w:pos="9360"/>
        </w:tabs>
        <w:spacing w:line="300" w:lineRule="auto"/>
        <w:rPr>
          <w:szCs w:val="26"/>
        </w:rPr>
      </w:pPr>
      <w:r>
        <w:rPr>
          <w:szCs w:val="26"/>
        </w:rPr>
        <w:t>Khuyết điểm:</w:t>
      </w:r>
    </w:p>
    <w:p w14:paraId="5F54D678" w14:textId="0D9CF388" w:rsidR="00AF4014" w:rsidRDefault="007B6704" w:rsidP="007B6704">
      <w:pPr>
        <w:tabs>
          <w:tab w:val="right" w:leader="dot" w:pos="9360"/>
        </w:tabs>
        <w:spacing w:line="300" w:lineRule="auto"/>
        <w:ind w:left="360"/>
        <w:jc w:val="both"/>
        <w:rPr>
          <w:szCs w:val="26"/>
        </w:rPr>
      </w:pPr>
      <w:r w:rsidRPr="007B6704">
        <w:rPr>
          <w:szCs w:val="26"/>
        </w:rPr>
        <w:t>Thiết kế giao diện người dùng (UI/UX) còn đơn giản, bố cục chưa thực sự tối ưu ở một số trang.</w:t>
      </w:r>
    </w:p>
    <w:p w14:paraId="54B4B599" w14:textId="77777777" w:rsidR="00AF4014" w:rsidRDefault="00AF4014" w:rsidP="001E46CF">
      <w:pPr>
        <w:numPr>
          <w:ilvl w:val="0"/>
          <w:numId w:val="4"/>
        </w:numPr>
        <w:tabs>
          <w:tab w:val="left" w:pos="2340"/>
          <w:tab w:val="right" w:leader="dot" w:pos="9360"/>
        </w:tabs>
        <w:spacing w:line="300" w:lineRule="auto"/>
        <w:rPr>
          <w:szCs w:val="26"/>
        </w:rPr>
      </w:pPr>
      <w:r>
        <w:rPr>
          <w:szCs w:val="26"/>
        </w:rPr>
        <w:t>Điểm mới đề tài:</w:t>
      </w:r>
    </w:p>
    <w:p w14:paraId="3F67241B" w14:textId="0D59B1B2" w:rsidR="00AF4014" w:rsidRDefault="007B6704" w:rsidP="007B6704">
      <w:pPr>
        <w:tabs>
          <w:tab w:val="right" w:leader="dot" w:pos="9360"/>
        </w:tabs>
        <w:spacing w:line="300" w:lineRule="auto"/>
        <w:ind w:left="360"/>
        <w:jc w:val="both"/>
        <w:rPr>
          <w:szCs w:val="26"/>
        </w:rPr>
      </w:pPr>
      <w:r w:rsidRPr="007B6704">
        <w:rPr>
          <w:szCs w:val="26"/>
        </w:rPr>
        <w:t>Kết hợp quản lý thiết bị và quà tặng trong một hệ thống duy nhất – phù hợp với đặc thù trung tâm đào tạo.</w:t>
      </w:r>
      <w:r>
        <w:rPr>
          <w:szCs w:val="26"/>
        </w:rPr>
        <w:t xml:space="preserve"> </w:t>
      </w:r>
      <w:r w:rsidRPr="007B6704">
        <w:rPr>
          <w:szCs w:val="26"/>
        </w:rPr>
        <w:t>Ứng dụng mô hình kiến trúc CQRS, hiếm gặp ở cấp độ đồ án sinh viên, thể hiện tư duy hệ thống khá tốt.</w:t>
      </w:r>
    </w:p>
    <w:p w14:paraId="72E0E484" w14:textId="4901FB59" w:rsidR="00AF4014" w:rsidRDefault="00AF4014" w:rsidP="001E46CF">
      <w:pPr>
        <w:numPr>
          <w:ilvl w:val="0"/>
          <w:numId w:val="4"/>
        </w:numPr>
        <w:tabs>
          <w:tab w:val="left" w:pos="2340"/>
          <w:tab w:val="right" w:leader="dot" w:pos="9360"/>
        </w:tabs>
        <w:spacing w:line="300" w:lineRule="auto"/>
        <w:rPr>
          <w:szCs w:val="26"/>
        </w:rPr>
      </w:pPr>
      <w:r>
        <w:rPr>
          <w:szCs w:val="26"/>
        </w:rPr>
        <w:t>Giá trị thực trên đề tài:</w:t>
      </w:r>
      <w:r w:rsidR="007B6704">
        <w:rPr>
          <w:szCs w:val="26"/>
        </w:rPr>
        <w:t xml:space="preserve"> </w:t>
      </w:r>
    </w:p>
    <w:p w14:paraId="6D2A65B5" w14:textId="69FDF7B7" w:rsidR="00AF4014" w:rsidRDefault="007B6704" w:rsidP="007B6704">
      <w:pPr>
        <w:ind w:left="360"/>
        <w:jc w:val="both"/>
        <w:rPr>
          <w:szCs w:val="26"/>
        </w:rPr>
      </w:pPr>
      <w:r w:rsidRPr="007B6704">
        <w:rPr>
          <w:szCs w:val="26"/>
        </w:rPr>
        <w:t>Hệ thống có thể triển khai sử dụng tại Trung tâm Ngoại ngữ – Tin học Victory với tùy biến nhỏ.</w:t>
      </w:r>
    </w:p>
    <w:p w14:paraId="0E8CC9D7" w14:textId="5ED9FA59" w:rsidR="00AF4014" w:rsidRDefault="007B6704" w:rsidP="007B6704">
      <w:pPr>
        <w:tabs>
          <w:tab w:val="left" w:pos="2340"/>
          <w:tab w:val="right" w:leader="dot" w:pos="9360"/>
        </w:tabs>
        <w:spacing w:line="300" w:lineRule="auto"/>
        <w:ind w:left="360"/>
        <w:jc w:val="both"/>
        <w:rPr>
          <w:szCs w:val="26"/>
        </w:rPr>
      </w:pPr>
      <w:r>
        <w:rPr>
          <w:szCs w:val="26"/>
        </w:rPr>
        <w:t>6</w:t>
      </w:r>
      <w:r w:rsidR="00AF4014">
        <w:rPr>
          <w:szCs w:val="26"/>
        </w:rPr>
        <w:t>. Đề nghị sửa chữa bổ sung:</w:t>
      </w:r>
      <w:r>
        <w:rPr>
          <w:szCs w:val="26"/>
        </w:rPr>
        <w:t xml:space="preserve"> </w:t>
      </w:r>
      <w:r>
        <w:rPr>
          <w:szCs w:val="26"/>
        </w:rPr>
        <w:t>Như nội dung góp ý trực tiếp</w:t>
      </w:r>
    </w:p>
    <w:p w14:paraId="313D7715" w14:textId="2C21FC24" w:rsidR="00AF4014" w:rsidRDefault="00AF4014" w:rsidP="007B6704">
      <w:pPr>
        <w:tabs>
          <w:tab w:val="left" w:pos="2340"/>
          <w:tab w:val="right" w:leader="dot" w:pos="9360"/>
        </w:tabs>
        <w:spacing w:line="300" w:lineRule="auto"/>
        <w:ind w:left="360"/>
        <w:jc w:val="both"/>
        <w:rPr>
          <w:szCs w:val="26"/>
        </w:rPr>
      </w:pPr>
      <w:r>
        <w:rPr>
          <w:szCs w:val="26"/>
        </w:rPr>
        <w:t>8. Đánh giá:</w:t>
      </w:r>
      <w:r w:rsidR="007B6704">
        <w:rPr>
          <w:szCs w:val="26"/>
        </w:rPr>
        <w:t xml:space="preserve"> </w:t>
      </w:r>
      <w:r w:rsidR="007B6704" w:rsidRPr="007B6704">
        <w:rPr>
          <w:szCs w:val="26"/>
        </w:rPr>
        <w:t xml:space="preserve">Sinh viên thể hiện tinh thần học hỏi tốt, </w:t>
      </w:r>
      <w:r w:rsidR="0095341B">
        <w:rPr>
          <w:szCs w:val="26"/>
        </w:rPr>
        <w:t>đ</w:t>
      </w:r>
      <w:r w:rsidR="007B6704" w:rsidRPr="007B6704">
        <w:rPr>
          <w:szCs w:val="26"/>
        </w:rPr>
        <w:t>ề tài có tính ứng dụng cao, hoàn thiện đầy đủ chức năng cơ bản, có khả năng triển khai thật.</w:t>
      </w:r>
    </w:p>
    <w:p w14:paraId="2766AFF9" w14:textId="67C4BB02" w:rsidR="00AF4014" w:rsidRDefault="00AF4014" w:rsidP="00AF4014">
      <w:pPr>
        <w:tabs>
          <w:tab w:val="center" w:pos="6840"/>
        </w:tabs>
        <w:spacing w:before="240"/>
        <w:ind w:left="357"/>
        <w:rPr>
          <w:szCs w:val="26"/>
        </w:rPr>
      </w:pPr>
      <w:r>
        <w:rPr>
          <w:szCs w:val="26"/>
        </w:rPr>
        <w:tab/>
        <w:t>Trà Vinh</w:t>
      </w:r>
      <w:r>
        <w:rPr>
          <w:i/>
          <w:szCs w:val="26"/>
        </w:rPr>
        <w:t xml:space="preserve">, ngày …… tháng …… năm </w:t>
      </w:r>
      <w:r w:rsidR="00F26458">
        <w:rPr>
          <w:i/>
          <w:szCs w:val="26"/>
        </w:rPr>
        <w:t>202</w:t>
      </w:r>
      <w:r w:rsidR="00DF1C50">
        <w:rPr>
          <w:i/>
          <w:szCs w:val="26"/>
        </w:rPr>
        <w:t>5</w:t>
      </w:r>
    </w:p>
    <w:p w14:paraId="2979AA7E" w14:textId="77777777" w:rsidR="00AF4014" w:rsidRDefault="00AF4014" w:rsidP="00AF4014">
      <w:pPr>
        <w:tabs>
          <w:tab w:val="center" w:pos="6840"/>
        </w:tabs>
        <w:ind w:left="360"/>
        <w:rPr>
          <w:szCs w:val="26"/>
        </w:rPr>
      </w:pPr>
      <w:r>
        <w:rPr>
          <w:szCs w:val="26"/>
        </w:rPr>
        <w:tab/>
        <w:t xml:space="preserve">Giảng viên hướng dẫn </w:t>
      </w:r>
    </w:p>
    <w:p w14:paraId="3B8E5EBE" w14:textId="77777777" w:rsidR="00AF4014" w:rsidRDefault="00AF4014" w:rsidP="00AF4014">
      <w:pPr>
        <w:tabs>
          <w:tab w:val="center" w:pos="6840"/>
        </w:tabs>
        <w:ind w:left="360"/>
        <w:rPr>
          <w:szCs w:val="26"/>
        </w:rPr>
      </w:pPr>
      <w:r>
        <w:rPr>
          <w:szCs w:val="26"/>
        </w:rPr>
        <w:tab/>
      </w:r>
      <w:r>
        <w:rPr>
          <w:i/>
          <w:szCs w:val="26"/>
        </w:rPr>
        <w:t>(Ký &amp; ghi rõ họ tên)</w:t>
      </w:r>
    </w:p>
    <w:p w14:paraId="5FD576FD" w14:textId="77777777" w:rsidR="00AF4014" w:rsidRDefault="00AF4014" w:rsidP="00AF4014">
      <w:pPr>
        <w:jc w:val="center"/>
        <w:rPr>
          <w:b/>
          <w:i/>
        </w:rPr>
      </w:pPr>
      <w:r>
        <w:rPr>
          <w:b/>
          <w:i/>
        </w:rPr>
        <w:t xml:space="preserve">          </w:t>
      </w:r>
    </w:p>
    <w:p w14:paraId="1B42AB31" w14:textId="77777777" w:rsidR="00AF4014" w:rsidRDefault="00AF4014" w:rsidP="00AF4014">
      <w:pPr>
        <w:spacing w:after="160" w:line="259" w:lineRule="auto"/>
        <w:rPr>
          <w:b/>
          <w:i/>
        </w:rPr>
      </w:pPr>
      <w:r>
        <w:rPr>
          <w:b/>
          <w:i/>
        </w:rPr>
        <w:br w:type="page"/>
      </w:r>
    </w:p>
    <w:p w14:paraId="67AE4420" w14:textId="77777777" w:rsidR="00AF4014" w:rsidRDefault="00AF4014" w:rsidP="003C29D1">
      <w:pPr>
        <w:ind w:left="720" w:hanging="720"/>
        <w:jc w:val="center"/>
        <w:rPr>
          <w:b/>
          <w:sz w:val="28"/>
          <w:szCs w:val="28"/>
        </w:rPr>
      </w:pPr>
      <w:r>
        <w:rPr>
          <w:b/>
          <w:sz w:val="28"/>
          <w:szCs w:val="28"/>
        </w:rPr>
        <w:t>NHẬN XÉT</w:t>
      </w:r>
    </w:p>
    <w:p w14:paraId="23786AD9" w14:textId="77777777" w:rsidR="00AF4014" w:rsidRDefault="00AF4014" w:rsidP="00AF4014">
      <w:pPr>
        <w:jc w:val="center"/>
        <w:rPr>
          <w:sz w:val="28"/>
          <w:szCs w:val="28"/>
        </w:rPr>
      </w:pPr>
      <w:r>
        <w:rPr>
          <w:b/>
          <w:sz w:val="28"/>
          <w:szCs w:val="28"/>
        </w:rPr>
        <w:t>(Của giảng viên chấm trong đồ án, khoá luận của sinh viên)</w:t>
      </w:r>
    </w:p>
    <w:p w14:paraId="5DA7DDE6" w14:textId="77777777" w:rsidR="00AF4014" w:rsidRDefault="00AF4014" w:rsidP="00AF4014">
      <w:pPr>
        <w:rPr>
          <w:b/>
        </w:rPr>
      </w:pPr>
    </w:p>
    <w:p w14:paraId="0BF89CF2" w14:textId="42D57890" w:rsidR="00AF4014" w:rsidRDefault="00AF4014" w:rsidP="00AF4014">
      <w:pPr>
        <w:spacing w:line="300" w:lineRule="auto"/>
        <w:jc w:val="both"/>
        <w:rPr>
          <w:bCs/>
        </w:rPr>
      </w:pPr>
      <w:r>
        <w:rPr>
          <w:bCs/>
        </w:rPr>
        <w:t>………………………………………………………………………………………………………………………………………………………………………………………………………………………………………………………………………………………………………………………………………………………………………………………………………………………………………………………………………………………………………………………………………………………………………………………………………………………………………………………………………………………………………………………………………………………………………………………………………………………………………………………………………………………………………………………………………………………………………………………………………………………………………………………………………………………………………………………………………………………………………………………………………………………………………………………………………………………………………………………………………………………………………………………………………………………………………………………………………………………………………………………………………………………………………………………………………………………………………………………………………………………………………………………………………………………………………………………………………………………………………………………………………………………………………………………………………………………………………………………………………………………………………………………………………………………………………………………………………………………………………………………………………………………………………………………………</w:t>
      </w:r>
      <w:r w:rsidR="00DF1C50">
        <w:rPr>
          <w:bCs/>
        </w:rPr>
        <w:tab/>
        <w:t>………………………………………………………………</w:t>
      </w:r>
    </w:p>
    <w:p w14:paraId="5BA9A1F7" w14:textId="77777777" w:rsidR="00AF4014" w:rsidRDefault="00AF4014" w:rsidP="00AF4014">
      <w:pPr>
        <w:spacing w:line="300" w:lineRule="auto"/>
        <w:jc w:val="both"/>
        <w:rPr>
          <w:b/>
        </w:rPr>
      </w:pPr>
      <w:r>
        <w:rPr>
          <w:bCs/>
        </w:rPr>
        <w:t>…………………………………………………………………………………………………………………………………………………………………………………………………………………………………………………………………………………………………………………………………………………………………………</w:t>
      </w:r>
    </w:p>
    <w:p w14:paraId="15B76776" w14:textId="77777777" w:rsidR="00AF4014" w:rsidRDefault="00AF4014" w:rsidP="00AF4014">
      <w:pPr>
        <w:rPr>
          <w:b/>
        </w:rPr>
      </w:pPr>
    </w:p>
    <w:p w14:paraId="3808CE78" w14:textId="77777777" w:rsidR="00AF4014" w:rsidRDefault="00AF4014" w:rsidP="00AF4014">
      <w:pPr>
        <w:ind w:left="5760" w:firstLine="720"/>
        <w:jc w:val="center"/>
        <w:rPr>
          <w:b/>
        </w:rPr>
      </w:pPr>
      <w:r>
        <w:rPr>
          <w:b/>
        </w:rPr>
        <w:t xml:space="preserve">   Giảng viên chấm</w:t>
      </w:r>
    </w:p>
    <w:p w14:paraId="44E598B3" w14:textId="6649CEAE" w:rsidR="00AF4014" w:rsidRDefault="00AF4014" w:rsidP="00642DB6">
      <w:pPr>
        <w:ind w:right="283"/>
        <w:jc w:val="right"/>
      </w:pPr>
      <w:r>
        <w:t>(ký và ghi rõ họ tên)</w:t>
      </w:r>
    </w:p>
    <w:p w14:paraId="371FF354" w14:textId="77777777" w:rsidR="00AF4014" w:rsidRDefault="00AF4014" w:rsidP="00AF4014">
      <w:pPr>
        <w:ind w:left="720"/>
        <w:rPr>
          <w:b/>
        </w:rPr>
      </w:pPr>
    </w:p>
    <w:p w14:paraId="5FC6B15C" w14:textId="77777777" w:rsidR="00AF4014" w:rsidRDefault="00AF4014" w:rsidP="00AF4014">
      <w:pPr>
        <w:jc w:val="center"/>
        <w:rPr>
          <w:b/>
          <w:sz w:val="28"/>
          <w:szCs w:val="28"/>
        </w:rPr>
      </w:pPr>
      <w:r>
        <w:rPr>
          <w:b/>
        </w:rPr>
        <w:br/>
      </w:r>
    </w:p>
    <w:p w14:paraId="648EFA13" w14:textId="77777777" w:rsidR="00AF4014" w:rsidRDefault="00AF4014" w:rsidP="00AF4014">
      <w:pPr>
        <w:jc w:val="center"/>
        <w:rPr>
          <w:b/>
          <w:i/>
          <w:lang w:eastAsia="zh-CN"/>
        </w:rPr>
      </w:pPr>
    </w:p>
    <w:p w14:paraId="5C1C9B12" w14:textId="77777777" w:rsidR="00AF4014" w:rsidRDefault="00AF4014" w:rsidP="00AF4014">
      <w:pPr>
        <w:spacing w:after="160" w:line="259" w:lineRule="auto"/>
        <w:rPr>
          <w:b/>
          <w:sz w:val="28"/>
          <w:szCs w:val="28"/>
        </w:rPr>
      </w:pPr>
      <w:r>
        <w:rPr>
          <w:b/>
          <w:sz w:val="28"/>
          <w:szCs w:val="28"/>
        </w:rPr>
        <w:br w:type="page"/>
      </w:r>
    </w:p>
    <w:p w14:paraId="5075D828" w14:textId="77777777" w:rsidR="00AF4014" w:rsidRDefault="00AF4014" w:rsidP="00AF4014">
      <w:pPr>
        <w:tabs>
          <w:tab w:val="center" w:pos="2340"/>
          <w:tab w:val="center" w:pos="7020"/>
        </w:tabs>
        <w:rPr>
          <w:b/>
          <w:sz w:val="22"/>
          <w:szCs w:val="22"/>
        </w:rPr>
      </w:pPr>
      <w:r>
        <w:rPr>
          <w:b/>
        </w:rPr>
        <w:tab/>
      </w:r>
      <w:r>
        <w:rPr>
          <w:sz w:val="22"/>
          <w:szCs w:val="22"/>
        </w:rPr>
        <w:t xml:space="preserve">UBND TỈNH TRÀ VINH </w:t>
      </w:r>
      <w:r>
        <w:rPr>
          <w:sz w:val="22"/>
          <w:szCs w:val="22"/>
        </w:rPr>
        <w:tab/>
      </w:r>
      <w:r>
        <w:rPr>
          <w:b/>
          <w:sz w:val="22"/>
          <w:szCs w:val="22"/>
        </w:rPr>
        <w:t>CỘNG HOÀ XÃ HỘI CHỦ NGHĨA VIỆT NAM</w:t>
      </w:r>
    </w:p>
    <w:p w14:paraId="53F24F78" w14:textId="598C1D61" w:rsidR="00AF4014" w:rsidRDefault="00AF4014" w:rsidP="00AF4014">
      <w:pPr>
        <w:tabs>
          <w:tab w:val="center" w:pos="7020"/>
        </w:tabs>
        <w:rPr>
          <w:b/>
          <w:sz w:val="22"/>
          <w:szCs w:val="22"/>
        </w:rPr>
      </w:pPr>
      <w:r>
        <w:rPr>
          <w:b/>
          <w:sz w:val="22"/>
          <w:szCs w:val="22"/>
        </w:rPr>
        <w:t xml:space="preserve">               </w:t>
      </w:r>
      <w:r w:rsidR="0090089B">
        <w:rPr>
          <w:b/>
          <w:sz w:val="22"/>
          <w:szCs w:val="22"/>
        </w:rPr>
        <w:t>TRƯỜNG KỸ THUẬT VÀ CÔNG NGHỆ</w:t>
      </w:r>
      <w:r>
        <w:rPr>
          <w:b/>
          <w:sz w:val="22"/>
          <w:szCs w:val="22"/>
        </w:rPr>
        <w:tab/>
        <w:t>Độc lập - Tự do - Hạnh phúc</w:t>
      </w:r>
    </w:p>
    <w:p w14:paraId="11DF9FBD" w14:textId="77777777" w:rsidR="00AF4014" w:rsidRDefault="00AF4014" w:rsidP="00AF4014">
      <w:pPr>
        <w:tabs>
          <w:tab w:val="center" w:pos="2340"/>
        </w:tabs>
        <w:rPr>
          <w:b/>
          <w:sz w:val="22"/>
          <w:szCs w:val="22"/>
        </w:rPr>
      </w:pPr>
      <w:r>
        <w:rPr>
          <w:b/>
          <w:noProof/>
          <w:sz w:val="22"/>
          <w:szCs w:val="22"/>
        </w:rPr>
        <mc:AlternateContent>
          <mc:Choice Requires="wps">
            <w:drawing>
              <wp:anchor distT="0" distB="0" distL="0" distR="0" simplePos="0" relativeHeight="251670528" behindDoc="0" locked="0" layoutInCell="1" allowOverlap="1" wp14:anchorId="18A76A0C" wp14:editId="699C0EDF">
                <wp:simplePos x="0" y="0"/>
                <wp:positionH relativeFrom="column">
                  <wp:posOffset>3609975</wp:posOffset>
                </wp:positionH>
                <wp:positionV relativeFrom="paragraph">
                  <wp:posOffset>3810</wp:posOffset>
                </wp:positionV>
                <wp:extent cx="1684654" cy="0"/>
                <wp:effectExtent l="9525" t="13334" r="10795" b="5715"/>
                <wp:wrapNone/>
                <wp:docPr id="1032"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465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118422F7" id="Straight Connector 51" o:spid="_x0000_s1026" style="position:absolute;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">
                <o:lock v:ext="edit" shapetype="f"/>
              </v:line>
            </w:pict>
          </mc:Fallback>
        </mc:AlternateContent>
      </w:r>
      <w:r>
        <w:rPr>
          <w:b/>
          <w:noProof/>
          <w:sz w:val="36"/>
          <w:szCs w:val="36"/>
        </w:rPr>
        <mc:AlternateContent>
          <mc:Choice Requires="wps">
            <w:drawing>
              <wp:anchor distT="0" distB="0" distL="0" distR="0" simplePos="0" relativeHeight="251669504" behindDoc="0" locked="0" layoutInCell="1" allowOverlap="1" wp14:anchorId="22F369EA" wp14:editId="6F32F4DF">
                <wp:simplePos x="0" y="0"/>
                <wp:positionH relativeFrom="column">
                  <wp:posOffset>676275</wp:posOffset>
                </wp:positionH>
                <wp:positionV relativeFrom="paragraph">
                  <wp:posOffset>12065</wp:posOffset>
                </wp:positionV>
                <wp:extent cx="1771014" cy="0"/>
                <wp:effectExtent l="9525" t="12065" r="10160" b="6985"/>
                <wp:wrapNone/>
                <wp:docPr id="1033"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7101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26A4D45A" id="Straight Connector 50" o:spid="_x0000_s1026" style="position:absolute;z-index:2516695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53.25pt,.95pt" to="19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">
                <o:lock v:ext="edit" shapetype="f"/>
              </v:line>
            </w:pict>
          </mc:Fallback>
        </mc:AlternateContent>
      </w:r>
      <w:r>
        <w:rPr>
          <w:b/>
          <w:sz w:val="22"/>
          <w:szCs w:val="22"/>
        </w:rPr>
        <w:tab/>
      </w:r>
    </w:p>
    <w:p w14:paraId="4AFFD3C6"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536C4306" w14:textId="77777777" w:rsidR="00AF4014" w:rsidRDefault="00AF4014" w:rsidP="00AF4014">
      <w:pPr>
        <w:jc w:val="center"/>
        <w:rPr>
          <w:szCs w:val="26"/>
        </w:rPr>
      </w:pPr>
      <w:r>
        <w:rPr>
          <w:i/>
        </w:rPr>
        <w:t>(Của cán bộ</w:t>
      </w:r>
      <w:r>
        <w:rPr>
          <w:i/>
          <w:lang w:eastAsia="zh-CN"/>
        </w:rPr>
        <w:t xml:space="preserve"> chấm</w:t>
      </w:r>
      <w:r>
        <w:rPr>
          <w:i/>
        </w:rPr>
        <w:t xml:space="preserve"> đồ án, khóa luận)</w:t>
      </w:r>
    </w:p>
    <w:p w14:paraId="0C3CBA64" w14:textId="77777777" w:rsidR="00DF1C50" w:rsidRPr="00BC6CD8" w:rsidRDefault="00DF1C50" w:rsidP="00DF1C50">
      <w:pPr>
        <w:tabs>
          <w:tab w:val="right" w:leader="dot" w:pos="9355"/>
        </w:tabs>
        <w:spacing w:before="240" w:line="324" w:lineRule="auto"/>
        <w:rPr>
          <w:szCs w:val="26"/>
        </w:rPr>
      </w:pPr>
      <w:r w:rsidRPr="00BC6CD8">
        <w:rPr>
          <w:szCs w:val="26"/>
        </w:rPr>
        <w:t xml:space="preserve">Họ và tên người nhận xét: </w:t>
      </w:r>
      <w:r w:rsidRPr="00BC6CD8">
        <w:rPr>
          <w:szCs w:val="26"/>
        </w:rPr>
        <w:tab/>
      </w:r>
    </w:p>
    <w:p w14:paraId="10C73D29" w14:textId="77777777" w:rsidR="00DF1C50" w:rsidRPr="00BC6CD8" w:rsidRDefault="00DF1C50" w:rsidP="00DF1C50">
      <w:pPr>
        <w:tabs>
          <w:tab w:val="left" w:leader="dot" w:pos="4860"/>
          <w:tab w:val="right" w:leader="dot" w:pos="9355"/>
        </w:tabs>
        <w:spacing w:line="324" w:lineRule="auto"/>
        <w:rPr>
          <w:szCs w:val="26"/>
        </w:rPr>
      </w:pPr>
      <w:r w:rsidRPr="00BC6CD8">
        <w:rPr>
          <w:szCs w:val="26"/>
        </w:rPr>
        <w:t xml:space="preserve">Chức danh: </w:t>
      </w:r>
      <w:r w:rsidRPr="00BC6CD8">
        <w:rPr>
          <w:szCs w:val="26"/>
        </w:rPr>
        <w:tab/>
        <w:t xml:space="preserve"> Học vị: </w:t>
      </w:r>
      <w:r w:rsidRPr="00BC6CD8">
        <w:rPr>
          <w:szCs w:val="26"/>
        </w:rPr>
        <w:tab/>
        <w:t xml:space="preserve">  </w:t>
      </w:r>
    </w:p>
    <w:p w14:paraId="46821587" w14:textId="77777777" w:rsidR="00DF1C50" w:rsidRPr="00BC6CD8" w:rsidRDefault="00DF1C50" w:rsidP="00DF1C50">
      <w:pPr>
        <w:tabs>
          <w:tab w:val="right" w:leader="dot" w:pos="9355"/>
        </w:tabs>
        <w:spacing w:line="324" w:lineRule="auto"/>
        <w:rPr>
          <w:szCs w:val="26"/>
        </w:rPr>
      </w:pPr>
      <w:r w:rsidRPr="00BC6CD8">
        <w:rPr>
          <w:szCs w:val="26"/>
        </w:rPr>
        <w:t xml:space="preserve">Chuyên ngành: </w:t>
      </w:r>
      <w:r w:rsidRPr="00BC6CD8">
        <w:rPr>
          <w:szCs w:val="26"/>
        </w:rPr>
        <w:tab/>
      </w:r>
    </w:p>
    <w:p w14:paraId="0780A866" w14:textId="77777777" w:rsidR="00DF1C50" w:rsidRPr="00BC6CD8" w:rsidRDefault="00DF1C50" w:rsidP="00DF1C50">
      <w:pPr>
        <w:tabs>
          <w:tab w:val="right" w:leader="dot" w:pos="9355"/>
        </w:tabs>
        <w:spacing w:line="324" w:lineRule="auto"/>
        <w:rPr>
          <w:szCs w:val="26"/>
        </w:rPr>
      </w:pPr>
      <w:r w:rsidRPr="00BC6CD8">
        <w:rPr>
          <w:szCs w:val="26"/>
        </w:rPr>
        <w:t xml:space="preserve">Cơ quan công tác: </w:t>
      </w:r>
      <w:r w:rsidRPr="00BC6CD8">
        <w:rPr>
          <w:szCs w:val="26"/>
        </w:rPr>
        <w:tab/>
        <w:t xml:space="preserve"> </w:t>
      </w:r>
    </w:p>
    <w:p w14:paraId="6DC9080D" w14:textId="77777777" w:rsidR="00DF1C50" w:rsidRPr="00BC6CD8" w:rsidRDefault="00DF1C50" w:rsidP="00DF1C50">
      <w:pPr>
        <w:tabs>
          <w:tab w:val="right" w:leader="dot" w:pos="9355"/>
        </w:tabs>
        <w:spacing w:line="324" w:lineRule="auto"/>
        <w:rPr>
          <w:szCs w:val="26"/>
        </w:rPr>
      </w:pPr>
      <w:r w:rsidRPr="00BC6CD8">
        <w:rPr>
          <w:szCs w:val="26"/>
        </w:rPr>
        <w:t xml:space="preserve">Tên sinh viên: </w:t>
      </w:r>
      <w:r w:rsidRPr="00BC6CD8">
        <w:rPr>
          <w:szCs w:val="26"/>
        </w:rPr>
        <w:tab/>
      </w:r>
    </w:p>
    <w:p w14:paraId="5446C100" w14:textId="77777777" w:rsidR="00DF1C50" w:rsidRPr="00BC6CD8" w:rsidRDefault="00DF1C50" w:rsidP="00DF1C50">
      <w:pPr>
        <w:tabs>
          <w:tab w:val="right" w:leader="dot" w:pos="9355"/>
        </w:tabs>
        <w:spacing w:line="324" w:lineRule="auto"/>
        <w:rPr>
          <w:szCs w:val="26"/>
        </w:rPr>
      </w:pPr>
      <w:r w:rsidRPr="00BC6CD8">
        <w:rPr>
          <w:szCs w:val="26"/>
        </w:rPr>
        <w:t xml:space="preserve">Tên đề tài </w:t>
      </w:r>
      <w:r>
        <w:rPr>
          <w:szCs w:val="26"/>
        </w:rPr>
        <w:t xml:space="preserve">đồ án, </w:t>
      </w:r>
      <w:r w:rsidRPr="00BC6CD8">
        <w:rPr>
          <w:szCs w:val="26"/>
        </w:rPr>
        <w:t xml:space="preserve">khóa luận tốt nghiệp: </w:t>
      </w:r>
      <w:r w:rsidRPr="00BC6CD8">
        <w:rPr>
          <w:szCs w:val="26"/>
        </w:rPr>
        <w:tab/>
      </w:r>
    </w:p>
    <w:p w14:paraId="3966F498" w14:textId="77777777" w:rsidR="00DF1C50" w:rsidRPr="00BC6CD8" w:rsidRDefault="00DF1C50" w:rsidP="00DF1C50">
      <w:pPr>
        <w:tabs>
          <w:tab w:val="right" w:leader="dot" w:pos="9355"/>
        </w:tabs>
        <w:spacing w:line="324" w:lineRule="auto"/>
        <w:rPr>
          <w:szCs w:val="26"/>
        </w:rPr>
      </w:pPr>
      <w:r w:rsidRPr="00BC6CD8">
        <w:rPr>
          <w:szCs w:val="26"/>
        </w:rPr>
        <w:tab/>
      </w:r>
    </w:p>
    <w:p w14:paraId="7181E47D" w14:textId="3DC22BA8" w:rsidR="00AF4014" w:rsidRDefault="00DF1C50" w:rsidP="00DF1C50">
      <w:pPr>
        <w:tabs>
          <w:tab w:val="right" w:leader="dot" w:pos="9355"/>
        </w:tabs>
        <w:spacing w:line="324" w:lineRule="auto"/>
        <w:rPr>
          <w:szCs w:val="26"/>
        </w:rPr>
      </w:pPr>
      <w:r w:rsidRPr="00BC6CD8">
        <w:rPr>
          <w:szCs w:val="26"/>
        </w:rPr>
        <w:tab/>
      </w:r>
    </w:p>
    <w:p w14:paraId="1F27911E" w14:textId="77777777" w:rsidR="00AF4014" w:rsidRDefault="00AF4014" w:rsidP="00AF4014">
      <w:pPr>
        <w:tabs>
          <w:tab w:val="right" w:leader="dot" w:pos="9355"/>
        </w:tabs>
        <w:spacing w:before="360" w:line="324" w:lineRule="auto"/>
        <w:jc w:val="center"/>
        <w:rPr>
          <w:b/>
          <w:szCs w:val="26"/>
        </w:rPr>
      </w:pPr>
      <w:r>
        <w:rPr>
          <w:b/>
          <w:szCs w:val="26"/>
        </w:rPr>
        <w:t>I. Ý KIẾN NHẬN XÉT</w:t>
      </w:r>
    </w:p>
    <w:p w14:paraId="448A7FC6" w14:textId="77777777" w:rsidR="00DF1C50" w:rsidRPr="00BC6CD8" w:rsidRDefault="00DF1C50" w:rsidP="00DF1C50">
      <w:pPr>
        <w:tabs>
          <w:tab w:val="right" w:leader="dot" w:pos="9355"/>
        </w:tabs>
        <w:spacing w:before="120" w:line="324" w:lineRule="auto"/>
        <w:rPr>
          <w:szCs w:val="26"/>
        </w:rPr>
      </w:pPr>
      <w:r w:rsidRPr="00BC6CD8">
        <w:rPr>
          <w:szCs w:val="26"/>
        </w:rPr>
        <w:t xml:space="preserve">1. Nội dung: </w:t>
      </w:r>
    </w:p>
    <w:p w14:paraId="1054A4BA" w14:textId="77777777" w:rsidR="00DF1C50" w:rsidRPr="00BC6CD8" w:rsidRDefault="00DF1C50" w:rsidP="00DF1C50">
      <w:pPr>
        <w:tabs>
          <w:tab w:val="right" w:leader="dot" w:pos="9355"/>
        </w:tabs>
        <w:spacing w:line="324" w:lineRule="auto"/>
        <w:rPr>
          <w:szCs w:val="26"/>
        </w:rPr>
      </w:pPr>
      <w:r w:rsidRPr="00BC6CD8">
        <w:rPr>
          <w:szCs w:val="26"/>
        </w:rPr>
        <w:tab/>
      </w:r>
    </w:p>
    <w:p w14:paraId="1A402639" w14:textId="77777777" w:rsidR="00DF1C50" w:rsidRPr="00BC6CD8" w:rsidRDefault="00DF1C50" w:rsidP="00DF1C50">
      <w:pPr>
        <w:tabs>
          <w:tab w:val="right" w:leader="dot" w:pos="9355"/>
        </w:tabs>
        <w:spacing w:line="324" w:lineRule="auto"/>
        <w:rPr>
          <w:szCs w:val="26"/>
        </w:rPr>
      </w:pPr>
      <w:r w:rsidRPr="00BC6CD8">
        <w:rPr>
          <w:szCs w:val="26"/>
        </w:rPr>
        <w:tab/>
      </w:r>
    </w:p>
    <w:p w14:paraId="2A072A75" w14:textId="77777777" w:rsidR="00DF1C50" w:rsidRPr="00BC6CD8" w:rsidRDefault="00DF1C50" w:rsidP="00DF1C50">
      <w:pPr>
        <w:tabs>
          <w:tab w:val="right" w:leader="dot" w:pos="9355"/>
        </w:tabs>
        <w:spacing w:line="324" w:lineRule="auto"/>
        <w:rPr>
          <w:szCs w:val="26"/>
        </w:rPr>
      </w:pPr>
      <w:r w:rsidRPr="00BC6CD8">
        <w:rPr>
          <w:szCs w:val="26"/>
        </w:rPr>
        <w:tab/>
      </w:r>
    </w:p>
    <w:p w14:paraId="6FF4847F" w14:textId="77777777" w:rsidR="00DF1C50" w:rsidRPr="00BC6CD8" w:rsidRDefault="00DF1C50" w:rsidP="00DF1C50">
      <w:pPr>
        <w:tabs>
          <w:tab w:val="right" w:leader="dot" w:pos="9355"/>
        </w:tabs>
        <w:spacing w:line="324" w:lineRule="auto"/>
        <w:rPr>
          <w:szCs w:val="26"/>
        </w:rPr>
      </w:pPr>
      <w:r w:rsidRPr="00BC6CD8">
        <w:rPr>
          <w:szCs w:val="26"/>
        </w:rPr>
        <w:tab/>
      </w:r>
    </w:p>
    <w:p w14:paraId="128BEC9B" w14:textId="77777777" w:rsidR="00DF1C50" w:rsidRPr="00BC6CD8" w:rsidRDefault="00DF1C50" w:rsidP="00DF1C50">
      <w:pPr>
        <w:tabs>
          <w:tab w:val="right" w:leader="dot" w:pos="9355"/>
        </w:tabs>
        <w:spacing w:line="324" w:lineRule="auto"/>
        <w:rPr>
          <w:szCs w:val="26"/>
        </w:rPr>
      </w:pPr>
      <w:r w:rsidRPr="00BC6CD8">
        <w:rPr>
          <w:szCs w:val="26"/>
        </w:rPr>
        <w:tab/>
      </w:r>
    </w:p>
    <w:p w14:paraId="1D00C283" w14:textId="77777777" w:rsidR="00DF1C50" w:rsidRPr="00BC6CD8" w:rsidRDefault="00DF1C50" w:rsidP="00DF1C50">
      <w:pPr>
        <w:tabs>
          <w:tab w:val="right" w:leader="dot" w:pos="9355"/>
        </w:tabs>
        <w:spacing w:line="324" w:lineRule="auto"/>
        <w:rPr>
          <w:szCs w:val="26"/>
        </w:rPr>
      </w:pPr>
      <w:r w:rsidRPr="00BC6CD8">
        <w:rPr>
          <w:szCs w:val="26"/>
        </w:rPr>
        <w:tab/>
      </w:r>
    </w:p>
    <w:p w14:paraId="4132EB04" w14:textId="77777777" w:rsidR="00DF1C50" w:rsidRPr="00BC6CD8" w:rsidRDefault="00DF1C50" w:rsidP="00DF1C50">
      <w:pPr>
        <w:tabs>
          <w:tab w:val="right" w:leader="dot" w:pos="9355"/>
        </w:tabs>
        <w:spacing w:line="324" w:lineRule="auto"/>
        <w:rPr>
          <w:szCs w:val="26"/>
        </w:rPr>
      </w:pPr>
      <w:r w:rsidRPr="00BC6CD8">
        <w:rPr>
          <w:szCs w:val="26"/>
        </w:rPr>
        <w:tab/>
      </w:r>
    </w:p>
    <w:p w14:paraId="596EC09C" w14:textId="77777777" w:rsidR="00DF1C50" w:rsidRPr="00BC6CD8" w:rsidRDefault="00DF1C50" w:rsidP="00DF1C50">
      <w:pPr>
        <w:tabs>
          <w:tab w:val="right" w:leader="dot" w:pos="9355"/>
        </w:tabs>
        <w:spacing w:line="324" w:lineRule="auto"/>
        <w:rPr>
          <w:szCs w:val="26"/>
        </w:rPr>
      </w:pPr>
      <w:r w:rsidRPr="00BC6CD8">
        <w:rPr>
          <w:szCs w:val="26"/>
        </w:rPr>
        <w:tab/>
      </w:r>
    </w:p>
    <w:p w14:paraId="08DFF771" w14:textId="77777777" w:rsidR="00DF1C50" w:rsidRPr="00BC6CD8" w:rsidRDefault="00DF1C50" w:rsidP="00DF1C50">
      <w:pPr>
        <w:tabs>
          <w:tab w:val="right" w:leader="dot" w:pos="9355"/>
        </w:tabs>
        <w:spacing w:line="324" w:lineRule="auto"/>
        <w:rPr>
          <w:szCs w:val="26"/>
        </w:rPr>
      </w:pPr>
      <w:r w:rsidRPr="00BC6CD8">
        <w:rPr>
          <w:szCs w:val="26"/>
        </w:rPr>
        <w:tab/>
      </w:r>
    </w:p>
    <w:p w14:paraId="13246A91" w14:textId="77777777" w:rsidR="00DF1C50" w:rsidRPr="00BC6CD8" w:rsidRDefault="00DF1C50" w:rsidP="00DF1C50">
      <w:pPr>
        <w:tabs>
          <w:tab w:val="right" w:pos="9355"/>
        </w:tabs>
        <w:spacing w:line="324" w:lineRule="auto"/>
        <w:rPr>
          <w:szCs w:val="26"/>
        </w:rPr>
      </w:pPr>
      <w:r w:rsidRPr="00BC6CD8">
        <w:rPr>
          <w:szCs w:val="26"/>
        </w:rPr>
        <w:t xml:space="preserve">2. Điểm mới các kết quả của </w:t>
      </w:r>
      <w:r>
        <w:rPr>
          <w:szCs w:val="26"/>
        </w:rPr>
        <w:t>đồ án, khóa luận</w:t>
      </w:r>
      <w:r w:rsidRPr="00BC6CD8">
        <w:rPr>
          <w:szCs w:val="26"/>
        </w:rPr>
        <w:t>:</w:t>
      </w:r>
    </w:p>
    <w:p w14:paraId="7718FF36" w14:textId="77777777" w:rsidR="00DF1C50" w:rsidRPr="00BC6CD8" w:rsidRDefault="00DF1C50" w:rsidP="00DF1C50">
      <w:pPr>
        <w:tabs>
          <w:tab w:val="right" w:leader="dot" w:pos="9355"/>
        </w:tabs>
        <w:spacing w:line="324" w:lineRule="auto"/>
        <w:rPr>
          <w:szCs w:val="26"/>
        </w:rPr>
      </w:pPr>
      <w:r w:rsidRPr="00BC6CD8">
        <w:rPr>
          <w:szCs w:val="26"/>
        </w:rPr>
        <w:tab/>
      </w:r>
    </w:p>
    <w:p w14:paraId="15039FD9" w14:textId="77777777" w:rsidR="00DF1C50" w:rsidRPr="00BC6CD8" w:rsidRDefault="00DF1C50" w:rsidP="00DF1C50">
      <w:pPr>
        <w:tabs>
          <w:tab w:val="right" w:leader="dot" w:pos="9355"/>
        </w:tabs>
        <w:spacing w:line="324" w:lineRule="auto"/>
        <w:rPr>
          <w:szCs w:val="26"/>
        </w:rPr>
      </w:pPr>
      <w:r w:rsidRPr="00BC6CD8">
        <w:rPr>
          <w:szCs w:val="26"/>
        </w:rPr>
        <w:tab/>
      </w:r>
    </w:p>
    <w:p w14:paraId="47180A98" w14:textId="77777777" w:rsidR="00DF1C50" w:rsidRPr="00BC6CD8" w:rsidRDefault="00DF1C50" w:rsidP="00DF1C50">
      <w:pPr>
        <w:tabs>
          <w:tab w:val="right" w:leader="dot" w:pos="9355"/>
        </w:tabs>
        <w:spacing w:line="324" w:lineRule="auto"/>
        <w:rPr>
          <w:szCs w:val="26"/>
        </w:rPr>
      </w:pPr>
      <w:r w:rsidRPr="00BC6CD8">
        <w:rPr>
          <w:szCs w:val="26"/>
        </w:rPr>
        <w:tab/>
      </w:r>
    </w:p>
    <w:p w14:paraId="005B3CFE" w14:textId="77777777" w:rsidR="00DF1C50" w:rsidRPr="00BC6CD8" w:rsidRDefault="00DF1C50" w:rsidP="00DF1C50">
      <w:pPr>
        <w:tabs>
          <w:tab w:val="right" w:pos="9355"/>
        </w:tabs>
        <w:spacing w:line="324" w:lineRule="auto"/>
        <w:rPr>
          <w:szCs w:val="26"/>
        </w:rPr>
      </w:pPr>
      <w:r w:rsidRPr="00BC6CD8">
        <w:rPr>
          <w:szCs w:val="26"/>
        </w:rPr>
        <w:t>3. Ứng dụng thực tế:</w:t>
      </w:r>
    </w:p>
    <w:p w14:paraId="473F9299" w14:textId="77777777" w:rsidR="00DF1C50" w:rsidRPr="00BC6CD8" w:rsidRDefault="00DF1C50" w:rsidP="00DF1C50">
      <w:pPr>
        <w:tabs>
          <w:tab w:val="right" w:leader="dot" w:pos="9355"/>
        </w:tabs>
        <w:spacing w:line="324" w:lineRule="auto"/>
        <w:rPr>
          <w:szCs w:val="26"/>
        </w:rPr>
      </w:pPr>
      <w:r w:rsidRPr="00BC6CD8">
        <w:rPr>
          <w:szCs w:val="26"/>
        </w:rPr>
        <w:tab/>
      </w:r>
    </w:p>
    <w:p w14:paraId="6CE7C582" w14:textId="77777777" w:rsidR="00DF1C50" w:rsidRPr="00BC6CD8" w:rsidRDefault="00DF1C50" w:rsidP="00DF1C50">
      <w:pPr>
        <w:tabs>
          <w:tab w:val="right" w:leader="dot" w:pos="9355"/>
        </w:tabs>
        <w:spacing w:line="324" w:lineRule="auto"/>
        <w:rPr>
          <w:szCs w:val="26"/>
        </w:rPr>
      </w:pPr>
      <w:r w:rsidRPr="00BC6CD8">
        <w:rPr>
          <w:szCs w:val="26"/>
        </w:rPr>
        <w:tab/>
      </w:r>
    </w:p>
    <w:p w14:paraId="1290F0DC" w14:textId="77777777" w:rsidR="00DF1C50" w:rsidRPr="00BC6CD8" w:rsidRDefault="00DF1C50" w:rsidP="00DF1C50">
      <w:pPr>
        <w:tabs>
          <w:tab w:val="right" w:leader="dot" w:pos="9355"/>
        </w:tabs>
        <w:spacing w:line="324" w:lineRule="auto"/>
        <w:rPr>
          <w:szCs w:val="26"/>
        </w:rPr>
      </w:pPr>
      <w:r w:rsidRPr="00BC6CD8">
        <w:rPr>
          <w:szCs w:val="26"/>
        </w:rPr>
        <w:tab/>
      </w:r>
    </w:p>
    <w:p w14:paraId="5D74D94C" w14:textId="77777777" w:rsidR="00DF1C50" w:rsidRPr="00BC6CD8" w:rsidRDefault="00DF1C50" w:rsidP="00DF1C50">
      <w:pPr>
        <w:tabs>
          <w:tab w:val="right" w:leader="dot" w:pos="9355"/>
        </w:tabs>
        <w:spacing w:line="324" w:lineRule="auto"/>
        <w:rPr>
          <w:szCs w:val="26"/>
        </w:rPr>
      </w:pPr>
      <w:r w:rsidRPr="00BC6CD8">
        <w:rPr>
          <w:szCs w:val="26"/>
        </w:rPr>
        <w:tab/>
      </w:r>
    </w:p>
    <w:p w14:paraId="66C12D58" w14:textId="77777777" w:rsidR="00DF1C50" w:rsidRPr="00BC6CD8" w:rsidRDefault="00DF1C50" w:rsidP="00DF1C50">
      <w:pPr>
        <w:tabs>
          <w:tab w:val="right" w:leader="dot" w:pos="9355"/>
        </w:tabs>
        <w:spacing w:line="324" w:lineRule="auto"/>
        <w:rPr>
          <w:szCs w:val="26"/>
        </w:rPr>
      </w:pPr>
      <w:r w:rsidRPr="00BC6CD8">
        <w:rPr>
          <w:szCs w:val="26"/>
        </w:rPr>
        <w:tab/>
      </w:r>
    </w:p>
    <w:p w14:paraId="1BF58906" w14:textId="77777777" w:rsidR="00DF1C50" w:rsidRPr="00BC6CD8" w:rsidRDefault="00DF1C50" w:rsidP="00DF1C50">
      <w:pPr>
        <w:tabs>
          <w:tab w:val="right" w:leader="dot" w:pos="9355"/>
        </w:tabs>
        <w:spacing w:line="324" w:lineRule="auto"/>
        <w:rPr>
          <w:szCs w:val="26"/>
        </w:rPr>
      </w:pPr>
      <w:r w:rsidRPr="00BC6CD8">
        <w:rPr>
          <w:szCs w:val="26"/>
        </w:rPr>
        <w:tab/>
      </w:r>
      <w:r w:rsidRPr="00BC6CD8">
        <w:rPr>
          <w:szCs w:val="26"/>
        </w:rPr>
        <w:tab/>
      </w:r>
    </w:p>
    <w:p w14:paraId="35966EEA" w14:textId="77777777" w:rsidR="00DF1C50" w:rsidRPr="00BC6CD8" w:rsidRDefault="00DF1C50" w:rsidP="00DF1C50">
      <w:pPr>
        <w:tabs>
          <w:tab w:val="right" w:pos="9355"/>
        </w:tabs>
        <w:spacing w:line="324" w:lineRule="auto"/>
        <w:jc w:val="center"/>
        <w:rPr>
          <w:b/>
          <w:szCs w:val="26"/>
        </w:rPr>
      </w:pPr>
      <w:r w:rsidRPr="00BC6CD8">
        <w:rPr>
          <w:b/>
          <w:szCs w:val="26"/>
        </w:rPr>
        <w:t>II. CÁC VẤN ĐỀ CẦN LÀM RÕ</w:t>
      </w:r>
    </w:p>
    <w:p w14:paraId="6729E8A3" w14:textId="77777777" w:rsidR="00DF1C50" w:rsidRPr="00BC6CD8" w:rsidRDefault="00DF1C50" w:rsidP="00DF1C50">
      <w:pPr>
        <w:tabs>
          <w:tab w:val="right" w:pos="9355"/>
        </w:tabs>
        <w:spacing w:line="324" w:lineRule="auto"/>
        <w:jc w:val="center"/>
        <w:rPr>
          <w:szCs w:val="26"/>
        </w:rPr>
      </w:pPr>
      <w:r w:rsidRPr="00BC6CD8">
        <w:rPr>
          <w:szCs w:val="26"/>
        </w:rPr>
        <w:t>(Các câu hỏi của giáo viên phản biện)</w:t>
      </w:r>
    </w:p>
    <w:p w14:paraId="4DCEA90E" w14:textId="77777777" w:rsidR="00DF1C50" w:rsidRPr="00BC6CD8" w:rsidRDefault="00DF1C50" w:rsidP="00DF1C50">
      <w:pPr>
        <w:tabs>
          <w:tab w:val="right" w:leader="dot" w:pos="9355"/>
        </w:tabs>
        <w:spacing w:line="324" w:lineRule="auto"/>
        <w:rPr>
          <w:szCs w:val="26"/>
        </w:rPr>
      </w:pPr>
      <w:r w:rsidRPr="00BC6CD8">
        <w:rPr>
          <w:szCs w:val="26"/>
        </w:rPr>
        <w:tab/>
      </w:r>
    </w:p>
    <w:p w14:paraId="0C3850E3" w14:textId="77777777" w:rsidR="00DF1C50" w:rsidRPr="00BC6CD8" w:rsidRDefault="00DF1C50" w:rsidP="00DF1C50">
      <w:pPr>
        <w:tabs>
          <w:tab w:val="right" w:leader="dot" w:pos="9355"/>
        </w:tabs>
        <w:spacing w:line="324" w:lineRule="auto"/>
        <w:rPr>
          <w:szCs w:val="26"/>
        </w:rPr>
      </w:pPr>
      <w:r w:rsidRPr="00BC6CD8">
        <w:rPr>
          <w:szCs w:val="26"/>
        </w:rPr>
        <w:tab/>
      </w:r>
    </w:p>
    <w:p w14:paraId="6783BCED" w14:textId="77777777" w:rsidR="00DF1C50" w:rsidRPr="00BC6CD8" w:rsidRDefault="00DF1C50" w:rsidP="00DF1C50">
      <w:pPr>
        <w:tabs>
          <w:tab w:val="right" w:leader="dot" w:pos="9355"/>
        </w:tabs>
        <w:spacing w:line="324" w:lineRule="auto"/>
        <w:rPr>
          <w:szCs w:val="26"/>
        </w:rPr>
      </w:pPr>
      <w:r w:rsidRPr="00BC6CD8">
        <w:rPr>
          <w:szCs w:val="26"/>
        </w:rPr>
        <w:tab/>
      </w:r>
    </w:p>
    <w:p w14:paraId="43F3AD3C" w14:textId="77777777" w:rsidR="00DF1C50" w:rsidRPr="00BC6CD8" w:rsidRDefault="00DF1C50" w:rsidP="00DF1C50">
      <w:pPr>
        <w:tabs>
          <w:tab w:val="right" w:leader="dot" w:pos="9355"/>
        </w:tabs>
        <w:spacing w:line="324" w:lineRule="auto"/>
        <w:rPr>
          <w:szCs w:val="26"/>
        </w:rPr>
      </w:pPr>
      <w:r w:rsidRPr="00BC6CD8">
        <w:rPr>
          <w:szCs w:val="26"/>
        </w:rPr>
        <w:tab/>
      </w:r>
    </w:p>
    <w:p w14:paraId="7649A82A" w14:textId="77777777" w:rsidR="00DF1C50" w:rsidRPr="00BC6CD8" w:rsidRDefault="00DF1C50" w:rsidP="00DF1C50">
      <w:pPr>
        <w:tabs>
          <w:tab w:val="right" w:leader="dot" w:pos="9355"/>
        </w:tabs>
        <w:spacing w:line="324" w:lineRule="auto"/>
        <w:rPr>
          <w:szCs w:val="26"/>
        </w:rPr>
      </w:pPr>
      <w:r w:rsidRPr="00BC6CD8">
        <w:rPr>
          <w:szCs w:val="26"/>
        </w:rPr>
        <w:tab/>
      </w:r>
    </w:p>
    <w:p w14:paraId="02C55D81" w14:textId="77777777" w:rsidR="00DF1C50" w:rsidRPr="00BC6CD8" w:rsidRDefault="00DF1C50" w:rsidP="00DF1C50">
      <w:pPr>
        <w:tabs>
          <w:tab w:val="right" w:leader="dot" w:pos="9355"/>
        </w:tabs>
        <w:spacing w:line="324" w:lineRule="auto"/>
        <w:rPr>
          <w:szCs w:val="26"/>
        </w:rPr>
      </w:pPr>
      <w:r w:rsidRPr="00BC6CD8">
        <w:rPr>
          <w:szCs w:val="26"/>
        </w:rPr>
        <w:tab/>
      </w:r>
    </w:p>
    <w:p w14:paraId="68A0D648" w14:textId="77777777" w:rsidR="00DF1C50" w:rsidRPr="00BC6CD8" w:rsidRDefault="00DF1C50" w:rsidP="00DF1C50">
      <w:pPr>
        <w:tabs>
          <w:tab w:val="right" w:leader="dot" w:pos="9355"/>
        </w:tabs>
        <w:spacing w:line="324" w:lineRule="auto"/>
        <w:rPr>
          <w:szCs w:val="26"/>
        </w:rPr>
      </w:pPr>
      <w:r w:rsidRPr="00BC6CD8">
        <w:rPr>
          <w:szCs w:val="26"/>
        </w:rPr>
        <w:tab/>
      </w:r>
    </w:p>
    <w:p w14:paraId="7D497FBE" w14:textId="77777777" w:rsidR="00DF1C50" w:rsidRPr="00BC6CD8" w:rsidRDefault="00DF1C50" w:rsidP="00DF1C50">
      <w:pPr>
        <w:tabs>
          <w:tab w:val="right" w:leader="dot" w:pos="9355"/>
        </w:tabs>
        <w:spacing w:line="324" w:lineRule="auto"/>
        <w:rPr>
          <w:szCs w:val="26"/>
        </w:rPr>
      </w:pPr>
      <w:r w:rsidRPr="00BC6CD8">
        <w:rPr>
          <w:szCs w:val="26"/>
        </w:rPr>
        <w:tab/>
      </w:r>
    </w:p>
    <w:p w14:paraId="07B688F9" w14:textId="77777777" w:rsidR="00DF1C50" w:rsidRPr="00BC6CD8" w:rsidRDefault="00DF1C50" w:rsidP="00DF1C50">
      <w:pPr>
        <w:tabs>
          <w:tab w:val="right" w:leader="dot" w:pos="9355"/>
        </w:tabs>
        <w:spacing w:line="324" w:lineRule="auto"/>
        <w:rPr>
          <w:szCs w:val="26"/>
        </w:rPr>
      </w:pPr>
      <w:r w:rsidRPr="00BC6CD8">
        <w:rPr>
          <w:szCs w:val="26"/>
        </w:rPr>
        <w:tab/>
      </w:r>
    </w:p>
    <w:p w14:paraId="00B17022" w14:textId="77777777" w:rsidR="00DF1C50" w:rsidRPr="00BC6CD8" w:rsidRDefault="00DF1C50" w:rsidP="00DF1C50">
      <w:pPr>
        <w:tabs>
          <w:tab w:val="right" w:leader="dot" w:pos="9355"/>
        </w:tabs>
        <w:spacing w:line="324" w:lineRule="auto"/>
        <w:rPr>
          <w:szCs w:val="26"/>
        </w:rPr>
      </w:pPr>
      <w:r w:rsidRPr="00BC6CD8">
        <w:rPr>
          <w:szCs w:val="26"/>
        </w:rPr>
        <w:tab/>
      </w:r>
    </w:p>
    <w:p w14:paraId="32277A41" w14:textId="77777777" w:rsidR="00DF1C50" w:rsidRPr="00BC6CD8" w:rsidRDefault="00DF1C50" w:rsidP="00DF1C50">
      <w:pPr>
        <w:tabs>
          <w:tab w:val="right" w:leader="dot" w:pos="9355"/>
        </w:tabs>
        <w:spacing w:line="324" w:lineRule="auto"/>
        <w:rPr>
          <w:szCs w:val="26"/>
        </w:rPr>
      </w:pPr>
      <w:r w:rsidRPr="00BC6CD8">
        <w:rPr>
          <w:szCs w:val="26"/>
        </w:rPr>
        <w:tab/>
      </w:r>
    </w:p>
    <w:p w14:paraId="2F89E868" w14:textId="77777777" w:rsidR="00DF1C50" w:rsidRPr="00BC6CD8" w:rsidRDefault="00DF1C50" w:rsidP="00DF1C50">
      <w:pPr>
        <w:tabs>
          <w:tab w:val="right" w:leader="dot" w:pos="9355"/>
        </w:tabs>
        <w:spacing w:line="324" w:lineRule="auto"/>
        <w:rPr>
          <w:szCs w:val="26"/>
        </w:rPr>
      </w:pPr>
      <w:r w:rsidRPr="00BC6CD8">
        <w:rPr>
          <w:szCs w:val="26"/>
        </w:rPr>
        <w:tab/>
      </w:r>
    </w:p>
    <w:p w14:paraId="58A5A620" w14:textId="77777777" w:rsidR="00DF1C50" w:rsidRPr="00BC6CD8" w:rsidRDefault="00DF1C50" w:rsidP="00DF1C50">
      <w:pPr>
        <w:tabs>
          <w:tab w:val="right" w:leader="dot" w:pos="9355"/>
        </w:tabs>
        <w:spacing w:line="324" w:lineRule="auto"/>
        <w:rPr>
          <w:szCs w:val="26"/>
        </w:rPr>
      </w:pPr>
      <w:r w:rsidRPr="00BC6CD8">
        <w:rPr>
          <w:szCs w:val="26"/>
        </w:rPr>
        <w:tab/>
      </w:r>
    </w:p>
    <w:p w14:paraId="65E2EEA1" w14:textId="77777777" w:rsidR="00DF1C50" w:rsidRPr="00BC6CD8" w:rsidRDefault="00DF1C50" w:rsidP="00DF1C50">
      <w:pPr>
        <w:tabs>
          <w:tab w:val="right" w:leader="dot" w:pos="9355"/>
        </w:tabs>
        <w:spacing w:line="324" w:lineRule="auto"/>
        <w:rPr>
          <w:szCs w:val="26"/>
        </w:rPr>
      </w:pPr>
      <w:r w:rsidRPr="00BC6CD8">
        <w:rPr>
          <w:szCs w:val="26"/>
        </w:rPr>
        <w:tab/>
      </w:r>
    </w:p>
    <w:p w14:paraId="4DE98648" w14:textId="77777777" w:rsidR="00DF1C50" w:rsidRPr="00BC6CD8" w:rsidRDefault="00DF1C50" w:rsidP="00DF1C50">
      <w:pPr>
        <w:tabs>
          <w:tab w:val="right" w:leader="dot" w:pos="9355"/>
        </w:tabs>
        <w:spacing w:line="324" w:lineRule="auto"/>
        <w:rPr>
          <w:szCs w:val="26"/>
        </w:rPr>
      </w:pPr>
      <w:r w:rsidRPr="00BC6CD8">
        <w:rPr>
          <w:szCs w:val="26"/>
        </w:rPr>
        <w:tab/>
      </w:r>
    </w:p>
    <w:p w14:paraId="12D1524C" w14:textId="77777777" w:rsidR="00DF1C50" w:rsidRPr="00BC6CD8" w:rsidRDefault="00DF1C50" w:rsidP="00DF1C50">
      <w:pPr>
        <w:tabs>
          <w:tab w:val="right" w:leader="dot" w:pos="9355"/>
        </w:tabs>
        <w:spacing w:line="324" w:lineRule="auto"/>
        <w:rPr>
          <w:szCs w:val="26"/>
        </w:rPr>
      </w:pPr>
      <w:r w:rsidRPr="00BC6CD8">
        <w:rPr>
          <w:szCs w:val="26"/>
        </w:rPr>
        <w:tab/>
      </w:r>
    </w:p>
    <w:p w14:paraId="034EF4CC" w14:textId="77777777" w:rsidR="00DF1C50" w:rsidRPr="00BC6CD8" w:rsidRDefault="00DF1C50" w:rsidP="00DF1C50">
      <w:pPr>
        <w:tabs>
          <w:tab w:val="right" w:leader="dot" w:pos="9355"/>
        </w:tabs>
        <w:spacing w:line="324" w:lineRule="auto"/>
        <w:rPr>
          <w:szCs w:val="26"/>
        </w:rPr>
      </w:pPr>
      <w:r w:rsidRPr="00BC6CD8">
        <w:rPr>
          <w:szCs w:val="26"/>
        </w:rPr>
        <w:tab/>
      </w:r>
    </w:p>
    <w:p w14:paraId="0711D8A8" w14:textId="77777777" w:rsidR="00DF1C50" w:rsidRPr="00BC6CD8" w:rsidRDefault="00DF1C50" w:rsidP="00DF1C50">
      <w:pPr>
        <w:tabs>
          <w:tab w:val="right" w:leader="dot" w:pos="9355"/>
        </w:tabs>
        <w:spacing w:line="324" w:lineRule="auto"/>
        <w:rPr>
          <w:szCs w:val="26"/>
        </w:rPr>
      </w:pPr>
      <w:r w:rsidRPr="00BC6CD8">
        <w:rPr>
          <w:szCs w:val="26"/>
        </w:rPr>
        <w:tab/>
      </w:r>
    </w:p>
    <w:p w14:paraId="52B14E65" w14:textId="77777777" w:rsidR="00DF1C50" w:rsidRPr="00BC6CD8" w:rsidRDefault="00DF1C50" w:rsidP="00DF1C50">
      <w:pPr>
        <w:tabs>
          <w:tab w:val="right" w:pos="9355"/>
        </w:tabs>
        <w:spacing w:line="324" w:lineRule="auto"/>
        <w:jc w:val="center"/>
        <w:rPr>
          <w:b/>
          <w:szCs w:val="26"/>
        </w:rPr>
      </w:pPr>
      <w:r w:rsidRPr="00BC6CD8">
        <w:rPr>
          <w:b/>
          <w:szCs w:val="26"/>
        </w:rPr>
        <w:t>III. KẾT LUẬN</w:t>
      </w:r>
    </w:p>
    <w:p w14:paraId="77194D59" w14:textId="77777777" w:rsidR="00DF1C50" w:rsidRPr="00BC6CD8" w:rsidRDefault="00DF1C50" w:rsidP="00DF1C50">
      <w:pPr>
        <w:tabs>
          <w:tab w:val="right" w:pos="9355"/>
        </w:tabs>
        <w:spacing w:line="324" w:lineRule="auto"/>
        <w:jc w:val="center"/>
        <w:rPr>
          <w:szCs w:val="26"/>
        </w:rPr>
      </w:pPr>
      <w:r w:rsidRPr="00BC6CD8">
        <w:rPr>
          <w:szCs w:val="26"/>
        </w:rPr>
        <w:t>(Ghi rõ đồng ý hay không đồng ý cho bảo vệ</w:t>
      </w:r>
      <w:r>
        <w:rPr>
          <w:szCs w:val="26"/>
        </w:rPr>
        <w:t xml:space="preserve"> đồ án</w:t>
      </w:r>
      <w:r w:rsidRPr="00BC6CD8">
        <w:rPr>
          <w:szCs w:val="26"/>
        </w:rPr>
        <w:t xml:space="preserve"> khóa luận tốt nghiệp)</w:t>
      </w:r>
    </w:p>
    <w:p w14:paraId="20B949FE" w14:textId="77777777" w:rsidR="00DF1C50" w:rsidRPr="00BC6CD8" w:rsidRDefault="00DF1C50" w:rsidP="00DF1C50">
      <w:pPr>
        <w:tabs>
          <w:tab w:val="right" w:leader="dot" w:pos="9355"/>
        </w:tabs>
        <w:spacing w:line="324" w:lineRule="auto"/>
        <w:rPr>
          <w:szCs w:val="26"/>
        </w:rPr>
      </w:pPr>
      <w:r w:rsidRPr="00BC6CD8">
        <w:rPr>
          <w:szCs w:val="26"/>
        </w:rPr>
        <w:tab/>
      </w:r>
    </w:p>
    <w:p w14:paraId="7F585615" w14:textId="77777777" w:rsidR="00DF1C50" w:rsidRPr="00BC6CD8" w:rsidRDefault="00DF1C50" w:rsidP="00DF1C50">
      <w:pPr>
        <w:tabs>
          <w:tab w:val="right" w:leader="dot" w:pos="9355"/>
        </w:tabs>
        <w:spacing w:line="324" w:lineRule="auto"/>
        <w:rPr>
          <w:szCs w:val="26"/>
        </w:rPr>
      </w:pPr>
      <w:r w:rsidRPr="00BC6CD8">
        <w:rPr>
          <w:szCs w:val="26"/>
        </w:rPr>
        <w:tab/>
      </w:r>
    </w:p>
    <w:p w14:paraId="7AEB6866" w14:textId="77777777" w:rsidR="00DF1C50" w:rsidRPr="00BC6CD8" w:rsidRDefault="00DF1C50" w:rsidP="00DF1C50">
      <w:pPr>
        <w:tabs>
          <w:tab w:val="right" w:leader="dot" w:pos="9355"/>
        </w:tabs>
        <w:spacing w:line="324" w:lineRule="auto"/>
        <w:rPr>
          <w:szCs w:val="26"/>
        </w:rPr>
      </w:pPr>
      <w:r w:rsidRPr="00BC6CD8">
        <w:rPr>
          <w:szCs w:val="26"/>
        </w:rPr>
        <w:tab/>
      </w:r>
    </w:p>
    <w:p w14:paraId="34110C2A" w14:textId="77777777" w:rsidR="00DF1C50" w:rsidRPr="00BC6CD8" w:rsidRDefault="00DF1C50" w:rsidP="00DF1C50">
      <w:pPr>
        <w:tabs>
          <w:tab w:val="right" w:leader="dot" w:pos="9355"/>
        </w:tabs>
        <w:spacing w:line="324" w:lineRule="auto"/>
        <w:rPr>
          <w:szCs w:val="26"/>
        </w:rPr>
      </w:pPr>
      <w:r w:rsidRPr="00BC6CD8">
        <w:rPr>
          <w:szCs w:val="26"/>
        </w:rPr>
        <w:tab/>
      </w:r>
    </w:p>
    <w:p w14:paraId="0D0C6B85" w14:textId="77777777" w:rsidR="00DF1C50" w:rsidRPr="00BC6CD8" w:rsidRDefault="00DF1C50" w:rsidP="00DF1C50">
      <w:pPr>
        <w:tabs>
          <w:tab w:val="right" w:leader="dot" w:pos="9355"/>
        </w:tabs>
        <w:spacing w:line="324" w:lineRule="auto"/>
        <w:rPr>
          <w:szCs w:val="26"/>
        </w:rPr>
      </w:pPr>
      <w:r w:rsidRPr="00BC6CD8">
        <w:rPr>
          <w:szCs w:val="26"/>
        </w:rPr>
        <w:tab/>
      </w:r>
    </w:p>
    <w:p w14:paraId="30859300" w14:textId="77777777" w:rsidR="00DF1C50" w:rsidRPr="00BC6CD8" w:rsidRDefault="00DF1C50" w:rsidP="00DF1C50">
      <w:pPr>
        <w:spacing w:before="360" w:line="288" w:lineRule="auto"/>
        <w:jc w:val="right"/>
        <w:rPr>
          <w:i/>
          <w:szCs w:val="26"/>
        </w:rPr>
      </w:pPr>
      <w:r w:rsidRPr="00BC6CD8">
        <w:rPr>
          <w:i/>
          <w:szCs w:val="26"/>
        </w:rPr>
        <w:t>……………, ngày …… tháng …… năm 20…</w:t>
      </w:r>
    </w:p>
    <w:p w14:paraId="0F653DFF" w14:textId="77777777" w:rsidR="00DF1C50" w:rsidRPr="00BC6CD8" w:rsidRDefault="00DF1C50" w:rsidP="00DF1C50">
      <w:pPr>
        <w:tabs>
          <w:tab w:val="center" w:pos="6840"/>
        </w:tabs>
        <w:spacing w:line="288" w:lineRule="auto"/>
        <w:rPr>
          <w:szCs w:val="26"/>
        </w:rPr>
      </w:pPr>
      <w:r w:rsidRPr="00BC6CD8">
        <w:rPr>
          <w:szCs w:val="26"/>
        </w:rPr>
        <w:tab/>
        <w:t>Người nhậ</w:t>
      </w:r>
      <w:r>
        <w:rPr>
          <w:szCs w:val="26"/>
        </w:rPr>
        <w:t>n xét</w:t>
      </w:r>
    </w:p>
    <w:p w14:paraId="3A080EB1" w14:textId="77777777" w:rsidR="00DF1C50" w:rsidRPr="00BC6CD8" w:rsidRDefault="00DF1C50" w:rsidP="00DF1C50">
      <w:pPr>
        <w:tabs>
          <w:tab w:val="center" w:pos="6840"/>
        </w:tabs>
        <w:spacing w:line="288" w:lineRule="auto"/>
        <w:rPr>
          <w:i/>
          <w:szCs w:val="26"/>
        </w:rPr>
      </w:pPr>
      <w:r w:rsidRPr="00BC6CD8">
        <w:rPr>
          <w:szCs w:val="26"/>
        </w:rPr>
        <w:tab/>
      </w:r>
      <w:r w:rsidRPr="00BC6CD8">
        <w:rPr>
          <w:i/>
          <w:szCs w:val="26"/>
        </w:rPr>
        <w:t>(Ký &amp; ghi rõ họ tên)</w:t>
      </w:r>
    </w:p>
    <w:p w14:paraId="6DAD7FE3" w14:textId="77777777" w:rsidR="00AF4014" w:rsidRDefault="00AF4014" w:rsidP="00AF4014">
      <w:pPr>
        <w:jc w:val="center"/>
        <w:rPr>
          <w:b/>
        </w:rPr>
      </w:pPr>
    </w:p>
    <w:p w14:paraId="34100BA5" w14:textId="77777777" w:rsidR="00AF4014" w:rsidRDefault="00AF4014" w:rsidP="00AF4014">
      <w:pPr>
        <w:jc w:val="center"/>
        <w:rPr>
          <w:b/>
        </w:rPr>
      </w:pPr>
    </w:p>
    <w:p w14:paraId="669B8D3C" w14:textId="77777777" w:rsidR="00AF4014" w:rsidRDefault="00AF4014" w:rsidP="00AF4014">
      <w:pPr>
        <w:jc w:val="center"/>
        <w:rPr>
          <w:b/>
        </w:rPr>
      </w:pPr>
    </w:p>
    <w:p w14:paraId="78861DE5" w14:textId="77777777" w:rsidR="00AF4014" w:rsidRDefault="00AF4014" w:rsidP="00AF4014">
      <w:pPr>
        <w:jc w:val="center"/>
        <w:rPr>
          <w:b/>
        </w:rPr>
      </w:pPr>
    </w:p>
    <w:p w14:paraId="48AC2A94" w14:textId="77777777" w:rsidR="00AF4014" w:rsidRDefault="00AF4014" w:rsidP="00AF4014">
      <w:pPr>
        <w:spacing w:after="160" w:line="259" w:lineRule="auto"/>
        <w:rPr>
          <w:b/>
          <w:sz w:val="28"/>
          <w:szCs w:val="28"/>
        </w:rPr>
      </w:pPr>
    </w:p>
    <w:p w14:paraId="1F116AD1" w14:textId="77777777" w:rsidR="00BD2918" w:rsidRDefault="00BD2918" w:rsidP="009E5D32">
      <w:pPr>
        <w:spacing w:after="160" w:line="259" w:lineRule="auto"/>
        <w:jc w:val="center"/>
        <w:rPr>
          <w:b/>
          <w:sz w:val="28"/>
          <w:szCs w:val="28"/>
        </w:rPr>
      </w:pPr>
      <w:r>
        <w:rPr>
          <w:b/>
          <w:sz w:val="28"/>
          <w:szCs w:val="28"/>
        </w:rPr>
        <w:br w:type="page"/>
      </w:r>
    </w:p>
    <w:p w14:paraId="0FEA3A8C" w14:textId="0B1E28D7" w:rsidR="00AF4014" w:rsidRPr="009E5D32" w:rsidRDefault="00AF4014" w:rsidP="009E5D32">
      <w:pPr>
        <w:spacing w:after="160" w:line="259" w:lineRule="auto"/>
        <w:jc w:val="center"/>
        <w:rPr>
          <w:b/>
          <w:sz w:val="28"/>
          <w:szCs w:val="28"/>
        </w:rPr>
      </w:pPr>
      <w:r>
        <w:rPr>
          <w:b/>
          <w:sz w:val="28"/>
          <w:szCs w:val="28"/>
        </w:rPr>
        <w:t>MỤC LỤC</w:t>
      </w:r>
    </w:p>
    <w:p w14:paraId="629A2606" w14:textId="6B72CA42" w:rsidR="00C9293B" w:rsidRDefault="00C9293B"/>
    <w:p w14:paraId="6712C6A3" w14:textId="3A5390F0" w:rsidR="002112F2" w:rsidRDefault="00C9293B">
      <w:pPr>
        <w:pStyle w:val="TOC1"/>
        <w:rPr>
          <w:rFonts w:asciiTheme="minorHAnsi" w:eastAsiaTheme="minorEastAsia" w:hAnsiTheme="minorHAnsi" w:cstheme="minorBidi"/>
          <w:b w:val="0"/>
          <w:kern w:val="2"/>
          <w:sz w:val="24"/>
          <w14:ligatures w14:val="standardContextual"/>
        </w:rPr>
      </w:pPr>
      <w:r>
        <w:rPr>
          <w:b w:val="0"/>
        </w:rPr>
        <w:fldChar w:fldCharType="begin"/>
      </w:r>
      <w:r>
        <w:rPr>
          <w:b w:val="0"/>
        </w:rPr>
        <w:instrText xml:space="preserve"> TOC \o "1-3" \h \z \u </w:instrText>
      </w:r>
      <w:r>
        <w:rPr>
          <w:b w:val="0"/>
        </w:rPr>
        <w:fldChar w:fldCharType="separate"/>
      </w:r>
      <w:hyperlink w:anchor="_Toc200915087" w:history="1">
        <w:r w:rsidR="002112F2" w:rsidRPr="002E3115">
          <w:rPr>
            <w:rStyle w:val="Hyperlink"/>
          </w:rPr>
          <w:t>CHƯƠNG 1.</w:t>
        </w:r>
        <w:r w:rsidR="002112F2">
          <w:rPr>
            <w:rFonts w:asciiTheme="minorHAnsi" w:eastAsiaTheme="minorEastAsia" w:hAnsiTheme="minorHAnsi" w:cstheme="minorBidi"/>
            <w:b w:val="0"/>
            <w:kern w:val="2"/>
            <w:sz w:val="24"/>
            <w14:ligatures w14:val="standardContextual"/>
          </w:rPr>
          <w:tab/>
        </w:r>
        <w:r w:rsidR="002112F2" w:rsidRPr="002E3115">
          <w:rPr>
            <w:rStyle w:val="Hyperlink"/>
          </w:rPr>
          <w:t>ĐẶT VẤN ĐỀ</w:t>
        </w:r>
        <w:r w:rsidR="002112F2">
          <w:rPr>
            <w:webHidden/>
          </w:rPr>
          <w:tab/>
        </w:r>
        <w:r w:rsidR="002112F2">
          <w:rPr>
            <w:webHidden/>
          </w:rPr>
          <w:fldChar w:fldCharType="begin"/>
        </w:r>
        <w:r w:rsidR="002112F2">
          <w:rPr>
            <w:webHidden/>
          </w:rPr>
          <w:instrText xml:space="preserve"> PAGEREF _Toc200915087 \h </w:instrText>
        </w:r>
        <w:r w:rsidR="002112F2">
          <w:rPr>
            <w:webHidden/>
          </w:rPr>
        </w:r>
        <w:r w:rsidR="002112F2">
          <w:rPr>
            <w:webHidden/>
          </w:rPr>
          <w:fldChar w:fldCharType="separate"/>
        </w:r>
        <w:r w:rsidR="009058AE">
          <w:rPr>
            <w:webHidden/>
          </w:rPr>
          <w:t>1</w:t>
        </w:r>
        <w:r w:rsidR="002112F2">
          <w:rPr>
            <w:webHidden/>
          </w:rPr>
          <w:fldChar w:fldCharType="end"/>
        </w:r>
      </w:hyperlink>
    </w:p>
    <w:p w14:paraId="565B5AF7" w14:textId="24E1ED03" w:rsidR="002112F2" w:rsidRDefault="002112F2">
      <w:pPr>
        <w:pStyle w:val="TOC2"/>
        <w:rPr>
          <w:rFonts w:asciiTheme="minorHAnsi" w:eastAsiaTheme="minorEastAsia" w:hAnsiTheme="minorHAnsi" w:cstheme="minorBidi"/>
          <w:kern w:val="2"/>
          <w:sz w:val="24"/>
          <w14:ligatures w14:val="standardContextual"/>
        </w:rPr>
      </w:pPr>
      <w:hyperlink w:anchor="_Toc200915088" w:history="1">
        <w:r w:rsidRPr="002E3115">
          <w:rPr>
            <w:rStyle w:val="Hyperlink"/>
          </w:rPr>
          <w:t>1.1. Lý do chọn đề tài</w:t>
        </w:r>
        <w:r>
          <w:rPr>
            <w:webHidden/>
          </w:rPr>
          <w:tab/>
        </w:r>
        <w:r>
          <w:rPr>
            <w:webHidden/>
          </w:rPr>
          <w:fldChar w:fldCharType="begin"/>
        </w:r>
        <w:r>
          <w:rPr>
            <w:webHidden/>
          </w:rPr>
          <w:instrText xml:space="preserve"> PAGEREF _Toc200915088 \h </w:instrText>
        </w:r>
        <w:r>
          <w:rPr>
            <w:webHidden/>
          </w:rPr>
        </w:r>
        <w:r>
          <w:rPr>
            <w:webHidden/>
          </w:rPr>
          <w:fldChar w:fldCharType="separate"/>
        </w:r>
        <w:r w:rsidR="009058AE">
          <w:rPr>
            <w:webHidden/>
          </w:rPr>
          <w:t>1</w:t>
        </w:r>
        <w:r>
          <w:rPr>
            <w:webHidden/>
          </w:rPr>
          <w:fldChar w:fldCharType="end"/>
        </w:r>
      </w:hyperlink>
    </w:p>
    <w:p w14:paraId="09BDAA53" w14:textId="79E04D34" w:rsidR="002112F2" w:rsidRDefault="002112F2">
      <w:pPr>
        <w:pStyle w:val="TOC2"/>
        <w:rPr>
          <w:rFonts w:asciiTheme="minorHAnsi" w:eastAsiaTheme="minorEastAsia" w:hAnsiTheme="minorHAnsi" w:cstheme="minorBidi"/>
          <w:kern w:val="2"/>
          <w:sz w:val="24"/>
          <w14:ligatures w14:val="standardContextual"/>
        </w:rPr>
      </w:pPr>
      <w:hyperlink w:anchor="_Toc200915089" w:history="1">
        <w:r w:rsidRPr="002E3115">
          <w:rPr>
            <w:rStyle w:val="Hyperlink"/>
          </w:rPr>
          <w:t>1.2. Mục tiêu</w:t>
        </w:r>
        <w:r>
          <w:rPr>
            <w:webHidden/>
          </w:rPr>
          <w:tab/>
        </w:r>
        <w:r>
          <w:rPr>
            <w:webHidden/>
          </w:rPr>
          <w:fldChar w:fldCharType="begin"/>
        </w:r>
        <w:r>
          <w:rPr>
            <w:webHidden/>
          </w:rPr>
          <w:instrText xml:space="preserve"> PAGEREF _Toc200915089 \h </w:instrText>
        </w:r>
        <w:r>
          <w:rPr>
            <w:webHidden/>
          </w:rPr>
        </w:r>
        <w:r>
          <w:rPr>
            <w:webHidden/>
          </w:rPr>
          <w:fldChar w:fldCharType="separate"/>
        </w:r>
        <w:r w:rsidR="009058AE">
          <w:rPr>
            <w:webHidden/>
          </w:rPr>
          <w:t>1</w:t>
        </w:r>
        <w:r>
          <w:rPr>
            <w:webHidden/>
          </w:rPr>
          <w:fldChar w:fldCharType="end"/>
        </w:r>
      </w:hyperlink>
    </w:p>
    <w:p w14:paraId="4C3BD78B" w14:textId="4293770A" w:rsidR="002112F2" w:rsidRDefault="002112F2">
      <w:pPr>
        <w:pStyle w:val="TOC2"/>
        <w:rPr>
          <w:rFonts w:asciiTheme="minorHAnsi" w:eastAsiaTheme="minorEastAsia" w:hAnsiTheme="minorHAnsi" w:cstheme="minorBidi"/>
          <w:kern w:val="2"/>
          <w:sz w:val="24"/>
          <w14:ligatures w14:val="standardContextual"/>
        </w:rPr>
      </w:pPr>
      <w:hyperlink w:anchor="_Toc200915090" w:history="1">
        <w:r w:rsidRPr="002E3115">
          <w:rPr>
            <w:rStyle w:val="Hyperlink"/>
          </w:rPr>
          <w:t>1.3. Nội dung</w:t>
        </w:r>
        <w:r>
          <w:rPr>
            <w:webHidden/>
          </w:rPr>
          <w:tab/>
        </w:r>
        <w:r>
          <w:rPr>
            <w:webHidden/>
          </w:rPr>
          <w:fldChar w:fldCharType="begin"/>
        </w:r>
        <w:r>
          <w:rPr>
            <w:webHidden/>
          </w:rPr>
          <w:instrText xml:space="preserve"> PAGEREF _Toc200915090 \h </w:instrText>
        </w:r>
        <w:r>
          <w:rPr>
            <w:webHidden/>
          </w:rPr>
        </w:r>
        <w:r>
          <w:rPr>
            <w:webHidden/>
          </w:rPr>
          <w:fldChar w:fldCharType="separate"/>
        </w:r>
        <w:r w:rsidR="009058AE">
          <w:rPr>
            <w:webHidden/>
          </w:rPr>
          <w:t>1</w:t>
        </w:r>
        <w:r>
          <w:rPr>
            <w:webHidden/>
          </w:rPr>
          <w:fldChar w:fldCharType="end"/>
        </w:r>
      </w:hyperlink>
    </w:p>
    <w:p w14:paraId="2EC8BB7A" w14:textId="7BC4B36E" w:rsidR="002112F2" w:rsidRDefault="002112F2">
      <w:pPr>
        <w:pStyle w:val="TOC2"/>
        <w:rPr>
          <w:rFonts w:asciiTheme="minorHAnsi" w:eastAsiaTheme="minorEastAsia" w:hAnsiTheme="minorHAnsi" w:cstheme="minorBidi"/>
          <w:kern w:val="2"/>
          <w:sz w:val="24"/>
          <w14:ligatures w14:val="standardContextual"/>
        </w:rPr>
      </w:pPr>
      <w:hyperlink w:anchor="_Toc200915091" w:history="1">
        <w:r w:rsidRPr="002E3115">
          <w:rPr>
            <w:rStyle w:val="Hyperlink"/>
          </w:rPr>
          <w:t>1.4. Đối tượng và phạm vi nghiên cứu</w:t>
        </w:r>
        <w:r>
          <w:rPr>
            <w:webHidden/>
          </w:rPr>
          <w:tab/>
        </w:r>
        <w:r>
          <w:rPr>
            <w:webHidden/>
          </w:rPr>
          <w:fldChar w:fldCharType="begin"/>
        </w:r>
        <w:r>
          <w:rPr>
            <w:webHidden/>
          </w:rPr>
          <w:instrText xml:space="preserve"> PAGEREF _Toc200915091 \h </w:instrText>
        </w:r>
        <w:r>
          <w:rPr>
            <w:webHidden/>
          </w:rPr>
        </w:r>
        <w:r>
          <w:rPr>
            <w:webHidden/>
          </w:rPr>
          <w:fldChar w:fldCharType="separate"/>
        </w:r>
        <w:r w:rsidR="009058AE">
          <w:rPr>
            <w:webHidden/>
          </w:rPr>
          <w:t>2</w:t>
        </w:r>
        <w:r>
          <w:rPr>
            <w:webHidden/>
          </w:rPr>
          <w:fldChar w:fldCharType="end"/>
        </w:r>
      </w:hyperlink>
    </w:p>
    <w:p w14:paraId="65CCF1D6" w14:textId="48444E85" w:rsidR="002112F2" w:rsidRDefault="002112F2">
      <w:pPr>
        <w:pStyle w:val="TOC2"/>
        <w:rPr>
          <w:rFonts w:asciiTheme="minorHAnsi" w:eastAsiaTheme="minorEastAsia" w:hAnsiTheme="minorHAnsi" w:cstheme="minorBidi"/>
          <w:kern w:val="2"/>
          <w:sz w:val="24"/>
          <w14:ligatures w14:val="standardContextual"/>
        </w:rPr>
      </w:pPr>
      <w:hyperlink w:anchor="_Toc200915092" w:history="1">
        <w:r w:rsidRPr="002E3115">
          <w:rPr>
            <w:rStyle w:val="Hyperlink"/>
          </w:rPr>
          <w:t>1.5. Phương pháp nghiên cứu</w:t>
        </w:r>
        <w:r>
          <w:rPr>
            <w:webHidden/>
          </w:rPr>
          <w:tab/>
        </w:r>
        <w:r>
          <w:rPr>
            <w:webHidden/>
          </w:rPr>
          <w:fldChar w:fldCharType="begin"/>
        </w:r>
        <w:r>
          <w:rPr>
            <w:webHidden/>
          </w:rPr>
          <w:instrText xml:space="preserve"> PAGEREF _Toc200915092 \h </w:instrText>
        </w:r>
        <w:r>
          <w:rPr>
            <w:webHidden/>
          </w:rPr>
        </w:r>
        <w:r>
          <w:rPr>
            <w:webHidden/>
          </w:rPr>
          <w:fldChar w:fldCharType="separate"/>
        </w:r>
        <w:r w:rsidR="009058AE">
          <w:rPr>
            <w:webHidden/>
          </w:rPr>
          <w:t>3</w:t>
        </w:r>
        <w:r>
          <w:rPr>
            <w:webHidden/>
          </w:rPr>
          <w:fldChar w:fldCharType="end"/>
        </w:r>
      </w:hyperlink>
    </w:p>
    <w:p w14:paraId="026699A1" w14:textId="2F58E7EC" w:rsidR="002112F2" w:rsidRDefault="002112F2">
      <w:pPr>
        <w:pStyle w:val="TOC1"/>
        <w:rPr>
          <w:rFonts w:asciiTheme="minorHAnsi" w:eastAsiaTheme="minorEastAsia" w:hAnsiTheme="minorHAnsi" w:cstheme="minorBidi"/>
          <w:b w:val="0"/>
          <w:kern w:val="2"/>
          <w:sz w:val="24"/>
          <w14:ligatures w14:val="standardContextual"/>
        </w:rPr>
      </w:pPr>
      <w:hyperlink w:anchor="_Toc200915093" w:history="1">
        <w:r w:rsidRPr="002E3115">
          <w:rPr>
            <w:rStyle w:val="Hyperlink"/>
          </w:rPr>
          <w:t>CHƯƠNG 2.</w:t>
        </w:r>
        <w:r>
          <w:rPr>
            <w:rFonts w:asciiTheme="minorHAnsi" w:eastAsiaTheme="minorEastAsia" w:hAnsiTheme="minorHAnsi" w:cstheme="minorBidi"/>
            <w:b w:val="0"/>
            <w:kern w:val="2"/>
            <w:sz w:val="24"/>
            <w14:ligatures w14:val="standardContextual"/>
          </w:rPr>
          <w:tab/>
        </w:r>
        <w:r w:rsidRPr="002E3115">
          <w:rPr>
            <w:rStyle w:val="Hyperlink"/>
          </w:rPr>
          <w:t>CƠ SỞ LÝ THUYẾT</w:t>
        </w:r>
        <w:r>
          <w:rPr>
            <w:webHidden/>
          </w:rPr>
          <w:tab/>
        </w:r>
        <w:r>
          <w:rPr>
            <w:webHidden/>
          </w:rPr>
          <w:fldChar w:fldCharType="begin"/>
        </w:r>
        <w:r>
          <w:rPr>
            <w:webHidden/>
          </w:rPr>
          <w:instrText xml:space="preserve"> PAGEREF _Toc200915093 \h </w:instrText>
        </w:r>
        <w:r>
          <w:rPr>
            <w:webHidden/>
          </w:rPr>
        </w:r>
        <w:r>
          <w:rPr>
            <w:webHidden/>
          </w:rPr>
          <w:fldChar w:fldCharType="separate"/>
        </w:r>
        <w:r w:rsidR="009058AE">
          <w:rPr>
            <w:webHidden/>
          </w:rPr>
          <w:t>4</w:t>
        </w:r>
        <w:r>
          <w:rPr>
            <w:webHidden/>
          </w:rPr>
          <w:fldChar w:fldCharType="end"/>
        </w:r>
      </w:hyperlink>
    </w:p>
    <w:p w14:paraId="352064C5" w14:textId="4A7A0679" w:rsidR="002112F2" w:rsidRDefault="002112F2">
      <w:pPr>
        <w:pStyle w:val="TOC2"/>
        <w:rPr>
          <w:rFonts w:asciiTheme="minorHAnsi" w:eastAsiaTheme="minorEastAsia" w:hAnsiTheme="minorHAnsi" w:cstheme="minorBidi"/>
          <w:kern w:val="2"/>
          <w:sz w:val="24"/>
          <w14:ligatures w14:val="standardContextual"/>
        </w:rPr>
      </w:pPr>
      <w:hyperlink w:anchor="_Toc200915094" w:history="1">
        <w:r w:rsidRPr="002E3115">
          <w:rPr>
            <w:rStyle w:val="Hyperlink"/>
          </w:rPr>
          <w:t>2.1. Mô hình MVC</w:t>
        </w:r>
        <w:r>
          <w:rPr>
            <w:webHidden/>
          </w:rPr>
          <w:tab/>
        </w:r>
        <w:r>
          <w:rPr>
            <w:webHidden/>
          </w:rPr>
          <w:fldChar w:fldCharType="begin"/>
        </w:r>
        <w:r>
          <w:rPr>
            <w:webHidden/>
          </w:rPr>
          <w:instrText xml:space="preserve"> PAGEREF _Toc200915094 \h </w:instrText>
        </w:r>
        <w:r>
          <w:rPr>
            <w:webHidden/>
          </w:rPr>
        </w:r>
        <w:r>
          <w:rPr>
            <w:webHidden/>
          </w:rPr>
          <w:fldChar w:fldCharType="separate"/>
        </w:r>
        <w:r w:rsidR="009058AE">
          <w:rPr>
            <w:webHidden/>
          </w:rPr>
          <w:t>4</w:t>
        </w:r>
        <w:r>
          <w:rPr>
            <w:webHidden/>
          </w:rPr>
          <w:fldChar w:fldCharType="end"/>
        </w:r>
      </w:hyperlink>
    </w:p>
    <w:p w14:paraId="36C6A4A6" w14:textId="1980CD86" w:rsidR="002112F2" w:rsidRDefault="002112F2">
      <w:pPr>
        <w:pStyle w:val="TOC3"/>
        <w:rPr>
          <w:rFonts w:asciiTheme="minorHAnsi" w:eastAsiaTheme="minorEastAsia" w:hAnsiTheme="minorHAnsi" w:cstheme="minorBidi"/>
          <w:noProof/>
          <w:kern w:val="2"/>
          <w:sz w:val="24"/>
          <w14:ligatures w14:val="standardContextual"/>
        </w:rPr>
      </w:pPr>
      <w:hyperlink w:anchor="_Toc200915095" w:history="1">
        <w:r w:rsidRPr="002E3115">
          <w:rPr>
            <w:rStyle w:val="Hyperlink"/>
            <w:i/>
            <w:noProof/>
          </w:rPr>
          <w:t>2.1.1.</w:t>
        </w:r>
        <w:r w:rsidRPr="002E3115">
          <w:rPr>
            <w:rStyle w:val="Hyperlink"/>
            <w:noProof/>
          </w:rPr>
          <w:t xml:space="preserve"> Giới thiệu</w:t>
        </w:r>
        <w:r>
          <w:rPr>
            <w:noProof/>
            <w:webHidden/>
          </w:rPr>
          <w:tab/>
        </w:r>
        <w:r>
          <w:rPr>
            <w:noProof/>
            <w:webHidden/>
          </w:rPr>
          <w:fldChar w:fldCharType="begin"/>
        </w:r>
        <w:r>
          <w:rPr>
            <w:noProof/>
            <w:webHidden/>
          </w:rPr>
          <w:instrText xml:space="preserve"> PAGEREF _Toc200915095 \h </w:instrText>
        </w:r>
        <w:r>
          <w:rPr>
            <w:noProof/>
            <w:webHidden/>
          </w:rPr>
        </w:r>
        <w:r>
          <w:rPr>
            <w:noProof/>
            <w:webHidden/>
          </w:rPr>
          <w:fldChar w:fldCharType="separate"/>
        </w:r>
        <w:r w:rsidR="009058AE">
          <w:rPr>
            <w:noProof/>
            <w:webHidden/>
          </w:rPr>
          <w:t>4</w:t>
        </w:r>
        <w:r>
          <w:rPr>
            <w:noProof/>
            <w:webHidden/>
          </w:rPr>
          <w:fldChar w:fldCharType="end"/>
        </w:r>
      </w:hyperlink>
    </w:p>
    <w:p w14:paraId="7DA73EEE" w14:textId="65420066" w:rsidR="002112F2" w:rsidRDefault="002112F2">
      <w:pPr>
        <w:pStyle w:val="TOC3"/>
        <w:rPr>
          <w:rFonts w:asciiTheme="minorHAnsi" w:eastAsiaTheme="minorEastAsia" w:hAnsiTheme="minorHAnsi" w:cstheme="minorBidi"/>
          <w:noProof/>
          <w:kern w:val="2"/>
          <w:sz w:val="24"/>
          <w14:ligatures w14:val="standardContextual"/>
        </w:rPr>
      </w:pPr>
      <w:hyperlink w:anchor="_Toc200915096" w:history="1">
        <w:r w:rsidRPr="002E3115">
          <w:rPr>
            <w:rStyle w:val="Hyperlink"/>
            <w:i/>
            <w:noProof/>
          </w:rPr>
          <w:t>2.1.2.</w:t>
        </w:r>
        <w:r w:rsidRPr="002E3115">
          <w:rPr>
            <w:rStyle w:val="Hyperlink"/>
            <w:noProof/>
          </w:rPr>
          <w:t xml:space="preserve"> Thành phần trong mô hình MVC</w:t>
        </w:r>
        <w:r>
          <w:rPr>
            <w:noProof/>
            <w:webHidden/>
          </w:rPr>
          <w:tab/>
        </w:r>
        <w:r>
          <w:rPr>
            <w:noProof/>
            <w:webHidden/>
          </w:rPr>
          <w:fldChar w:fldCharType="begin"/>
        </w:r>
        <w:r>
          <w:rPr>
            <w:noProof/>
            <w:webHidden/>
          </w:rPr>
          <w:instrText xml:space="preserve"> PAGEREF _Toc200915096 \h </w:instrText>
        </w:r>
        <w:r>
          <w:rPr>
            <w:noProof/>
            <w:webHidden/>
          </w:rPr>
        </w:r>
        <w:r>
          <w:rPr>
            <w:noProof/>
            <w:webHidden/>
          </w:rPr>
          <w:fldChar w:fldCharType="separate"/>
        </w:r>
        <w:r w:rsidR="009058AE">
          <w:rPr>
            <w:noProof/>
            <w:webHidden/>
          </w:rPr>
          <w:t>4</w:t>
        </w:r>
        <w:r>
          <w:rPr>
            <w:noProof/>
            <w:webHidden/>
          </w:rPr>
          <w:fldChar w:fldCharType="end"/>
        </w:r>
      </w:hyperlink>
    </w:p>
    <w:p w14:paraId="14262D5F" w14:textId="5E50A553" w:rsidR="002112F2" w:rsidRDefault="002112F2">
      <w:pPr>
        <w:pStyle w:val="TOC3"/>
        <w:rPr>
          <w:rFonts w:asciiTheme="minorHAnsi" w:eastAsiaTheme="minorEastAsia" w:hAnsiTheme="minorHAnsi" w:cstheme="minorBidi"/>
          <w:noProof/>
          <w:kern w:val="2"/>
          <w:sz w:val="24"/>
          <w14:ligatures w14:val="standardContextual"/>
        </w:rPr>
      </w:pPr>
      <w:hyperlink w:anchor="_Toc200915097" w:history="1">
        <w:r w:rsidRPr="002E3115">
          <w:rPr>
            <w:rStyle w:val="Hyperlink"/>
            <w:i/>
            <w:noProof/>
          </w:rPr>
          <w:t>2.1.3.</w:t>
        </w:r>
        <w:r w:rsidRPr="002E3115">
          <w:rPr>
            <w:rStyle w:val="Hyperlink"/>
            <w:noProof/>
          </w:rPr>
          <w:t xml:space="preserve"> Luồng xử lý trong MVC</w:t>
        </w:r>
        <w:r>
          <w:rPr>
            <w:noProof/>
            <w:webHidden/>
          </w:rPr>
          <w:tab/>
        </w:r>
        <w:r>
          <w:rPr>
            <w:noProof/>
            <w:webHidden/>
          </w:rPr>
          <w:fldChar w:fldCharType="begin"/>
        </w:r>
        <w:r>
          <w:rPr>
            <w:noProof/>
            <w:webHidden/>
          </w:rPr>
          <w:instrText xml:space="preserve"> PAGEREF _Toc200915097 \h </w:instrText>
        </w:r>
        <w:r>
          <w:rPr>
            <w:noProof/>
            <w:webHidden/>
          </w:rPr>
        </w:r>
        <w:r>
          <w:rPr>
            <w:noProof/>
            <w:webHidden/>
          </w:rPr>
          <w:fldChar w:fldCharType="separate"/>
        </w:r>
        <w:r w:rsidR="009058AE">
          <w:rPr>
            <w:noProof/>
            <w:webHidden/>
          </w:rPr>
          <w:t>5</w:t>
        </w:r>
        <w:r>
          <w:rPr>
            <w:noProof/>
            <w:webHidden/>
          </w:rPr>
          <w:fldChar w:fldCharType="end"/>
        </w:r>
      </w:hyperlink>
    </w:p>
    <w:p w14:paraId="17A74133" w14:textId="68DED6F9" w:rsidR="002112F2" w:rsidRDefault="002112F2">
      <w:pPr>
        <w:pStyle w:val="TOC3"/>
        <w:rPr>
          <w:rFonts w:asciiTheme="minorHAnsi" w:eastAsiaTheme="minorEastAsia" w:hAnsiTheme="minorHAnsi" w:cstheme="minorBidi"/>
          <w:noProof/>
          <w:kern w:val="2"/>
          <w:sz w:val="24"/>
          <w14:ligatures w14:val="standardContextual"/>
        </w:rPr>
      </w:pPr>
      <w:hyperlink w:anchor="_Toc200915098" w:history="1">
        <w:r w:rsidRPr="002E3115">
          <w:rPr>
            <w:rStyle w:val="Hyperlink"/>
            <w:i/>
            <w:noProof/>
          </w:rPr>
          <w:t>2.1.4.</w:t>
        </w:r>
        <w:r w:rsidRPr="002E3115">
          <w:rPr>
            <w:rStyle w:val="Hyperlink"/>
            <w:noProof/>
          </w:rPr>
          <w:t xml:space="preserve"> Lý do chọn mô hình MVC</w:t>
        </w:r>
        <w:r>
          <w:rPr>
            <w:noProof/>
            <w:webHidden/>
          </w:rPr>
          <w:tab/>
        </w:r>
        <w:r>
          <w:rPr>
            <w:noProof/>
            <w:webHidden/>
          </w:rPr>
          <w:fldChar w:fldCharType="begin"/>
        </w:r>
        <w:r>
          <w:rPr>
            <w:noProof/>
            <w:webHidden/>
          </w:rPr>
          <w:instrText xml:space="preserve"> PAGEREF _Toc200915098 \h </w:instrText>
        </w:r>
        <w:r>
          <w:rPr>
            <w:noProof/>
            <w:webHidden/>
          </w:rPr>
        </w:r>
        <w:r>
          <w:rPr>
            <w:noProof/>
            <w:webHidden/>
          </w:rPr>
          <w:fldChar w:fldCharType="separate"/>
        </w:r>
        <w:r w:rsidR="009058AE">
          <w:rPr>
            <w:noProof/>
            <w:webHidden/>
          </w:rPr>
          <w:t>6</w:t>
        </w:r>
        <w:r>
          <w:rPr>
            <w:noProof/>
            <w:webHidden/>
          </w:rPr>
          <w:fldChar w:fldCharType="end"/>
        </w:r>
      </w:hyperlink>
    </w:p>
    <w:p w14:paraId="067CF109" w14:textId="78D3FFFA" w:rsidR="002112F2" w:rsidRDefault="002112F2">
      <w:pPr>
        <w:pStyle w:val="TOC2"/>
        <w:rPr>
          <w:rFonts w:asciiTheme="minorHAnsi" w:eastAsiaTheme="minorEastAsia" w:hAnsiTheme="minorHAnsi" w:cstheme="minorBidi"/>
          <w:kern w:val="2"/>
          <w:sz w:val="24"/>
          <w14:ligatures w14:val="standardContextual"/>
        </w:rPr>
      </w:pPr>
      <w:hyperlink w:anchor="_Toc200915099" w:history="1">
        <w:r w:rsidRPr="002E3115">
          <w:rPr>
            <w:rStyle w:val="Hyperlink"/>
          </w:rPr>
          <w:t>2.2. CQRS pattern</w:t>
        </w:r>
        <w:r>
          <w:rPr>
            <w:webHidden/>
          </w:rPr>
          <w:tab/>
        </w:r>
        <w:r>
          <w:rPr>
            <w:webHidden/>
          </w:rPr>
          <w:fldChar w:fldCharType="begin"/>
        </w:r>
        <w:r>
          <w:rPr>
            <w:webHidden/>
          </w:rPr>
          <w:instrText xml:space="preserve"> PAGEREF _Toc200915099 \h </w:instrText>
        </w:r>
        <w:r>
          <w:rPr>
            <w:webHidden/>
          </w:rPr>
        </w:r>
        <w:r>
          <w:rPr>
            <w:webHidden/>
          </w:rPr>
          <w:fldChar w:fldCharType="separate"/>
        </w:r>
        <w:r w:rsidR="009058AE">
          <w:rPr>
            <w:webHidden/>
          </w:rPr>
          <w:t>7</w:t>
        </w:r>
        <w:r>
          <w:rPr>
            <w:webHidden/>
          </w:rPr>
          <w:fldChar w:fldCharType="end"/>
        </w:r>
      </w:hyperlink>
    </w:p>
    <w:p w14:paraId="02379FE5" w14:textId="1D2AA546" w:rsidR="002112F2" w:rsidRDefault="002112F2">
      <w:pPr>
        <w:pStyle w:val="TOC3"/>
        <w:rPr>
          <w:rFonts w:asciiTheme="minorHAnsi" w:eastAsiaTheme="minorEastAsia" w:hAnsiTheme="minorHAnsi" w:cstheme="minorBidi"/>
          <w:noProof/>
          <w:kern w:val="2"/>
          <w:sz w:val="24"/>
          <w14:ligatures w14:val="standardContextual"/>
        </w:rPr>
      </w:pPr>
      <w:hyperlink w:anchor="_Toc200915100" w:history="1">
        <w:r w:rsidRPr="002E3115">
          <w:rPr>
            <w:rStyle w:val="Hyperlink"/>
            <w:i/>
            <w:noProof/>
          </w:rPr>
          <w:t>2.2.1.</w:t>
        </w:r>
        <w:r w:rsidRPr="002E3115">
          <w:rPr>
            <w:rStyle w:val="Hyperlink"/>
            <w:noProof/>
          </w:rPr>
          <w:t xml:space="preserve"> Giới thiệu</w:t>
        </w:r>
        <w:r>
          <w:rPr>
            <w:noProof/>
            <w:webHidden/>
          </w:rPr>
          <w:tab/>
        </w:r>
        <w:r>
          <w:rPr>
            <w:noProof/>
            <w:webHidden/>
          </w:rPr>
          <w:fldChar w:fldCharType="begin"/>
        </w:r>
        <w:r>
          <w:rPr>
            <w:noProof/>
            <w:webHidden/>
          </w:rPr>
          <w:instrText xml:space="preserve"> PAGEREF _Toc200915100 \h </w:instrText>
        </w:r>
        <w:r>
          <w:rPr>
            <w:noProof/>
            <w:webHidden/>
          </w:rPr>
        </w:r>
        <w:r>
          <w:rPr>
            <w:noProof/>
            <w:webHidden/>
          </w:rPr>
          <w:fldChar w:fldCharType="separate"/>
        </w:r>
        <w:r w:rsidR="009058AE">
          <w:rPr>
            <w:noProof/>
            <w:webHidden/>
          </w:rPr>
          <w:t>7</w:t>
        </w:r>
        <w:r>
          <w:rPr>
            <w:noProof/>
            <w:webHidden/>
          </w:rPr>
          <w:fldChar w:fldCharType="end"/>
        </w:r>
      </w:hyperlink>
    </w:p>
    <w:p w14:paraId="2AFDBB75" w14:textId="62C8FEC7" w:rsidR="002112F2" w:rsidRDefault="002112F2">
      <w:pPr>
        <w:pStyle w:val="TOC3"/>
        <w:rPr>
          <w:rFonts w:asciiTheme="minorHAnsi" w:eastAsiaTheme="minorEastAsia" w:hAnsiTheme="minorHAnsi" w:cstheme="minorBidi"/>
          <w:noProof/>
          <w:kern w:val="2"/>
          <w:sz w:val="24"/>
          <w14:ligatures w14:val="standardContextual"/>
        </w:rPr>
      </w:pPr>
      <w:hyperlink w:anchor="_Toc200915101" w:history="1">
        <w:r w:rsidRPr="002E3115">
          <w:rPr>
            <w:rStyle w:val="Hyperlink"/>
            <w:i/>
            <w:noProof/>
          </w:rPr>
          <w:t>2.2.2.</w:t>
        </w:r>
        <w:r w:rsidRPr="002E3115">
          <w:rPr>
            <w:rStyle w:val="Hyperlink"/>
            <w:noProof/>
          </w:rPr>
          <w:t xml:space="preserve"> Command và Query</w:t>
        </w:r>
        <w:r>
          <w:rPr>
            <w:noProof/>
            <w:webHidden/>
          </w:rPr>
          <w:tab/>
        </w:r>
        <w:r>
          <w:rPr>
            <w:noProof/>
            <w:webHidden/>
          </w:rPr>
          <w:fldChar w:fldCharType="begin"/>
        </w:r>
        <w:r>
          <w:rPr>
            <w:noProof/>
            <w:webHidden/>
          </w:rPr>
          <w:instrText xml:space="preserve"> PAGEREF _Toc200915101 \h </w:instrText>
        </w:r>
        <w:r>
          <w:rPr>
            <w:noProof/>
            <w:webHidden/>
          </w:rPr>
        </w:r>
        <w:r>
          <w:rPr>
            <w:noProof/>
            <w:webHidden/>
          </w:rPr>
          <w:fldChar w:fldCharType="separate"/>
        </w:r>
        <w:r w:rsidR="009058AE">
          <w:rPr>
            <w:noProof/>
            <w:webHidden/>
          </w:rPr>
          <w:t>7</w:t>
        </w:r>
        <w:r>
          <w:rPr>
            <w:noProof/>
            <w:webHidden/>
          </w:rPr>
          <w:fldChar w:fldCharType="end"/>
        </w:r>
      </w:hyperlink>
    </w:p>
    <w:p w14:paraId="630D31E0" w14:textId="45C304C3" w:rsidR="002112F2" w:rsidRDefault="002112F2">
      <w:pPr>
        <w:pStyle w:val="TOC3"/>
        <w:rPr>
          <w:rFonts w:asciiTheme="minorHAnsi" w:eastAsiaTheme="minorEastAsia" w:hAnsiTheme="minorHAnsi" w:cstheme="minorBidi"/>
          <w:noProof/>
          <w:kern w:val="2"/>
          <w:sz w:val="24"/>
          <w14:ligatures w14:val="standardContextual"/>
        </w:rPr>
      </w:pPr>
      <w:hyperlink w:anchor="_Toc200915102" w:history="1">
        <w:r w:rsidRPr="002E3115">
          <w:rPr>
            <w:rStyle w:val="Hyperlink"/>
            <w:i/>
            <w:noProof/>
          </w:rPr>
          <w:t>2.2.3.</w:t>
        </w:r>
        <w:r w:rsidRPr="002E3115">
          <w:rPr>
            <w:rStyle w:val="Hyperlink"/>
            <w:noProof/>
          </w:rPr>
          <w:t xml:space="preserve"> Lý do sử dụng CQRS</w:t>
        </w:r>
        <w:r>
          <w:rPr>
            <w:noProof/>
            <w:webHidden/>
          </w:rPr>
          <w:tab/>
        </w:r>
        <w:r>
          <w:rPr>
            <w:noProof/>
            <w:webHidden/>
          </w:rPr>
          <w:fldChar w:fldCharType="begin"/>
        </w:r>
        <w:r>
          <w:rPr>
            <w:noProof/>
            <w:webHidden/>
          </w:rPr>
          <w:instrText xml:space="preserve"> PAGEREF _Toc200915102 \h </w:instrText>
        </w:r>
        <w:r>
          <w:rPr>
            <w:noProof/>
            <w:webHidden/>
          </w:rPr>
        </w:r>
        <w:r>
          <w:rPr>
            <w:noProof/>
            <w:webHidden/>
          </w:rPr>
          <w:fldChar w:fldCharType="separate"/>
        </w:r>
        <w:r w:rsidR="009058AE">
          <w:rPr>
            <w:noProof/>
            <w:webHidden/>
          </w:rPr>
          <w:t>8</w:t>
        </w:r>
        <w:r>
          <w:rPr>
            <w:noProof/>
            <w:webHidden/>
          </w:rPr>
          <w:fldChar w:fldCharType="end"/>
        </w:r>
      </w:hyperlink>
    </w:p>
    <w:p w14:paraId="0C3F3BF7" w14:textId="75F97E30" w:rsidR="002112F2" w:rsidRDefault="002112F2">
      <w:pPr>
        <w:pStyle w:val="TOC2"/>
        <w:rPr>
          <w:rFonts w:asciiTheme="minorHAnsi" w:eastAsiaTheme="minorEastAsia" w:hAnsiTheme="minorHAnsi" w:cstheme="minorBidi"/>
          <w:kern w:val="2"/>
          <w:sz w:val="24"/>
          <w14:ligatures w14:val="standardContextual"/>
        </w:rPr>
      </w:pPr>
      <w:hyperlink w:anchor="_Toc200915103" w:history="1">
        <w:r w:rsidRPr="002E3115">
          <w:rPr>
            <w:rStyle w:val="Hyperlink"/>
          </w:rPr>
          <w:t>2.3. JWT</w:t>
        </w:r>
        <w:r>
          <w:rPr>
            <w:webHidden/>
          </w:rPr>
          <w:tab/>
        </w:r>
        <w:r>
          <w:rPr>
            <w:webHidden/>
          </w:rPr>
          <w:fldChar w:fldCharType="begin"/>
        </w:r>
        <w:r>
          <w:rPr>
            <w:webHidden/>
          </w:rPr>
          <w:instrText xml:space="preserve"> PAGEREF _Toc200915103 \h </w:instrText>
        </w:r>
        <w:r>
          <w:rPr>
            <w:webHidden/>
          </w:rPr>
        </w:r>
        <w:r>
          <w:rPr>
            <w:webHidden/>
          </w:rPr>
          <w:fldChar w:fldCharType="separate"/>
        </w:r>
        <w:r w:rsidR="009058AE">
          <w:rPr>
            <w:webHidden/>
          </w:rPr>
          <w:t>8</w:t>
        </w:r>
        <w:r>
          <w:rPr>
            <w:webHidden/>
          </w:rPr>
          <w:fldChar w:fldCharType="end"/>
        </w:r>
      </w:hyperlink>
    </w:p>
    <w:p w14:paraId="70EC212F" w14:textId="4485ED84" w:rsidR="002112F2" w:rsidRDefault="002112F2">
      <w:pPr>
        <w:pStyle w:val="TOC3"/>
        <w:rPr>
          <w:rFonts w:asciiTheme="minorHAnsi" w:eastAsiaTheme="minorEastAsia" w:hAnsiTheme="minorHAnsi" w:cstheme="minorBidi"/>
          <w:noProof/>
          <w:kern w:val="2"/>
          <w:sz w:val="24"/>
          <w14:ligatures w14:val="standardContextual"/>
        </w:rPr>
      </w:pPr>
      <w:hyperlink w:anchor="_Toc200915104" w:history="1">
        <w:r w:rsidRPr="002E3115">
          <w:rPr>
            <w:rStyle w:val="Hyperlink"/>
            <w:i/>
            <w:noProof/>
          </w:rPr>
          <w:t>2.3.1.</w:t>
        </w:r>
        <w:r w:rsidRPr="002E3115">
          <w:rPr>
            <w:rStyle w:val="Hyperlink"/>
            <w:noProof/>
          </w:rPr>
          <w:t xml:space="preserve"> Giới thiệu</w:t>
        </w:r>
        <w:r>
          <w:rPr>
            <w:noProof/>
            <w:webHidden/>
          </w:rPr>
          <w:tab/>
        </w:r>
        <w:r>
          <w:rPr>
            <w:noProof/>
            <w:webHidden/>
          </w:rPr>
          <w:fldChar w:fldCharType="begin"/>
        </w:r>
        <w:r>
          <w:rPr>
            <w:noProof/>
            <w:webHidden/>
          </w:rPr>
          <w:instrText xml:space="preserve"> PAGEREF _Toc200915104 \h </w:instrText>
        </w:r>
        <w:r>
          <w:rPr>
            <w:noProof/>
            <w:webHidden/>
          </w:rPr>
        </w:r>
        <w:r>
          <w:rPr>
            <w:noProof/>
            <w:webHidden/>
          </w:rPr>
          <w:fldChar w:fldCharType="separate"/>
        </w:r>
        <w:r w:rsidR="009058AE">
          <w:rPr>
            <w:noProof/>
            <w:webHidden/>
          </w:rPr>
          <w:t>8</w:t>
        </w:r>
        <w:r>
          <w:rPr>
            <w:noProof/>
            <w:webHidden/>
          </w:rPr>
          <w:fldChar w:fldCharType="end"/>
        </w:r>
      </w:hyperlink>
    </w:p>
    <w:p w14:paraId="2DC1F998" w14:textId="4EC986E2" w:rsidR="002112F2" w:rsidRDefault="002112F2">
      <w:pPr>
        <w:pStyle w:val="TOC3"/>
        <w:rPr>
          <w:rFonts w:asciiTheme="minorHAnsi" w:eastAsiaTheme="minorEastAsia" w:hAnsiTheme="minorHAnsi" w:cstheme="minorBidi"/>
          <w:noProof/>
          <w:kern w:val="2"/>
          <w:sz w:val="24"/>
          <w14:ligatures w14:val="standardContextual"/>
        </w:rPr>
      </w:pPr>
      <w:hyperlink w:anchor="_Toc200915105" w:history="1">
        <w:r w:rsidRPr="002E3115">
          <w:rPr>
            <w:rStyle w:val="Hyperlink"/>
            <w:i/>
            <w:noProof/>
          </w:rPr>
          <w:t>2.3.2.</w:t>
        </w:r>
        <w:r w:rsidRPr="002E3115">
          <w:rPr>
            <w:rStyle w:val="Hyperlink"/>
            <w:noProof/>
          </w:rPr>
          <w:t xml:space="preserve"> Thành phần của JWT</w:t>
        </w:r>
        <w:r>
          <w:rPr>
            <w:noProof/>
            <w:webHidden/>
          </w:rPr>
          <w:tab/>
        </w:r>
        <w:r>
          <w:rPr>
            <w:noProof/>
            <w:webHidden/>
          </w:rPr>
          <w:fldChar w:fldCharType="begin"/>
        </w:r>
        <w:r>
          <w:rPr>
            <w:noProof/>
            <w:webHidden/>
          </w:rPr>
          <w:instrText xml:space="preserve"> PAGEREF _Toc200915105 \h </w:instrText>
        </w:r>
        <w:r>
          <w:rPr>
            <w:noProof/>
            <w:webHidden/>
          </w:rPr>
        </w:r>
        <w:r>
          <w:rPr>
            <w:noProof/>
            <w:webHidden/>
          </w:rPr>
          <w:fldChar w:fldCharType="separate"/>
        </w:r>
        <w:r w:rsidR="009058AE">
          <w:rPr>
            <w:noProof/>
            <w:webHidden/>
          </w:rPr>
          <w:t>9</w:t>
        </w:r>
        <w:r>
          <w:rPr>
            <w:noProof/>
            <w:webHidden/>
          </w:rPr>
          <w:fldChar w:fldCharType="end"/>
        </w:r>
      </w:hyperlink>
    </w:p>
    <w:p w14:paraId="0590F6E4" w14:textId="07E626F4" w:rsidR="002112F2" w:rsidRDefault="002112F2">
      <w:pPr>
        <w:pStyle w:val="TOC2"/>
        <w:rPr>
          <w:rFonts w:asciiTheme="minorHAnsi" w:eastAsiaTheme="minorEastAsia" w:hAnsiTheme="minorHAnsi" w:cstheme="minorBidi"/>
          <w:kern w:val="2"/>
          <w:sz w:val="24"/>
          <w14:ligatures w14:val="standardContextual"/>
        </w:rPr>
      </w:pPr>
      <w:hyperlink w:anchor="_Toc200915106" w:history="1">
        <w:r w:rsidRPr="002E3115">
          <w:rPr>
            <w:rStyle w:val="Hyperlink"/>
          </w:rPr>
          <w:t>2.4. RESTful API</w:t>
        </w:r>
        <w:r>
          <w:rPr>
            <w:webHidden/>
          </w:rPr>
          <w:tab/>
        </w:r>
        <w:r>
          <w:rPr>
            <w:webHidden/>
          </w:rPr>
          <w:fldChar w:fldCharType="begin"/>
        </w:r>
        <w:r>
          <w:rPr>
            <w:webHidden/>
          </w:rPr>
          <w:instrText xml:space="preserve"> PAGEREF _Toc200915106 \h </w:instrText>
        </w:r>
        <w:r>
          <w:rPr>
            <w:webHidden/>
          </w:rPr>
        </w:r>
        <w:r>
          <w:rPr>
            <w:webHidden/>
          </w:rPr>
          <w:fldChar w:fldCharType="separate"/>
        </w:r>
        <w:r w:rsidR="009058AE">
          <w:rPr>
            <w:webHidden/>
          </w:rPr>
          <w:t>9</w:t>
        </w:r>
        <w:r>
          <w:rPr>
            <w:webHidden/>
          </w:rPr>
          <w:fldChar w:fldCharType="end"/>
        </w:r>
      </w:hyperlink>
    </w:p>
    <w:p w14:paraId="255C44EC" w14:textId="415E36C3" w:rsidR="002112F2" w:rsidRDefault="002112F2">
      <w:pPr>
        <w:pStyle w:val="TOC3"/>
        <w:rPr>
          <w:rFonts w:asciiTheme="minorHAnsi" w:eastAsiaTheme="minorEastAsia" w:hAnsiTheme="minorHAnsi" w:cstheme="minorBidi"/>
          <w:noProof/>
          <w:kern w:val="2"/>
          <w:sz w:val="24"/>
          <w14:ligatures w14:val="standardContextual"/>
        </w:rPr>
      </w:pPr>
      <w:hyperlink w:anchor="_Toc200915107" w:history="1">
        <w:r w:rsidRPr="002E3115">
          <w:rPr>
            <w:rStyle w:val="Hyperlink"/>
            <w:i/>
            <w:noProof/>
          </w:rPr>
          <w:t>2.4.1.</w:t>
        </w:r>
        <w:r w:rsidRPr="002E3115">
          <w:rPr>
            <w:rStyle w:val="Hyperlink"/>
            <w:noProof/>
          </w:rPr>
          <w:t xml:space="preserve"> Tổng quan về RESTful API</w:t>
        </w:r>
        <w:r>
          <w:rPr>
            <w:noProof/>
            <w:webHidden/>
          </w:rPr>
          <w:tab/>
        </w:r>
        <w:r>
          <w:rPr>
            <w:noProof/>
            <w:webHidden/>
          </w:rPr>
          <w:fldChar w:fldCharType="begin"/>
        </w:r>
        <w:r>
          <w:rPr>
            <w:noProof/>
            <w:webHidden/>
          </w:rPr>
          <w:instrText xml:space="preserve"> PAGEREF _Toc200915107 \h </w:instrText>
        </w:r>
        <w:r>
          <w:rPr>
            <w:noProof/>
            <w:webHidden/>
          </w:rPr>
        </w:r>
        <w:r>
          <w:rPr>
            <w:noProof/>
            <w:webHidden/>
          </w:rPr>
          <w:fldChar w:fldCharType="separate"/>
        </w:r>
        <w:r w:rsidR="009058AE">
          <w:rPr>
            <w:noProof/>
            <w:webHidden/>
          </w:rPr>
          <w:t>9</w:t>
        </w:r>
        <w:r>
          <w:rPr>
            <w:noProof/>
            <w:webHidden/>
          </w:rPr>
          <w:fldChar w:fldCharType="end"/>
        </w:r>
      </w:hyperlink>
    </w:p>
    <w:p w14:paraId="5FCCDF22" w14:textId="6547B9FB" w:rsidR="002112F2" w:rsidRDefault="002112F2">
      <w:pPr>
        <w:pStyle w:val="TOC3"/>
        <w:rPr>
          <w:rFonts w:asciiTheme="minorHAnsi" w:eastAsiaTheme="minorEastAsia" w:hAnsiTheme="minorHAnsi" w:cstheme="minorBidi"/>
          <w:noProof/>
          <w:kern w:val="2"/>
          <w:sz w:val="24"/>
          <w14:ligatures w14:val="standardContextual"/>
        </w:rPr>
      </w:pPr>
      <w:hyperlink w:anchor="_Toc200915108" w:history="1">
        <w:r w:rsidRPr="002E3115">
          <w:rPr>
            <w:rStyle w:val="Hyperlink"/>
            <w:i/>
            <w:noProof/>
          </w:rPr>
          <w:t>2.4.2.</w:t>
        </w:r>
        <w:r w:rsidRPr="002E3115">
          <w:rPr>
            <w:rStyle w:val="Hyperlink"/>
            <w:noProof/>
          </w:rPr>
          <w:t xml:space="preserve"> Các thành phần của RESTful API</w:t>
        </w:r>
        <w:r>
          <w:rPr>
            <w:noProof/>
            <w:webHidden/>
          </w:rPr>
          <w:tab/>
        </w:r>
        <w:r>
          <w:rPr>
            <w:noProof/>
            <w:webHidden/>
          </w:rPr>
          <w:fldChar w:fldCharType="begin"/>
        </w:r>
        <w:r>
          <w:rPr>
            <w:noProof/>
            <w:webHidden/>
          </w:rPr>
          <w:instrText xml:space="preserve"> PAGEREF _Toc200915108 \h </w:instrText>
        </w:r>
        <w:r>
          <w:rPr>
            <w:noProof/>
            <w:webHidden/>
          </w:rPr>
        </w:r>
        <w:r>
          <w:rPr>
            <w:noProof/>
            <w:webHidden/>
          </w:rPr>
          <w:fldChar w:fldCharType="separate"/>
        </w:r>
        <w:r w:rsidR="009058AE">
          <w:rPr>
            <w:noProof/>
            <w:webHidden/>
          </w:rPr>
          <w:t>10</w:t>
        </w:r>
        <w:r>
          <w:rPr>
            <w:noProof/>
            <w:webHidden/>
          </w:rPr>
          <w:fldChar w:fldCharType="end"/>
        </w:r>
      </w:hyperlink>
    </w:p>
    <w:p w14:paraId="51990D8B" w14:textId="7DA6C92C" w:rsidR="002112F2" w:rsidRDefault="002112F2">
      <w:pPr>
        <w:pStyle w:val="TOC3"/>
        <w:rPr>
          <w:rFonts w:asciiTheme="minorHAnsi" w:eastAsiaTheme="minorEastAsia" w:hAnsiTheme="minorHAnsi" w:cstheme="minorBidi"/>
          <w:noProof/>
          <w:kern w:val="2"/>
          <w:sz w:val="24"/>
          <w14:ligatures w14:val="standardContextual"/>
        </w:rPr>
      </w:pPr>
      <w:hyperlink w:anchor="_Toc200915109" w:history="1">
        <w:r w:rsidRPr="002E3115">
          <w:rPr>
            <w:rStyle w:val="Hyperlink"/>
            <w:i/>
            <w:noProof/>
          </w:rPr>
          <w:t>2.4.3.</w:t>
        </w:r>
        <w:r w:rsidRPr="002E3115">
          <w:rPr>
            <w:rStyle w:val="Hyperlink"/>
            <w:noProof/>
          </w:rPr>
          <w:t xml:space="preserve"> RESTful hoạt động như thế nào</w:t>
        </w:r>
        <w:r>
          <w:rPr>
            <w:noProof/>
            <w:webHidden/>
          </w:rPr>
          <w:tab/>
        </w:r>
        <w:r>
          <w:rPr>
            <w:noProof/>
            <w:webHidden/>
          </w:rPr>
          <w:fldChar w:fldCharType="begin"/>
        </w:r>
        <w:r>
          <w:rPr>
            <w:noProof/>
            <w:webHidden/>
          </w:rPr>
          <w:instrText xml:space="preserve"> PAGEREF _Toc200915109 \h </w:instrText>
        </w:r>
        <w:r>
          <w:rPr>
            <w:noProof/>
            <w:webHidden/>
          </w:rPr>
        </w:r>
        <w:r>
          <w:rPr>
            <w:noProof/>
            <w:webHidden/>
          </w:rPr>
          <w:fldChar w:fldCharType="separate"/>
        </w:r>
        <w:r w:rsidR="009058AE">
          <w:rPr>
            <w:noProof/>
            <w:webHidden/>
          </w:rPr>
          <w:t>11</w:t>
        </w:r>
        <w:r>
          <w:rPr>
            <w:noProof/>
            <w:webHidden/>
          </w:rPr>
          <w:fldChar w:fldCharType="end"/>
        </w:r>
      </w:hyperlink>
    </w:p>
    <w:p w14:paraId="77A96070" w14:textId="1874AAB5" w:rsidR="002112F2" w:rsidRDefault="002112F2">
      <w:pPr>
        <w:pStyle w:val="TOC3"/>
        <w:rPr>
          <w:rFonts w:asciiTheme="minorHAnsi" w:eastAsiaTheme="minorEastAsia" w:hAnsiTheme="minorHAnsi" w:cstheme="minorBidi"/>
          <w:noProof/>
          <w:kern w:val="2"/>
          <w:sz w:val="24"/>
          <w14:ligatures w14:val="standardContextual"/>
        </w:rPr>
      </w:pPr>
      <w:hyperlink w:anchor="_Toc200915110" w:history="1">
        <w:r w:rsidRPr="002E3115">
          <w:rPr>
            <w:rStyle w:val="Hyperlink"/>
            <w:i/>
            <w:noProof/>
          </w:rPr>
          <w:t>2.4.4.</w:t>
        </w:r>
        <w:r w:rsidRPr="002E3115">
          <w:rPr>
            <w:rStyle w:val="Hyperlink"/>
            <w:noProof/>
          </w:rPr>
          <w:t xml:space="preserve"> Authentication và dữ liệu trả về</w:t>
        </w:r>
        <w:r>
          <w:rPr>
            <w:noProof/>
            <w:webHidden/>
          </w:rPr>
          <w:tab/>
        </w:r>
        <w:r>
          <w:rPr>
            <w:noProof/>
            <w:webHidden/>
          </w:rPr>
          <w:fldChar w:fldCharType="begin"/>
        </w:r>
        <w:r>
          <w:rPr>
            <w:noProof/>
            <w:webHidden/>
          </w:rPr>
          <w:instrText xml:space="preserve"> PAGEREF _Toc200915110 \h </w:instrText>
        </w:r>
        <w:r>
          <w:rPr>
            <w:noProof/>
            <w:webHidden/>
          </w:rPr>
        </w:r>
        <w:r>
          <w:rPr>
            <w:noProof/>
            <w:webHidden/>
          </w:rPr>
          <w:fldChar w:fldCharType="separate"/>
        </w:r>
        <w:r w:rsidR="009058AE">
          <w:rPr>
            <w:noProof/>
            <w:webHidden/>
          </w:rPr>
          <w:t>11</w:t>
        </w:r>
        <w:r>
          <w:rPr>
            <w:noProof/>
            <w:webHidden/>
          </w:rPr>
          <w:fldChar w:fldCharType="end"/>
        </w:r>
      </w:hyperlink>
    </w:p>
    <w:p w14:paraId="37E5ABD0" w14:textId="0FFA5E95" w:rsidR="002112F2" w:rsidRDefault="002112F2">
      <w:pPr>
        <w:pStyle w:val="TOC2"/>
        <w:rPr>
          <w:rFonts w:asciiTheme="minorHAnsi" w:eastAsiaTheme="minorEastAsia" w:hAnsiTheme="minorHAnsi" w:cstheme="minorBidi"/>
          <w:kern w:val="2"/>
          <w:sz w:val="24"/>
          <w14:ligatures w14:val="standardContextual"/>
        </w:rPr>
      </w:pPr>
      <w:hyperlink w:anchor="_Toc200915111" w:history="1">
        <w:r w:rsidRPr="002E3115">
          <w:rPr>
            <w:rStyle w:val="Hyperlink"/>
          </w:rPr>
          <w:t>2.5. Các công nghệ xây dựng trang web</w:t>
        </w:r>
        <w:r>
          <w:rPr>
            <w:webHidden/>
          </w:rPr>
          <w:tab/>
        </w:r>
        <w:r>
          <w:rPr>
            <w:webHidden/>
          </w:rPr>
          <w:fldChar w:fldCharType="begin"/>
        </w:r>
        <w:r>
          <w:rPr>
            <w:webHidden/>
          </w:rPr>
          <w:instrText xml:space="preserve"> PAGEREF _Toc200915111 \h </w:instrText>
        </w:r>
        <w:r>
          <w:rPr>
            <w:webHidden/>
          </w:rPr>
        </w:r>
        <w:r>
          <w:rPr>
            <w:webHidden/>
          </w:rPr>
          <w:fldChar w:fldCharType="separate"/>
        </w:r>
        <w:r w:rsidR="009058AE">
          <w:rPr>
            <w:webHidden/>
          </w:rPr>
          <w:t>12</w:t>
        </w:r>
        <w:r>
          <w:rPr>
            <w:webHidden/>
          </w:rPr>
          <w:fldChar w:fldCharType="end"/>
        </w:r>
      </w:hyperlink>
    </w:p>
    <w:p w14:paraId="00FD1F9C" w14:textId="2F48E053" w:rsidR="002112F2" w:rsidRDefault="002112F2">
      <w:pPr>
        <w:pStyle w:val="TOC3"/>
        <w:rPr>
          <w:rFonts w:asciiTheme="minorHAnsi" w:eastAsiaTheme="minorEastAsia" w:hAnsiTheme="minorHAnsi" w:cstheme="minorBidi"/>
          <w:noProof/>
          <w:kern w:val="2"/>
          <w:sz w:val="24"/>
          <w14:ligatures w14:val="standardContextual"/>
        </w:rPr>
      </w:pPr>
      <w:hyperlink w:anchor="_Toc200915112" w:history="1">
        <w:r w:rsidRPr="002E3115">
          <w:rPr>
            <w:rStyle w:val="Hyperlink"/>
            <w:i/>
            <w:noProof/>
            <w:lang w:eastAsia="vi-VN"/>
          </w:rPr>
          <w:t>2.5.1.</w:t>
        </w:r>
        <w:r w:rsidRPr="002E3115">
          <w:rPr>
            <w:rStyle w:val="Hyperlink"/>
            <w:noProof/>
            <w:lang w:eastAsia="vi-VN"/>
          </w:rPr>
          <w:t xml:space="preserve"> Ngôn ngữ HTML</w:t>
        </w:r>
        <w:r>
          <w:rPr>
            <w:noProof/>
            <w:webHidden/>
          </w:rPr>
          <w:tab/>
        </w:r>
        <w:r>
          <w:rPr>
            <w:noProof/>
            <w:webHidden/>
          </w:rPr>
          <w:fldChar w:fldCharType="begin"/>
        </w:r>
        <w:r>
          <w:rPr>
            <w:noProof/>
            <w:webHidden/>
          </w:rPr>
          <w:instrText xml:space="preserve"> PAGEREF _Toc200915112 \h </w:instrText>
        </w:r>
        <w:r>
          <w:rPr>
            <w:noProof/>
            <w:webHidden/>
          </w:rPr>
        </w:r>
        <w:r>
          <w:rPr>
            <w:noProof/>
            <w:webHidden/>
          </w:rPr>
          <w:fldChar w:fldCharType="separate"/>
        </w:r>
        <w:r w:rsidR="009058AE">
          <w:rPr>
            <w:noProof/>
            <w:webHidden/>
          </w:rPr>
          <w:t>12</w:t>
        </w:r>
        <w:r>
          <w:rPr>
            <w:noProof/>
            <w:webHidden/>
          </w:rPr>
          <w:fldChar w:fldCharType="end"/>
        </w:r>
      </w:hyperlink>
    </w:p>
    <w:p w14:paraId="09B25D5F" w14:textId="42827EED" w:rsidR="002112F2" w:rsidRDefault="002112F2">
      <w:pPr>
        <w:pStyle w:val="TOC3"/>
        <w:rPr>
          <w:rFonts w:asciiTheme="minorHAnsi" w:eastAsiaTheme="minorEastAsia" w:hAnsiTheme="minorHAnsi" w:cstheme="minorBidi"/>
          <w:noProof/>
          <w:kern w:val="2"/>
          <w:sz w:val="24"/>
          <w14:ligatures w14:val="standardContextual"/>
        </w:rPr>
      </w:pPr>
      <w:hyperlink w:anchor="_Toc200915113" w:history="1">
        <w:r w:rsidRPr="002E3115">
          <w:rPr>
            <w:rStyle w:val="Hyperlink"/>
            <w:i/>
            <w:noProof/>
            <w:lang w:eastAsia="vi-VN"/>
          </w:rPr>
          <w:t>2.5.2.</w:t>
        </w:r>
        <w:r w:rsidRPr="002E3115">
          <w:rPr>
            <w:rStyle w:val="Hyperlink"/>
            <w:noProof/>
            <w:lang w:eastAsia="vi-VN"/>
          </w:rPr>
          <w:t xml:space="preserve"> Bảng định kiểu CSS</w:t>
        </w:r>
        <w:r>
          <w:rPr>
            <w:noProof/>
            <w:webHidden/>
          </w:rPr>
          <w:tab/>
        </w:r>
        <w:r>
          <w:rPr>
            <w:noProof/>
            <w:webHidden/>
          </w:rPr>
          <w:fldChar w:fldCharType="begin"/>
        </w:r>
        <w:r>
          <w:rPr>
            <w:noProof/>
            <w:webHidden/>
          </w:rPr>
          <w:instrText xml:space="preserve"> PAGEREF _Toc200915113 \h </w:instrText>
        </w:r>
        <w:r>
          <w:rPr>
            <w:noProof/>
            <w:webHidden/>
          </w:rPr>
        </w:r>
        <w:r>
          <w:rPr>
            <w:noProof/>
            <w:webHidden/>
          </w:rPr>
          <w:fldChar w:fldCharType="separate"/>
        </w:r>
        <w:r w:rsidR="009058AE">
          <w:rPr>
            <w:noProof/>
            <w:webHidden/>
          </w:rPr>
          <w:t>15</w:t>
        </w:r>
        <w:r>
          <w:rPr>
            <w:noProof/>
            <w:webHidden/>
          </w:rPr>
          <w:fldChar w:fldCharType="end"/>
        </w:r>
      </w:hyperlink>
    </w:p>
    <w:p w14:paraId="1AB4B3BF" w14:textId="3CEE6A22" w:rsidR="002112F2" w:rsidRDefault="002112F2">
      <w:pPr>
        <w:pStyle w:val="TOC3"/>
        <w:rPr>
          <w:rFonts w:asciiTheme="minorHAnsi" w:eastAsiaTheme="minorEastAsia" w:hAnsiTheme="minorHAnsi" w:cstheme="minorBidi"/>
          <w:noProof/>
          <w:kern w:val="2"/>
          <w:sz w:val="24"/>
          <w14:ligatures w14:val="standardContextual"/>
        </w:rPr>
      </w:pPr>
      <w:hyperlink w:anchor="_Toc200915114" w:history="1">
        <w:r w:rsidRPr="002E3115">
          <w:rPr>
            <w:rStyle w:val="Hyperlink"/>
            <w:i/>
            <w:noProof/>
            <w:lang w:eastAsia="vi-VN"/>
          </w:rPr>
          <w:t>2.5.3.</w:t>
        </w:r>
        <w:r w:rsidRPr="002E3115">
          <w:rPr>
            <w:rStyle w:val="Hyperlink"/>
            <w:noProof/>
            <w:lang w:eastAsia="vi-VN"/>
          </w:rPr>
          <w:t xml:space="preserve"> Ngôn ngữ mở rộng của CSS</w:t>
        </w:r>
        <w:r>
          <w:rPr>
            <w:noProof/>
            <w:webHidden/>
          </w:rPr>
          <w:tab/>
        </w:r>
        <w:r>
          <w:rPr>
            <w:noProof/>
            <w:webHidden/>
          </w:rPr>
          <w:fldChar w:fldCharType="begin"/>
        </w:r>
        <w:r>
          <w:rPr>
            <w:noProof/>
            <w:webHidden/>
          </w:rPr>
          <w:instrText xml:space="preserve"> PAGEREF _Toc200915114 \h </w:instrText>
        </w:r>
        <w:r>
          <w:rPr>
            <w:noProof/>
            <w:webHidden/>
          </w:rPr>
        </w:r>
        <w:r>
          <w:rPr>
            <w:noProof/>
            <w:webHidden/>
          </w:rPr>
          <w:fldChar w:fldCharType="separate"/>
        </w:r>
        <w:r w:rsidR="009058AE">
          <w:rPr>
            <w:noProof/>
            <w:webHidden/>
          </w:rPr>
          <w:t>16</w:t>
        </w:r>
        <w:r>
          <w:rPr>
            <w:noProof/>
            <w:webHidden/>
          </w:rPr>
          <w:fldChar w:fldCharType="end"/>
        </w:r>
      </w:hyperlink>
    </w:p>
    <w:p w14:paraId="21606823" w14:textId="0BA2115B" w:rsidR="002112F2" w:rsidRDefault="002112F2">
      <w:pPr>
        <w:pStyle w:val="TOC3"/>
        <w:rPr>
          <w:rFonts w:asciiTheme="minorHAnsi" w:eastAsiaTheme="minorEastAsia" w:hAnsiTheme="minorHAnsi" w:cstheme="minorBidi"/>
          <w:noProof/>
          <w:kern w:val="2"/>
          <w:sz w:val="24"/>
          <w14:ligatures w14:val="standardContextual"/>
        </w:rPr>
      </w:pPr>
      <w:hyperlink w:anchor="_Toc200915115" w:history="1">
        <w:r w:rsidRPr="002E3115">
          <w:rPr>
            <w:rStyle w:val="Hyperlink"/>
            <w:i/>
            <w:noProof/>
            <w:lang w:eastAsia="vi-VN"/>
          </w:rPr>
          <w:t>2.5.4.</w:t>
        </w:r>
        <w:r w:rsidRPr="002E3115">
          <w:rPr>
            <w:rStyle w:val="Hyperlink"/>
            <w:noProof/>
            <w:lang w:eastAsia="vi-VN"/>
          </w:rPr>
          <w:t xml:space="preserve"> Ngôn ngữ Javascript</w:t>
        </w:r>
        <w:r>
          <w:rPr>
            <w:noProof/>
            <w:webHidden/>
          </w:rPr>
          <w:tab/>
        </w:r>
        <w:r>
          <w:rPr>
            <w:noProof/>
            <w:webHidden/>
          </w:rPr>
          <w:fldChar w:fldCharType="begin"/>
        </w:r>
        <w:r>
          <w:rPr>
            <w:noProof/>
            <w:webHidden/>
          </w:rPr>
          <w:instrText xml:space="preserve"> PAGEREF _Toc200915115 \h </w:instrText>
        </w:r>
        <w:r>
          <w:rPr>
            <w:noProof/>
            <w:webHidden/>
          </w:rPr>
        </w:r>
        <w:r>
          <w:rPr>
            <w:noProof/>
            <w:webHidden/>
          </w:rPr>
          <w:fldChar w:fldCharType="separate"/>
        </w:r>
        <w:r w:rsidR="009058AE">
          <w:rPr>
            <w:noProof/>
            <w:webHidden/>
          </w:rPr>
          <w:t>17</w:t>
        </w:r>
        <w:r>
          <w:rPr>
            <w:noProof/>
            <w:webHidden/>
          </w:rPr>
          <w:fldChar w:fldCharType="end"/>
        </w:r>
      </w:hyperlink>
    </w:p>
    <w:p w14:paraId="0A87DC53" w14:textId="55796279" w:rsidR="002112F2" w:rsidRDefault="002112F2">
      <w:pPr>
        <w:pStyle w:val="TOC3"/>
        <w:rPr>
          <w:rFonts w:asciiTheme="minorHAnsi" w:eastAsiaTheme="minorEastAsia" w:hAnsiTheme="minorHAnsi" w:cstheme="minorBidi"/>
          <w:noProof/>
          <w:kern w:val="2"/>
          <w:sz w:val="24"/>
          <w14:ligatures w14:val="standardContextual"/>
        </w:rPr>
      </w:pPr>
      <w:hyperlink w:anchor="_Toc200915116" w:history="1">
        <w:r w:rsidRPr="002E3115">
          <w:rPr>
            <w:rStyle w:val="Hyperlink"/>
            <w:i/>
            <w:noProof/>
          </w:rPr>
          <w:t>2.5.5.</w:t>
        </w:r>
        <w:r w:rsidRPr="002E3115">
          <w:rPr>
            <w:rStyle w:val="Hyperlink"/>
            <w:noProof/>
          </w:rPr>
          <w:t xml:space="preserve"> Bootstrap Framework</w:t>
        </w:r>
        <w:r>
          <w:rPr>
            <w:noProof/>
            <w:webHidden/>
          </w:rPr>
          <w:tab/>
        </w:r>
        <w:r>
          <w:rPr>
            <w:noProof/>
            <w:webHidden/>
          </w:rPr>
          <w:fldChar w:fldCharType="begin"/>
        </w:r>
        <w:r>
          <w:rPr>
            <w:noProof/>
            <w:webHidden/>
          </w:rPr>
          <w:instrText xml:space="preserve"> PAGEREF _Toc200915116 \h </w:instrText>
        </w:r>
        <w:r>
          <w:rPr>
            <w:noProof/>
            <w:webHidden/>
          </w:rPr>
        </w:r>
        <w:r>
          <w:rPr>
            <w:noProof/>
            <w:webHidden/>
          </w:rPr>
          <w:fldChar w:fldCharType="separate"/>
        </w:r>
        <w:r w:rsidR="009058AE">
          <w:rPr>
            <w:noProof/>
            <w:webHidden/>
          </w:rPr>
          <w:t>18</w:t>
        </w:r>
        <w:r>
          <w:rPr>
            <w:noProof/>
            <w:webHidden/>
          </w:rPr>
          <w:fldChar w:fldCharType="end"/>
        </w:r>
      </w:hyperlink>
    </w:p>
    <w:p w14:paraId="191C1091" w14:textId="688FAB2C" w:rsidR="002112F2" w:rsidRDefault="002112F2">
      <w:pPr>
        <w:pStyle w:val="TOC3"/>
        <w:rPr>
          <w:rFonts w:asciiTheme="minorHAnsi" w:eastAsiaTheme="minorEastAsia" w:hAnsiTheme="minorHAnsi" w:cstheme="minorBidi"/>
          <w:noProof/>
          <w:kern w:val="2"/>
          <w:sz w:val="24"/>
          <w14:ligatures w14:val="standardContextual"/>
        </w:rPr>
      </w:pPr>
      <w:hyperlink w:anchor="_Toc200915117" w:history="1">
        <w:r w:rsidRPr="002E3115">
          <w:rPr>
            <w:rStyle w:val="Hyperlink"/>
            <w:i/>
            <w:noProof/>
            <w:lang w:eastAsia="vi-VN"/>
          </w:rPr>
          <w:t>2.5.6.</w:t>
        </w:r>
        <w:r w:rsidRPr="002E3115">
          <w:rPr>
            <w:rStyle w:val="Hyperlink"/>
            <w:noProof/>
            <w:lang w:eastAsia="vi-VN"/>
          </w:rPr>
          <w:t xml:space="preserve"> Node.js</w:t>
        </w:r>
        <w:r>
          <w:rPr>
            <w:noProof/>
            <w:webHidden/>
          </w:rPr>
          <w:tab/>
        </w:r>
        <w:r>
          <w:rPr>
            <w:noProof/>
            <w:webHidden/>
          </w:rPr>
          <w:fldChar w:fldCharType="begin"/>
        </w:r>
        <w:r>
          <w:rPr>
            <w:noProof/>
            <w:webHidden/>
          </w:rPr>
          <w:instrText xml:space="preserve"> PAGEREF _Toc200915117 \h </w:instrText>
        </w:r>
        <w:r>
          <w:rPr>
            <w:noProof/>
            <w:webHidden/>
          </w:rPr>
        </w:r>
        <w:r>
          <w:rPr>
            <w:noProof/>
            <w:webHidden/>
          </w:rPr>
          <w:fldChar w:fldCharType="separate"/>
        </w:r>
        <w:r w:rsidR="009058AE">
          <w:rPr>
            <w:noProof/>
            <w:webHidden/>
          </w:rPr>
          <w:t>22</w:t>
        </w:r>
        <w:r>
          <w:rPr>
            <w:noProof/>
            <w:webHidden/>
          </w:rPr>
          <w:fldChar w:fldCharType="end"/>
        </w:r>
      </w:hyperlink>
    </w:p>
    <w:p w14:paraId="64B4538B" w14:textId="173090BC" w:rsidR="002112F2" w:rsidRDefault="002112F2">
      <w:pPr>
        <w:pStyle w:val="TOC3"/>
        <w:rPr>
          <w:rFonts w:asciiTheme="minorHAnsi" w:eastAsiaTheme="minorEastAsia" w:hAnsiTheme="minorHAnsi" w:cstheme="minorBidi"/>
          <w:noProof/>
          <w:kern w:val="2"/>
          <w:sz w:val="24"/>
          <w14:ligatures w14:val="standardContextual"/>
        </w:rPr>
      </w:pPr>
      <w:hyperlink w:anchor="_Toc200915118" w:history="1">
        <w:r w:rsidRPr="002E3115">
          <w:rPr>
            <w:rStyle w:val="Hyperlink"/>
            <w:i/>
            <w:noProof/>
            <w:lang w:eastAsia="vi-VN"/>
          </w:rPr>
          <w:t>2.5.7.</w:t>
        </w:r>
        <w:r w:rsidRPr="002E3115">
          <w:rPr>
            <w:rStyle w:val="Hyperlink"/>
            <w:noProof/>
            <w:lang w:eastAsia="vi-VN"/>
          </w:rPr>
          <w:t xml:space="preserve"> Express</w:t>
        </w:r>
        <w:r>
          <w:rPr>
            <w:noProof/>
            <w:webHidden/>
          </w:rPr>
          <w:tab/>
        </w:r>
        <w:r>
          <w:rPr>
            <w:noProof/>
            <w:webHidden/>
          </w:rPr>
          <w:fldChar w:fldCharType="begin"/>
        </w:r>
        <w:r>
          <w:rPr>
            <w:noProof/>
            <w:webHidden/>
          </w:rPr>
          <w:instrText xml:space="preserve"> PAGEREF _Toc200915118 \h </w:instrText>
        </w:r>
        <w:r>
          <w:rPr>
            <w:noProof/>
            <w:webHidden/>
          </w:rPr>
        </w:r>
        <w:r>
          <w:rPr>
            <w:noProof/>
            <w:webHidden/>
          </w:rPr>
          <w:fldChar w:fldCharType="separate"/>
        </w:r>
        <w:r w:rsidR="009058AE">
          <w:rPr>
            <w:noProof/>
            <w:webHidden/>
          </w:rPr>
          <w:t>24</w:t>
        </w:r>
        <w:r>
          <w:rPr>
            <w:noProof/>
            <w:webHidden/>
          </w:rPr>
          <w:fldChar w:fldCharType="end"/>
        </w:r>
      </w:hyperlink>
    </w:p>
    <w:p w14:paraId="74F5DAEA" w14:textId="0C2F3258" w:rsidR="002112F2" w:rsidRDefault="002112F2">
      <w:pPr>
        <w:pStyle w:val="TOC3"/>
        <w:rPr>
          <w:rFonts w:asciiTheme="minorHAnsi" w:eastAsiaTheme="minorEastAsia" w:hAnsiTheme="minorHAnsi" w:cstheme="minorBidi"/>
          <w:noProof/>
          <w:kern w:val="2"/>
          <w:sz w:val="24"/>
          <w14:ligatures w14:val="standardContextual"/>
        </w:rPr>
      </w:pPr>
      <w:hyperlink w:anchor="_Toc200915119" w:history="1">
        <w:r w:rsidRPr="002E3115">
          <w:rPr>
            <w:rStyle w:val="Hyperlink"/>
            <w:i/>
            <w:noProof/>
          </w:rPr>
          <w:t>2.5.8.</w:t>
        </w:r>
        <w:r w:rsidRPr="002E3115">
          <w:rPr>
            <w:rStyle w:val="Hyperlink"/>
            <w:noProof/>
          </w:rPr>
          <w:t xml:space="preserve"> Hệ quản trị cơ sở dữ liệu MongoDB</w:t>
        </w:r>
        <w:r>
          <w:rPr>
            <w:noProof/>
            <w:webHidden/>
          </w:rPr>
          <w:tab/>
        </w:r>
        <w:r>
          <w:rPr>
            <w:noProof/>
            <w:webHidden/>
          </w:rPr>
          <w:fldChar w:fldCharType="begin"/>
        </w:r>
        <w:r>
          <w:rPr>
            <w:noProof/>
            <w:webHidden/>
          </w:rPr>
          <w:instrText xml:space="preserve"> PAGEREF _Toc200915119 \h </w:instrText>
        </w:r>
        <w:r>
          <w:rPr>
            <w:noProof/>
            <w:webHidden/>
          </w:rPr>
        </w:r>
        <w:r>
          <w:rPr>
            <w:noProof/>
            <w:webHidden/>
          </w:rPr>
          <w:fldChar w:fldCharType="separate"/>
        </w:r>
        <w:r w:rsidR="009058AE">
          <w:rPr>
            <w:noProof/>
            <w:webHidden/>
          </w:rPr>
          <w:t>27</w:t>
        </w:r>
        <w:r>
          <w:rPr>
            <w:noProof/>
            <w:webHidden/>
          </w:rPr>
          <w:fldChar w:fldCharType="end"/>
        </w:r>
      </w:hyperlink>
    </w:p>
    <w:p w14:paraId="16DC3C3F" w14:textId="015529EB" w:rsidR="002112F2" w:rsidRDefault="002112F2">
      <w:pPr>
        <w:pStyle w:val="TOC1"/>
        <w:rPr>
          <w:rFonts w:asciiTheme="minorHAnsi" w:eastAsiaTheme="minorEastAsia" w:hAnsiTheme="minorHAnsi" w:cstheme="minorBidi"/>
          <w:b w:val="0"/>
          <w:kern w:val="2"/>
          <w:sz w:val="24"/>
          <w14:ligatures w14:val="standardContextual"/>
        </w:rPr>
      </w:pPr>
      <w:hyperlink w:anchor="_Toc200915120" w:history="1">
        <w:r w:rsidRPr="002E3115">
          <w:rPr>
            <w:rStyle w:val="Hyperlink"/>
          </w:rPr>
          <w:t>CHƯƠNG 3.</w:t>
        </w:r>
        <w:r>
          <w:rPr>
            <w:rFonts w:asciiTheme="minorHAnsi" w:eastAsiaTheme="minorEastAsia" w:hAnsiTheme="minorHAnsi" w:cstheme="minorBidi"/>
            <w:b w:val="0"/>
            <w:kern w:val="2"/>
            <w:sz w:val="24"/>
            <w14:ligatures w14:val="standardContextual"/>
          </w:rPr>
          <w:tab/>
        </w:r>
        <w:r w:rsidRPr="002E3115">
          <w:rPr>
            <w:rStyle w:val="Hyperlink"/>
          </w:rPr>
          <w:t>HIỆN THỰC HÓA NGHIÊN CỨU</w:t>
        </w:r>
        <w:r>
          <w:rPr>
            <w:webHidden/>
          </w:rPr>
          <w:tab/>
        </w:r>
        <w:r>
          <w:rPr>
            <w:webHidden/>
          </w:rPr>
          <w:fldChar w:fldCharType="begin"/>
        </w:r>
        <w:r>
          <w:rPr>
            <w:webHidden/>
          </w:rPr>
          <w:instrText xml:space="preserve"> PAGEREF _Toc200915120 \h </w:instrText>
        </w:r>
        <w:r>
          <w:rPr>
            <w:webHidden/>
          </w:rPr>
        </w:r>
        <w:r>
          <w:rPr>
            <w:webHidden/>
          </w:rPr>
          <w:fldChar w:fldCharType="separate"/>
        </w:r>
        <w:r w:rsidR="009058AE">
          <w:rPr>
            <w:webHidden/>
          </w:rPr>
          <w:t>29</w:t>
        </w:r>
        <w:r>
          <w:rPr>
            <w:webHidden/>
          </w:rPr>
          <w:fldChar w:fldCharType="end"/>
        </w:r>
      </w:hyperlink>
    </w:p>
    <w:p w14:paraId="19FFEC78" w14:textId="1B53BF6C" w:rsidR="002112F2" w:rsidRDefault="002112F2">
      <w:pPr>
        <w:pStyle w:val="TOC2"/>
        <w:rPr>
          <w:rFonts w:asciiTheme="minorHAnsi" w:eastAsiaTheme="minorEastAsia" w:hAnsiTheme="minorHAnsi" w:cstheme="minorBidi"/>
          <w:kern w:val="2"/>
          <w:sz w:val="24"/>
          <w14:ligatures w14:val="standardContextual"/>
        </w:rPr>
      </w:pPr>
      <w:hyperlink w:anchor="_Toc200915121" w:history="1">
        <w:r w:rsidRPr="002E3115">
          <w:rPr>
            <w:rStyle w:val="Hyperlink"/>
            <w:rFonts w:eastAsia="SimSun"/>
          </w:rPr>
          <w:t>3.1. Mô tả bài toán</w:t>
        </w:r>
        <w:r>
          <w:rPr>
            <w:webHidden/>
          </w:rPr>
          <w:tab/>
        </w:r>
        <w:r>
          <w:rPr>
            <w:webHidden/>
          </w:rPr>
          <w:fldChar w:fldCharType="begin"/>
        </w:r>
        <w:r>
          <w:rPr>
            <w:webHidden/>
          </w:rPr>
          <w:instrText xml:space="preserve"> PAGEREF _Toc200915121 \h </w:instrText>
        </w:r>
        <w:r>
          <w:rPr>
            <w:webHidden/>
          </w:rPr>
        </w:r>
        <w:r>
          <w:rPr>
            <w:webHidden/>
          </w:rPr>
          <w:fldChar w:fldCharType="separate"/>
        </w:r>
        <w:r w:rsidR="009058AE">
          <w:rPr>
            <w:webHidden/>
          </w:rPr>
          <w:t>29</w:t>
        </w:r>
        <w:r>
          <w:rPr>
            <w:webHidden/>
          </w:rPr>
          <w:fldChar w:fldCharType="end"/>
        </w:r>
      </w:hyperlink>
    </w:p>
    <w:p w14:paraId="0A1F7830" w14:textId="076F0EDF" w:rsidR="002112F2" w:rsidRDefault="002112F2">
      <w:pPr>
        <w:pStyle w:val="TOC2"/>
        <w:rPr>
          <w:rFonts w:asciiTheme="minorHAnsi" w:eastAsiaTheme="minorEastAsia" w:hAnsiTheme="minorHAnsi" w:cstheme="minorBidi"/>
          <w:kern w:val="2"/>
          <w:sz w:val="24"/>
          <w14:ligatures w14:val="standardContextual"/>
        </w:rPr>
      </w:pPr>
      <w:hyperlink w:anchor="_Toc200915122" w:history="1">
        <w:r w:rsidRPr="002E3115">
          <w:rPr>
            <w:rStyle w:val="Hyperlink"/>
            <w:rFonts w:eastAsia="SimSun"/>
          </w:rPr>
          <w:t>3.2. Phân tích yêu cầu và lựa chọn công nghệ</w:t>
        </w:r>
        <w:r>
          <w:rPr>
            <w:webHidden/>
          </w:rPr>
          <w:tab/>
        </w:r>
        <w:r>
          <w:rPr>
            <w:webHidden/>
          </w:rPr>
          <w:fldChar w:fldCharType="begin"/>
        </w:r>
        <w:r>
          <w:rPr>
            <w:webHidden/>
          </w:rPr>
          <w:instrText xml:space="preserve"> PAGEREF _Toc200915122 \h </w:instrText>
        </w:r>
        <w:r>
          <w:rPr>
            <w:webHidden/>
          </w:rPr>
        </w:r>
        <w:r>
          <w:rPr>
            <w:webHidden/>
          </w:rPr>
          <w:fldChar w:fldCharType="separate"/>
        </w:r>
        <w:r w:rsidR="009058AE">
          <w:rPr>
            <w:webHidden/>
          </w:rPr>
          <w:t>30</w:t>
        </w:r>
        <w:r>
          <w:rPr>
            <w:webHidden/>
          </w:rPr>
          <w:fldChar w:fldCharType="end"/>
        </w:r>
      </w:hyperlink>
    </w:p>
    <w:p w14:paraId="74526C93" w14:textId="1915EE80" w:rsidR="002112F2" w:rsidRDefault="002112F2">
      <w:pPr>
        <w:pStyle w:val="TOC3"/>
        <w:rPr>
          <w:rFonts w:asciiTheme="minorHAnsi" w:eastAsiaTheme="minorEastAsia" w:hAnsiTheme="minorHAnsi" w:cstheme="minorBidi"/>
          <w:noProof/>
          <w:kern w:val="2"/>
          <w:sz w:val="24"/>
          <w14:ligatures w14:val="standardContextual"/>
        </w:rPr>
      </w:pPr>
      <w:hyperlink w:anchor="_Toc200915123" w:history="1">
        <w:r w:rsidRPr="002E3115">
          <w:rPr>
            <w:rStyle w:val="Hyperlink"/>
            <w:i/>
            <w:noProof/>
          </w:rPr>
          <w:t>3.2.1.</w:t>
        </w:r>
        <w:r w:rsidRPr="002E3115">
          <w:rPr>
            <w:rStyle w:val="Hyperlink"/>
            <w:noProof/>
          </w:rPr>
          <w:t xml:space="preserve"> Phân tích yêu cầu</w:t>
        </w:r>
        <w:r>
          <w:rPr>
            <w:noProof/>
            <w:webHidden/>
          </w:rPr>
          <w:tab/>
        </w:r>
        <w:r>
          <w:rPr>
            <w:noProof/>
            <w:webHidden/>
          </w:rPr>
          <w:fldChar w:fldCharType="begin"/>
        </w:r>
        <w:r>
          <w:rPr>
            <w:noProof/>
            <w:webHidden/>
          </w:rPr>
          <w:instrText xml:space="preserve"> PAGEREF _Toc200915123 \h </w:instrText>
        </w:r>
        <w:r>
          <w:rPr>
            <w:noProof/>
            <w:webHidden/>
          </w:rPr>
        </w:r>
        <w:r>
          <w:rPr>
            <w:noProof/>
            <w:webHidden/>
          </w:rPr>
          <w:fldChar w:fldCharType="separate"/>
        </w:r>
        <w:r w:rsidR="009058AE">
          <w:rPr>
            <w:noProof/>
            <w:webHidden/>
          </w:rPr>
          <w:t>30</w:t>
        </w:r>
        <w:r>
          <w:rPr>
            <w:noProof/>
            <w:webHidden/>
          </w:rPr>
          <w:fldChar w:fldCharType="end"/>
        </w:r>
      </w:hyperlink>
    </w:p>
    <w:p w14:paraId="191C4AE0" w14:textId="252F2E19" w:rsidR="002112F2" w:rsidRDefault="002112F2">
      <w:pPr>
        <w:pStyle w:val="TOC3"/>
        <w:rPr>
          <w:rFonts w:asciiTheme="minorHAnsi" w:eastAsiaTheme="minorEastAsia" w:hAnsiTheme="minorHAnsi" w:cstheme="minorBidi"/>
          <w:noProof/>
          <w:kern w:val="2"/>
          <w:sz w:val="24"/>
          <w14:ligatures w14:val="standardContextual"/>
        </w:rPr>
      </w:pPr>
      <w:hyperlink w:anchor="_Toc200915124" w:history="1">
        <w:r w:rsidRPr="002E3115">
          <w:rPr>
            <w:rStyle w:val="Hyperlink"/>
            <w:i/>
            <w:noProof/>
          </w:rPr>
          <w:t>3.2.2.</w:t>
        </w:r>
        <w:r w:rsidRPr="002E3115">
          <w:rPr>
            <w:rStyle w:val="Hyperlink"/>
            <w:noProof/>
          </w:rPr>
          <w:t xml:space="preserve"> Lựa chọn công nghệ</w:t>
        </w:r>
        <w:r>
          <w:rPr>
            <w:noProof/>
            <w:webHidden/>
          </w:rPr>
          <w:tab/>
        </w:r>
        <w:r>
          <w:rPr>
            <w:noProof/>
            <w:webHidden/>
          </w:rPr>
          <w:fldChar w:fldCharType="begin"/>
        </w:r>
        <w:r>
          <w:rPr>
            <w:noProof/>
            <w:webHidden/>
          </w:rPr>
          <w:instrText xml:space="preserve"> PAGEREF _Toc200915124 \h </w:instrText>
        </w:r>
        <w:r>
          <w:rPr>
            <w:noProof/>
            <w:webHidden/>
          </w:rPr>
        </w:r>
        <w:r>
          <w:rPr>
            <w:noProof/>
            <w:webHidden/>
          </w:rPr>
          <w:fldChar w:fldCharType="separate"/>
        </w:r>
        <w:r w:rsidR="009058AE">
          <w:rPr>
            <w:noProof/>
            <w:webHidden/>
          </w:rPr>
          <w:t>31</w:t>
        </w:r>
        <w:r>
          <w:rPr>
            <w:noProof/>
            <w:webHidden/>
          </w:rPr>
          <w:fldChar w:fldCharType="end"/>
        </w:r>
      </w:hyperlink>
    </w:p>
    <w:p w14:paraId="6D71366F" w14:textId="3E9D92DB" w:rsidR="002112F2" w:rsidRDefault="002112F2">
      <w:pPr>
        <w:pStyle w:val="TOC2"/>
        <w:rPr>
          <w:rFonts w:asciiTheme="minorHAnsi" w:eastAsiaTheme="minorEastAsia" w:hAnsiTheme="minorHAnsi" w:cstheme="minorBidi"/>
          <w:kern w:val="2"/>
          <w:sz w:val="24"/>
          <w14:ligatures w14:val="standardContextual"/>
        </w:rPr>
      </w:pPr>
      <w:hyperlink w:anchor="_Toc200915125" w:history="1">
        <w:r w:rsidRPr="002E3115">
          <w:rPr>
            <w:rStyle w:val="Hyperlink"/>
            <w:rFonts w:eastAsia="SimSun"/>
          </w:rPr>
          <w:t>3.3. Thiết kế kiến trúc hệ thống</w:t>
        </w:r>
        <w:r>
          <w:rPr>
            <w:webHidden/>
          </w:rPr>
          <w:tab/>
        </w:r>
        <w:r>
          <w:rPr>
            <w:webHidden/>
          </w:rPr>
          <w:fldChar w:fldCharType="begin"/>
        </w:r>
        <w:r>
          <w:rPr>
            <w:webHidden/>
          </w:rPr>
          <w:instrText xml:space="preserve"> PAGEREF _Toc200915125 \h </w:instrText>
        </w:r>
        <w:r>
          <w:rPr>
            <w:webHidden/>
          </w:rPr>
        </w:r>
        <w:r>
          <w:rPr>
            <w:webHidden/>
          </w:rPr>
          <w:fldChar w:fldCharType="separate"/>
        </w:r>
        <w:r w:rsidR="009058AE">
          <w:rPr>
            <w:webHidden/>
          </w:rPr>
          <w:t>33</w:t>
        </w:r>
        <w:r>
          <w:rPr>
            <w:webHidden/>
          </w:rPr>
          <w:fldChar w:fldCharType="end"/>
        </w:r>
      </w:hyperlink>
    </w:p>
    <w:p w14:paraId="2B422FF8" w14:textId="2F829120" w:rsidR="002112F2" w:rsidRDefault="002112F2">
      <w:pPr>
        <w:pStyle w:val="TOC3"/>
        <w:rPr>
          <w:rFonts w:asciiTheme="minorHAnsi" w:eastAsiaTheme="minorEastAsia" w:hAnsiTheme="minorHAnsi" w:cstheme="minorBidi"/>
          <w:noProof/>
          <w:kern w:val="2"/>
          <w:sz w:val="24"/>
          <w14:ligatures w14:val="standardContextual"/>
        </w:rPr>
      </w:pPr>
      <w:hyperlink w:anchor="_Toc200915126" w:history="1">
        <w:r w:rsidRPr="002E3115">
          <w:rPr>
            <w:rStyle w:val="Hyperlink"/>
            <w:i/>
            <w:noProof/>
          </w:rPr>
          <w:t>3.3.1.</w:t>
        </w:r>
        <w:r w:rsidRPr="002E3115">
          <w:rPr>
            <w:rStyle w:val="Hyperlink"/>
            <w:noProof/>
          </w:rPr>
          <w:t xml:space="preserve"> Thiết kế kiến trúc hệ thống</w:t>
        </w:r>
        <w:r>
          <w:rPr>
            <w:noProof/>
            <w:webHidden/>
          </w:rPr>
          <w:tab/>
        </w:r>
        <w:r>
          <w:rPr>
            <w:noProof/>
            <w:webHidden/>
          </w:rPr>
          <w:fldChar w:fldCharType="begin"/>
        </w:r>
        <w:r>
          <w:rPr>
            <w:noProof/>
            <w:webHidden/>
          </w:rPr>
          <w:instrText xml:space="preserve"> PAGEREF _Toc200915126 \h </w:instrText>
        </w:r>
        <w:r>
          <w:rPr>
            <w:noProof/>
            <w:webHidden/>
          </w:rPr>
        </w:r>
        <w:r>
          <w:rPr>
            <w:noProof/>
            <w:webHidden/>
          </w:rPr>
          <w:fldChar w:fldCharType="separate"/>
        </w:r>
        <w:r w:rsidR="009058AE">
          <w:rPr>
            <w:noProof/>
            <w:webHidden/>
          </w:rPr>
          <w:t>33</w:t>
        </w:r>
        <w:r>
          <w:rPr>
            <w:noProof/>
            <w:webHidden/>
          </w:rPr>
          <w:fldChar w:fldCharType="end"/>
        </w:r>
      </w:hyperlink>
    </w:p>
    <w:p w14:paraId="25370973" w14:textId="6BDF2738" w:rsidR="002112F2" w:rsidRDefault="002112F2">
      <w:pPr>
        <w:pStyle w:val="TOC3"/>
        <w:rPr>
          <w:rFonts w:asciiTheme="minorHAnsi" w:eastAsiaTheme="minorEastAsia" w:hAnsiTheme="minorHAnsi" w:cstheme="minorBidi"/>
          <w:noProof/>
          <w:kern w:val="2"/>
          <w:sz w:val="24"/>
          <w14:ligatures w14:val="standardContextual"/>
        </w:rPr>
      </w:pPr>
      <w:hyperlink w:anchor="_Toc200915127" w:history="1">
        <w:r w:rsidRPr="002E3115">
          <w:rPr>
            <w:rStyle w:val="Hyperlink"/>
            <w:i/>
            <w:noProof/>
          </w:rPr>
          <w:t>3.3.2.</w:t>
        </w:r>
        <w:r w:rsidRPr="002E3115">
          <w:rPr>
            <w:rStyle w:val="Hyperlink"/>
            <w:noProof/>
          </w:rPr>
          <w:t xml:space="preserve"> Thiết kế cơ sở dữ liệu</w:t>
        </w:r>
        <w:r>
          <w:rPr>
            <w:noProof/>
            <w:webHidden/>
          </w:rPr>
          <w:tab/>
        </w:r>
        <w:r>
          <w:rPr>
            <w:noProof/>
            <w:webHidden/>
          </w:rPr>
          <w:fldChar w:fldCharType="begin"/>
        </w:r>
        <w:r>
          <w:rPr>
            <w:noProof/>
            <w:webHidden/>
          </w:rPr>
          <w:instrText xml:space="preserve"> PAGEREF _Toc200915127 \h </w:instrText>
        </w:r>
        <w:r>
          <w:rPr>
            <w:noProof/>
            <w:webHidden/>
          </w:rPr>
        </w:r>
        <w:r>
          <w:rPr>
            <w:noProof/>
            <w:webHidden/>
          </w:rPr>
          <w:fldChar w:fldCharType="separate"/>
        </w:r>
        <w:r w:rsidR="009058AE">
          <w:rPr>
            <w:noProof/>
            <w:webHidden/>
          </w:rPr>
          <w:t>34</w:t>
        </w:r>
        <w:r>
          <w:rPr>
            <w:noProof/>
            <w:webHidden/>
          </w:rPr>
          <w:fldChar w:fldCharType="end"/>
        </w:r>
      </w:hyperlink>
    </w:p>
    <w:p w14:paraId="4B7237C6" w14:textId="249B3AD7" w:rsidR="002112F2" w:rsidRDefault="002112F2">
      <w:pPr>
        <w:pStyle w:val="TOC2"/>
        <w:rPr>
          <w:rFonts w:asciiTheme="minorHAnsi" w:eastAsiaTheme="minorEastAsia" w:hAnsiTheme="minorHAnsi" w:cstheme="minorBidi"/>
          <w:kern w:val="2"/>
          <w:sz w:val="24"/>
          <w14:ligatures w14:val="standardContextual"/>
        </w:rPr>
      </w:pPr>
      <w:hyperlink w:anchor="_Toc200915128" w:history="1">
        <w:r w:rsidRPr="002E3115">
          <w:rPr>
            <w:rStyle w:val="Hyperlink"/>
          </w:rPr>
          <w:t>3.4. Xây dựng API phía máy chủ (Back-end)</w:t>
        </w:r>
        <w:r>
          <w:rPr>
            <w:webHidden/>
          </w:rPr>
          <w:tab/>
        </w:r>
        <w:r>
          <w:rPr>
            <w:webHidden/>
          </w:rPr>
          <w:fldChar w:fldCharType="begin"/>
        </w:r>
        <w:r>
          <w:rPr>
            <w:webHidden/>
          </w:rPr>
          <w:instrText xml:space="preserve"> PAGEREF _Toc200915128 \h </w:instrText>
        </w:r>
        <w:r>
          <w:rPr>
            <w:webHidden/>
          </w:rPr>
        </w:r>
        <w:r>
          <w:rPr>
            <w:webHidden/>
          </w:rPr>
          <w:fldChar w:fldCharType="separate"/>
        </w:r>
        <w:r w:rsidR="009058AE">
          <w:rPr>
            <w:webHidden/>
          </w:rPr>
          <w:t>39</w:t>
        </w:r>
        <w:r>
          <w:rPr>
            <w:webHidden/>
          </w:rPr>
          <w:fldChar w:fldCharType="end"/>
        </w:r>
      </w:hyperlink>
    </w:p>
    <w:p w14:paraId="77D28D34" w14:textId="452B363B" w:rsidR="002112F2" w:rsidRDefault="002112F2">
      <w:pPr>
        <w:pStyle w:val="TOC2"/>
        <w:rPr>
          <w:rFonts w:asciiTheme="minorHAnsi" w:eastAsiaTheme="minorEastAsia" w:hAnsiTheme="minorHAnsi" w:cstheme="minorBidi"/>
          <w:kern w:val="2"/>
          <w:sz w:val="24"/>
          <w14:ligatures w14:val="standardContextual"/>
        </w:rPr>
      </w:pPr>
      <w:hyperlink w:anchor="_Toc200915129" w:history="1">
        <w:r w:rsidRPr="002E3115">
          <w:rPr>
            <w:rStyle w:val="Hyperlink"/>
          </w:rPr>
          <w:t>3.5. Thiết kế giao diện (Front-end)</w:t>
        </w:r>
        <w:r>
          <w:rPr>
            <w:webHidden/>
          </w:rPr>
          <w:tab/>
        </w:r>
        <w:r>
          <w:rPr>
            <w:webHidden/>
          </w:rPr>
          <w:fldChar w:fldCharType="begin"/>
        </w:r>
        <w:r>
          <w:rPr>
            <w:webHidden/>
          </w:rPr>
          <w:instrText xml:space="preserve"> PAGEREF _Toc200915129 \h </w:instrText>
        </w:r>
        <w:r>
          <w:rPr>
            <w:webHidden/>
          </w:rPr>
        </w:r>
        <w:r>
          <w:rPr>
            <w:webHidden/>
          </w:rPr>
          <w:fldChar w:fldCharType="separate"/>
        </w:r>
        <w:r w:rsidR="009058AE">
          <w:rPr>
            <w:webHidden/>
          </w:rPr>
          <w:t>40</w:t>
        </w:r>
        <w:r>
          <w:rPr>
            <w:webHidden/>
          </w:rPr>
          <w:fldChar w:fldCharType="end"/>
        </w:r>
      </w:hyperlink>
    </w:p>
    <w:p w14:paraId="638001C5" w14:textId="279D1E0A" w:rsidR="002112F2" w:rsidRDefault="002112F2">
      <w:pPr>
        <w:pStyle w:val="TOC3"/>
        <w:rPr>
          <w:rFonts w:asciiTheme="minorHAnsi" w:eastAsiaTheme="minorEastAsia" w:hAnsiTheme="minorHAnsi" w:cstheme="minorBidi"/>
          <w:noProof/>
          <w:kern w:val="2"/>
          <w:sz w:val="24"/>
          <w14:ligatures w14:val="standardContextual"/>
        </w:rPr>
      </w:pPr>
      <w:hyperlink w:anchor="_Toc200915130" w:history="1">
        <w:r w:rsidRPr="002E3115">
          <w:rPr>
            <w:rStyle w:val="Hyperlink"/>
            <w:i/>
            <w:noProof/>
          </w:rPr>
          <w:t>3.5.1.</w:t>
        </w:r>
        <w:r w:rsidRPr="002E3115">
          <w:rPr>
            <w:rStyle w:val="Hyperlink"/>
            <w:noProof/>
          </w:rPr>
          <w:t xml:space="preserve"> Thiết kế khung giao diện làm việc chính</w:t>
        </w:r>
        <w:r>
          <w:rPr>
            <w:noProof/>
            <w:webHidden/>
          </w:rPr>
          <w:tab/>
        </w:r>
        <w:r>
          <w:rPr>
            <w:noProof/>
            <w:webHidden/>
          </w:rPr>
          <w:fldChar w:fldCharType="begin"/>
        </w:r>
        <w:r>
          <w:rPr>
            <w:noProof/>
            <w:webHidden/>
          </w:rPr>
          <w:instrText xml:space="preserve"> PAGEREF _Toc200915130 \h </w:instrText>
        </w:r>
        <w:r>
          <w:rPr>
            <w:noProof/>
            <w:webHidden/>
          </w:rPr>
        </w:r>
        <w:r>
          <w:rPr>
            <w:noProof/>
            <w:webHidden/>
          </w:rPr>
          <w:fldChar w:fldCharType="separate"/>
        </w:r>
        <w:r w:rsidR="009058AE">
          <w:rPr>
            <w:noProof/>
            <w:webHidden/>
          </w:rPr>
          <w:t>40</w:t>
        </w:r>
        <w:r>
          <w:rPr>
            <w:noProof/>
            <w:webHidden/>
          </w:rPr>
          <w:fldChar w:fldCharType="end"/>
        </w:r>
      </w:hyperlink>
    </w:p>
    <w:p w14:paraId="40D0C266" w14:textId="0767CC2C" w:rsidR="002112F2" w:rsidRDefault="002112F2">
      <w:pPr>
        <w:pStyle w:val="TOC3"/>
        <w:rPr>
          <w:rFonts w:asciiTheme="minorHAnsi" w:eastAsiaTheme="minorEastAsia" w:hAnsiTheme="minorHAnsi" w:cstheme="minorBidi"/>
          <w:noProof/>
          <w:kern w:val="2"/>
          <w:sz w:val="24"/>
          <w14:ligatures w14:val="standardContextual"/>
        </w:rPr>
      </w:pPr>
      <w:hyperlink w:anchor="_Toc200915131" w:history="1">
        <w:r w:rsidRPr="002E3115">
          <w:rPr>
            <w:rStyle w:val="Hyperlink"/>
            <w:i/>
            <w:noProof/>
          </w:rPr>
          <w:t>3.5.2.</w:t>
        </w:r>
        <w:r w:rsidRPr="002E3115">
          <w:rPr>
            <w:rStyle w:val="Hyperlink"/>
            <w:noProof/>
          </w:rPr>
          <w:t xml:space="preserve"> Thiết kế khung giao diện đăng nhập</w:t>
        </w:r>
        <w:r>
          <w:rPr>
            <w:noProof/>
            <w:webHidden/>
          </w:rPr>
          <w:tab/>
        </w:r>
        <w:r>
          <w:rPr>
            <w:noProof/>
            <w:webHidden/>
          </w:rPr>
          <w:fldChar w:fldCharType="begin"/>
        </w:r>
        <w:r>
          <w:rPr>
            <w:noProof/>
            <w:webHidden/>
          </w:rPr>
          <w:instrText xml:space="preserve"> PAGEREF _Toc200915131 \h </w:instrText>
        </w:r>
        <w:r>
          <w:rPr>
            <w:noProof/>
            <w:webHidden/>
          </w:rPr>
        </w:r>
        <w:r>
          <w:rPr>
            <w:noProof/>
            <w:webHidden/>
          </w:rPr>
          <w:fldChar w:fldCharType="separate"/>
        </w:r>
        <w:r w:rsidR="009058AE">
          <w:rPr>
            <w:noProof/>
            <w:webHidden/>
          </w:rPr>
          <w:t>41</w:t>
        </w:r>
        <w:r>
          <w:rPr>
            <w:noProof/>
            <w:webHidden/>
          </w:rPr>
          <w:fldChar w:fldCharType="end"/>
        </w:r>
      </w:hyperlink>
    </w:p>
    <w:p w14:paraId="23BEA91C" w14:textId="77044D04" w:rsidR="002112F2" w:rsidRDefault="002112F2">
      <w:pPr>
        <w:pStyle w:val="TOC3"/>
        <w:rPr>
          <w:rFonts w:asciiTheme="minorHAnsi" w:eastAsiaTheme="minorEastAsia" w:hAnsiTheme="minorHAnsi" w:cstheme="minorBidi"/>
          <w:noProof/>
          <w:kern w:val="2"/>
          <w:sz w:val="24"/>
          <w14:ligatures w14:val="standardContextual"/>
        </w:rPr>
      </w:pPr>
      <w:hyperlink w:anchor="_Toc200915132" w:history="1">
        <w:r w:rsidRPr="002E3115">
          <w:rPr>
            <w:rStyle w:val="Hyperlink"/>
            <w:i/>
            <w:noProof/>
          </w:rPr>
          <w:t>3.5.3.</w:t>
        </w:r>
        <w:r w:rsidRPr="002E3115">
          <w:rPr>
            <w:rStyle w:val="Hyperlink"/>
            <w:noProof/>
          </w:rPr>
          <w:t xml:space="preserve"> Thiết kế giao diện danh sách hiển thị</w:t>
        </w:r>
        <w:r>
          <w:rPr>
            <w:noProof/>
            <w:webHidden/>
          </w:rPr>
          <w:tab/>
        </w:r>
        <w:r>
          <w:rPr>
            <w:noProof/>
            <w:webHidden/>
          </w:rPr>
          <w:fldChar w:fldCharType="begin"/>
        </w:r>
        <w:r>
          <w:rPr>
            <w:noProof/>
            <w:webHidden/>
          </w:rPr>
          <w:instrText xml:space="preserve"> PAGEREF _Toc200915132 \h </w:instrText>
        </w:r>
        <w:r>
          <w:rPr>
            <w:noProof/>
            <w:webHidden/>
          </w:rPr>
        </w:r>
        <w:r>
          <w:rPr>
            <w:noProof/>
            <w:webHidden/>
          </w:rPr>
          <w:fldChar w:fldCharType="separate"/>
        </w:r>
        <w:r w:rsidR="009058AE">
          <w:rPr>
            <w:noProof/>
            <w:webHidden/>
          </w:rPr>
          <w:t>41</w:t>
        </w:r>
        <w:r>
          <w:rPr>
            <w:noProof/>
            <w:webHidden/>
          </w:rPr>
          <w:fldChar w:fldCharType="end"/>
        </w:r>
      </w:hyperlink>
    </w:p>
    <w:p w14:paraId="646A59C8" w14:textId="03EF60D6" w:rsidR="002112F2" w:rsidRDefault="002112F2">
      <w:pPr>
        <w:pStyle w:val="TOC3"/>
        <w:rPr>
          <w:rFonts w:asciiTheme="minorHAnsi" w:eastAsiaTheme="minorEastAsia" w:hAnsiTheme="minorHAnsi" w:cstheme="minorBidi"/>
          <w:noProof/>
          <w:kern w:val="2"/>
          <w:sz w:val="24"/>
          <w14:ligatures w14:val="standardContextual"/>
        </w:rPr>
      </w:pPr>
      <w:hyperlink w:anchor="_Toc200915133" w:history="1">
        <w:r w:rsidRPr="002E3115">
          <w:rPr>
            <w:rStyle w:val="Hyperlink"/>
            <w:i/>
            <w:noProof/>
          </w:rPr>
          <w:t>3.5.4.</w:t>
        </w:r>
        <w:r w:rsidRPr="002E3115">
          <w:rPr>
            <w:rStyle w:val="Hyperlink"/>
            <w:noProof/>
          </w:rPr>
          <w:t xml:space="preserve"> Thiết kế giao diện thêm mới và chỉnh sửa</w:t>
        </w:r>
        <w:r>
          <w:rPr>
            <w:noProof/>
            <w:webHidden/>
          </w:rPr>
          <w:tab/>
        </w:r>
        <w:r>
          <w:rPr>
            <w:noProof/>
            <w:webHidden/>
          </w:rPr>
          <w:fldChar w:fldCharType="begin"/>
        </w:r>
        <w:r>
          <w:rPr>
            <w:noProof/>
            <w:webHidden/>
          </w:rPr>
          <w:instrText xml:space="preserve"> PAGEREF _Toc200915133 \h </w:instrText>
        </w:r>
        <w:r>
          <w:rPr>
            <w:noProof/>
            <w:webHidden/>
          </w:rPr>
        </w:r>
        <w:r>
          <w:rPr>
            <w:noProof/>
            <w:webHidden/>
          </w:rPr>
          <w:fldChar w:fldCharType="separate"/>
        </w:r>
        <w:r w:rsidR="009058AE">
          <w:rPr>
            <w:noProof/>
            <w:webHidden/>
          </w:rPr>
          <w:t>42</w:t>
        </w:r>
        <w:r>
          <w:rPr>
            <w:noProof/>
            <w:webHidden/>
          </w:rPr>
          <w:fldChar w:fldCharType="end"/>
        </w:r>
      </w:hyperlink>
    </w:p>
    <w:p w14:paraId="5F0339DA" w14:textId="11495CEE" w:rsidR="002112F2" w:rsidRDefault="002112F2">
      <w:pPr>
        <w:pStyle w:val="TOC3"/>
        <w:rPr>
          <w:rFonts w:asciiTheme="minorHAnsi" w:eastAsiaTheme="minorEastAsia" w:hAnsiTheme="minorHAnsi" w:cstheme="minorBidi"/>
          <w:noProof/>
          <w:kern w:val="2"/>
          <w:sz w:val="24"/>
          <w14:ligatures w14:val="standardContextual"/>
        </w:rPr>
      </w:pPr>
      <w:hyperlink w:anchor="_Toc200915134" w:history="1">
        <w:r w:rsidRPr="002E3115">
          <w:rPr>
            <w:rStyle w:val="Hyperlink"/>
            <w:i/>
            <w:noProof/>
          </w:rPr>
          <w:t>3.5.5.</w:t>
        </w:r>
        <w:r w:rsidRPr="002E3115">
          <w:rPr>
            <w:rStyle w:val="Hyperlink"/>
            <w:noProof/>
          </w:rPr>
          <w:t xml:space="preserve"> Thiết kế giao diện xem thông tin chi tiết</w:t>
        </w:r>
        <w:r>
          <w:rPr>
            <w:noProof/>
            <w:webHidden/>
          </w:rPr>
          <w:tab/>
        </w:r>
        <w:r>
          <w:rPr>
            <w:noProof/>
            <w:webHidden/>
          </w:rPr>
          <w:fldChar w:fldCharType="begin"/>
        </w:r>
        <w:r>
          <w:rPr>
            <w:noProof/>
            <w:webHidden/>
          </w:rPr>
          <w:instrText xml:space="preserve"> PAGEREF _Toc200915134 \h </w:instrText>
        </w:r>
        <w:r>
          <w:rPr>
            <w:noProof/>
            <w:webHidden/>
          </w:rPr>
        </w:r>
        <w:r>
          <w:rPr>
            <w:noProof/>
            <w:webHidden/>
          </w:rPr>
          <w:fldChar w:fldCharType="separate"/>
        </w:r>
        <w:r w:rsidR="009058AE">
          <w:rPr>
            <w:noProof/>
            <w:webHidden/>
          </w:rPr>
          <w:t>43</w:t>
        </w:r>
        <w:r>
          <w:rPr>
            <w:noProof/>
            <w:webHidden/>
          </w:rPr>
          <w:fldChar w:fldCharType="end"/>
        </w:r>
      </w:hyperlink>
    </w:p>
    <w:p w14:paraId="19CF4520" w14:textId="0C96A583" w:rsidR="002112F2" w:rsidRDefault="002112F2">
      <w:pPr>
        <w:pStyle w:val="TOC3"/>
        <w:rPr>
          <w:rFonts w:asciiTheme="minorHAnsi" w:eastAsiaTheme="minorEastAsia" w:hAnsiTheme="minorHAnsi" w:cstheme="minorBidi"/>
          <w:noProof/>
          <w:kern w:val="2"/>
          <w:sz w:val="24"/>
          <w14:ligatures w14:val="standardContextual"/>
        </w:rPr>
      </w:pPr>
      <w:hyperlink w:anchor="_Toc200915135" w:history="1">
        <w:r w:rsidRPr="002E3115">
          <w:rPr>
            <w:rStyle w:val="Hyperlink"/>
            <w:i/>
            <w:noProof/>
          </w:rPr>
          <w:t>3.5.6.</w:t>
        </w:r>
        <w:r w:rsidRPr="002E3115">
          <w:rPr>
            <w:rStyle w:val="Hyperlink"/>
            <w:noProof/>
          </w:rPr>
          <w:t xml:space="preserve"> Thiết kế giao diện thống kê</w:t>
        </w:r>
        <w:r>
          <w:rPr>
            <w:noProof/>
            <w:webHidden/>
          </w:rPr>
          <w:tab/>
        </w:r>
        <w:r>
          <w:rPr>
            <w:noProof/>
            <w:webHidden/>
          </w:rPr>
          <w:fldChar w:fldCharType="begin"/>
        </w:r>
        <w:r>
          <w:rPr>
            <w:noProof/>
            <w:webHidden/>
          </w:rPr>
          <w:instrText xml:space="preserve"> PAGEREF _Toc200915135 \h </w:instrText>
        </w:r>
        <w:r>
          <w:rPr>
            <w:noProof/>
            <w:webHidden/>
          </w:rPr>
        </w:r>
        <w:r>
          <w:rPr>
            <w:noProof/>
            <w:webHidden/>
          </w:rPr>
          <w:fldChar w:fldCharType="separate"/>
        </w:r>
        <w:r w:rsidR="009058AE">
          <w:rPr>
            <w:noProof/>
            <w:webHidden/>
          </w:rPr>
          <w:t>43</w:t>
        </w:r>
        <w:r>
          <w:rPr>
            <w:noProof/>
            <w:webHidden/>
          </w:rPr>
          <w:fldChar w:fldCharType="end"/>
        </w:r>
      </w:hyperlink>
    </w:p>
    <w:p w14:paraId="3F9BA9CD" w14:textId="7A3C6C8C" w:rsidR="002112F2" w:rsidRDefault="002112F2">
      <w:pPr>
        <w:pStyle w:val="TOC1"/>
        <w:rPr>
          <w:rFonts w:asciiTheme="minorHAnsi" w:eastAsiaTheme="minorEastAsia" w:hAnsiTheme="minorHAnsi" w:cstheme="minorBidi"/>
          <w:b w:val="0"/>
          <w:kern w:val="2"/>
          <w:sz w:val="24"/>
          <w14:ligatures w14:val="standardContextual"/>
        </w:rPr>
      </w:pPr>
      <w:hyperlink w:anchor="_Toc200915136" w:history="1">
        <w:r w:rsidRPr="002E3115">
          <w:rPr>
            <w:rStyle w:val="Hyperlink"/>
          </w:rPr>
          <w:t>CHƯƠNG 4.</w:t>
        </w:r>
        <w:r>
          <w:rPr>
            <w:rFonts w:asciiTheme="minorHAnsi" w:eastAsiaTheme="minorEastAsia" w:hAnsiTheme="minorHAnsi" w:cstheme="minorBidi"/>
            <w:b w:val="0"/>
            <w:kern w:val="2"/>
            <w:sz w:val="24"/>
            <w14:ligatures w14:val="standardContextual"/>
          </w:rPr>
          <w:tab/>
        </w:r>
        <w:r w:rsidRPr="002E3115">
          <w:rPr>
            <w:rStyle w:val="Hyperlink"/>
          </w:rPr>
          <w:t>KẾT QUẢ NGHIÊN CỨU</w:t>
        </w:r>
        <w:r>
          <w:rPr>
            <w:webHidden/>
          </w:rPr>
          <w:tab/>
        </w:r>
        <w:r>
          <w:rPr>
            <w:webHidden/>
          </w:rPr>
          <w:fldChar w:fldCharType="begin"/>
        </w:r>
        <w:r>
          <w:rPr>
            <w:webHidden/>
          </w:rPr>
          <w:instrText xml:space="preserve"> PAGEREF _Toc200915136 \h </w:instrText>
        </w:r>
        <w:r>
          <w:rPr>
            <w:webHidden/>
          </w:rPr>
        </w:r>
        <w:r>
          <w:rPr>
            <w:webHidden/>
          </w:rPr>
          <w:fldChar w:fldCharType="separate"/>
        </w:r>
        <w:r w:rsidR="009058AE">
          <w:rPr>
            <w:webHidden/>
          </w:rPr>
          <w:t>44</w:t>
        </w:r>
        <w:r>
          <w:rPr>
            <w:webHidden/>
          </w:rPr>
          <w:fldChar w:fldCharType="end"/>
        </w:r>
      </w:hyperlink>
    </w:p>
    <w:p w14:paraId="51CDFAC2" w14:textId="2ACAB314" w:rsidR="002112F2" w:rsidRDefault="002112F2">
      <w:pPr>
        <w:pStyle w:val="TOC2"/>
        <w:rPr>
          <w:rFonts w:asciiTheme="minorHAnsi" w:eastAsiaTheme="minorEastAsia" w:hAnsiTheme="minorHAnsi" w:cstheme="minorBidi"/>
          <w:kern w:val="2"/>
          <w:sz w:val="24"/>
          <w14:ligatures w14:val="standardContextual"/>
        </w:rPr>
      </w:pPr>
      <w:hyperlink w:anchor="_Toc200915137" w:history="1">
        <w:r w:rsidRPr="002E3115">
          <w:rPr>
            <w:rStyle w:val="Hyperlink"/>
          </w:rPr>
          <w:t>4.1. Bộ dữ liệu thử nghiệm</w:t>
        </w:r>
        <w:r>
          <w:rPr>
            <w:webHidden/>
          </w:rPr>
          <w:tab/>
        </w:r>
        <w:r>
          <w:rPr>
            <w:webHidden/>
          </w:rPr>
          <w:fldChar w:fldCharType="begin"/>
        </w:r>
        <w:r>
          <w:rPr>
            <w:webHidden/>
          </w:rPr>
          <w:instrText xml:space="preserve"> PAGEREF _Toc200915137 \h </w:instrText>
        </w:r>
        <w:r>
          <w:rPr>
            <w:webHidden/>
          </w:rPr>
        </w:r>
        <w:r>
          <w:rPr>
            <w:webHidden/>
          </w:rPr>
          <w:fldChar w:fldCharType="separate"/>
        </w:r>
        <w:r w:rsidR="009058AE">
          <w:rPr>
            <w:webHidden/>
          </w:rPr>
          <w:t>44</w:t>
        </w:r>
        <w:r>
          <w:rPr>
            <w:webHidden/>
          </w:rPr>
          <w:fldChar w:fldCharType="end"/>
        </w:r>
      </w:hyperlink>
    </w:p>
    <w:p w14:paraId="6619C3C9" w14:textId="140BD7DE" w:rsidR="002112F2" w:rsidRDefault="002112F2">
      <w:pPr>
        <w:pStyle w:val="TOC3"/>
        <w:rPr>
          <w:rFonts w:asciiTheme="minorHAnsi" w:eastAsiaTheme="minorEastAsia" w:hAnsiTheme="minorHAnsi" w:cstheme="minorBidi"/>
          <w:noProof/>
          <w:kern w:val="2"/>
          <w:sz w:val="24"/>
          <w14:ligatures w14:val="standardContextual"/>
        </w:rPr>
      </w:pPr>
      <w:hyperlink w:anchor="_Toc200915138" w:history="1">
        <w:r w:rsidRPr="002E3115">
          <w:rPr>
            <w:rStyle w:val="Hyperlink"/>
            <w:i/>
            <w:noProof/>
          </w:rPr>
          <w:t>4.1.1.</w:t>
        </w:r>
        <w:r w:rsidRPr="002E3115">
          <w:rPr>
            <w:rStyle w:val="Hyperlink"/>
            <w:noProof/>
          </w:rPr>
          <w:t xml:space="preserve"> Bộ dữ liệu thử nghiệm chức năng quản lý người dùng</w:t>
        </w:r>
        <w:r>
          <w:rPr>
            <w:noProof/>
            <w:webHidden/>
          </w:rPr>
          <w:tab/>
        </w:r>
        <w:r>
          <w:rPr>
            <w:noProof/>
            <w:webHidden/>
          </w:rPr>
          <w:fldChar w:fldCharType="begin"/>
        </w:r>
        <w:r>
          <w:rPr>
            <w:noProof/>
            <w:webHidden/>
          </w:rPr>
          <w:instrText xml:space="preserve"> PAGEREF _Toc200915138 \h </w:instrText>
        </w:r>
        <w:r>
          <w:rPr>
            <w:noProof/>
            <w:webHidden/>
          </w:rPr>
        </w:r>
        <w:r>
          <w:rPr>
            <w:noProof/>
            <w:webHidden/>
          </w:rPr>
          <w:fldChar w:fldCharType="separate"/>
        </w:r>
        <w:r w:rsidR="009058AE">
          <w:rPr>
            <w:noProof/>
            <w:webHidden/>
          </w:rPr>
          <w:t>44</w:t>
        </w:r>
        <w:r>
          <w:rPr>
            <w:noProof/>
            <w:webHidden/>
          </w:rPr>
          <w:fldChar w:fldCharType="end"/>
        </w:r>
      </w:hyperlink>
    </w:p>
    <w:p w14:paraId="0578D1A9" w14:textId="310BCAC4" w:rsidR="002112F2" w:rsidRDefault="002112F2">
      <w:pPr>
        <w:pStyle w:val="TOC3"/>
        <w:rPr>
          <w:rFonts w:asciiTheme="minorHAnsi" w:eastAsiaTheme="minorEastAsia" w:hAnsiTheme="minorHAnsi" w:cstheme="minorBidi"/>
          <w:noProof/>
          <w:kern w:val="2"/>
          <w:sz w:val="24"/>
          <w14:ligatures w14:val="standardContextual"/>
        </w:rPr>
      </w:pPr>
      <w:hyperlink w:anchor="_Toc200915139" w:history="1">
        <w:r w:rsidRPr="002E3115">
          <w:rPr>
            <w:rStyle w:val="Hyperlink"/>
            <w:i/>
            <w:noProof/>
          </w:rPr>
          <w:t>4.1.2.</w:t>
        </w:r>
        <w:r w:rsidRPr="002E3115">
          <w:rPr>
            <w:rStyle w:val="Hyperlink"/>
            <w:noProof/>
          </w:rPr>
          <w:t xml:space="preserve"> Bộ dữ liệu thử nghiệm chức năng quản lý thiết bị</w:t>
        </w:r>
        <w:r>
          <w:rPr>
            <w:noProof/>
            <w:webHidden/>
          </w:rPr>
          <w:tab/>
        </w:r>
        <w:r>
          <w:rPr>
            <w:noProof/>
            <w:webHidden/>
          </w:rPr>
          <w:fldChar w:fldCharType="begin"/>
        </w:r>
        <w:r>
          <w:rPr>
            <w:noProof/>
            <w:webHidden/>
          </w:rPr>
          <w:instrText xml:space="preserve"> PAGEREF _Toc200915139 \h </w:instrText>
        </w:r>
        <w:r>
          <w:rPr>
            <w:noProof/>
            <w:webHidden/>
          </w:rPr>
        </w:r>
        <w:r>
          <w:rPr>
            <w:noProof/>
            <w:webHidden/>
          </w:rPr>
          <w:fldChar w:fldCharType="separate"/>
        </w:r>
        <w:r w:rsidR="009058AE">
          <w:rPr>
            <w:noProof/>
            <w:webHidden/>
          </w:rPr>
          <w:t>45</w:t>
        </w:r>
        <w:r>
          <w:rPr>
            <w:noProof/>
            <w:webHidden/>
          </w:rPr>
          <w:fldChar w:fldCharType="end"/>
        </w:r>
      </w:hyperlink>
    </w:p>
    <w:p w14:paraId="070FF97E" w14:textId="268FF117" w:rsidR="002112F2" w:rsidRDefault="002112F2">
      <w:pPr>
        <w:pStyle w:val="TOC3"/>
        <w:rPr>
          <w:rFonts w:asciiTheme="minorHAnsi" w:eastAsiaTheme="minorEastAsia" w:hAnsiTheme="minorHAnsi" w:cstheme="minorBidi"/>
          <w:noProof/>
          <w:kern w:val="2"/>
          <w:sz w:val="24"/>
          <w14:ligatures w14:val="standardContextual"/>
        </w:rPr>
      </w:pPr>
      <w:hyperlink w:anchor="_Toc200915140" w:history="1">
        <w:r w:rsidRPr="002E3115">
          <w:rPr>
            <w:rStyle w:val="Hyperlink"/>
            <w:i/>
            <w:noProof/>
          </w:rPr>
          <w:t>4.1.3.</w:t>
        </w:r>
        <w:r w:rsidRPr="002E3115">
          <w:rPr>
            <w:rStyle w:val="Hyperlink"/>
            <w:noProof/>
          </w:rPr>
          <w:t xml:space="preserve"> Bộ dữ liệu thử nghiệm chức năng quản lý quà tặng</w:t>
        </w:r>
        <w:r>
          <w:rPr>
            <w:noProof/>
            <w:webHidden/>
          </w:rPr>
          <w:tab/>
        </w:r>
        <w:r>
          <w:rPr>
            <w:noProof/>
            <w:webHidden/>
          </w:rPr>
          <w:fldChar w:fldCharType="begin"/>
        </w:r>
        <w:r>
          <w:rPr>
            <w:noProof/>
            <w:webHidden/>
          </w:rPr>
          <w:instrText xml:space="preserve"> PAGEREF _Toc200915140 \h </w:instrText>
        </w:r>
        <w:r>
          <w:rPr>
            <w:noProof/>
            <w:webHidden/>
          </w:rPr>
        </w:r>
        <w:r>
          <w:rPr>
            <w:noProof/>
            <w:webHidden/>
          </w:rPr>
          <w:fldChar w:fldCharType="separate"/>
        </w:r>
        <w:r w:rsidR="009058AE">
          <w:rPr>
            <w:noProof/>
            <w:webHidden/>
          </w:rPr>
          <w:t>47</w:t>
        </w:r>
        <w:r>
          <w:rPr>
            <w:noProof/>
            <w:webHidden/>
          </w:rPr>
          <w:fldChar w:fldCharType="end"/>
        </w:r>
      </w:hyperlink>
    </w:p>
    <w:p w14:paraId="0AE319FD" w14:textId="31C1184F" w:rsidR="002112F2" w:rsidRDefault="002112F2">
      <w:pPr>
        <w:pStyle w:val="TOC2"/>
        <w:rPr>
          <w:rFonts w:asciiTheme="minorHAnsi" w:eastAsiaTheme="minorEastAsia" w:hAnsiTheme="minorHAnsi" w:cstheme="minorBidi"/>
          <w:kern w:val="2"/>
          <w:sz w:val="24"/>
          <w14:ligatures w14:val="standardContextual"/>
        </w:rPr>
      </w:pPr>
      <w:hyperlink w:anchor="_Toc200915141" w:history="1">
        <w:r w:rsidRPr="002E3115">
          <w:rPr>
            <w:rStyle w:val="Hyperlink"/>
          </w:rPr>
          <w:t>4.2. Kết quả thực nghiệm với vai trò quản lý thiết bị</w:t>
        </w:r>
        <w:r>
          <w:rPr>
            <w:webHidden/>
          </w:rPr>
          <w:tab/>
        </w:r>
        <w:r>
          <w:rPr>
            <w:webHidden/>
          </w:rPr>
          <w:fldChar w:fldCharType="begin"/>
        </w:r>
        <w:r>
          <w:rPr>
            <w:webHidden/>
          </w:rPr>
          <w:instrText xml:space="preserve"> PAGEREF _Toc200915141 \h </w:instrText>
        </w:r>
        <w:r>
          <w:rPr>
            <w:webHidden/>
          </w:rPr>
        </w:r>
        <w:r>
          <w:rPr>
            <w:webHidden/>
          </w:rPr>
          <w:fldChar w:fldCharType="separate"/>
        </w:r>
        <w:r w:rsidR="009058AE">
          <w:rPr>
            <w:webHidden/>
          </w:rPr>
          <w:t>48</w:t>
        </w:r>
        <w:r>
          <w:rPr>
            <w:webHidden/>
          </w:rPr>
          <w:fldChar w:fldCharType="end"/>
        </w:r>
      </w:hyperlink>
    </w:p>
    <w:p w14:paraId="4568AFC3" w14:textId="2311D8E1" w:rsidR="002112F2" w:rsidRDefault="002112F2">
      <w:pPr>
        <w:pStyle w:val="TOC3"/>
        <w:rPr>
          <w:rFonts w:asciiTheme="minorHAnsi" w:eastAsiaTheme="minorEastAsia" w:hAnsiTheme="minorHAnsi" w:cstheme="minorBidi"/>
          <w:noProof/>
          <w:kern w:val="2"/>
          <w:sz w:val="24"/>
          <w14:ligatures w14:val="standardContextual"/>
        </w:rPr>
      </w:pPr>
      <w:hyperlink w:anchor="_Toc200915142" w:history="1">
        <w:r w:rsidRPr="002E3115">
          <w:rPr>
            <w:rStyle w:val="Hyperlink"/>
            <w:i/>
            <w:noProof/>
          </w:rPr>
          <w:t>4.2.1.</w:t>
        </w:r>
        <w:r w:rsidRPr="002E3115">
          <w:rPr>
            <w:rStyle w:val="Hyperlink"/>
            <w:noProof/>
          </w:rPr>
          <w:t xml:space="preserve"> Chức năng đăng nhập</w:t>
        </w:r>
        <w:r>
          <w:rPr>
            <w:noProof/>
            <w:webHidden/>
          </w:rPr>
          <w:tab/>
        </w:r>
        <w:r>
          <w:rPr>
            <w:noProof/>
            <w:webHidden/>
          </w:rPr>
          <w:fldChar w:fldCharType="begin"/>
        </w:r>
        <w:r>
          <w:rPr>
            <w:noProof/>
            <w:webHidden/>
          </w:rPr>
          <w:instrText xml:space="preserve"> PAGEREF _Toc200915142 \h </w:instrText>
        </w:r>
        <w:r>
          <w:rPr>
            <w:noProof/>
            <w:webHidden/>
          </w:rPr>
        </w:r>
        <w:r>
          <w:rPr>
            <w:noProof/>
            <w:webHidden/>
          </w:rPr>
          <w:fldChar w:fldCharType="separate"/>
        </w:r>
        <w:r w:rsidR="009058AE">
          <w:rPr>
            <w:noProof/>
            <w:webHidden/>
          </w:rPr>
          <w:t>48</w:t>
        </w:r>
        <w:r>
          <w:rPr>
            <w:noProof/>
            <w:webHidden/>
          </w:rPr>
          <w:fldChar w:fldCharType="end"/>
        </w:r>
      </w:hyperlink>
    </w:p>
    <w:p w14:paraId="5C2BB629" w14:textId="3D45BB88" w:rsidR="002112F2" w:rsidRDefault="002112F2">
      <w:pPr>
        <w:pStyle w:val="TOC3"/>
        <w:rPr>
          <w:rFonts w:asciiTheme="minorHAnsi" w:eastAsiaTheme="minorEastAsia" w:hAnsiTheme="minorHAnsi" w:cstheme="minorBidi"/>
          <w:noProof/>
          <w:kern w:val="2"/>
          <w:sz w:val="24"/>
          <w14:ligatures w14:val="standardContextual"/>
        </w:rPr>
      </w:pPr>
      <w:hyperlink w:anchor="_Toc200915143" w:history="1">
        <w:r w:rsidRPr="002E3115">
          <w:rPr>
            <w:rStyle w:val="Hyperlink"/>
            <w:i/>
            <w:noProof/>
          </w:rPr>
          <w:t>4.2.2.</w:t>
        </w:r>
        <w:r w:rsidRPr="002E3115">
          <w:rPr>
            <w:rStyle w:val="Hyperlink"/>
            <w:noProof/>
          </w:rPr>
          <w:t xml:space="preserve"> Chức năng xem thông tin và thay đổi mật khẩu</w:t>
        </w:r>
        <w:r>
          <w:rPr>
            <w:noProof/>
            <w:webHidden/>
          </w:rPr>
          <w:tab/>
        </w:r>
        <w:r>
          <w:rPr>
            <w:noProof/>
            <w:webHidden/>
          </w:rPr>
          <w:fldChar w:fldCharType="begin"/>
        </w:r>
        <w:r>
          <w:rPr>
            <w:noProof/>
            <w:webHidden/>
          </w:rPr>
          <w:instrText xml:space="preserve"> PAGEREF _Toc200915143 \h </w:instrText>
        </w:r>
        <w:r>
          <w:rPr>
            <w:noProof/>
            <w:webHidden/>
          </w:rPr>
        </w:r>
        <w:r>
          <w:rPr>
            <w:noProof/>
            <w:webHidden/>
          </w:rPr>
          <w:fldChar w:fldCharType="separate"/>
        </w:r>
        <w:r w:rsidR="009058AE">
          <w:rPr>
            <w:noProof/>
            <w:webHidden/>
          </w:rPr>
          <w:t>48</w:t>
        </w:r>
        <w:r>
          <w:rPr>
            <w:noProof/>
            <w:webHidden/>
          </w:rPr>
          <w:fldChar w:fldCharType="end"/>
        </w:r>
      </w:hyperlink>
    </w:p>
    <w:p w14:paraId="13F8396F" w14:textId="7F49951C" w:rsidR="002112F2" w:rsidRDefault="002112F2">
      <w:pPr>
        <w:pStyle w:val="TOC3"/>
        <w:rPr>
          <w:rFonts w:asciiTheme="minorHAnsi" w:eastAsiaTheme="minorEastAsia" w:hAnsiTheme="minorHAnsi" w:cstheme="minorBidi"/>
          <w:noProof/>
          <w:kern w:val="2"/>
          <w:sz w:val="24"/>
          <w14:ligatures w14:val="standardContextual"/>
        </w:rPr>
      </w:pPr>
      <w:hyperlink w:anchor="_Toc200915144" w:history="1">
        <w:r w:rsidRPr="002E3115">
          <w:rPr>
            <w:rStyle w:val="Hyperlink"/>
            <w:i/>
            <w:noProof/>
          </w:rPr>
          <w:t>4.2.3.</w:t>
        </w:r>
        <w:r w:rsidRPr="002E3115">
          <w:rPr>
            <w:rStyle w:val="Hyperlink"/>
            <w:noProof/>
          </w:rPr>
          <w:t xml:space="preserve"> Chức năng thêm mới thiết bị</w:t>
        </w:r>
        <w:r>
          <w:rPr>
            <w:noProof/>
            <w:webHidden/>
          </w:rPr>
          <w:tab/>
        </w:r>
        <w:r>
          <w:rPr>
            <w:noProof/>
            <w:webHidden/>
          </w:rPr>
          <w:fldChar w:fldCharType="begin"/>
        </w:r>
        <w:r>
          <w:rPr>
            <w:noProof/>
            <w:webHidden/>
          </w:rPr>
          <w:instrText xml:space="preserve"> PAGEREF _Toc200915144 \h </w:instrText>
        </w:r>
        <w:r>
          <w:rPr>
            <w:noProof/>
            <w:webHidden/>
          </w:rPr>
        </w:r>
        <w:r>
          <w:rPr>
            <w:noProof/>
            <w:webHidden/>
          </w:rPr>
          <w:fldChar w:fldCharType="separate"/>
        </w:r>
        <w:r w:rsidR="009058AE">
          <w:rPr>
            <w:noProof/>
            <w:webHidden/>
          </w:rPr>
          <w:t>49</w:t>
        </w:r>
        <w:r>
          <w:rPr>
            <w:noProof/>
            <w:webHidden/>
          </w:rPr>
          <w:fldChar w:fldCharType="end"/>
        </w:r>
      </w:hyperlink>
    </w:p>
    <w:p w14:paraId="34C01870" w14:textId="6B0C2CF3" w:rsidR="002112F2" w:rsidRDefault="002112F2">
      <w:pPr>
        <w:pStyle w:val="TOC3"/>
        <w:rPr>
          <w:rFonts w:asciiTheme="minorHAnsi" w:eastAsiaTheme="minorEastAsia" w:hAnsiTheme="minorHAnsi" w:cstheme="minorBidi"/>
          <w:noProof/>
          <w:kern w:val="2"/>
          <w:sz w:val="24"/>
          <w14:ligatures w14:val="standardContextual"/>
        </w:rPr>
      </w:pPr>
      <w:hyperlink w:anchor="_Toc200915145" w:history="1">
        <w:r w:rsidRPr="002E3115">
          <w:rPr>
            <w:rStyle w:val="Hyperlink"/>
            <w:i/>
            <w:noProof/>
          </w:rPr>
          <w:t>4.2.4.</w:t>
        </w:r>
        <w:r w:rsidRPr="002E3115">
          <w:rPr>
            <w:rStyle w:val="Hyperlink"/>
            <w:noProof/>
          </w:rPr>
          <w:t xml:space="preserve"> Chức năng tìm kiếm, chỉnh sửa, xoá xem thông tin chi tiết thiết bị</w:t>
        </w:r>
        <w:r>
          <w:rPr>
            <w:noProof/>
            <w:webHidden/>
          </w:rPr>
          <w:tab/>
        </w:r>
        <w:r>
          <w:rPr>
            <w:noProof/>
            <w:webHidden/>
          </w:rPr>
          <w:fldChar w:fldCharType="begin"/>
        </w:r>
        <w:r>
          <w:rPr>
            <w:noProof/>
            <w:webHidden/>
          </w:rPr>
          <w:instrText xml:space="preserve"> PAGEREF _Toc200915145 \h </w:instrText>
        </w:r>
        <w:r>
          <w:rPr>
            <w:noProof/>
            <w:webHidden/>
          </w:rPr>
        </w:r>
        <w:r>
          <w:rPr>
            <w:noProof/>
            <w:webHidden/>
          </w:rPr>
          <w:fldChar w:fldCharType="separate"/>
        </w:r>
        <w:r w:rsidR="009058AE">
          <w:rPr>
            <w:noProof/>
            <w:webHidden/>
          </w:rPr>
          <w:t>50</w:t>
        </w:r>
        <w:r>
          <w:rPr>
            <w:noProof/>
            <w:webHidden/>
          </w:rPr>
          <w:fldChar w:fldCharType="end"/>
        </w:r>
      </w:hyperlink>
    </w:p>
    <w:p w14:paraId="4876549B" w14:textId="2C584B32" w:rsidR="002112F2" w:rsidRDefault="002112F2">
      <w:pPr>
        <w:pStyle w:val="TOC3"/>
        <w:rPr>
          <w:rFonts w:asciiTheme="minorHAnsi" w:eastAsiaTheme="minorEastAsia" w:hAnsiTheme="minorHAnsi" w:cstheme="minorBidi"/>
          <w:noProof/>
          <w:kern w:val="2"/>
          <w:sz w:val="24"/>
          <w14:ligatures w14:val="standardContextual"/>
        </w:rPr>
      </w:pPr>
      <w:hyperlink w:anchor="_Toc200915146" w:history="1">
        <w:r w:rsidRPr="002E3115">
          <w:rPr>
            <w:rStyle w:val="Hyperlink"/>
            <w:i/>
            <w:noProof/>
          </w:rPr>
          <w:t>4.2.5.</w:t>
        </w:r>
        <w:r w:rsidRPr="002E3115">
          <w:rPr>
            <w:rStyle w:val="Hyperlink"/>
            <w:noProof/>
          </w:rPr>
          <w:t xml:space="preserve"> Chức năng thêm phòng</w:t>
        </w:r>
        <w:r>
          <w:rPr>
            <w:noProof/>
            <w:webHidden/>
          </w:rPr>
          <w:tab/>
        </w:r>
        <w:r>
          <w:rPr>
            <w:noProof/>
            <w:webHidden/>
          </w:rPr>
          <w:fldChar w:fldCharType="begin"/>
        </w:r>
        <w:r>
          <w:rPr>
            <w:noProof/>
            <w:webHidden/>
          </w:rPr>
          <w:instrText xml:space="preserve"> PAGEREF _Toc200915146 \h </w:instrText>
        </w:r>
        <w:r>
          <w:rPr>
            <w:noProof/>
            <w:webHidden/>
          </w:rPr>
        </w:r>
        <w:r>
          <w:rPr>
            <w:noProof/>
            <w:webHidden/>
          </w:rPr>
          <w:fldChar w:fldCharType="separate"/>
        </w:r>
        <w:r w:rsidR="009058AE">
          <w:rPr>
            <w:noProof/>
            <w:webHidden/>
          </w:rPr>
          <w:t>52</w:t>
        </w:r>
        <w:r>
          <w:rPr>
            <w:noProof/>
            <w:webHidden/>
          </w:rPr>
          <w:fldChar w:fldCharType="end"/>
        </w:r>
      </w:hyperlink>
    </w:p>
    <w:p w14:paraId="7E98A8EE" w14:textId="6BDF76C9" w:rsidR="002112F2" w:rsidRDefault="002112F2">
      <w:pPr>
        <w:pStyle w:val="TOC3"/>
        <w:rPr>
          <w:rFonts w:asciiTheme="minorHAnsi" w:eastAsiaTheme="minorEastAsia" w:hAnsiTheme="minorHAnsi" w:cstheme="minorBidi"/>
          <w:noProof/>
          <w:kern w:val="2"/>
          <w:sz w:val="24"/>
          <w14:ligatures w14:val="standardContextual"/>
        </w:rPr>
      </w:pPr>
      <w:hyperlink w:anchor="_Toc200915147" w:history="1">
        <w:r w:rsidRPr="002E3115">
          <w:rPr>
            <w:rStyle w:val="Hyperlink"/>
            <w:i/>
            <w:noProof/>
          </w:rPr>
          <w:t>4.2.6.</w:t>
        </w:r>
        <w:r w:rsidRPr="002E3115">
          <w:rPr>
            <w:rStyle w:val="Hyperlink"/>
            <w:noProof/>
          </w:rPr>
          <w:t xml:space="preserve"> Chức năng tìm kiếm, chỉnh sửa, xoá xem thông tin chi tiết phòng</w:t>
        </w:r>
        <w:r>
          <w:rPr>
            <w:noProof/>
            <w:webHidden/>
          </w:rPr>
          <w:tab/>
        </w:r>
        <w:r>
          <w:rPr>
            <w:noProof/>
            <w:webHidden/>
          </w:rPr>
          <w:fldChar w:fldCharType="begin"/>
        </w:r>
        <w:r>
          <w:rPr>
            <w:noProof/>
            <w:webHidden/>
          </w:rPr>
          <w:instrText xml:space="preserve"> PAGEREF _Toc200915147 \h </w:instrText>
        </w:r>
        <w:r>
          <w:rPr>
            <w:noProof/>
            <w:webHidden/>
          </w:rPr>
        </w:r>
        <w:r>
          <w:rPr>
            <w:noProof/>
            <w:webHidden/>
          </w:rPr>
          <w:fldChar w:fldCharType="separate"/>
        </w:r>
        <w:r w:rsidR="009058AE">
          <w:rPr>
            <w:noProof/>
            <w:webHidden/>
          </w:rPr>
          <w:t>53</w:t>
        </w:r>
        <w:r>
          <w:rPr>
            <w:noProof/>
            <w:webHidden/>
          </w:rPr>
          <w:fldChar w:fldCharType="end"/>
        </w:r>
      </w:hyperlink>
    </w:p>
    <w:p w14:paraId="41959E82" w14:textId="11C3E0BE" w:rsidR="002112F2" w:rsidRDefault="002112F2">
      <w:pPr>
        <w:pStyle w:val="TOC3"/>
        <w:rPr>
          <w:rFonts w:asciiTheme="minorHAnsi" w:eastAsiaTheme="minorEastAsia" w:hAnsiTheme="minorHAnsi" w:cstheme="minorBidi"/>
          <w:noProof/>
          <w:kern w:val="2"/>
          <w:sz w:val="24"/>
          <w14:ligatures w14:val="standardContextual"/>
        </w:rPr>
      </w:pPr>
      <w:hyperlink w:anchor="_Toc200915148" w:history="1">
        <w:r w:rsidRPr="002E3115">
          <w:rPr>
            <w:rStyle w:val="Hyperlink"/>
            <w:i/>
            <w:noProof/>
          </w:rPr>
          <w:t>4.2.7.</w:t>
        </w:r>
        <w:r w:rsidRPr="002E3115">
          <w:rPr>
            <w:rStyle w:val="Hyperlink"/>
            <w:noProof/>
          </w:rPr>
          <w:t xml:space="preserve"> Chức năng thêm thiết bị vào phòng</w:t>
        </w:r>
        <w:r>
          <w:rPr>
            <w:noProof/>
            <w:webHidden/>
          </w:rPr>
          <w:tab/>
        </w:r>
        <w:r>
          <w:rPr>
            <w:noProof/>
            <w:webHidden/>
          </w:rPr>
          <w:fldChar w:fldCharType="begin"/>
        </w:r>
        <w:r>
          <w:rPr>
            <w:noProof/>
            <w:webHidden/>
          </w:rPr>
          <w:instrText xml:space="preserve"> PAGEREF _Toc200915148 \h </w:instrText>
        </w:r>
        <w:r>
          <w:rPr>
            <w:noProof/>
            <w:webHidden/>
          </w:rPr>
        </w:r>
        <w:r>
          <w:rPr>
            <w:noProof/>
            <w:webHidden/>
          </w:rPr>
          <w:fldChar w:fldCharType="separate"/>
        </w:r>
        <w:r w:rsidR="009058AE">
          <w:rPr>
            <w:noProof/>
            <w:webHidden/>
          </w:rPr>
          <w:t>54</w:t>
        </w:r>
        <w:r>
          <w:rPr>
            <w:noProof/>
            <w:webHidden/>
          </w:rPr>
          <w:fldChar w:fldCharType="end"/>
        </w:r>
      </w:hyperlink>
    </w:p>
    <w:p w14:paraId="23EEB85F" w14:textId="467CC884" w:rsidR="002112F2" w:rsidRDefault="002112F2">
      <w:pPr>
        <w:pStyle w:val="TOC3"/>
        <w:rPr>
          <w:rFonts w:asciiTheme="minorHAnsi" w:eastAsiaTheme="minorEastAsia" w:hAnsiTheme="minorHAnsi" w:cstheme="minorBidi"/>
          <w:noProof/>
          <w:kern w:val="2"/>
          <w:sz w:val="24"/>
          <w14:ligatures w14:val="standardContextual"/>
        </w:rPr>
      </w:pPr>
      <w:hyperlink w:anchor="_Toc200915149" w:history="1">
        <w:r w:rsidRPr="002E3115">
          <w:rPr>
            <w:rStyle w:val="Hyperlink"/>
            <w:i/>
            <w:noProof/>
          </w:rPr>
          <w:t>4.2.8.</w:t>
        </w:r>
        <w:r w:rsidRPr="002E3115">
          <w:rPr>
            <w:rStyle w:val="Hyperlink"/>
            <w:noProof/>
          </w:rPr>
          <w:t xml:space="preserve"> Chức năng chuyển, xoá thiết bị của phòng</w:t>
        </w:r>
        <w:r>
          <w:rPr>
            <w:noProof/>
            <w:webHidden/>
          </w:rPr>
          <w:tab/>
        </w:r>
        <w:r>
          <w:rPr>
            <w:noProof/>
            <w:webHidden/>
          </w:rPr>
          <w:fldChar w:fldCharType="begin"/>
        </w:r>
        <w:r>
          <w:rPr>
            <w:noProof/>
            <w:webHidden/>
          </w:rPr>
          <w:instrText xml:space="preserve"> PAGEREF _Toc200915149 \h </w:instrText>
        </w:r>
        <w:r>
          <w:rPr>
            <w:noProof/>
            <w:webHidden/>
          </w:rPr>
        </w:r>
        <w:r>
          <w:rPr>
            <w:noProof/>
            <w:webHidden/>
          </w:rPr>
          <w:fldChar w:fldCharType="separate"/>
        </w:r>
        <w:r w:rsidR="009058AE">
          <w:rPr>
            <w:noProof/>
            <w:webHidden/>
          </w:rPr>
          <w:t>55</w:t>
        </w:r>
        <w:r>
          <w:rPr>
            <w:noProof/>
            <w:webHidden/>
          </w:rPr>
          <w:fldChar w:fldCharType="end"/>
        </w:r>
      </w:hyperlink>
    </w:p>
    <w:p w14:paraId="1823D182" w14:textId="7B9898EB" w:rsidR="002112F2" w:rsidRDefault="002112F2">
      <w:pPr>
        <w:pStyle w:val="TOC3"/>
        <w:rPr>
          <w:rFonts w:asciiTheme="minorHAnsi" w:eastAsiaTheme="minorEastAsia" w:hAnsiTheme="minorHAnsi" w:cstheme="minorBidi"/>
          <w:noProof/>
          <w:kern w:val="2"/>
          <w:sz w:val="24"/>
          <w14:ligatures w14:val="standardContextual"/>
        </w:rPr>
      </w:pPr>
      <w:hyperlink w:anchor="_Toc200915150" w:history="1">
        <w:r w:rsidRPr="002E3115">
          <w:rPr>
            <w:rStyle w:val="Hyperlink"/>
            <w:i/>
            <w:noProof/>
          </w:rPr>
          <w:t>4.2.9.</w:t>
        </w:r>
        <w:r w:rsidRPr="002E3115">
          <w:rPr>
            <w:rStyle w:val="Hyperlink"/>
            <w:noProof/>
          </w:rPr>
          <w:t xml:space="preserve"> Chức năng mượn thiết bị</w:t>
        </w:r>
        <w:r>
          <w:rPr>
            <w:noProof/>
            <w:webHidden/>
          </w:rPr>
          <w:tab/>
        </w:r>
        <w:r>
          <w:rPr>
            <w:noProof/>
            <w:webHidden/>
          </w:rPr>
          <w:fldChar w:fldCharType="begin"/>
        </w:r>
        <w:r>
          <w:rPr>
            <w:noProof/>
            <w:webHidden/>
          </w:rPr>
          <w:instrText xml:space="preserve"> PAGEREF _Toc200915150 \h </w:instrText>
        </w:r>
        <w:r>
          <w:rPr>
            <w:noProof/>
            <w:webHidden/>
          </w:rPr>
        </w:r>
        <w:r>
          <w:rPr>
            <w:noProof/>
            <w:webHidden/>
          </w:rPr>
          <w:fldChar w:fldCharType="separate"/>
        </w:r>
        <w:r w:rsidR="009058AE">
          <w:rPr>
            <w:noProof/>
            <w:webHidden/>
          </w:rPr>
          <w:t>55</w:t>
        </w:r>
        <w:r>
          <w:rPr>
            <w:noProof/>
            <w:webHidden/>
          </w:rPr>
          <w:fldChar w:fldCharType="end"/>
        </w:r>
      </w:hyperlink>
    </w:p>
    <w:p w14:paraId="31291629" w14:textId="3D00C15C" w:rsidR="002112F2" w:rsidRDefault="002112F2">
      <w:pPr>
        <w:pStyle w:val="TOC3"/>
        <w:rPr>
          <w:rFonts w:asciiTheme="minorHAnsi" w:eastAsiaTheme="minorEastAsia" w:hAnsiTheme="minorHAnsi" w:cstheme="minorBidi"/>
          <w:noProof/>
          <w:kern w:val="2"/>
          <w:sz w:val="24"/>
          <w14:ligatures w14:val="standardContextual"/>
        </w:rPr>
      </w:pPr>
      <w:hyperlink w:anchor="_Toc200915151" w:history="1">
        <w:r w:rsidRPr="002E3115">
          <w:rPr>
            <w:rStyle w:val="Hyperlink"/>
            <w:i/>
            <w:noProof/>
          </w:rPr>
          <w:t>4.2.10.</w:t>
        </w:r>
        <w:r w:rsidRPr="002E3115">
          <w:rPr>
            <w:rStyle w:val="Hyperlink"/>
            <w:noProof/>
          </w:rPr>
          <w:t xml:space="preserve"> Chức năng xem đơn mượn và trả thiết bị</w:t>
        </w:r>
        <w:r>
          <w:rPr>
            <w:noProof/>
            <w:webHidden/>
          </w:rPr>
          <w:tab/>
        </w:r>
        <w:r>
          <w:rPr>
            <w:noProof/>
            <w:webHidden/>
          </w:rPr>
          <w:fldChar w:fldCharType="begin"/>
        </w:r>
        <w:r>
          <w:rPr>
            <w:noProof/>
            <w:webHidden/>
          </w:rPr>
          <w:instrText xml:space="preserve"> PAGEREF _Toc200915151 \h </w:instrText>
        </w:r>
        <w:r>
          <w:rPr>
            <w:noProof/>
            <w:webHidden/>
          </w:rPr>
        </w:r>
        <w:r>
          <w:rPr>
            <w:noProof/>
            <w:webHidden/>
          </w:rPr>
          <w:fldChar w:fldCharType="separate"/>
        </w:r>
        <w:r w:rsidR="009058AE">
          <w:rPr>
            <w:noProof/>
            <w:webHidden/>
          </w:rPr>
          <w:t>58</w:t>
        </w:r>
        <w:r>
          <w:rPr>
            <w:noProof/>
            <w:webHidden/>
          </w:rPr>
          <w:fldChar w:fldCharType="end"/>
        </w:r>
      </w:hyperlink>
    </w:p>
    <w:p w14:paraId="1043E3A3" w14:textId="59D14A1B" w:rsidR="002112F2" w:rsidRDefault="002112F2">
      <w:pPr>
        <w:pStyle w:val="TOC3"/>
        <w:rPr>
          <w:rFonts w:asciiTheme="minorHAnsi" w:eastAsiaTheme="minorEastAsia" w:hAnsiTheme="minorHAnsi" w:cstheme="minorBidi"/>
          <w:noProof/>
          <w:kern w:val="2"/>
          <w:sz w:val="24"/>
          <w14:ligatures w14:val="standardContextual"/>
        </w:rPr>
      </w:pPr>
      <w:hyperlink w:anchor="_Toc200915152" w:history="1">
        <w:r w:rsidRPr="002E3115">
          <w:rPr>
            <w:rStyle w:val="Hyperlink"/>
            <w:i/>
            <w:noProof/>
          </w:rPr>
          <w:t>4.2.11.</w:t>
        </w:r>
        <w:r w:rsidRPr="002E3115">
          <w:rPr>
            <w:rStyle w:val="Hyperlink"/>
            <w:noProof/>
          </w:rPr>
          <w:t xml:space="preserve"> Chức năng thống kê quản lý thiết bị</w:t>
        </w:r>
        <w:r>
          <w:rPr>
            <w:noProof/>
            <w:webHidden/>
          </w:rPr>
          <w:tab/>
        </w:r>
        <w:r>
          <w:rPr>
            <w:noProof/>
            <w:webHidden/>
          </w:rPr>
          <w:fldChar w:fldCharType="begin"/>
        </w:r>
        <w:r>
          <w:rPr>
            <w:noProof/>
            <w:webHidden/>
          </w:rPr>
          <w:instrText xml:space="preserve"> PAGEREF _Toc200915152 \h </w:instrText>
        </w:r>
        <w:r>
          <w:rPr>
            <w:noProof/>
            <w:webHidden/>
          </w:rPr>
        </w:r>
        <w:r>
          <w:rPr>
            <w:noProof/>
            <w:webHidden/>
          </w:rPr>
          <w:fldChar w:fldCharType="separate"/>
        </w:r>
        <w:r w:rsidR="009058AE">
          <w:rPr>
            <w:noProof/>
            <w:webHidden/>
          </w:rPr>
          <w:t>59</w:t>
        </w:r>
        <w:r>
          <w:rPr>
            <w:noProof/>
            <w:webHidden/>
          </w:rPr>
          <w:fldChar w:fldCharType="end"/>
        </w:r>
      </w:hyperlink>
    </w:p>
    <w:p w14:paraId="1780954C" w14:textId="353E2ECF" w:rsidR="002112F2" w:rsidRDefault="002112F2">
      <w:pPr>
        <w:pStyle w:val="TOC2"/>
        <w:rPr>
          <w:rFonts w:asciiTheme="minorHAnsi" w:eastAsiaTheme="minorEastAsia" w:hAnsiTheme="minorHAnsi" w:cstheme="minorBidi"/>
          <w:kern w:val="2"/>
          <w:sz w:val="24"/>
          <w14:ligatures w14:val="standardContextual"/>
        </w:rPr>
      </w:pPr>
      <w:hyperlink w:anchor="_Toc200915153" w:history="1">
        <w:r w:rsidRPr="002E3115">
          <w:rPr>
            <w:rStyle w:val="Hyperlink"/>
          </w:rPr>
          <w:t>4.3. Kết quả thực nghiệm với vai trò quản lý quà tặng</w:t>
        </w:r>
        <w:r>
          <w:rPr>
            <w:webHidden/>
          </w:rPr>
          <w:tab/>
        </w:r>
        <w:r>
          <w:rPr>
            <w:webHidden/>
          </w:rPr>
          <w:fldChar w:fldCharType="begin"/>
        </w:r>
        <w:r>
          <w:rPr>
            <w:webHidden/>
          </w:rPr>
          <w:instrText xml:space="preserve"> PAGEREF _Toc200915153 \h </w:instrText>
        </w:r>
        <w:r>
          <w:rPr>
            <w:webHidden/>
          </w:rPr>
        </w:r>
        <w:r>
          <w:rPr>
            <w:webHidden/>
          </w:rPr>
          <w:fldChar w:fldCharType="separate"/>
        </w:r>
        <w:r w:rsidR="009058AE">
          <w:rPr>
            <w:webHidden/>
          </w:rPr>
          <w:t>59</w:t>
        </w:r>
        <w:r>
          <w:rPr>
            <w:webHidden/>
          </w:rPr>
          <w:fldChar w:fldCharType="end"/>
        </w:r>
      </w:hyperlink>
    </w:p>
    <w:p w14:paraId="3AEC371D" w14:textId="02CCAA3C" w:rsidR="002112F2" w:rsidRDefault="002112F2">
      <w:pPr>
        <w:pStyle w:val="TOC3"/>
        <w:rPr>
          <w:rFonts w:asciiTheme="minorHAnsi" w:eastAsiaTheme="minorEastAsia" w:hAnsiTheme="minorHAnsi" w:cstheme="minorBidi"/>
          <w:noProof/>
          <w:kern w:val="2"/>
          <w:sz w:val="24"/>
          <w14:ligatures w14:val="standardContextual"/>
        </w:rPr>
      </w:pPr>
      <w:hyperlink w:anchor="_Toc200915154" w:history="1">
        <w:r w:rsidRPr="002E3115">
          <w:rPr>
            <w:rStyle w:val="Hyperlink"/>
            <w:i/>
            <w:noProof/>
          </w:rPr>
          <w:t>4.3.1.</w:t>
        </w:r>
        <w:r w:rsidRPr="002E3115">
          <w:rPr>
            <w:rStyle w:val="Hyperlink"/>
            <w:noProof/>
          </w:rPr>
          <w:t xml:space="preserve"> Chức năng thêm quà tặng</w:t>
        </w:r>
        <w:r>
          <w:rPr>
            <w:noProof/>
            <w:webHidden/>
          </w:rPr>
          <w:tab/>
        </w:r>
        <w:r>
          <w:rPr>
            <w:noProof/>
            <w:webHidden/>
          </w:rPr>
          <w:fldChar w:fldCharType="begin"/>
        </w:r>
        <w:r>
          <w:rPr>
            <w:noProof/>
            <w:webHidden/>
          </w:rPr>
          <w:instrText xml:space="preserve"> PAGEREF _Toc200915154 \h </w:instrText>
        </w:r>
        <w:r>
          <w:rPr>
            <w:noProof/>
            <w:webHidden/>
          </w:rPr>
        </w:r>
        <w:r>
          <w:rPr>
            <w:noProof/>
            <w:webHidden/>
          </w:rPr>
          <w:fldChar w:fldCharType="separate"/>
        </w:r>
        <w:r w:rsidR="009058AE">
          <w:rPr>
            <w:noProof/>
            <w:webHidden/>
          </w:rPr>
          <w:t>59</w:t>
        </w:r>
        <w:r>
          <w:rPr>
            <w:noProof/>
            <w:webHidden/>
          </w:rPr>
          <w:fldChar w:fldCharType="end"/>
        </w:r>
      </w:hyperlink>
    </w:p>
    <w:p w14:paraId="130B1759" w14:textId="4BA5FF49" w:rsidR="002112F2" w:rsidRDefault="002112F2">
      <w:pPr>
        <w:pStyle w:val="TOC3"/>
        <w:rPr>
          <w:rFonts w:asciiTheme="minorHAnsi" w:eastAsiaTheme="minorEastAsia" w:hAnsiTheme="minorHAnsi" w:cstheme="minorBidi"/>
          <w:noProof/>
          <w:kern w:val="2"/>
          <w:sz w:val="24"/>
          <w14:ligatures w14:val="standardContextual"/>
        </w:rPr>
      </w:pPr>
      <w:hyperlink w:anchor="_Toc200915155" w:history="1">
        <w:r w:rsidRPr="002E3115">
          <w:rPr>
            <w:rStyle w:val="Hyperlink"/>
            <w:i/>
            <w:noProof/>
          </w:rPr>
          <w:t>4.3.2.</w:t>
        </w:r>
        <w:r w:rsidRPr="002E3115">
          <w:rPr>
            <w:rStyle w:val="Hyperlink"/>
            <w:noProof/>
          </w:rPr>
          <w:t xml:space="preserve"> Chức năng tìm kiếm, chỉnh sửa, xoá xem thông tin chi tiết quà tặng</w:t>
        </w:r>
        <w:r>
          <w:rPr>
            <w:noProof/>
            <w:webHidden/>
          </w:rPr>
          <w:tab/>
        </w:r>
        <w:r>
          <w:rPr>
            <w:noProof/>
            <w:webHidden/>
          </w:rPr>
          <w:fldChar w:fldCharType="begin"/>
        </w:r>
        <w:r>
          <w:rPr>
            <w:noProof/>
            <w:webHidden/>
          </w:rPr>
          <w:instrText xml:space="preserve"> PAGEREF _Toc200915155 \h </w:instrText>
        </w:r>
        <w:r>
          <w:rPr>
            <w:noProof/>
            <w:webHidden/>
          </w:rPr>
        </w:r>
        <w:r>
          <w:rPr>
            <w:noProof/>
            <w:webHidden/>
          </w:rPr>
          <w:fldChar w:fldCharType="separate"/>
        </w:r>
        <w:r w:rsidR="009058AE">
          <w:rPr>
            <w:noProof/>
            <w:webHidden/>
          </w:rPr>
          <w:t>61</w:t>
        </w:r>
        <w:r>
          <w:rPr>
            <w:noProof/>
            <w:webHidden/>
          </w:rPr>
          <w:fldChar w:fldCharType="end"/>
        </w:r>
      </w:hyperlink>
    </w:p>
    <w:p w14:paraId="2B8B7392" w14:textId="2F8F2C66" w:rsidR="002112F2" w:rsidRDefault="002112F2">
      <w:pPr>
        <w:pStyle w:val="TOC3"/>
        <w:rPr>
          <w:rFonts w:asciiTheme="minorHAnsi" w:eastAsiaTheme="minorEastAsia" w:hAnsiTheme="minorHAnsi" w:cstheme="minorBidi"/>
          <w:noProof/>
          <w:kern w:val="2"/>
          <w:sz w:val="24"/>
          <w14:ligatures w14:val="standardContextual"/>
        </w:rPr>
      </w:pPr>
      <w:hyperlink w:anchor="_Toc200915156" w:history="1">
        <w:r w:rsidRPr="002E3115">
          <w:rPr>
            <w:rStyle w:val="Hyperlink"/>
            <w:i/>
            <w:noProof/>
          </w:rPr>
          <w:t>4.3.3.</w:t>
        </w:r>
        <w:r w:rsidRPr="002E3115">
          <w:rPr>
            <w:rStyle w:val="Hyperlink"/>
            <w:noProof/>
          </w:rPr>
          <w:t xml:space="preserve"> Chức năng tạo đơn yêu cầu quà tặng</w:t>
        </w:r>
        <w:r>
          <w:rPr>
            <w:noProof/>
            <w:webHidden/>
          </w:rPr>
          <w:tab/>
        </w:r>
        <w:r>
          <w:rPr>
            <w:noProof/>
            <w:webHidden/>
          </w:rPr>
          <w:fldChar w:fldCharType="begin"/>
        </w:r>
        <w:r>
          <w:rPr>
            <w:noProof/>
            <w:webHidden/>
          </w:rPr>
          <w:instrText xml:space="preserve"> PAGEREF _Toc200915156 \h </w:instrText>
        </w:r>
        <w:r>
          <w:rPr>
            <w:noProof/>
            <w:webHidden/>
          </w:rPr>
        </w:r>
        <w:r>
          <w:rPr>
            <w:noProof/>
            <w:webHidden/>
          </w:rPr>
          <w:fldChar w:fldCharType="separate"/>
        </w:r>
        <w:r w:rsidR="009058AE">
          <w:rPr>
            <w:noProof/>
            <w:webHidden/>
          </w:rPr>
          <w:t>62</w:t>
        </w:r>
        <w:r>
          <w:rPr>
            <w:noProof/>
            <w:webHidden/>
          </w:rPr>
          <w:fldChar w:fldCharType="end"/>
        </w:r>
      </w:hyperlink>
    </w:p>
    <w:p w14:paraId="1FDD7165" w14:textId="7F81728F" w:rsidR="002112F2" w:rsidRDefault="002112F2">
      <w:pPr>
        <w:pStyle w:val="TOC3"/>
        <w:rPr>
          <w:rFonts w:asciiTheme="minorHAnsi" w:eastAsiaTheme="minorEastAsia" w:hAnsiTheme="minorHAnsi" w:cstheme="minorBidi"/>
          <w:noProof/>
          <w:kern w:val="2"/>
          <w:sz w:val="24"/>
          <w14:ligatures w14:val="standardContextual"/>
        </w:rPr>
      </w:pPr>
      <w:hyperlink w:anchor="_Toc200915157" w:history="1">
        <w:r w:rsidRPr="002E3115">
          <w:rPr>
            <w:rStyle w:val="Hyperlink"/>
            <w:i/>
            <w:noProof/>
          </w:rPr>
          <w:t>4.3.4.</w:t>
        </w:r>
        <w:r w:rsidRPr="002E3115">
          <w:rPr>
            <w:rStyle w:val="Hyperlink"/>
            <w:noProof/>
          </w:rPr>
          <w:t xml:space="preserve"> Chức năng xem thông tin đơn và duyệt đơn yêu cầu</w:t>
        </w:r>
        <w:r>
          <w:rPr>
            <w:noProof/>
            <w:webHidden/>
          </w:rPr>
          <w:tab/>
        </w:r>
        <w:r>
          <w:rPr>
            <w:noProof/>
            <w:webHidden/>
          </w:rPr>
          <w:fldChar w:fldCharType="begin"/>
        </w:r>
        <w:r>
          <w:rPr>
            <w:noProof/>
            <w:webHidden/>
          </w:rPr>
          <w:instrText xml:space="preserve"> PAGEREF _Toc200915157 \h </w:instrText>
        </w:r>
        <w:r>
          <w:rPr>
            <w:noProof/>
            <w:webHidden/>
          </w:rPr>
        </w:r>
        <w:r>
          <w:rPr>
            <w:noProof/>
            <w:webHidden/>
          </w:rPr>
          <w:fldChar w:fldCharType="separate"/>
        </w:r>
        <w:r w:rsidR="009058AE">
          <w:rPr>
            <w:noProof/>
            <w:webHidden/>
          </w:rPr>
          <w:t>64</w:t>
        </w:r>
        <w:r>
          <w:rPr>
            <w:noProof/>
            <w:webHidden/>
          </w:rPr>
          <w:fldChar w:fldCharType="end"/>
        </w:r>
      </w:hyperlink>
    </w:p>
    <w:p w14:paraId="0D5402DD" w14:textId="4EF73F04" w:rsidR="002112F2" w:rsidRDefault="002112F2">
      <w:pPr>
        <w:pStyle w:val="TOC3"/>
        <w:rPr>
          <w:rFonts w:asciiTheme="minorHAnsi" w:eastAsiaTheme="minorEastAsia" w:hAnsiTheme="minorHAnsi" w:cstheme="minorBidi"/>
          <w:noProof/>
          <w:kern w:val="2"/>
          <w:sz w:val="24"/>
          <w14:ligatures w14:val="standardContextual"/>
        </w:rPr>
      </w:pPr>
      <w:hyperlink w:anchor="_Toc200915158" w:history="1">
        <w:r w:rsidRPr="002E3115">
          <w:rPr>
            <w:rStyle w:val="Hyperlink"/>
            <w:i/>
            <w:noProof/>
          </w:rPr>
          <w:t>4.3.5.</w:t>
        </w:r>
        <w:r w:rsidRPr="002E3115">
          <w:rPr>
            <w:rStyle w:val="Hyperlink"/>
            <w:noProof/>
          </w:rPr>
          <w:t xml:space="preserve"> Chức năng hoàn trả quà tặng</w:t>
        </w:r>
        <w:r>
          <w:rPr>
            <w:noProof/>
            <w:webHidden/>
          </w:rPr>
          <w:tab/>
        </w:r>
        <w:r>
          <w:rPr>
            <w:noProof/>
            <w:webHidden/>
          </w:rPr>
          <w:fldChar w:fldCharType="begin"/>
        </w:r>
        <w:r>
          <w:rPr>
            <w:noProof/>
            <w:webHidden/>
          </w:rPr>
          <w:instrText xml:space="preserve"> PAGEREF _Toc200915158 \h </w:instrText>
        </w:r>
        <w:r>
          <w:rPr>
            <w:noProof/>
            <w:webHidden/>
          </w:rPr>
        </w:r>
        <w:r>
          <w:rPr>
            <w:noProof/>
            <w:webHidden/>
          </w:rPr>
          <w:fldChar w:fldCharType="separate"/>
        </w:r>
        <w:r w:rsidR="009058AE">
          <w:rPr>
            <w:noProof/>
            <w:webHidden/>
          </w:rPr>
          <w:t>65</w:t>
        </w:r>
        <w:r>
          <w:rPr>
            <w:noProof/>
            <w:webHidden/>
          </w:rPr>
          <w:fldChar w:fldCharType="end"/>
        </w:r>
      </w:hyperlink>
    </w:p>
    <w:p w14:paraId="6AFEA396" w14:textId="7800F4CE" w:rsidR="002112F2" w:rsidRDefault="002112F2">
      <w:pPr>
        <w:pStyle w:val="TOC3"/>
        <w:rPr>
          <w:rFonts w:asciiTheme="minorHAnsi" w:eastAsiaTheme="minorEastAsia" w:hAnsiTheme="minorHAnsi" w:cstheme="minorBidi"/>
          <w:noProof/>
          <w:kern w:val="2"/>
          <w:sz w:val="24"/>
          <w14:ligatures w14:val="standardContextual"/>
        </w:rPr>
      </w:pPr>
      <w:hyperlink w:anchor="_Toc200915159" w:history="1">
        <w:r w:rsidRPr="002E3115">
          <w:rPr>
            <w:rStyle w:val="Hyperlink"/>
            <w:i/>
            <w:noProof/>
          </w:rPr>
          <w:t>4.3.6.</w:t>
        </w:r>
        <w:r w:rsidRPr="002E3115">
          <w:rPr>
            <w:rStyle w:val="Hyperlink"/>
            <w:noProof/>
          </w:rPr>
          <w:t xml:space="preserve"> Chức năng thống kê quản lý quà tặng</w:t>
        </w:r>
        <w:r>
          <w:rPr>
            <w:noProof/>
            <w:webHidden/>
          </w:rPr>
          <w:tab/>
        </w:r>
        <w:r>
          <w:rPr>
            <w:noProof/>
            <w:webHidden/>
          </w:rPr>
          <w:fldChar w:fldCharType="begin"/>
        </w:r>
        <w:r>
          <w:rPr>
            <w:noProof/>
            <w:webHidden/>
          </w:rPr>
          <w:instrText xml:space="preserve"> PAGEREF _Toc200915159 \h </w:instrText>
        </w:r>
        <w:r>
          <w:rPr>
            <w:noProof/>
            <w:webHidden/>
          </w:rPr>
        </w:r>
        <w:r>
          <w:rPr>
            <w:noProof/>
            <w:webHidden/>
          </w:rPr>
          <w:fldChar w:fldCharType="separate"/>
        </w:r>
        <w:r w:rsidR="009058AE">
          <w:rPr>
            <w:noProof/>
            <w:webHidden/>
          </w:rPr>
          <w:t>66</w:t>
        </w:r>
        <w:r>
          <w:rPr>
            <w:noProof/>
            <w:webHidden/>
          </w:rPr>
          <w:fldChar w:fldCharType="end"/>
        </w:r>
      </w:hyperlink>
    </w:p>
    <w:p w14:paraId="45D6A063" w14:textId="735B46A4" w:rsidR="002112F2" w:rsidRDefault="002112F2">
      <w:pPr>
        <w:pStyle w:val="TOC2"/>
        <w:rPr>
          <w:rFonts w:asciiTheme="minorHAnsi" w:eastAsiaTheme="minorEastAsia" w:hAnsiTheme="minorHAnsi" w:cstheme="minorBidi"/>
          <w:kern w:val="2"/>
          <w:sz w:val="24"/>
          <w14:ligatures w14:val="standardContextual"/>
        </w:rPr>
      </w:pPr>
      <w:hyperlink w:anchor="_Toc200915160" w:history="1">
        <w:r w:rsidRPr="002E3115">
          <w:rPr>
            <w:rStyle w:val="Hyperlink"/>
          </w:rPr>
          <w:t>4.4. Kết quả thực nghiệm với vai trò quản trị viên</w:t>
        </w:r>
        <w:r>
          <w:rPr>
            <w:webHidden/>
          </w:rPr>
          <w:tab/>
        </w:r>
        <w:r>
          <w:rPr>
            <w:webHidden/>
          </w:rPr>
          <w:fldChar w:fldCharType="begin"/>
        </w:r>
        <w:r>
          <w:rPr>
            <w:webHidden/>
          </w:rPr>
          <w:instrText xml:space="preserve"> PAGEREF _Toc200915160 \h </w:instrText>
        </w:r>
        <w:r>
          <w:rPr>
            <w:webHidden/>
          </w:rPr>
        </w:r>
        <w:r>
          <w:rPr>
            <w:webHidden/>
          </w:rPr>
          <w:fldChar w:fldCharType="separate"/>
        </w:r>
        <w:r w:rsidR="009058AE">
          <w:rPr>
            <w:webHidden/>
          </w:rPr>
          <w:t>67</w:t>
        </w:r>
        <w:r>
          <w:rPr>
            <w:webHidden/>
          </w:rPr>
          <w:fldChar w:fldCharType="end"/>
        </w:r>
      </w:hyperlink>
    </w:p>
    <w:p w14:paraId="55D3C936" w14:textId="36FEB53D" w:rsidR="002112F2" w:rsidRDefault="002112F2">
      <w:pPr>
        <w:pStyle w:val="TOC3"/>
        <w:rPr>
          <w:rFonts w:asciiTheme="minorHAnsi" w:eastAsiaTheme="minorEastAsia" w:hAnsiTheme="minorHAnsi" w:cstheme="minorBidi"/>
          <w:noProof/>
          <w:kern w:val="2"/>
          <w:sz w:val="24"/>
          <w14:ligatures w14:val="standardContextual"/>
        </w:rPr>
      </w:pPr>
      <w:hyperlink w:anchor="_Toc200915161" w:history="1">
        <w:r w:rsidRPr="002E3115">
          <w:rPr>
            <w:rStyle w:val="Hyperlink"/>
            <w:i/>
            <w:noProof/>
          </w:rPr>
          <w:t>4.4.1.</w:t>
        </w:r>
        <w:r w:rsidRPr="002E3115">
          <w:rPr>
            <w:rStyle w:val="Hyperlink"/>
            <w:noProof/>
          </w:rPr>
          <w:t xml:space="preserve"> Chức năng thêm mới tài khoản người dùng</w:t>
        </w:r>
        <w:r>
          <w:rPr>
            <w:noProof/>
            <w:webHidden/>
          </w:rPr>
          <w:tab/>
        </w:r>
        <w:r>
          <w:rPr>
            <w:noProof/>
            <w:webHidden/>
          </w:rPr>
          <w:fldChar w:fldCharType="begin"/>
        </w:r>
        <w:r>
          <w:rPr>
            <w:noProof/>
            <w:webHidden/>
          </w:rPr>
          <w:instrText xml:space="preserve"> PAGEREF _Toc200915161 \h </w:instrText>
        </w:r>
        <w:r>
          <w:rPr>
            <w:noProof/>
            <w:webHidden/>
          </w:rPr>
        </w:r>
        <w:r>
          <w:rPr>
            <w:noProof/>
            <w:webHidden/>
          </w:rPr>
          <w:fldChar w:fldCharType="separate"/>
        </w:r>
        <w:r w:rsidR="009058AE">
          <w:rPr>
            <w:noProof/>
            <w:webHidden/>
          </w:rPr>
          <w:t>67</w:t>
        </w:r>
        <w:r>
          <w:rPr>
            <w:noProof/>
            <w:webHidden/>
          </w:rPr>
          <w:fldChar w:fldCharType="end"/>
        </w:r>
      </w:hyperlink>
    </w:p>
    <w:p w14:paraId="38DAEEE4" w14:textId="7B104C85" w:rsidR="002112F2" w:rsidRDefault="002112F2">
      <w:pPr>
        <w:pStyle w:val="TOC3"/>
        <w:rPr>
          <w:rFonts w:asciiTheme="minorHAnsi" w:eastAsiaTheme="minorEastAsia" w:hAnsiTheme="minorHAnsi" w:cstheme="minorBidi"/>
          <w:noProof/>
          <w:kern w:val="2"/>
          <w:sz w:val="24"/>
          <w14:ligatures w14:val="standardContextual"/>
        </w:rPr>
      </w:pPr>
      <w:hyperlink w:anchor="_Toc200915162" w:history="1">
        <w:r w:rsidRPr="002E3115">
          <w:rPr>
            <w:rStyle w:val="Hyperlink"/>
            <w:i/>
            <w:noProof/>
          </w:rPr>
          <w:t>4.4.2.</w:t>
        </w:r>
        <w:r w:rsidRPr="002E3115">
          <w:rPr>
            <w:rStyle w:val="Hyperlink"/>
            <w:noProof/>
          </w:rPr>
          <w:t xml:space="preserve"> Chức năng xem thông tin, chỉnh sửa, xoá tài khoản người dùng</w:t>
        </w:r>
        <w:r>
          <w:rPr>
            <w:noProof/>
            <w:webHidden/>
          </w:rPr>
          <w:tab/>
        </w:r>
        <w:r>
          <w:rPr>
            <w:noProof/>
            <w:webHidden/>
          </w:rPr>
          <w:fldChar w:fldCharType="begin"/>
        </w:r>
        <w:r>
          <w:rPr>
            <w:noProof/>
            <w:webHidden/>
          </w:rPr>
          <w:instrText xml:space="preserve"> PAGEREF _Toc200915162 \h </w:instrText>
        </w:r>
        <w:r>
          <w:rPr>
            <w:noProof/>
            <w:webHidden/>
          </w:rPr>
        </w:r>
        <w:r>
          <w:rPr>
            <w:noProof/>
            <w:webHidden/>
          </w:rPr>
          <w:fldChar w:fldCharType="separate"/>
        </w:r>
        <w:r w:rsidR="009058AE">
          <w:rPr>
            <w:noProof/>
            <w:webHidden/>
          </w:rPr>
          <w:t>68</w:t>
        </w:r>
        <w:r>
          <w:rPr>
            <w:noProof/>
            <w:webHidden/>
          </w:rPr>
          <w:fldChar w:fldCharType="end"/>
        </w:r>
      </w:hyperlink>
    </w:p>
    <w:p w14:paraId="420B653D" w14:textId="3697B360" w:rsidR="002112F2" w:rsidRDefault="002112F2">
      <w:pPr>
        <w:pStyle w:val="TOC3"/>
        <w:rPr>
          <w:rFonts w:asciiTheme="minorHAnsi" w:eastAsiaTheme="minorEastAsia" w:hAnsiTheme="minorHAnsi" w:cstheme="minorBidi"/>
          <w:noProof/>
          <w:kern w:val="2"/>
          <w:sz w:val="24"/>
          <w14:ligatures w14:val="standardContextual"/>
        </w:rPr>
      </w:pPr>
      <w:hyperlink w:anchor="_Toc200915163" w:history="1">
        <w:r w:rsidRPr="002E3115">
          <w:rPr>
            <w:rStyle w:val="Hyperlink"/>
            <w:i/>
            <w:noProof/>
          </w:rPr>
          <w:t>4.4.3.</w:t>
        </w:r>
        <w:r w:rsidRPr="002E3115">
          <w:rPr>
            <w:rStyle w:val="Hyperlink"/>
            <w:noProof/>
          </w:rPr>
          <w:t xml:space="preserve"> Chức năng vô hiệu hoá, khôi phục tài khoản</w:t>
        </w:r>
        <w:r>
          <w:rPr>
            <w:noProof/>
            <w:webHidden/>
          </w:rPr>
          <w:tab/>
        </w:r>
        <w:r>
          <w:rPr>
            <w:noProof/>
            <w:webHidden/>
          </w:rPr>
          <w:fldChar w:fldCharType="begin"/>
        </w:r>
        <w:r>
          <w:rPr>
            <w:noProof/>
            <w:webHidden/>
          </w:rPr>
          <w:instrText xml:space="preserve"> PAGEREF _Toc200915163 \h </w:instrText>
        </w:r>
        <w:r>
          <w:rPr>
            <w:noProof/>
            <w:webHidden/>
          </w:rPr>
        </w:r>
        <w:r>
          <w:rPr>
            <w:noProof/>
            <w:webHidden/>
          </w:rPr>
          <w:fldChar w:fldCharType="separate"/>
        </w:r>
        <w:r w:rsidR="009058AE">
          <w:rPr>
            <w:noProof/>
            <w:webHidden/>
          </w:rPr>
          <w:t>69</w:t>
        </w:r>
        <w:r>
          <w:rPr>
            <w:noProof/>
            <w:webHidden/>
          </w:rPr>
          <w:fldChar w:fldCharType="end"/>
        </w:r>
      </w:hyperlink>
    </w:p>
    <w:p w14:paraId="4A37A8C8" w14:textId="675A3F1C" w:rsidR="002112F2" w:rsidRDefault="002112F2">
      <w:pPr>
        <w:pStyle w:val="TOC3"/>
        <w:rPr>
          <w:rFonts w:asciiTheme="minorHAnsi" w:eastAsiaTheme="minorEastAsia" w:hAnsiTheme="minorHAnsi" w:cstheme="minorBidi"/>
          <w:noProof/>
          <w:kern w:val="2"/>
          <w:sz w:val="24"/>
          <w14:ligatures w14:val="standardContextual"/>
        </w:rPr>
      </w:pPr>
      <w:hyperlink w:anchor="_Toc200915164" w:history="1">
        <w:r w:rsidRPr="002E3115">
          <w:rPr>
            <w:rStyle w:val="Hyperlink"/>
            <w:i/>
            <w:noProof/>
          </w:rPr>
          <w:t>4.4.4.</w:t>
        </w:r>
        <w:r w:rsidRPr="002E3115">
          <w:rPr>
            <w:rStyle w:val="Hyperlink"/>
            <w:noProof/>
          </w:rPr>
          <w:t xml:space="preserve"> Chức năng thêm mới giảng viên</w:t>
        </w:r>
        <w:r>
          <w:rPr>
            <w:noProof/>
            <w:webHidden/>
          </w:rPr>
          <w:tab/>
        </w:r>
        <w:r>
          <w:rPr>
            <w:noProof/>
            <w:webHidden/>
          </w:rPr>
          <w:fldChar w:fldCharType="begin"/>
        </w:r>
        <w:r>
          <w:rPr>
            <w:noProof/>
            <w:webHidden/>
          </w:rPr>
          <w:instrText xml:space="preserve"> PAGEREF _Toc200915164 \h </w:instrText>
        </w:r>
        <w:r>
          <w:rPr>
            <w:noProof/>
            <w:webHidden/>
          </w:rPr>
        </w:r>
        <w:r>
          <w:rPr>
            <w:noProof/>
            <w:webHidden/>
          </w:rPr>
          <w:fldChar w:fldCharType="separate"/>
        </w:r>
        <w:r w:rsidR="009058AE">
          <w:rPr>
            <w:noProof/>
            <w:webHidden/>
          </w:rPr>
          <w:t>70</w:t>
        </w:r>
        <w:r>
          <w:rPr>
            <w:noProof/>
            <w:webHidden/>
          </w:rPr>
          <w:fldChar w:fldCharType="end"/>
        </w:r>
      </w:hyperlink>
    </w:p>
    <w:p w14:paraId="5452CF68" w14:textId="40E6466F" w:rsidR="002112F2" w:rsidRDefault="002112F2">
      <w:pPr>
        <w:pStyle w:val="TOC3"/>
        <w:rPr>
          <w:rFonts w:asciiTheme="minorHAnsi" w:eastAsiaTheme="minorEastAsia" w:hAnsiTheme="minorHAnsi" w:cstheme="minorBidi"/>
          <w:noProof/>
          <w:kern w:val="2"/>
          <w:sz w:val="24"/>
          <w14:ligatures w14:val="standardContextual"/>
        </w:rPr>
      </w:pPr>
      <w:hyperlink w:anchor="_Toc200915165" w:history="1">
        <w:r w:rsidRPr="002E3115">
          <w:rPr>
            <w:rStyle w:val="Hyperlink"/>
            <w:i/>
            <w:noProof/>
          </w:rPr>
          <w:t>4.4.5.</w:t>
        </w:r>
        <w:r w:rsidRPr="002E3115">
          <w:rPr>
            <w:rStyle w:val="Hyperlink"/>
            <w:noProof/>
          </w:rPr>
          <w:t xml:space="preserve"> Chức năng chỉnh sửa, xoá giảng viên</w:t>
        </w:r>
        <w:r>
          <w:rPr>
            <w:noProof/>
            <w:webHidden/>
          </w:rPr>
          <w:tab/>
        </w:r>
        <w:r>
          <w:rPr>
            <w:noProof/>
            <w:webHidden/>
          </w:rPr>
          <w:fldChar w:fldCharType="begin"/>
        </w:r>
        <w:r>
          <w:rPr>
            <w:noProof/>
            <w:webHidden/>
          </w:rPr>
          <w:instrText xml:space="preserve"> PAGEREF _Toc200915165 \h </w:instrText>
        </w:r>
        <w:r>
          <w:rPr>
            <w:noProof/>
            <w:webHidden/>
          </w:rPr>
        </w:r>
        <w:r>
          <w:rPr>
            <w:noProof/>
            <w:webHidden/>
          </w:rPr>
          <w:fldChar w:fldCharType="separate"/>
        </w:r>
        <w:r w:rsidR="009058AE">
          <w:rPr>
            <w:noProof/>
            <w:webHidden/>
          </w:rPr>
          <w:t>72</w:t>
        </w:r>
        <w:r>
          <w:rPr>
            <w:noProof/>
            <w:webHidden/>
          </w:rPr>
          <w:fldChar w:fldCharType="end"/>
        </w:r>
      </w:hyperlink>
    </w:p>
    <w:p w14:paraId="07EB9EF4" w14:textId="035639D5" w:rsidR="002112F2" w:rsidRDefault="002112F2">
      <w:pPr>
        <w:pStyle w:val="TOC2"/>
        <w:rPr>
          <w:rFonts w:asciiTheme="minorHAnsi" w:eastAsiaTheme="minorEastAsia" w:hAnsiTheme="minorHAnsi" w:cstheme="minorBidi"/>
          <w:kern w:val="2"/>
          <w:sz w:val="24"/>
          <w14:ligatures w14:val="standardContextual"/>
        </w:rPr>
      </w:pPr>
      <w:hyperlink w:anchor="_Toc200915166" w:history="1">
        <w:r w:rsidRPr="002E3115">
          <w:rPr>
            <w:rStyle w:val="Hyperlink"/>
          </w:rPr>
          <w:t>4.5. Các chức năng khác</w:t>
        </w:r>
        <w:r>
          <w:rPr>
            <w:webHidden/>
          </w:rPr>
          <w:tab/>
        </w:r>
        <w:r>
          <w:rPr>
            <w:webHidden/>
          </w:rPr>
          <w:fldChar w:fldCharType="begin"/>
        </w:r>
        <w:r>
          <w:rPr>
            <w:webHidden/>
          </w:rPr>
          <w:instrText xml:space="preserve"> PAGEREF _Toc200915166 \h </w:instrText>
        </w:r>
        <w:r>
          <w:rPr>
            <w:webHidden/>
          </w:rPr>
        </w:r>
        <w:r>
          <w:rPr>
            <w:webHidden/>
          </w:rPr>
          <w:fldChar w:fldCharType="separate"/>
        </w:r>
        <w:r w:rsidR="009058AE">
          <w:rPr>
            <w:webHidden/>
          </w:rPr>
          <w:t>72</w:t>
        </w:r>
        <w:r>
          <w:rPr>
            <w:webHidden/>
          </w:rPr>
          <w:fldChar w:fldCharType="end"/>
        </w:r>
      </w:hyperlink>
    </w:p>
    <w:p w14:paraId="753DA5C5" w14:textId="6987743E" w:rsidR="002112F2" w:rsidRDefault="002112F2">
      <w:pPr>
        <w:pStyle w:val="TOC3"/>
        <w:rPr>
          <w:rFonts w:asciiTheme="minorHAnsi" w:eastAsiaTheme="minorEastAsia" w:hAnsiTheme="minorHAnsi" w:cstheme="minorBidi"/>
          <w:noProof/>
          <w:kern w:val="2"/>
          <w:sz w:val="24"/>
          <w14:ligatures w14:val="standardContextual"/>
        </w:rPr>
      </w:pPr>
      <w:hyperlink w:anchor="_Toc200915167" w:history="1">
        <w:r w:rsidRPr="002E3115">
          <w:rPr>
            <w:rStyle w:val="Hyperlink"/>
            <w:i/>
            <w:noProof/>
          </w:rPr>
          <w:t>4.5.1.</w:t>
        </w:r>
        <w:r w:rsidRPr="002E3115">
          <w:rPr>
            <w:rStyle w:val="Hyperlink"/>
            <w:noProof/>
          </w:rPr>
          <w:t xml:space="preserve"> Chức năng thông báo</w:t>
        </w:r>
        <w:r>
          <w:rPr>
            <w:noProof/>
            <w:webHidden/>
          </w:rPr>
          <w:tab/>
        </w:r>
        <w:r>
          <w:rPr>
            <w:noProof/>
            <w:webHidden/>
          </w:rPr>
          <w:fldChar w:fldCharType="begin"/>
        </w:r>
        <w:r>
          <w:rPr>
            <w:noProof/>
            <w:webHidden/>
          </w:rPr>
          <w:instrText xml:space="preserve"> PAGEREF _Toc200915167 \h </w:instrText>
        </w:r>
        <w:r>
          <w:rPr>
            <w:noProof/>
            <w:webHidden/>
          </w:rPr>
        </w:r>
        <w:r>
          <w:rPr>
            <w:noProof/>
            <w:webHidden/>
          </w:rPr>
          <w:fldChar w:fldCharType="separate"/>
        </w:r>
        <w:r w:rsidR="009058AE">
          <w:rPr>
            <w:noProof/>
            <w:webHidden/>
          </w:rPr>
          <w:t>72</w:t>
        </w:r>
        <w:r>
          <w:rPr>
            <w:noProof/>
            <w:webHidden/>
          </w:rPr>
          <w:fldChar w:fldCharType="end"/>
        </w:r>
      </w:hyperlink>
    </w:p>
    <w:p w14:paraId="590D5A12" w14:textId="27A93959" w:rsidR="002112F2" w:rsidRDefault="002112F2">
      <w:pPr>
        <w:pStyle w:val="TOC3"/>
        <w:rPr>
          <w:rFonts w:asciiTheme="minorHAnsi" w:eastAsiaTheme="minorEastAsia" w:hAnsiTheme="minorHAnsi" w:cstheme="minorBidi"/>
          <w:noProof/>
          <w:kern w:val="2"/>
          <w:sz w:val="24"/>
          <w14:ligatures w14:val="standardContextual"/>
        </w:rPr>
      </w:pPr>
      <w:hyperlink w:anchor="_Toc200915168" w:history="1">
        <w:r w:rsidRPr="002E3115">
          <w:rPr>
            <w:rStyle w:val="Hyperlink"/>
            <w:i/>
            <w:noProof/>
          </w:rPr>
          <w:t>4.5.2.</w:t>
        </w:r>
        <w:r w:rsidRPr="002E3115">
          <w:rPr>
            <w:rStyle w:val="Hyperlink"/>
            <w:noProof/>
          </w:rPr>
          <w:t xml:space="preserve"> Chức năng gửi mail</w:t>
        </w:r>
        <w:r>
          <w:rPr>
            <w:noProof/>
            <w:webHidden/>
          </w:rPr>
          <w:tab/>
        </w:r>
        <w:r>
          <w:rPr>
            <w:noProof/>
            <w:webHidden/>
          </w:rPr>
          <w:fldChar w:fldCharType="begin"/>
        </w:r>
        <w:r>
          <w:rPr>
            <w:noProof/>
            <w:webHidden/>
          </w:rPr>
          <w:instrText xml:space="preserve"> PAGEREF _Toc200915168 \h </w:instrText>
        </w:r>
        <w:r>
          <w:rPr>
            <w:noProof/>
            <w:webHidden/>
          </w:rPr>
        </w:r>
        <w:r>
          <w:rPr>
            <w:noProof/>
            <w:webHidden/>
          </w:rPr>
          <w:fldChar w:fldCharType="separate"/>
        </w:r>
        <w:r w:rsidR="009058AE">
          <w:rPr>
            <w:noProof/>
            <w:webHidden/>
          </w:rPr>
          <w:t>74</w:t>
        </w:r>
        <w:r>
          <w:rPr>
            <w:noProof/>
            <w:webHidden/>
          </w:rPr>
          <w:fldChar w:fldCharType="end"/>
        </w:r>
      </w:hyperlink>
    </w:p>
    <w:p w14:paraId="704546C4" w14:textId="70D1D8D8" w:rsidR="002112F2" w:rsidRDefault="002112F2">
      <w:pPr>
        <w:pStyle w:val="TOC2"/>
        <w:rPr>
          <w:rFonts w:asciiTheme="minorHAnsi" w:eastAsiaTheme="minorEastAsia" w:hAnsiTheme="minorHAnsi" w:cstheme="minorBidi"/>
          <w:kern w:val="2"/>
          <w:sz w:val="24"/>
          <w14:ligatures w14:val="standardContextual"/>
        </w:rPr>
      </w:pPr>
      <w:hyperlink w:anchor="_Toc200915169" w:history="1">
        <w:r w:rsidRPr="002E3115">
          <w:rPr>
            <w:rStyle w:val="Hyperlink"/>
          </w:rPr>
          <w:t>4.6. Kết quả thực nghiệm hệ thống quản lý thiết bị và quà tặng</w:t>
        </w:r>
        <w:r>
          <w:rPr>
            <w:webHidden/>
          </w:rPr>
          <w:tab/>
        </w:r>
        <w:r>
          <w:rPr>
            <w:webHidden/>
          </w:rPr>
          <w:fldChar w:fldCharType="begin"/>
        </w:r>
        <w:r>
          <w:rPr>
            <w:webHidden/>
          </w:rPr>
          <w:instrText xml:space="preserve"> PAGEREF _Toc200915169 \h </w:instrText>
        </w:r>
        <w:r>
          <w:rPr>
            <w:webHidden/>
          </w:rPr>
        </w:r>
        <w:r>
          <w:rPr>
            <w:webHidden/>
          </w:rPr>
          <w:fldChar w:fldCharType="separate"/>
        </w:r>
        <w:r w:rsidR="009058AE">
          <w:rPr>
            <w:webHidden/>
          </w:rPr>
          <w:t>74</w:t>
        </w:r>
        <w:r>
          <w:rPr>
            <w:webHidden/>
          </w:rPr>
          <w:fldChar w:fldCharType="end"/>
        </w:r>
      </w:hyperlink>
    </w:p>
    <w:p w14:paraId="2CB8D26D" w14:textId="5CD9785F" w:rsidR="002112F2" w:rsidRDefault="002112F2">
      <w:pPr>
        <w:pStyle w:val="TOC1"/>
        <w:rPr>
          <w:rFonts w:asciiTheme="minorHAnsi" w:eastAsiaTheme="minorEastAsia" w:hAnsiTheme="minorHAnsi" w:cstheme="minorBidi"/>
          <w:b w:val="0"/>
          <w:kern w:val="2"/>
          <w:sz w:val="24"/>
          <w14:ligatures w14:val="standardContextual"/>
        </w:rPr>
      </w:pPr>
      <w:hyperlink w:anchor="_Toc200915170" w:history="1">
        <w:r w:rsidRPr="002E3115">
          <w:rPr>
            <w:rStyle w:val="Hyperlink"/>
          </w:rPr>
          <w:t>CHƯƠNG 5.</w:t>
        </w:r>
        <w:r>
          <w:rPr>
            <w:rFonts w:asciiTheme="minorHAnsi" w:eastAsiaTheme="minorEastAsia" w:hAnsiTheme="minorHAnsi" w:cstheme="minorBidi"/>
            <w:b w:val="0"/>
            <w:kern w:val="2"/>
            <w:sz w:val="24"/>
            <w14:ligatures w14:val="standardContextual"/>
          </w:rPr>
          <w:tab/>
        </w:r>
        <w:r w:rsidRPr="002E3115">
          <w:rPr>
            <w:rStyle w:val="Hyperlink"/>
          </w:rPr>
          <w:t>KẾT LUẬN VÀ HƯỚNG PHÁT TRIỂN</w:t>
        </w:r>
        <w:r>
          <w:rPr>
            <w:webHidden/>
          </w:rPr>
          <w:tab/>
        </w:r>
        <w:r>
          <w:rPr>
            <w:webHidden/>
          </w:rPr>
          <w:fldChar w:fldCharType="begin"/>
        </w:r>
        <w:r>
          <w:rPr>
            <w:webHidden/>
          </w:rPr>
          <w:instrText xml:space="preserve"> PAGEREF _Toc200915170 \h </w:instrText>
        </w:r>
        <w:r>
          <w:rPr>
            <w:webHidden/>
          </w:rPr>
        </w:r>
        <w:r>
          <w:rPr>
            <w:webHidden/>
          </w:rPr>
          <w:fldChar w:fldCharType="separate"/>
        </w:r>
        <w:r w:rsidR="009058AE">
          <w:rPr>
            <w:webHidden/>
          </w:rPr>
          <w:t>77</w:t>
        </w:r>
        <w:r>
          <w:rPr>
            <w:webHidden/>
          </w:rPr>
          <w:fldChar w:fldCharType="end"/>
        </w:r>
      </w:hyperlink>
    </w:p>
    <w:p w14:paraId="496D77F0" w14:textId="78978151" w:rsidR="002112F2" w:rsidRDefault="002112F2">
      <w:pPr>
        <w:pStyle w:val="TOC2"/>
        <w:rPr>
          <w:rFonts w:asciiTheme="minorHAnsi" w:eastAsiaTheme="minorEastAsia" w:hAnsiTheme="minorHAnsi" w:cstheme="minorBidi"/>
          <w:kern w:val="2"/>
          <w:sz w:val="24"/>
          <w14:ligatures w14:val="standardContextual"/>
        </w:rPr>
      </w:pPr>
      <w:hyperlink w:anchor="_Toc200915171" w:history="1">
        <w:r w:rsidRPr="002E3115">
          <w:rPr>
            <w:rStyle w:val="Hyperlink"/>
          </w:rPr>
          <w:t>5.1. Kết luận</w:t>
        </w:r>
        <w:r>
          <w:rPr>
            <w:webHidden/>
          </w:rPr>
          <w:tab/>
        </w:r>
        <w:r>
          <w:rPr>
            <w:webHidden/>
          </w:rPr>
          <w:fldChar w:fldCharType="begin"/>
        </w:r>
        <w:r>
          <w:rPr>
            <w:webHidden/>
          </w:rPr>
          <w:instrText xml:space="preserve"> PAGEREF _Toc200915171 \h </w:instrText>
        </w:r>
        <w:r>
          <w:rPr>
            <w:webHidden/>
          </w:rPr>
        </w:r>
        <w:r>
          <w:rPr>
            <w:webHidden/>
          </w:rPr>
          <w:fldChar w:fldCharType="separate"/>
        </w:r>
        <w:r w:rsidR="009058AE">
          <w:rPr>
            <w:webHidden/>
          </w:rPr>
          <w:t>77</w:t>
        </w:r>
        <w:r>
          <w:rPr>
            <w:webHidden/>
          </w:rPr>
          <w:fldChar w:fldCharType="end"/>
        </w:r>
      </w:hyperlink>
    </w:p>
    <w:p w14:paraId="079F11F3" w14:textId="75F4DA4E" w:rsidR="002112F2" w:rsidRDefault="002112F2">
      <w:pPr>
        <w:pStyle w:val="TOC2"/>
        <w:rPr>
          <w:rFonts w:asciiTheme="minorHAnsi" w:eastAsiaTheme="minorEastAsia" w:hAnsiTheme="minorHAnsi" w:cstheme="minorBidi"/>
          <w:kern w:val="2"/>
          <w:sz w:val="24"/>
          <w14:ligatures w14:val="standardContextual"/>
        </w:rPr>
      </w:pPr>
      <w:hyperlink w:anchor="_Toc200915172" w:history="1">
        <w:r w:rsidRPr="002E3115">
          <w:rPr>
            <w:rStyle w:val="Hyperlink"/>
          </w:rPr>
          <w:t>5.2. Hướng phát triển</w:t>
        </w:r>
        <w:r>
          <w:rPr>
            <w:webHidden/>
          </w:rPr>
          <w:tab/>
        </w:r>
        <w:r>
          <w:rPr>
            <w:webHidden/>
          </w:rPr>
          <w:fldChar w:fldCharType="begin"/>
        </w:r>
        <w:r>
          <w:rPr>
            <w:webHidden/>
          </w:rPr>
          <w:instrText xml:space="preserve"> PAGEREF _Toc200915172 \h </w:instrText>
        </w:r>
        <w:r>
          <w:rPr>
            <w:webHidden/>
          </w:rPr>
        </w:r>
        <w:r>
          <w:rPr>
            <w:webHidden/>
          </w:rPr>
          <w:fldChar w:fldCharType="separate"/>
        </w:r>
        <w:r w:rsidR="009058AE">
          <w:rPr>
            <w:webHidden/>
          </w:rPr>
          <w:t>77</w:t>
        </w:r>
        <w:r>
          <w:rPr>
            <w:webHidden/>
          </w:rPr>
          <w:fldChar w:fldCharType="end"/>
        </w:r>
      </w:hyperlink>
    </w:p>
    <w:p w14:paraId="7C804FFF" w14:textId="24034A1F" w:rsidR="002112F2" w:rsidRDefault="002112F2">
      <w:pPr>
        <w:pStyle w:val="TOC1"/>
        <w:rPr>
          <w:rFonts w:asciiTheme="minorHAnsi" w:eastAsiaTheme="minorEastAsia" w:hAnsiTheme="minorHAnsi" w:cstheme="minorBidi"/>
          <w:b w:val="0"/>
          <w:kern w:val="2"/>
          <w:sz w:val="24"/>
          <w14:ligatures w14:val="standardContextual"/>
        </w:rPr>
      </w:pPr>
      <w:hyperlink w:anchor="_Toc200915173" w:history="1">
        <w:r w:rsidRPr="002E3115">
          <w:rPr>
            <w:rStyle w:val="Hyperlink"/>
          </w:rPr>
          <w:t>DANH MỤC TÀI LIỆU THAM KHẢO</w:t>
        </w:r>
        <w:r>
          <w:rPr>
            <w:webHidden/>
          </w:rPr>
          <w:tab/>
        </w:r>
        <w:r>
          <w:rPr>
            <w:webHidden/>
          </w:rPr>
          <w:fldChar w:fldCharType="begin"/>
        </w:r>
        <w:r>
          <w:rPr>
            <w:webHidden/>
          </w:rPr>
          <w:instrText xml:space="preserve"> PAGEREF _Toc200915173 \h </w:instrText>
        </w:r>
        <w:r>
          <w:rPr>
            <w:webHidden/>
          </w:rPr>
        </w:r>
        <w:r>
          <w:rPr>
            <w:webHidden/>
          </w:rPr>
          <w:fldChar w:fldCharType="separate"/>
        </w:r>
        <w:r w:rsidR="009058AE">
          <w:rPr>
            <w:webHidden/>
          </w:rPr>
          <w:t>78</w:t>
        </w:r>
        <w:r>
          <w:rPr>
            <w:webHidden/>
          </w:rPr>
          <w:fldChar w:fldCharType="end"/>
        </w:r>
      </w:hyperlink>
    </w:p>
    <w:p w14:paraId="6189D6BB" w14:textId="79C74429" w:rsidR="002112F2" w:rsidRDefault="002112F2">
      <w:pPr>
        <w:pStyle w:val="TOC1"/>
        <w:rPr>
          <w:rFonts w:asciiTheme="minorHAnsi" w:eastAsiaTheme="minorEastAsia" w:hAnsiTheme="minorHAnsi" w:cstheme="minorBidi"/>
          <w:b w:val="0"/>
          <w:kern w:val="2"/>
          <w:sz w:val="24"/>
          <w14:ligatures w14:val="standardContextual"/>
        </w:rPr>
      </w:pPr>
      <w:hyperlink w:anchor="_Toc200915174" w:history="1">
        <w:r w:rsidRPr="002E3115">
          <w:rPr>
            <w:rStyle w:val="Hyperlink"/>
          </w:rPr>
          <w:t>PHỤ LỤC 1: CÁC CÔNG CỤ, PHẦN MỀM HỖ TRỢ XÂY DỰNG TRANG WEB</w:t>
        </w:r>
      </w:hyperlink>
    </w:p>
    <w:p w14:paraId="7FFFAFC0" w14:textId="723822BA" w:rsidR="002112F2" w:rsidRDefault="002112F2">
      <w:pPr>
        <w:pStyle w:val="TOC2"/>
        <w:tabs>
          <w:tab w:val="left" w:pos="720"/>
        </w:tabs>
        <w:rPr>
          <w:rFonts w:asciiTheme="minorHAnsi" w:eastAsiaTheme="minorEastAsia" w:hAnsiTheme="minorHAnsi" w:cstheme="minorBidi"/>
          <w:kern w:val="2"/>
          <w:sz w:val="24"/>
          <w14:ligatures w14:val="standardContextual"/>
        </w:rPr>
      </w:pPr>
      <w:hyperlink w:anchor="_Toc200915175" w:history="1">
        <w:r w:rsidRPr="002E3115">
          <w:rPr>
            <w:rStyle w:val="Hyperlink"/>
          </w:rPr>
          <w:t>1.</w:t>
        </w:r>
        <w:r>
          <w:rPr>
            <w:rFonts w:asciiTheme="minorHAnsi" w:eastAsiaTheme="minorEastAsia" w:hAnsiTheme="minorHAnsi" w:cstheme="minorBidi"/>
            <w:kern w:val="2"/>
            <w:sz w:val="24"/>
            <w14:ligatures w14:val="standardContextual"/>
          </w:rPr>
          <w:tab/>
        </w:r>
        <w:r w:rsidRPr="002E3115">
          <w:rPr>
            <w:rStyle w:val="Hyperlink"/>
          </w:rPr>
          <w:t>Visual Studio Code</w:t>
        </w:r>
        <w:r>
          <w:rPr>
            <w:webHidden/>
          </w:rPr>
          <w:tab/>
        </w:r>
        <w:r>
          <w:rPr>
            <w:webHidden/>
          </w:rPr>
          <w:fldChar w:fldCharType="begin"/>
        </w:r>
        <w:r>
          <w:rPr>
            <w:webHidden/>
          </w:rPr>
          <w:instrText xml:space="preserve"> PAGEREF _Toc200915175 \h </w:instrText>
        </w:r>
        <w:r>
          <w:rPr>
            <w:webHidden/>
          </w:rPr>
        </w:r>
        <w:r>
          <w:rPr>
            <w:webHidden/>
          </w:rPr>
          <w:fldChar w:fldCharType="separate"/>
        </w:r>
        <w:r w:rsidR="009058AE">
          <w:rPr>
            <w:webHidden/>
          </w:rPr>
          <w:t>79</w:t>
        </w:r>
        <w:r>
          <w:rPr>
            <w:webHidden/>
          </w:rPr>
          <w:fldChar w:fldCharType="end"/>
        </w:r>
      </w:hyperlink>
    </w:p>
    <w:p w14:paraId="0F066791" w14:textId="08050A33" w:rsidR="002112F2" w:rsidRDefault="002112F2">
      <w:pPr>
        <w:pStyle w:val="TOC2"/>
        <w:tabs>
          <w:tab w:val="left" w:pos="720"/>
        </w:tabs>
        <w:rPr>
          <w:rFonts w:asciiTheme="minorHAnsi" w:eastAsiaTheme="minorEastAsia" w:hAnsiTheme="minorHAnsi" w:cstheme="minorBidi"/>
          <w:kern w:val="2"/>
          <w:sz w:val="24"/>
          <w14:ligatures w14:val="standardContextual"/>
        </w:rPr>
      </w:pPr>
      <w:hyperlink w:anchor="_Toc200915176" w:history="1">
        <w:r w:rsidRPr="002E3115">
          <w:rPr>
            <w:rStyle w:val="Hyperlink"/>
            <w:iCs/>
            <w:lang w:eastAsia="vi-VN"/>
          </w:rPr>
          <w:t>2.</w:t>
        </w:r>
        <w:r>
          <w:rPr>
            <w:rFonts w:asciiTheme="minorHAnsi" w:eastAsiaTheme="minorEastAsia" w:hAnsiTheme="minorHAnsi" w:cstheme="minorBidi"/>
            <w:kern w:val="2"/>
            <w:sz w:val="24"/>
            <w14:ligatures w14:val="standardContextual"/>
          </w:rPr>
          <w:tab/>
        </w:r>
        <w:r w:rsidRPr="002E3115">
          <w:rPr>
            <w:rStyle w:val="Hyperlink"/>
            <w:iCs/>
            <w:lang w:eastAsia="vi-VN"/>
          </w:rPr>
          <w:t>MongoDB Compass</w:t>
        </w:r>
        <w:r>
          <w:rPr>
            <w:webHidden/>
          </w:rPr>
          <w:tab/>
        </w:r>
        <w:r>
          <w:rPr>
            <w:webHidden/>
          </w:rPr>
          <w:fldChar w:fldCharType="begin"/>
        </w:r>
        <w:r>
          <w:rPr>
            <w:webHidden/>
          </w:rPr>
          <w:instrText xml:space="preserve"> PAGEREF _Toc200915176 \h </w:instrText>
        </w:r>
        <w:r>
          <w:rPr>
            <w:webHidden/>
          </w:rPr>
        </w:r>
        <w:r>
          <w:rPr>
            <w:webHidden/>
          </w:rPr>
          <w:fldChar w:fldCharType="separate"/>
        </w:r>
        <w:r w:rsidR="009058AE">
          <w:rPr>
            <w:webHidden/>
          </w:rPr>
          <w:t>79</w:t>
        </w:r>
        <w:r>
          <w:rPr>
            <w:webHidden/>
          </w:rPr>
          <w:fldChar w:fldCharType="end"/>
        </w:r>
      </w:hyperlink>
    </w:p>
    <w:p w14:paraId="03BFE13F" w14:textId="70E34984" w:rsidR="002112F2" w:rsidRDefault="002112F2">
      <w:pPr>
        <w:pStyle w:val="TOC2"/>
        <w:tabs>
          <w:tab w:val="left" w:pos="720"/>
        </w:tabs>
        <w:rPr>
          <w:rFonts w:asciiTheme="minorHAnsi" w:eastAsiaTheme="minorEastAsia" w:hAnsiTheme="minorHAnsi" w:cstheme="minorBidi"/>
          <w:kern w:val="2"/>
          <w:sz w:val="24"/>
          <w14:ligatures w14:val="standardContextual"/>
        </w:rPr>
      </w:pPr>
      <w:hyperlink w:anchor="_Toc200915177" w:history="1">
        <w:r w:rsidRPr="002E3115">
          <w:rPr>
            <w:rStyle w:val="Hyperlink"/>
            <w:i/>
            <w:lang w:eastAsia="vi-VN"/>
          </w:rPr>
          <w:t>3.</w:t>
        </w:r>
        <w:r>
          <w:rPr>
            <w:rFonts w:asciiTheme="minorHAnsi" w:eastAsiaTheme="minorEastAsia" w:hAnsiTheme="minorHAnsi" w:cstheme="minorBidi"/>
            <w:kern w:val="2"/>
            <w:sz w:val="24"/>
            <w14:ligatures w14:val="standardContextual"/>
          </w:rPr>
          <w:tab/>
        </w:r>
        <w:r w:rsidRPr="002E3115">
          <w:rPr>
            <w:rStyle w:val="Hyperlink"/>
          </w:rPr>
          <w:t>Postman</w:t>
        </w:r>
        <w:r>
          <w:rPr>
            <w:webHidden/>
          </w:rPr>
          <w:tab/>
        </w:r>
        <w:r>
          <w:rPr>
            <w:webHidden/>
          </w:rPr>
          <w:fldChar w:fldCharType="begin"/>
        </w:r>
        <w:r>
          <w:rPr>
            <w:webHidden/>
          </w:rPr>
          <w:instrText xml:space="preserve"> PAGEREF _Toc200915177 \h </w:instrText>
        </w:r>
        <w:r>
          <w:rPr>
            <w:webHidden/>
          </w:rPr>
        </w:r>
        <w:r>
          <w:rPr>
            <w:webHidden/>
          </w:rPr>
          <w:fldChar w:fldCharType="separate"/>
        </w:r>
        <w:r w:rsidR="009058AE">
          <w:rPr>
            <w:webHidden/>
          </w:rPr>
          <w:t>80</w:t>
        </w:r>
        <w:r>
          <w:rPr>
            <w:webHidden/>
          </w:rPr>
          <w:fldChar w:fldCharType="end"/>
        </w:r>
      </w:hyperlink>
    </w:p>
    <w:p w14:paraId="519A9F12" w14:textId="7330F0DF" w:rsidR="00AF4014" w:rsidRDefault="00C9293B" w:rsidP="00AF4014">
      <w:r>
        <w:rPr>
          <w:b/>
          <w:noProof/>
        </w:rPr>
        <w:fldChar w:fldCharType="end"/>
      </w:r>
    </w:p>
    <w:p w14:paraId="33D55287" w14:textId="77777777" w:rsidR="00AF4014" w:rsidRDefault="00AF4014" w:rsidP="00C00298">
      <w:pPr>
        <w:pStyle w:val="TOCHeading"/>
      </w:pPr>
    </w:p>
    <w:p w14:paraId="37E42CFB" w14:textId="77777777" w:rsidR="00B053FC" w:rsidRDefault="00AF4014" w:rsidP="00746105">
      <w:pPr>
        <w:spacing w:after="160" w:line="259" w:lineRule="auto"/>
        <w:jc w:val="center"/>
        <w:rPr>
          <w:b/>
          <w:sz w:val="28"/>
          <w:szCs w:val="28"/>
        </w:rPr>
      </w:pPr>
      <w:r>
        <w:rPr>
          <w:b/>
          <w:sz w:val="28"/>
          <w:szCs w:val="28"/>
        </w:rPr>
        <w:br w:type="page"/>
      </w:r>
      <w:r w:rsidR="00B053FC">
        <w:rPr>
          <w:b/>
          <w:sz w:val="28"/>
          <w:szCs w:val="28"/>
        </w:rPr>
        <w:t>DANH MỤC CÁC HÌNH ẢNH</w:t>
      </w:r>
    </w:p>
    <w:p w14:paraId="08C35CAF" w14:textId="7BBE898C" w:rsidR="00207826" w:rsidRDefault="001B3C16">
      <w:pPr>
        <w:pStyle w:val="TableofFigures"/>
        <w:tabs>
          <w:tab w:val="right" w:leader="dot" w:pos="9345"/>
        </w:tabs>
        <w:rPr>
          <w:rFonts w:asciiTheme="minorHAnsi" w:eastAsiaTheme="minorEastAsia" w:hAnsiTheme="minorHAnsi" w:cstheme="minorBidi"/>
          <w:noProof/>
          <w:kern w:val="2"/>
          <w:sz w:val="24"/>
          <w14:ligatures w14:val="standardContextual"/>
        </w:rPr>
      </w:pPr>
      <w:r>
        <w:rPr>
          <w:b/>
          <w:sz w:val="28"/>
          <w:szCs w:val="28"/>
        </w:rPr>
        <w:fldChar w:fldCharType="begin"/>
      </w:r>
      <w:r>
        <w:rPr>
          <w:b/>
          <w:sz w:val="28"/>
          <w:szCs w:val="28"/>
        </w:rPr>
        <w:instrText xml:space="preserve"> TOC \h \z \c "Hình" </w:instrText>
      </w:r>
      <w:r>
        <w:rPr>
          <w:b/>
          <w:sz w:val="28"/>
          <w:szCs w:val="28"/>
        </w:rPr>
        <w:fldChar w:fldCharType="separate"/>
      </w:r>
      <w:hyperlink w:anchor="_Toc200915178" w:history="1">
        <w:r w:rsidR="00207826" w:rsidRPr="00A6194F">
          <w:rPr>
            <w:rStyle w:val="Hyperlink"/>
            <w:noProof/>
          </w:rPr>
          <w:t>Hình 2.1 Các thành phần của mô hình MVC</w:t>
        </w:r>
        <w:r w:rsidR="00207826">
          <w:rPr>
            <w:noProof/>
            <w:webHidden/>
          </w:rPr>
          <w:tab/>
        </w:r>
        <w:r w:rsidR="00207826">
          <w:rPr>
            <w:noProof/>
            <w:webHidden/>
          </w:rPr>
          <w:fldChar w:fldCharType="begin"/>
        </w:r>
        <w:r w:rsidR="00207826">
          <w:rPr>
            <w:noProof/>
            <w:webHidden/>
          </w:rPr>
          <w:instrText xml:space="preserve"> PAGEREF _Toc200915178 \h </w:instrText>
        </w:r>
        <w:r w:rsidR="00207826">
          <w:rPr>
            <w:noProof/>
            <w:webHidden/>
          </w:rPr>
        </w:r>
        <w:r w:rsidR="00207826">
          <w:rPr>
            <w:noProof/>
            <w:webHidden/>
          </w:rPr>
          <w:fldChar w:fldCharType="separate"/>
        </w:r>
        <w:r w:rsidR="009058AE">
          <w:rPr>
            <w:noProof/>
            <w:webHidden/>
          </w:rPr>
          <w:t>4</w:t>
        </w:r>
        <w:r w:rsidR="00207826">
          <w:rPr>
            <w:noProof/>
            <w:webHidden/>
          </w:rPr>
          <w:fldChar w:fldCharType="end"/>
        </w:r>
      </w:hyperlink>
    </w:p>
    <w:p w14:paraId="49C75D06" w14:textId="0A2C084D"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179" w:history="1">
        <w:r w:rsidRPr="00A6194F">
          <w:rPr>
            <w:rStyle w:val="Hyperlink"/>
            <w:noProof/>
          </w:rPr>
          <w:t>Hình 2.2 Luồng xử lý trong MVC</w:t>
        </w:r>
        <w:r>
          <w:rPr>
            <w:noProof/>
            <w:webHidden/>
          </w:rPr>
          <w:tab/>
        </w:r>
        <w:r>
          <w:rPr>
            <w:noProof/>
            <w:webHidden/>
          </w:rPr>
          <w:fldChar w:fldCharType="begin"/>
        </w:r>
        <w:r>
          <w:rPr>
            <w:noProof/>
            <w:webHidden/>
          </w:rPr>
          <w:instrText xml:space="preserve"> PAGEREF _Toc200915179 \h </w:instrText>
        </w:r>
        <w:r>
          <w:rPr>
            <w:noProof/>
            <w:webHidden/>
          </w:rPr>
        </w:r>
        <w:r>
          <w:rPr>
            <w:noProof/>
            <w:webHidden/>
          </w:rPr>
          <w:fldChar w:fldCharType="separate"/>
        </w:r>
        <w:r w:rsidR="009058AE">
          <w:rPr>
            <w:noProof/>
            <w:webHidden/>
          </w:rPr>
          <w:t>6</w:t>
        </w:r>
        <w:r>
          <w:rPr>
            <w:noProof/>
            <w:webHidden/>
          </w:rPr>
          <w:fldChar w:fldCharType="end"/>
        </w:r>
      </w:hyperlink>
    </w:p>
    <w:p w14:paraId="0048898A" w14:textId="043D89E4"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180" w:history="1">
        <w:r w:rsidRPr="00A6194F">
          <w:rPr>
            <w:rStyle w:val="Hyperlink"/>
            <w:noProof/>
          </w:rPr>
          <w:t>Hình 2.3 Command và querry trong CQRS Pattern</w:t>
        </w:r>
        <w:r>
          <w:rPr>
            <w:noProof/>
            <w:webHidden/>
          </w:rPr>
          <w:tab/>
        </w:r>
        <w:r>
          <w:rPr>
            <w:noProof/>
            <w:webHidden/>
          </w:rPr>
          <w:fldChar w:fldCharType="begin"/>
        </w:r>
        <w:r>
          <w:rPr>
            <w:noProof/>
            <w:webHidden/>
          </w:rPr>
          <w:instrText xml:space="preserve"> PAGEREF _Toc200915180 \h </w:instrText>
        </w:r>
        <w:r>
          <w:rPr>
            <w:noProof/>
            <w:webHidden/>
          </w:rPr>
        </w:r>
        <w:r>
          <w:rPr>
            <w:noProof/>
            <w:webHidden/>
          </w:rPr>
          <w:fldChar w:fldCharType="separate"/>
        </w:r>
        <w:r w:rsidR="009058AE">
          <w:rPr>
            <w:noProof/>
            <w:webHidden/>
          </w:rPr>
          <w:t>8</w:t>
        </w:r>
        <w:r>
          <w:rPr>
            <w:noProof/>
            <w:webHidden/>
          </w:rPr>
          <w:fldChar w:fldCharType="end"/>
        </w:r>
      </w:hyperlink>
    </w:p>
    <w:p w14:paraId="79D11991" w14:textId="69019F15"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181" w:history="1">
        <w:r w:rsidRPr="00A6194F">
          <w:rPr>
            <w:rStyle w:val="Hyperlink"/>
            <w:noProof/>
          </w:rPr>
          <w:t>Hình 2.4 REST API Design</w:t>
        </w:r>
        <w:r>
          <w:rPr>
            <w:noProof/>
            <w:webHidden/>
          </w:rPr>
          <w:tab/>
        </w:r>
        <w:r>
          <w:rPr>
            <w:noProof/>
            <w:webHidden/>
          </w:rPr>
          <w:fldChar w:fldCharType="begin"/>
        </w:r>
        <w:r>
          <w:rPr>
            <w:noProof/>
            <w:webHidden/>
          </w:rPr>
          <w:instrText xml:space="preserve"> PAGEREF _Toc200915181 \h </w:instrText>
        </w:r>
        <w:r>
          <w:rPr>
            <w:noProof/>
            <w:webHidden/>
          </w:rPr>
        </w:r>
        <w:r>
          <w:rPr>
            <w:noProof/>
            <w:webHidden/>
          </w:rPr>
          <w:fldChar w:fldCharType="separate"/>
        </w:r>
        <w:r w:rsidR="009058AE">
          <w:rPr>
            <w:noProof/>
            <w:webHidden/>
          </w:rPr>
          <w:t>10</w:t>
        </w:r>
        <w:r>
          <w:rPr>
            <w:noProof/>
            <w:webHidden/>
          </w:rPr>
          <w:fldChar w:fldCharType="end"/>
        </w:r>
      </w:hyperlink>
    </w:p>
    <w:p w14:paraId="65CED6D9" w14:textId="1B67A299"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182" w:history="1">
        <w:r w:rsidRPr="00A6194F">
          <w:rPr>
            <w:rStyle w:val="Hyperlink"/>
            <w:noProof/>
          </w:rPr>
          <w:t>Hình 2.5 Cách thức vận hành của RESTful</w:t>
        </w:r>
        <w:r>
          <w:rPr>
            <w:noProof/>
            <w:webHidden/>
          </w:rPr>
          <w:tab/>
        </w:r>
        <w:r>
          <w:rPr>
            <w:noProof/>
            <w:webHidden/>
          </w:rPr>
          <w:fldChar w:fldCharType="begin"/>
        </w:r>
        <w:r>
          <w:rPr>
            <w:noProof/>
            <w:webHidden/>
          </w:rPr>
          <w:instrText xml:space="preserve"> PAGEREF _Toc200915182 \h </w:instrText>
        </w:r>
        <w:r>
          <w:rPr>
            <w:noProof/>
            <w:webHidden/>
          </w:rPr>
        </w:r>
        <w:r>
          <w:rPr>
            <w:noProof/>
            <w:webHidden/>
          </w:rPr>
          <w:fldChar w:fldCharType="separate"/>
        </w:r>
        <w:r w:rsidR="009058AE">
          <w:rPr>
            <w:noProof/>
            <w:webHidden/>
          </w:rPr>
          <w:t>11</w:t>
        </w:r>
        <w:r>
          <w:rPr>
            <w:noProof/>
            <w:webHidden/>
          </w:rPr>
          <w:fldChar w:fldCharType="end"/>
        </w:r>
      </w:hyperlink>
    </w:p>
    <w:p w14:paraId="4B151EC5" w14:textId="2594037C"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183" w:history="1">
        <w:r w:rsidRPr="00A6194F">
          <w:rPr>
            <w:rStyle w:val="Hyperlink"/>
            <w:noProof/>
          </w:rPr>
          <w:t>Hình 3.1 Kiến trúc hệ thống</w:t>
        </w:r>
        <w:r>
          <w:rPr>
            <w:noProof/>
            <w:webHidden/>
          </w:rPr>
          <w:tab/>
        </w:r>
        <w:r>
          <w:rPr>
            <w:noProof/>
            <w:webHidden/>
          </w:rPr>
          <w:fldChar w:fldCharType="begin"/>
        </w:r>
        <w:r>
          <w:rPr>
            <w:noProof/>
            <w:webHidden/>
          </w:rPr>
          <w:instrText xml:space="preserve"> PAGEREF _Toc200915183 \h </w:instrText>
        </w:r>
        <w:r>
          <w:rPr>
            <w:noProof/>
            <w:webHidden/>
          </w:rPr>
        </w:r>
        <w:r>
          <w:rPr>
            <w:noProof/>
            <w:webHidden/>
          </w:rPr>
          <w:fldChar w:fldCharType="separate"/>
        </w:r>
        <w:r w:rsidR="009058AE">
          <w:rPr>
            <w:noProof/>
            <w:webHidden/>
          </w:rPr>
          <w:t>33</w:t>
        </w:r>
        <w:r>
          <w:rPr>
            <w:noProof/>
            <w:webHidden/>
          </w:rPr>
          <w:fldChar w:fldCharType="end"/>
        </w:r>
      </w:hyperlink>
    </w:p>
    <w:p w14:paraId="044A408A" w14:textId="231935A0"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184" w:history="1">
        <w:r w:rsidRPr="00A6194F">
          <w:rPr>
            <w:rStyle w:val="Hyperlink"/>
            <w:noProof/>
          </w:rPr>
          <w:t>Hình 3.2. Sơ đồ quan hệ thực thể</w:t>
        </w:r>
        <w:r>
          <w:rPr>
            <w:noProof/>
            <w:webHidden/>
          </w:rPr>
          <w:tab/>
        </w:r>
        <w:r>
          <w:rPr>
            <w:noProof/>
            <w:webHidden/>
          </w:rPr>
          <w:fldChar w:fldCharType="begin"/>
        </w:r>
        <w:r>
          <w:rPr>
            <w:noProof/>
            <w:webHidden/>
          </w:rPr>
          <w:instrText xml:space="preserve"> PAGEREF _Toc200915184 \h </w:instrText>
        </w:r>
        <w:r>
          <w:rPr>
            <w:noProof/>
            <w:webHidden/>
          </w:rPr>
        </w:r>
        <w:r>
          <w:rPr>
            <w:noProof/>
            <w:webHidden/>
          </w:rPr>
          <w:fldChar w:fldCharType="separate"/>
        </w:r>
        <w:r w:rsidR="009058AE">
          <w:rPr>
            <w:noProof/>
            <w:webHidden/>
          </w:rPr>
          <w:t>34</w:t>
        </w:r>
        <w:r>
          <w:rPr>
            <w:noProof/>
            <w:webHidden/>
          </w:rPr>
          <w:fldChar w:fldCharType="end"/>
        </w:r>
      </w:hyperlink>
    </w:p>
    <w:p w14:paraId="2F9AA0DC" w14:textId="1F2D1A54"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185" w:history="1">
        <w:r w:rsidRPr="00A6194F">
          <w:rPr>
            <w:rStyle w:val="Hyperlink"/>
            <w:noProof/>
          </w:rPr>
          <w:t>Hình 3.3 Bản phác thảo khung giao diện chính</w:t>
        </w:r>
        <w:r>
          <w:rPr>
            <w:noProof/>
            <w:webHidden/>
          </w:rPr>
          <w:tab/>
        </w:r>
        <w:r>
          <w:rPr>
            <w:noProof/>
            <w:webHidden/>
          </w:rPr>
          <w:fldChar w:fldCharType="begin"/>
        </w:r>
        <w:r>
          <w:rPr>
            <w:noProof/>
            <w:webHidden/>
          </w:rPr>
          <w:instrText xml:space="preserve"> PAGEREF _Toc200915185 \h </w:instrText>
        </w:r>
        <w:r>
          <w:rPr>
            <w:noProof/>
            <w:webHidden/>
          </w:rPr>
        </w:r>
        <w:r>
          <w:rPr>
            <w:noProof/>
            <w:webHidden/>
          </w:rPr>
          <w:fldChar w:fldCharType="separate"/>
        </w:r>
        <w:r w:rsidR="009058AE">
          <w:rPr>
            <w:noProof/>
            <w:webHidden/>
          </w:rPr>
          <w:t>40</w:t>
        </w:r>
        <w:r>
          <w:rPr>
            <w:noProof/>
            <w:webHidden/>
          </w:rPr>
          <w:fldChar w:fldCharType="end"/>
        </w:r>
      </w:hyperlink>
    </w:p>
    <w:p w14:paraId="5A19F0A3" w14:textId="605556A2"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186" w:history="1">
        <w:r w:rsidRPr="00A6194F">
          <w:rPr>
            <w:rStyle w:val="Hyperlink"/>
            <w:noProof/>
          </w:rPr>
          <w:t>Hình 3.4 Bản phát thảo giao diện đăng nhập</w:t>
        </w:r>
        <w:r>
          <w:rPr>
            <w:noProof/>
            <w:webHidden/>
          </w:rPr>
          <w:tab/>
        </w:r>
        <w:r>
          <w:rPr>
            <w:noProof/>
            <w:webHidden/>
          </w:rPr>
          <w:fldChar w:fldCharType="begin"/>
        </w:r>
        <w:r>
          <w:rPr>
            <w:noProof/>
            <w:webHidden/>
          </w:rPr>
          <w:instrText xml:space="preserve"> PAGEREF _Toc200915186 \h </w:instrText>
        </w:r>
        <w:r>
          <w:rPr>
            <w:noProof/>
            <w:webHidden/>
          </w:rPr>
        </w:r>
        <w:r>
          <w:rPr>
            <w:noProof/>
            <w:webHidden/>
          </w:rPr>
          <w:fldChar w:fldCharType="separate"/>
        </w:r>
        <w:r w:rsidR="009058AE">
          <w:rPr>
            <w:noProof/>
            <w:webHidden/>
          </w:rPr>
          <w:t>41</w:t>
        </w:r>
        <w:r>
          <w:rPr>
            <w:noProof/>
            <w:webHidden/>
          </w:rPr>
          <w:fldChar w:fldCharType="end"/>
        </w:r>
      </w:hyperlink>
    </w:p>
    <w:p w14:paraId="30317974" w14:textId="4BFE8EA4"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187" w:history="1">
        <w:r w:rsidRPr="00A6194F">
          <w:rPr>
            <w:rStyle w:val="Hyperlink"/>
            <w:noProof/>
          </w:rPr>
          <w:t>Hình 3.5 Bản phát thảo giao diện danh sách hiển thị</w:t>
        </w:r>
        <w:r>
          <w:rPr>
            <w:noProof/>
            <w:webHidden/>
          </w:rPr>
          <w:tab/>
        </w:r>
        <w:r>
          <w:rPr>
            <w:noProof/>
            <w:webHidden/>
          </w:rPr>
          <w:fldChar w:fldCharType="begin"/>
        </w:r>
        <w:r>
          <w:rPr>
            <w:noProof/>
            <w:webHidden/>
          </w:rPr>
          <w:instrText xml:space="preserve"> PAGEREF _Toc200915187 \h </w:instrText>
        </w:r>
        <w:r>
          <w:rPr>
            <w:noProof/>
            <w:webHidden/>
          </w:rPr>
        </w:r>
        <w:r>
          <w:rPr>
            <w:noProof/>
            <w:webHidden/>
          </w:rPr>
          <w:fldChar w:fldCharType="separate"/>
        </w:r>
        <w:r w:rsidR="009058AE">
          <w:rPr>
            <w:noProof/>
            <w:webHidden/>
          </w:rPr>
          <w:t>42</w:t>
        </w:r>
        <w:r>
          <w:rPr>
            <w:noProof/>
            <w:webHidden/>
          </w:rPr>
          <w:fldChar w:fldCharType="end"/>
        </w:r>
      </w:hyperlink>
    </w:p>
    <w:p w14:paraId="750D219E" w14:textId="0FB40746"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188" w:history="1">
        <w:r w:rsidRPr="00A6194F">
          <w:rPr>
            <w:rStyle w:val="Hyperlink"/>
            <w:noProof/>
          </w:rPr>
          <w:t>Hình 3.6 Bản phát thảo giao diện thêm mới và chỉnh sửa</w:t>
        </w:r>
        <w:r>
          <w:rPr>
            <w:noProof/>
            <w:webHidden/>
          </w:rPr>
          <w:tab/>
        </w:r>
        <w:r>
          <w:rPr>
            <w:noProof/>
            <w:webHidden/>
          </w:rPr>
          <w:fldChar w:fldCharType="begin"/>
        </w:r>
        <w:r>
          <w:rPr>
            <w:noProof/>
            <w:webHidden/>
          </w:rPr>
          <w:instrText xml:space="preserve"> PAGEREF _Toc200915188 \h </w:instrText>
        </w:r>
        <w:r>
          <w:rPr>
            <w:noProof/>
            <w:webHidden/>
          </w:rPr>
        </w:r>
        <w:r>
          <w:rPr>
            <w:noProof/>
            <w:webHidden/>
          </w:rPr>
          <w:fldChar w:fldCharType="separate"/>
        </w:r>
        <w:r w:rsidR="009058AE">
          <w:rPr>
            <w:noProof/>
            <w:webHidden/>
          </w:rPr>
          <w:t>42</w:t>
        </w:r>
        <w:r>
          <w:rPr>
            <w:noProof/>
            <w:webHidden/>
          </w:rPr>
          <w:fldChar w:fldCharType="end"/>
        </w:r>
      </w:hyperlink>
    </w:p>
    <w:p w14:paraId="13CF995F" w14:textId="5A7A025E"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189" w:history="1">
        <w:r w:rsidRPr="00A6194F">
          <w:rPr>
            <w:rStyle w:val="Hyperlink"/>
            <w:noProof/>
          </w:rPr>
          <w:t>Hình 3.7 Thiết kế giao diện xem thông tin chi tiết</w:t>
        </w:r>
        <w:r>
          <w:rPr>
            <w:noProof/>
            <w:webHidden/>
          </w:rPr>
          <w:tab/>
        </w:r>
        <w:r>
          <w:rPr>
            <w:noProof/>
            <w:webHidden/>
          </w:rPr>
          <w:fldChar w:fldCharType="begin"/>
        </w:r>
        <w:r>
          <w:rPr>
            <w:noProof/>
            <w:webHidden/>
          </w:rPr>
          <w:instrText xml:space="preserve"> PAGEREF _Toc200915189 \h </w:instrText>
        </w:r>
        <w:r>
          <w:rPr>
            <w:noProof/>
            <w:webHidden/>
          </w:rPr>
        </w:r>
        <w:r>
          <w:rPr>
            <w:noProof/>
            <w:webHidden/>
          </w:rPr>
          <w:fldChar w:fldCharType="separate"/>
        </w:r>
        <w:r w:rsidR="009058AE">
          <w:rPr>
            <w:noProof/>
            <w:webHidden/>
          </w:rPr>
          <w:t>43</w:t>
        </w:r>
        <w:r>
          <w:rPr>
            <w:noProof/>
            <w:webHidden/>
          </w:rPr>
          <w:fldChar w:fldCharType="end"/>
        </w:r>
      </w:hyperlink>
    </w:p>
    <w:p w14:paraId="1E3B8570" w14:textId="0DCF6B31"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190" w:history="1">
        <w:r w:rsidRPr="00A6194F">
          <w:rPr>
            <w:rStyle w:val="Hyperlink"/>
            <w:noProof/>
          </w:rPr>
          <w:t>Hình 3.8 Bảng phát thảo giao diện thống kê</w:t>
        </w:r>
        <w:r>
          <w:rPr>
            <w:noProof/>
            <w:webHidden/>
          </w:rPr>
          <w:tab/>
        </w:r>
        <w:r>
          <w:rPr>
            <w:noProof/>
            <w:webHidden/>
          </w:rPr>
          <w:fldChar w:fldCharType="begin"/>
        </w:r>
        <w:r>
          <w:rPr>
            <w:noProof/>
            <w:webHidden/>
          </w:rPr>
          <w:instrText xml:space="preserve"> PAGEREF _Toc200915190 \h </w:instrText>
        </w:r>
        <w:r>
          <w:rPr>
            <w:noProof/>
            <w:webHidden/>
          </w:rPr>
        </w:r>
        <w:r>
          <w:rPr>
            <w:noProof/>
            <w:webHidden/>
          </w:rPr>
          <w:fldChar w:fldCharType="separate"/>
        </w:r>
        <w:r w:rsidR="009058AE">
          <w:rPr>
            <w:noProof/>
            <w:webHidden/>
          </w:rPr>
          <w:t>43</w:t>
        </w:r>
        <w:r>
          <w:rPr>
            <w:noProof/>
            <w:webHidden/>
          </w:rPr>
          <w:fldChar w:fldCharType="end"/>
        </w:r>
      </w:hyperlink>
    </w:p>
    <w:p w14:paraId="6C7AEECE" w14:textId="38B084EA"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191" w:history="1">
        <w:r w:rsidRPr="00A6194F">
          <w:rPr>
            <w:rStyle w:val="Hyperlink"/>
            <w:noProof/>
          </w:rPr>
          <w:t>Hình 4.1 Giao diện thực tế chức năng đăng nhập</w:t>
        </w:r>
        <w:r>
          <w:rPr>
            <w:noProof/>
            <w:webHidden/>
          </w:rPr>
          <w:tab/>
        </w:r>
        <w:r>
          <w:rPr>
            <w:noProof/>
            <w:webHidden/>
          </w:rPr>
          <w:fldChar w:fldCharType="begin"/>
        </w:r>
        <w:r>
          <w:rPr>
            <w:noProof/>
            <w:webHidden/>
          </w:rPr>
          <w:instrText xml:space="preserve"> PAGEREF _Toc200915191 \h </w:instrText>
        </w:r>
        <w:r>
          <w:rPr>
            <w:noProof/>
            <w:webHidden/>
          </w:rPr>
        </w:r>
        <w:r>
          <w:rPr>
            <w:noProof/>
            <w:webHidden/>
          </w:rPr>
          <w:fldChar w:fldCharType="separate"/>
        </w:r>
        <w:r w:rsidR="009058AE">
          <w:rPr>
            <w:noProof/>
            <w:webHidden/>
          </w:rPr>
          <w:t>48</w:t>
        </w:r>
        <w:r>
          <w:rPr>
            <w:noProof/>
            <w:webHidden/>
          </w:rPr>
          <w:fldChar w:fldCharType="end"/>
        </w:r>
      </w:hyperlink>
    </w:p>
    <w:p w14:paraId="43283BDD" w14:textId="6948B1E6"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192" w:history="1">
        <w:r w:rsidRPr="00A6194F">
          <w:rPr>
            <w:rStyle w:val="Hyperlink"/>
            <w:noProof/>
          </w:rPr>
          <w:t>Hình 4.2 Giao diện thực thế chức năng xem thông tin và thay đổi mật khẩu</w:t>
        </w:r>
        <w:r>
          <w:rPr>
            <w:noProof/>
            <w:webHidden/>
          </w:rPr>
          <w:tab/>
        </w:r>
        <w:r>
          <w:rPr>
            <w:noProof/>
            <w:webHidden/>
          </w:rPr>
          <w:fldChar w:fldCharType="begin"/>
        </w:r>
        <w:r>
          <w:rPr>
            <w:noProof/>
            <w:webHidden/>
          </w:rPr>
          <w:instrText xml:space="preserve"> PAGEREF _Toc200915192 \h </w:instrText>
        </w:r>
        <w:r>
          <w:rPr>
            <w:noProof/>
            <w:webHidden/>
          </w:rPr>
        </w:r>
        <w:r>
          <w:rPr>
            <w:noProof/>
            <w:webHidden/>
          </w:rPr>
          <w:fldChar w:fldCharType="separate"/>
        </w:r>
        <w:r w:rsidR="009058AE">
          <w:rPr>
            <w:noProof/>
            <w:webHidden/>
          </w:rPr>
          <w:t>49</w:t>
        </w:r>
        <w:r>
          <w:rPr>
            <w:noProof/>
            <w:webHidden/>
          </w:rPr>
          <w:fldChar w:fldCharType="end"/>
        </w:r>
      </w:hyperlink>
    </w:p>
    <w:p w14:paraId="798D5DD4" w14:textId="661ACE77"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193" w:history="1">
        <w:r w:rsidRPr="00A6194F">
          <w:rPr>
            <w:rStyle w:val="Hyperlink"/>
            <w:noProof/>
          </w:rPr>
          <w:t>Hình 4.3 Giao diện thực tế chức năng thêm thủ công thiết bị</w:t>
        </w:r>
        <w:r>
          <w:rPr>
            <w:noProof/>
            <w:webHidden/>
          </w:rPr>
          <w:tab/>
        </w:r>
        <w:r>
          <w:rPr>
            <w:noProof/>
            <w:webHidden/>
          </w:rPr>
          <w:fldChar w:fldCharType="begin"/>
        </w:r>
        <w:r>
          <w:rPr>
            <w:noProof/>
            <w:webHidden/>
          </w:rPr>
          <w:instrText xml:space="preserve"> PAGEREF _Toc200915193 \h </w:instrText>
        </w:r>
        <w:r>
          <w:rPr>
            <w:noProof/>
            <w:webHidden/>
          </w:rPr>
        </w:r>
        <w:r>
          <w:rPr>
            <w:noProof/>
            <w:webHidden/>
          </w:rPr>
          <w:fldChar w:fldCharType="separate"/>
        </w:r>
        <w:r w:rsidR="009058AE">
          <w:rPr>
            <w:noProof/>
            <w:webHidden/>
          </w:rPr>
          <w:t>50</w:t>
        </w:r>
        <w:r>
          <w:rPr>
            <w:noProof/>
            <w:webHidden/>
          </w:rPr>
          <w:fldChar w:fldCharType="end"/>
        </w:r>
      </w:hyperlink>
    </w:p>
    <w:p w14:paraId="3F559855" w14:textId="2AEC0E3B"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194" w:history="1">
        <w:r w:rsidRPr="00A6194F">
          <w:rPr>
            <w:rStyle w:val="Hyperlink"/>
            <w:noProof/>
          </w:rPr>
          <w:t>Hình 4.4 Giao diện thực tế chức năng thêm thiết bị bằng file</w:t>
        </w:r>
        <w:r>
          <w:rPr>
            <w:noProof/>
            <w:webHidden/>
          </w:rPr>
          <w:tab/>
        </w:r>
        <w:r>
          <w:rPr>
            <w:noProof/>
            <w:webHidden/>
          </w:rPr>
          <w:fldChar w:fldCharType="begin"/>
        </w:r>
        <w:r>
          <w:rPr>
            <w:noProof/>
            <w:webHidden/>
          </w:rPr>
          <w:instrText xml:space="preserve"> PAGEREF _Toc200915194 \h </w:instrText>
        </w:r>
        <w:r>
          <w:rPr>
            <w:noProof/>
            <w:webHidden/>
          </w:rPr>
        </w:r>
        <w:r>
          <w:rPr>
            <w:noProof/>
            <w:webHidden/>
          </w:rPr>
          <w:fldChar w:fldCharType="separate"/>
        </w:r>
        <w:r w:rsidR="009058AE">
          <w:rPr>
            <w:noProof/>
            <w:webHidden/>
          </w:rPr>
          <w:t>50</w:t>
        </w:r>
        <w:r>
          <w:rPr>
            <w:noProof/>
            <w:webHidden/>
          </w:rPr>
          <w:fldChar w:fldCharType="end"/>
        </w:r>
      </w:hyperlink>
    </w:p>
    <w:p w14:paraId="51C1DAB5" w14:textId="113FCFE7"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195" w:history="1">
        <w:r w:rsidRPr="00A6194F">
          <w:rPr>
            <w:rStyle w:val="Hyperlink"/>
            <w:noProof/>
          </w:rPr>
          <w:t>Hình 4.5 Giao diện thực tế của danh sách thiết bị</w:t>
        </w:r>
        <w:r>
          <w:rPr>
            <w:noProof/>
            <w:webHidden/>
          </w:rPr>
          <w:tab/>
        </w:r>
        <w:r>
          <w:rPr>
            <w:noProof/>
            <w:webHidden/>
          </w:rPr>
          <w:fldChar w:fldCharType="begin"/>
        </w:r>
        <w:r>
          <w:rPr>
            <w:noProof/>
            <w:webHidden/>
          </w:rPr>
          <w:instrText xml:space="preserve"> PAGEREF _Toc200915195 \h </w:instrText>
        </w:r>
        <w:r>
          <w:rPr>
            <w:noProof/>
            <w:webHidden/>
          </w:rPr>
        </w:r>
        <w:r>
          <w:rPr>
            <w:noProof/>
            <w:webHidden/>
          </w:rPr>
          <w:fldChar w:fldCharType="separate"/>
        </w:r>
        <w:r w:rsidR="009058AE">
          <w:rPr>
            <w:noProof/>
            <w:webHidden/>
          </w:rPr>
          <w:t>51</w:t>
        </w:r>
        <w:r>
          <w:rPr>
            <w:noProof/>
            <w:webHidden/>
          </w:rPr>
          <w:fldChar w:fldCharType="end"/>
        </w:r>
      </w:hyperlink>
    </w:p>
    <w:p w14:paraId="14F025D4" w14:textId="1D217B9E"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196" w:history="1">
        <w:r w:rsidRPr="00A6194F">
          <w:rPr>
            <w:rStyle w:val="Hyperlink"/>
            <w:noProof/>
          </w:rPr>
          <w:t>Hình 4.6 Giao diện thực tế của chức năng xem thông tin chi tiết thiết bị</w:t>
        </w:r>
        <w:r>
          <w:rPr>
            <w:noProof/>
            <w:webHidden/>
          </w:rPr>
          <w:tab/>
        </w:r>
        <w:r>
          <w:rPr>
            <w:noProof/>
            <w:webHidden/>
          </w:rPr>
          <w:fldChar w:fldCharType="begin"/>
        </w:r>
        <w:r>
          <w:rPr>
            <w:noProof/>
            <w:webHidden/>
          </w:rPr>
          <w:instrText xml:space="preserve"> PAGEREF _Toc200915196 \h </w:instrText>
        </w:r>
        <w:r>
          <w:rPr>
            <w:noProof/>
            <w:webHidden/>
          </w:rPr>
        </w:r>
        <w:r>
          <w:rPr>
            <w:noProof/>
            <w:webHidden/>
          </w:rPr>
          <w:fldChar w:fldCharType="separate"/>
        </w:r>
        <w:r w:rsidR="009058AE">
          <w:rPr>
            <w:noProof/>
            <w:webHidden/>
          </w:rPr>
          <w:t>51</w:t>
        </w:r>
        <w:r>
          <w:rPr>
            <w:noProof/>
            <w:webHidden/>
          </w:rPr>
          <w:fldChar w:fldCharType="end"/>
        </w:r>
      </w:hyperlink>
    </w:p>
    <w:p w14:paraId="5BE7E1D9" w14:textId="3E751FBB"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197" w:history="1">
        <w:r w:rsidRPr="00A6194F">
          <w:rPr>
            <w:rStyle w:val="Hyperlink"/>
            <w:noProof/>
          </w:rPr>
          <w:t>Hình 4.7 Giao diện thực tế của chức năng chỉnh sửa thông tin thiết bị</w:t>
        </w:r>
        <w:r>
          <w:rPr>
            <w:noProof/>
            <w:webHidden/>
          </w:rPr>
          <w:tab/>
        </w:r>
        <w:r>
          <w:rPr>
            <w:noProof/>
            <w:webHidden/>
          </w:rPr>
          <w:fldChar w:fldCharType="begin"/>
        </w:r>
        <w:r>
          <w:rPr>
            <w:noProof/>
            <w:webHidden/>
          </w:rPr>
          <w:instrText xml:space="preserve"> PAGEREF _Toc200915197 \h </w:instrText>
        </w:r>
        <w:r>
          <w:rPr>
            <w:noProof/>
            <w:webHidden/>
          </w:rPr>
        </w:r>
        <w:r>
          <w:rPr>
            <w:noProof/>
            <w:webHidden/>
          </w:rPr>
          <w:fldChar w:fldCharType="separate"/>
        </w:r>
        <w:r w:rsidR="009058AE">
          <w:rPr>
            <w:noProof/>
            <w:webHidden/>
          </w:rPr>
          <w:t>52</w:t>
        </w:r>
        <w:r>
          <w:rPr>
            <w:noProof/>
            <w:webHidden/>
          </w:rPr>
          <w:fldChar w:fldCharType="end"/>
        </w:r>
      </w:hyperlink>
    </w:p>
    <w:p w14:paraId="69D025A2" w14:textId="2C382023"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198" w:history="1">
        <w:r w:rsidRPr="00A6194F">
          <w:rPr>
            <w:rStyle w:val="Hyperlink"/>
            <w:noProof/>
          </w:rPr>
          <w:t>Hình 4.8 Giao diện thực tế của chức năng thêm phòng thủ công</w:t>
        </w:r>
        <w:r>
          <w:rPr>
            <w:noProof/>
            <w:webHidden/>
          </w:rPr>
          <w:tab/>
        </w:r>
        <w:r>
          <w:rPr>
            <w:noProof/>
            <w:webHidden/>
          </w:rPr>
          <w:fldChar w:fldCharType="begin"/>
        </w:r>
        <w:r>
          <w:rPr>
            <w:noProof/>
            <w:webHidden/>
          </w:rPr>
          <w:instrText xml:space="preserve"> PAGEREF _Toc200915198 \h </w:instrText>
        </w:r>
        <w:r>
          <w:rPr>
            <w:noProof/>
            <w:webHidden/>
          </w:rPr>
        </w:r>
        <w:r>
          <w:rPr>
            <w:noProof/>
            <w:webHidden/>
          </w:rPr>
          <w:fldChar w:fldCharType="separate"/>
        </w:r>
        <w:r w:rsidR="009058AE">
          <w:rPr>
            <w:noProof/>
            <w:webHidden/>
          </w:rPr>
          <w:t>52</w:t>
        </w:r>
        <w:r>
          <w:rPr>
            <w:noProof/>
            <w:webHidden/>
          </w:rPr>
          <w:fldChar w:fldCharType="end"/>
        </w:r>
      </w:hyperlink>
    </w:p>
    <w:p w14:paraId="7140B5F4" w14:textId="2868EC16"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199" w:history="1">
        <w:r w:rsidRPr="00A6194F">
          <w:rPr>
            <w:rStyle w:val="Hyperlink"/>
            <w:noProof/>
          </w:rPr>
          <w:t>Hình 4.9 Giao diện thực tế của chức năng thêm phòng bằng file</w:t>
        </w:r>
        <w:r>
          <w:rPr>
            <w:noProof/>
            <w:webHidden/>
          </w:rPr>
          <w:tab/>
        </w:r>
        <w:r>
          <w:rPr>
            <w:noProof/>
            <w:webHidden/>
          </w:rPr>
          <w:fldChar w:fldCharType="begin"/>
        </w:r>
        <w:r>
          <w:rPr>
            <w:noProof/>
            <w:webHidden/>
          </w:rPr>
          <w:instrText xml:space="preserve"> PAGEREF _Toc200915199 \h </w:instrText>
        </w:r>
        <w:r>
          <w:rPr>
            <w:noProof/>
            <w:webHidden/>
          </w:rPr>
        </w:r>
        <w:r>
          <w:rPr>
            <w:noProof/>
            <w:webHidden/>
          </w:rPr>
          <w:fldChar w:fldCharType="separate"/>
        </w:r>
        <w:r w:rsidR="009058AE">
          <w:rPr>
            <w:noProof/>
            <w:webHidden/>
          </w:rPr>
          <w:t>53</w:t>
        </w:r>
        <w:r>
          <w:rPr>
            <w:noProof/>
            <w:webHidden/>
          </w:rPr>
          <w:fldChar w:fldCharType="end"/>
        </w:r>
      </w:hyperlink>
    </w:p>
    <w:p w14:paraId="5A914661" w14:textId="185F5CE0"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00" w:history="1">
        <w:r w:rsidRPr="00A6194F">
          <w:rPr>
            <w:rStyle w:val="Hyperlink"/>
            <w:noProof/>
          </w:rPr>
          <w:t>Hình 4.10 Giao diện thực tế chức năng quản lý theo phòng</w:t>
        </w:r>
        <w:r>
          <w:rPr>
            <w:noProof/>
            <w:webHidden/>
          </w:rPr>
          <w:tab/>
        </w:r>
        <w:r>
          <w:rPr>
            <w:noProof/>
            <w:webHidden/>
          </w:rPr>
          <w:fldChar w:fldCharType="begin"/>
        </w:r>
        <w:r>
          <w:rPr>
            <w:noProof/>
            <w:webHidden/>
          </w:rPr>
          <w:instrText xml:space="preserve"> PAGEREF _Toc200915200 \h </w:instrText>
        </w:r>
        <w:r>
          <w:rPr>
            <w:noProof/>
            <w:webHidden/>
          </w:rPr>
        </w:r>
        <w:r>
          <w:rPr>
            <w:noProof/>
            <w:webHidden/>
          </w:rPr>
          <w:fldChar w:fldCharType="separate"/>
        </w:r>
        <w:r w:rsidR="009058AE">
          <w:rPr>
            <w:noProof/>
            <w:webHidden/>
          </w:rPr>
          <w:t>53</w:t>
        </w:r>
        <w:r>
          <w:rPr>
            <w:noProof/>
            <w:webHidden/>
          </w:rPr>
          <w:fldChar w:fldCharType="end"/>
        </w:r>
      </w:hyperlink>
    </w:p>
    <w:p w14:paraId="1245D115" w14:textId="05EDF7BC"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01" w:history="1">
        <w:r w:rsidRPr="00A6194F">
          <w:rPr>
            <w:rStyle w:val="Hyperlink"/>
            <w:noProof/>
          </w:rPr>
          <w:t>Hình 4.11 Giao diện thực tế của chức năng thêm thiết bị vào phòng</w:t>
        </w:r>
        <w:r>
          <w:rPr>
            <w:noProof/>
            <w:webHidden/>
          </w:rPr>
          <w:tab/>
        </w:r>
        <w:r>
          <w:rPr>
            <w:noProof/>
            <w:webHidden/>
          </w:rPr>
          <w:fldChar w:fldCharType="begin"/>
        </w:r>
        <w:r>
          <w:rPr>
            <w:noProof/>
            <w:webHidden/>
          </w:rPr>
          <w:instrText xml:space="preserve"> PAGEREF _Toc200915201 \h </w:instrText>
        </w:r>
        <w:r>
          <w:rPr>
            <w:noProof/>
            <w:webHidden/>
          </w:rPr>
        </w:r>
        <w:r>
          <w:rPr>
            <w:noProof/>
            <w:webHidden/>
          </w:rPr>
          <w:fldChar w:fldCharType="separate"/>
        </w:r>
        <w:r w:rsidR="009058AE">
          <w:rPr>
            <w:noProof/>
            <w:webHidden/>
          </w:rPr>
          <w:t>54</w:t>
        </w:r>
        <w:r>
          <w:rPr>
            <w:noProof/>
            <w:webHidden/>
          </w:rPr>
          <w:fldChar w:fldCharType="end"/>
        </w:r>
      </w:hyperlink>
    </w:p>
    <w:p w14:paraId="1B72BDF1" w14:textId="2A60AED4"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02" w:history="1">
        <w:r w:rsidRPr="00A6194F">
          <w:rPr>
            <w:rStyle w:val="Hyperlink"/>
            <w:noProof/>
          </w:rPr>
          <w:t>Hình 4.12 Giao diện thực tế của chức năng xem thiết bị của phòng</w:t>
        </w:r>
        <w:r>
          <w:rPr>
            <w:noProof/>
            <w:webHidden/>
          </w:rPr>
          <w:tab/>
        </w:r>
        <w:r>
          <w:rPr>
            <w:noProof/>
            <w:webHidden/>
          </w:rPr>
          <w:fldChar w:fldCharType="begin"/>
        </w:r>
        <w:r>
          <w:rPr>
            <w:noProof/>
            <w:webHidden/>
          </w:rPr>
          <w:instrText xml:space="preserve"> PAGEREF _Toc200915202 \h </w:instrText>
        </w:r>
        <w:r>
          <w:rPr>
            <w:noProof/>
            <w:webHidden/>
          </w:rPr>
        </w:r>
        <w:r>
          <w:rPr>
            <w:noProof/>
            <w:webHidden/>
          </w:rPr>
          <w:fldChar w:fldCharType="separate"/>
        </w:r>
        <w:r w:rsidR="009058AE">
          <w:rPr>
            <w:noProof/>
            <w:webHidden/>
          </w:rPr>
          <w:t>54</w:t>
        </w:r>
        <w:r>
          <w:rPr>
            <w:noProof/>
            <w:webHidden/>
          </w:rPr>
          <w:fldChar w:fldCharType="end"/>
        </w:r>
      </w:hyperlink>
    </w:p>
    <w:p w14:paraId="1BED7994" w14:textId="0E6FD2B0"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03" w:history="1">
        <w:r w:rsidRPr="00A6194F">
          <w:rPr>
            <w:rStyle w:val="Hyperlink"/>
            <w:noProof/>
          </w:rPr>
          <w:t>Hình 4.13 Giao diện thực tế của chức năng chuyển phòng</w:t>
        </w:r>
        <w:r>
          <w:rPr>
            <w:noProof/>
            <w:webHidden/>
          </w:rPr>
          <w:tab/>
        </w:r>
        <w:r>
          <w:rPr>
            <w:noProof/>
            <w:webHidden/>
          </w:rPr>
          <w:fldChar w:fldCharType="begin"/>
        </w:r>
        <w:r>
          <w:rPr>
            <w:noProof/>
            <w:webHidden/>
          </w:rPr>
          <w:instrText xml:space="preserve"> PAGEREF _Toc200915203 \h </w:instrText>
        </w:r>
        <w:r>
          <w:rPr>
            <w:noProof/>
            <w:webHidden/>
          </w:rPr>
        </w:r>
        <w:r>
          <w:rPr>
            <w:noProof/>
            <w:webHidden/>
          </w:rPr>
          <w:fldChar w:fldCharType="separate"/>
        </w:r>
        <w:r w:rsidR="009058AE">
          <w:rPr>
            <w:noProof/>
            <w:webHidden/>
          </w:rPr>
          <w:t>55</w:t>
        </w:r>
        <w:r>
          <w:rPr>
            <w:noProof/>
            <w:webHidden/>
          </w:rPr>
          <w:fldChar w:fldCharType="end"/>
        </w:r>
      </w:hyperlink>
    </w:p>
    <w:p w14:paraId="005DF0FF" w14:textId="576F37BF"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04" w:history="1">
        <w:r w:rsidRPr="00A6194F">
          <w:rPr>
            <w:rStyle w:val="Hyperlink"/>
            <w:noProof/>
          </w:rPr>
          <w:t>Hình 4.14 Giao diện thực tế của chức năng mượn trả thiết bị</w:t>
        </w:r>
        <w:r>
          <w:rPr>
            <w:noProof/>
            <w:webHidden/>
          </w:rPr>
          <w:tab/>
        </w:r>
        <w:r>
          <w:rPr>
            <w:noProof/>
            <w:webHidden/>
          </w:rPr>
          <w:fldChar w:fldCharType="begin"/>
        </w:r>
        <w:r>
          <w:rPr>
            <w:noProof/>
            <w:webHidden/>
          </w:rPr>
          <w:instrText xml:space="preserve"> PAGEREF _Toc200915204 \h </w:instrText>
        </w:r>
        <w:r>
          <w:rPr>
            <w:noProof/>
            <w:webHidden/>
          </w:rPr>
        </w:r>
        <w:r>
          <w:rPr>
            <w:noProof/>
            <w:webHidden/>
          </w:rPr>
          <w:fldChar w:fldCharType="separate"/>
        </w:r>
        <w:r w:rsidR="009058AE">
          <w:rPr>
            <w:noProof/>
            <w:webHidden/>
          </w:rPr>
          <w:t>56</w:t>
        </w:r>
        <w:r>
          <w:rPr>
            <w:noProof/>
            <w:webHidden/>
          </w:rPr>
          <w:fldChar w:fldCharType="end"/>
        </w:r>
      </w:hyperlink>
    </w:p>
    <w:p w14:paraId="2EF30C07" w14:textId="6EC7072F"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05" w:history="1">
        <w:r w:rsidRPr="00A6194F">
          <w:rPr>
            <w:rStyle w:val="Hyperlink"/>
            <w:noProof/>
          </w:rPr>
          <w:t>Hình 4.15 Giao diện thực tế của chức năng chọn thiết bị để mượn</w:t>
        </w:r>
        <w:r>
          <w:rPr>
            <w:noProof/>
            <w:webHidden/>
          </w:rPr>
          <w:tab/>
        </w:r>
        <w:r>
          <w:rPr>
            <w:noProof/>
            <w:webHidden/>
          </w:rPr>
          <w:fldChar w:fldCharType="begin"/>
        </w:r>
        <w:r>
          <w:rPr>
            <w:noProof/>
            <w:webHidden/>
          </w:rPr>
          <w:instrText xml:space="preserve"> PAGEREF _Toc200915205 \h </w:instrText>
        </w:r>
        <w:r>
          <w:rPr>
            <w:noProof/>
            <w:webHidden/>
          </w:rPr>
        </w:r>
        <w:r>
          <w:rPr>
            <w:noProof/>
            <w:webHidden/>
          </w:rPr>
          <w:fldChar w:fldCharType="separate"/>
        </w:r>
        <w:r w:rsidR="009058AE">
          <w:rPr>
            <w:noProof/>
            <w:webHidden/>
          </w:rPr>
          <w:t>56</w:t>
        </w:r>
        <w:r>
          <w:rPr>
            <w:noProof/>
            <w:webHidden/>
          </w:rPr>
          <w:fldChar w:fldCharType="end"/>
        </w:r>
      </w:hyperlink>
    </w:p>
    <w:p w14:paraId="3D213486" w14:textId="0D294249"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06" w:history="1">
        <w:r w:rsidRPr="00A6194F">
          <w:rPr>
            <w:rStyle w:val="Hyperlink"/>
            <w:noProof/>
          </w:rPr>
          <w:t>Hình 4.16 Giao diện thực tế của chức năng chọn giảng viên mượn thiết bị</w:t>
        </w:r>
        <w:r>
          <w:rPr>
            <w:noProof/>
            <w:webHidden/>
          </w:rPr>
          <w:tab/>
        </w:r>
        <w:r>
          <w:rPr>
            <w:noProof/>
            <w:webHidden/>
          </w:rPr>
          <w:fldChar w:fldCharType="begin"/>
        </w:r>
        <w:r>
          <w:rPr>
            <w:noProof/>
            <w:webHidden/>
          </w:rPr>
          <w:instrText xml:space="preserve"> PAGEREF _Toc200915206 \h </w:instrText>
        </w:r>
        <w:r>
          <w:rPr>
            <w:noProof/>
            <w:webHidden/>
          </w:rPr>
        </w:r>
        <w:r>
          <w:rPr>
            <w:noProof/>
            <w:webHidden/>
          </w:rPr>
          <w:fldChar w:fldCharType="separate"/>
        </w:r>
        <w:r w:rsidR="009058AE">
          <w:rPr>
            <w:noProof/>
            <w:webHidden/>
          </w:rPr>
          <w:t>57</w:t>
        </w:r>
        <w:r>
          <w:rPr>
            <w:noProof/>
            <w:webHidden/>
          </w:rPr>
          <w:fldChar w:fldCharType="end"/>
        </w:r>
      </w:hyperlink>
    </w:p>
    <w:p w14:paraId="3DE8C196" w14:textId="007E55C4"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07" w:history="1">
        <w:r w:rsidRPr="00A6194F">
          <w:rPr>
            <w:rStyle w:val="Hyperlink"/>
            <w:noProof/>
          </w:rPr>
          <w:t>Hình 4.17 Giao diện thực tế của chức năng chọn phòng mượn thiết bị</w:t>
        </w:r>
        <w:r>
          <w:rPr>
            <w:noProof/>
            <w:webHidden/>
          </w:rPr>
          <w:tab/>
        </w:r>
        <w:r>
          <w:rPr>
            <w:noProof/>
            <w:webHidden/>
          </w:rPr>
          <w:fldChar w:fldCharType="begin"/>
        </w:r>
        <w:r>
          <w:rPr>
            <w:noProof/>
            <w:webHidden/>
          </w:rPr>
          <w:instrText xml:space="preserve"> PAGEREF _Toc200915207 \h </w:instrText>
        </w:r>
        <w:r>
          <w:rPr>
            <w:noProof/>
            <w:webHidden/>
          </w:rPr>
        </w:r>
        <w:r>
          <w:rPr>
            <w:noProof/>
            <w:webHidden/>
          </w:rPr>
          <w:fldChar w:fldCharType="separate"/>
        </w:r>
        <w:r w:rsidR="009058AE">
          <w:rPr>
            <w:noProof/>
            <w:webHidden/>
          </w:rPr>
          <w:t>58</w:t>
        </w:r>
        <w:r>
          <w:rPr>
            <w:noProof/>
            <w:webHidden/>
          </w:rPr>
          <w:fldChar w:fldCharType="end"/>
        </w:r>
      </w:hyperlink>
    </w:p>
    <w:p w14:paraId="25576738" w14:textId="4BAB5BC4"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08" w:history="1">
        <w:r w:rsidRPr="00A6194F">
          <w:rPr>
            <w:rStyle w:val="Hyperlink"/>
            <w:noProof/>
          </w:rPr>
          <w:t>Hình 4.18 Giao diện thực tế của chức năng xem thông tin đơn mượn thiết bị</w:t>
        </w:r>
        <w:r>
          <w:rPr>
            <w:noProof/>
            <w:webHidden/>
          </w:rPr>
          <w:tab/>
        </w:r>
        <w:r>
          <w:rPr>
            <w:noProof/>
            <w:webHidden/>
          </w:rPr>
          <w:fldChar w:fldCharType="begin"/>
        </w:r>
        <w:r>
          <w:rPr>
            <w:noProof/>
            <w:webHidden/>
          </w:rPr>
          <w:instrText xml:space="preserve"> PAGEREF _Toc200915208 \h </w:instrText>
        </w:r>
        <w:r>
          <w:rPr>
            <w:noProof/>
            <w:webHidden/>
          </w:rPr>
        </w:r>
        <w:r>
          <w:rPr>
            <w:noProof/>
            <w:webHidden/>
          </w:rPr>
          <w:fldChar w:fldCharType="separate"/>
        </w:r>
        <w:r w:rsidR="009058AE">
          <w:rPr>
            <w:noProof/>
            <w:webHidden/>
          </w:rPr>
          <w:t>59</w:t>
        </w:r>
        <w:r>
          <w:rPr>
            <w:noProof/>
            <w:webHidden/>
          </w:rPr>
          <w:fldChar w:fldCharType="end"/>
        </w:r>
      </w:hyperlink>
    </w:p>
    <w:p w14:paraId="251F8D03" w14:textId="1090B0D5"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09" w:history="1">
        <w:r w:rsidRPr="00A6194F">
          <w:rPr>
            <w:rStyle w:val="Hyperlink"/>
            <w:noProof/>
          </w:rPr>
          <w:t>Hình 4.19 Giao diện thực tế chức năng thêm thủ công quà tặng</w:t>
        </w:r>
        <w:r>
          <w:rPr>
            <w:noProof/>
            <w:webHidden/>
          </w:rPr>
          <w:tab/>
        </w:r>
        <w:r>
          <w:rPr>
            <w:noProof/>
            <w:webHidden/>
          </w:rPr>
          <w:fldChar w:fldCharType="begin"/>
        </w:r>
        <w:r>
          <w:rPr>
            <w:noProof/>
            <w:webHidden/>
          </w:rPr>
          <w:instrText xml:space="preserve"> PAGEREF _Toc200915209 \h </w:instrText>
        </w:r>
        <w:r>
          <w:rPr>
            <w:noProof/>
            <w:webHidden/>
          </w:rPr>
        </w:r>
        <w:r>
          <w:rPr>
            <w:noProof/>
            <w:webHidden/>
          </w:rPr>
          <w:fldChar w:fldCharType="separate"/>
        </w:r>
        <w:r w:rsidR="009058AE">
          <w:rPr>
            <w:noProof/>
            <w:webHidden/>
          </w:rPr>
          <w:t>60</w:t>
        </w:r>
        <w:r>
          <w:rPr>
            <w:noProof/>
            <w:webHidden/>
          </w:rPr>
          <w:fldChar w:fldCharType="end"/>
        </w:r>
      </w:hyperlink>
    </w:p>
    <w:p w14:paraId="4671725F" w14:textId="3DA63621"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10" w:history="1">
        <w:r w:rsidRPr="00A6194F">
          <w:rPr>
            <w:rStyle w:val="Hyperlink"/>
            <w:noProof/>
          </w:rPr>
          <w:t>Hình 4.20 Giao diện thực tế của chức năng thêm quà tặng bằng file</w:t>
        </w:r>
        <w:r>
          <w:rPr>
            <w:noProof/>
            <w:webHidden/>
          </w:rPr>
          <w:tab/>
        </w:r>
        <w:r>
          <w:rPr>
            <w:noProof/>
            <w:webHidden/>
          </w:rPr>
          <w:fldChar w:fldCharType="begin"/>
        </w:r>
        <w:r>
          <w:rPr>
            <w:noProof/>
            <w:webHidden/>
          </w:rPr>
          <w:instrText xml:space="preserve"> PAGEREF _Toc200915210 \h </w:instrText>
        </w:r>
        <w:r>
          <w:rPr>
            <w:noProof/>
            <w:webHidden/>
          </w:rPr>
        </w:r>
        <w:r>
          <w:rPr>
            <w:noProof/>
            <w:webHidden/>
          </w:rPr>
          <w:fldChar w:fldCharType="separate"/>
        </w:r>
        <w:r w:rsidR="009058AE">
          <w:rPr>
            <w:noProof/>
            <w:webHidden/>
          </w:rPr>
          <w:t>60</w:t>
        </w:r>
        <w:r>
          <w:rPr>
            <w:noProof/>
            <w:webHidden/>
          </w:rPr>
          <w:fldChar w:fldCharType="end"/>
        </w:r>
      </w:hyperlink>
    </w:p>
    <w:p w14:paraId="093D8EE4" w14:textId="78BFA2BE"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11" w:history="1">
        <w:r w:rsidRPr="00A6194F">
          <w:rPr>
            <w:rStyle w:val="Hyperlink"/>
            <w:noProof/>
          </w:rPr>
          <w:t>Hình 4.21 Giao diện thực tế của danh sách quà tặng</w:t>
        </w:r>
        <w:r>
          <w:rPr>
            <w:noProof/>
            <w:webHidden/>
          </w:rPr>
          <w:tab/>
        </w:r>
        <w:r>
          <w:rPr>
            <w:noProof/>
            <w:webHidden/>
          </w:rPr>
          <w:fldChar w:fldCharType="begin"/>
        </w:r>
        <w:r>
          <w:rPr>
            <w:noProof/>
            <w:webHidden/>
          </w:rPr>
          <w:instrText xml:space="preserve"> PAGEREF _Toc200915211 \h </w:instrText>
        </w:r>
        <w:r>
          <w:rPr>
            <w:noProof/>
            <w:webHidden/>
          </w:rPr>
        </w:r>
        <w:r>
          <w:rPr>
            <w:noProof/>
            <w:webHidden/>
          </w:rPr>
          <w:fldChar w:fldCharType="separate"/>
        </w:r>
        <w:r w:rsidR="009058AE">
          <w:rPr>
            <w:noProof/>
            <w:webHidden/>
          </w:rPr>
          <w:t>61</w:t>
        </w:r>
        <w:r>
          <w:rPr>
            <w:noProof/>
            <w:webHidden/>
          </w:rPr>
          <w:fldChar w:fldCharType="end"/>
        </w:r>
      </w:hyperlink>
    </w:p>
    <w:p w14:paraId="199F7548" w14:textId="44E54F95"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12" w:history="1">
        <w:r w:rsidRPr="00A6194F">
          <w:rPr>
            <w:rStyle w:val="Hyperlink"/>
            <w:noProof/>
          </w:rPr>
          <w:t>Hình 4.22 Giao diện thực tế của chức năng xem thông tin chi tiết quà tặng</w:t>
        </w:r>
        <w:r>
          <w:rPr>
            <w:noProof/>
            <w:webHidden/>
          </w:rPr>
          <w:tab/>
        </w:r>
        <w:r>
          <w:rPr>
            <w:noProof/>
            <w:webHidden/>
          </w:rPr>
          <w:fldChar w:fldCharType="begin"/>
        </w:r>
        <w:r>
          <w:rPr>
            <w:noProof/>
            <w:webHidden/>
          </w:rPr>
          <w:instrText xml:space="preserve"> PAGEREF _Toc200915212 \h </w:instrText>
        </w:r>
        <w:r>
          <w:rPr>
            <w:noProof/>
            <w:webHidden/>
          </w:rPr>
        </w:r>
        <w:r>
          <w:rPr>
            <w:noProof/>
            <w:webHidden/>
          </w:rPr>
          <w:fldChar w:fldCharType="separate"/>
        </w:r>
        <w:r w:rsidR="009058AE">
          <w:rPr>
            <w:noProof/>
            <w:webHidden/>
          </w:rPr>
          <w:t>61</w:t>
        </w:r>
        <w:r>
          <w:rPr>
            <w:noProof/>
            <w:webHidden/>
          </w:rPr>
          <w:fldChar w:fldCharType="end"/>
        </w:r>
      </w:hyperlink>
    </w:p>
    <w:p w14:paraId="15630454" w14:textId="015EFA4A"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13" w:history="1">
        <w:r w:rsidRPr="00A6194F">
          <w:rPr>
            <w:rStyle w:val="Hyperlink"/>
            <w:noProof/>
          </w:rPr>
          <w:t>Hình 4.23 Giao diện thực tế của chức năng chỉnh sửa thông tin quà tặng</w:t>
        </w:r>
        <w:r>
          <w:rPr>
            <w:noProof/>
            <w:webHidden/>
          </w:rPr>
          <w:tab/>
        </w:r>
        <w:r>
          <w:rPr>
            <w:noProof/>
            <w:webHidden/>
          </w:rPr>
          <w:fldChar w:fldCharType="begin"/>
        </w:r>
        <w:r>
          <w:rPr>
            <w:noProof/>
            <w:webHidden/>
          </w:rPr>
          <w:instrText xml:space="preserve"> PAGEREF _Toc200915213 \h </w:instrText>
        </w:r>
        <w:r>
          <w:rPr>
            <w:noProof/>
            <w:webHidden/>
          </w:rPr>
        </w:r>
        <w:r>
          <w:rPr>
            <w:noProof/>
            <w:webHidden/>
          </w:rPr>
          <w:fldChar w:fldCharType="separate"/>
        </w:r>
        <w:r w:rsidR="009058AE">
          <w:rPr>
            <w:noProof/>
            <w:webHidden/>
          </w:rPr>
          <w:t>62</w:t>
        </w:r>
        <w:r>
          <w:rPr>
            <w:noProof/>
            <w:webHidden/>
          </w:rPr>
          <w:fldChar w:fldCharType="end"/>
        </w:r>
      </w:hyperlink>
    </w:p>
    <w:p w14:paraId="12A9D4B3" w14:textId="34D37098"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14" w:history="1">
        <w:r w:rsidRPr="00A6194F">
          <w:rPr>
            <w:rStyle w:val="Hyperlink"/>
            <w:noProof/>
          </w:rPr>
          <w:t>Hình 4.24 Giao diện thực tế của danh sách đơn yêu cầu quà tặng</w:t>
        </w:r>
        <w:r>
          <w:rPr>
            <w:noProof/>
            <w:webHidden/>
          </w:rPr>
          <w:tab/>
        </w:r>
        <w:r>
          <w:rPr>
            <w:noProof/>
            <w:webHidden/>
          </w:rPr>
          <w:fldChar w:fldCharType="begin"/>
        </w:r>
        <w:r>
          <w:rPr>
            <w:noProof/>
            <w:webHidden/>
          </w:rPr>
          <w:instrText xml:space="preserve"> PAGEREF _Toc200915214 \h </w:instrText>
        </w:r>
        <w:r>
          <w:rPr>
            <w:noProof/>
            <w:webHidden/>
          </w:rPr>
        </w:r>
        <w:r>
          <w:rPr>
            <w:noProof/>
            <w:webHidden/>
          </w:rPr>
          <w:fldChar w:fldCharType="separate"/>
        </w:r>
        <w:r w:rsidR="009058AE">
          <w:rPr>
            <w:noProof/>
            <w:webHidden/>
          </w:rPr>
          <w:t>62</w:t>
        </w:r>
        <w:r>
          <w:rPr>
            <w:noProof/>
            <w:webHidden/>
          </w:rPr>
          <w:fldChar w:fldCharType="end"/>
        </w:r>
      </w:hyperlink>
    </w:p>
    <w:p w14:paraId="185183C3" w14:textId="6247E8D3"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15" w:history="1">
        <w:r w:rsidRPr="00A6194F">
          <w:rPr>
            <w:rStyle w:val="Hyperlink"/>
            <w:noProof/>
          </w:rPr>
          <w:t>Hình 4.25 Giao diện thực tế của modal thêm đơn yêu cầu quà tặng từ PDF</w:t>
        </w:r>
        <w:r>
          <w:rPr>
            <w:noProof/>
            <w:webHidden/>
          </w:rPr>
          <w:tab/>
        </w:r>
        <w:r>
          <w:rPr>
            <w:noProof/>
            <w:webHidden/>
          </w:rPr>
          <w:fldChar w:fldCharType="begin"/>
        </w:r>
        <w:r>
          <w:rPr>
            <w:noProof/>
            <w:webHidden/>
          </w:rPr>
          <w:instrText xml:space="preserve"> PAGEREF _Toc200915215 \h </w:instrText>
        </w:r>
        <w:r>
          <w:rPr>
            <w:noProof/>
            <w:webHidden/>
          </w:rPr>
        </w:r>
        <w:r>
          <w:rPr>
            <w:noProof/>
            <w:webHidden/>
          </w:rPr>
          <w:fldChar w:fldCharType="separate"/>
        </w:r>
        <w:r w:rsidR="009058AE">
          <w:rPr>
            <w:noProof/>
            <w:webHidden/>
          </w:rPr>
          <w:t>63</w:t>
        </w:r>
        <w:r>
          <w:rPr>
            <w:noProof/>
            <w:webHidden/>
          </w:rPr>
          <w:fldChar w:fldCharType="end"/>
        </w:r>
      </w:hyperlink>
    </w:p>
    <w:p w14:paraId="0A38942E" w14:textId="70AFD70F"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16" w:history="1">
        <w:r w:rsidRPr="00A6194F">
          <w:rPr>
            <w:rStyle w:val="Hyperlink"/>
            <w:noProof/>
          </w:rPr>
          <w:t>Hình 4.26 Giao diện thực tế của chọn quà tặng để mượn</w:t>
        </w:r>
        <w:r>
          <w:rPr>
            <w:noProof/>
            <w:webHidden/>
          </w:rPr>
          <w:tab/>
        </w:r>
        <w:r>
          <w:rPr>
            <w:noProof/>
            <w:webHidden/>
          </w:rPr>
          <w:fldChar w:fldCharType="begin"/>
        </w:r>
        <w:r>
          <w:rPr>
            <w:noProof/>
            <w:webHidden/>
          </w:rPr>
          <w:instrText xml:space="preserve"> PAGEREF _Toc200915216 \h </w:instrText>
        </w:r>
        <w:r>
          <w:rPr>
            <w:noProof/>
            <w:webHidden/>
          </w:rPr>
        </w:r>
        <w:r>
          <w:rPr>
            <w:noProof/>
            <w:webHidden/>
          </w:rPr>
          <w:fldChar w:fldCharType="separate"/>
        </w:r>
        <w:r w:rsidR="009058AE">
          <w:rPr>
            <w:noProof/>
            <w:webHidden/>
          </w:rPr>
          <w:t>63</w:t>
        </w:r>
        <w:r>
          <w:rPr>
            <w:noProof/>
            <w:webHidden/>
          </w:rPr>
          <w:fldChar w:fldCharType="end"/>
        </w:r>
      </w:hyperlink>
    </w:p>
    <w:p w14:paraId="37994F00" w14:textId="631D40BB"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17" w:history="1">
        <w:r w:rsidRPr="00A6194F">
          <w:rPr>
            <w:rStyle w:val="Hyperlink"/>
            <w:noProof/>
          </w:rPr>
          <w:t>Hình 4.27 Giao diện thực tế của chức năng chọn mục đích sử dụng và người yêu cầu</w:t>
        </w:r>
        <w:r>
          <w:rPr>
            <w:noProof/>
            <w:webHidden/>
          </w:rPr>
          <w:tab/>
        </w:r>
        <w:r>
          <w:rPr>
            <w:noProof/>
            <w:webHidden/>
          </w:rPr>
          <w:fldChar w:fldCharType="begin"/>
        </w:r>
        <w:r>
          <w:rPr>
            <w:noProof/>
            <w:webHidden/>
          </w:rPr>
          <w:instrText xml:space="preserve"> PAGEREF _Toc200915217 \h </w:instrText>
        </w:r>
        <w:r>
          <w:rPr>
            <w:noProof/>
            <w:webHidden/>
          </w:rPr>
        </w:r>
        <w:r>
          <w:rPr>
            <w:noProof/>
            <w:webHidden/>
          </w:rPr>
          <w:fldChar w:fldCharType="separate"/>
        </w:r>
        <w:r w:rsidR="009058AE">
          <w:rPr>
            <w:noProof/>
            <w:webHidden/>
          </w:rPr>
          <w:t>64</w:t>
        </w:r>
        <w:r>
          <w:rPr>
            <w:noProof/>
            <w:webHidden/>
          </w:rPr>
          <w:fldChar w:fldCharType="end"/>
        </w:r>
      </w:hyperlink>
    </w:p>
    <w:p w14:paraId="0F7885E0" w14:textId="35FB4D97"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18" w:history="1">
        <w:r w:rsidRPr="00A6194F">
          <w:rPr>
            <w:rStyle w:val="Hyperlink"/>
            <w:noProof/>
          </w:rPr>
          <w:t>Hình 4.28 Giao diện thực tế chức năng xem thông tin đơn yêu cầu quà tặng</w:t>
        </w:r>
        <w:r>
          <w:rPr>
            <w:noProof/>
            <w:webHidden/>
          </w:rPr>
          <w:tab/>
        </w:r>
        <w:r>
          <w:rPr>
            <w:noProof/>
            <w:webHidden/>
          </w:rPr>
          <w:fldChar w:fldCharType="begin"/>
        </w:r>
        <w:r>
          <w:rPr>
            <w:noProof/>
            <w:webHidden/>
          </w:rPr>
          <w:instrText xml:space="preserve"> PAGEREF _Toc200915218 \h </w:instrText>
        </w:r>
        <w:r>
          <w:rPr>
            <w:noProof/>
            <w:webHidden/>
          </w:rPr>
        </w:r>
        <w:r>
          <w:rPr>
            <w:noProof/>
            <w:webHidden/>
          </w:rPr>
          <w:fldChar w:fldCharType="separate"/>
        </w:r>
        <w:r w:rsidR="009058AE">
          <w:rPr>
            <w:noProof/>
            <w:webHidden/>
          </w:rPr>
          <w:t>65</w:t>
        </w:r>
        <w:r>
          <w:rPr>
            <w:noProof/>
            <w:webHidden/>
          </w:rPr>
          <w:fldChar w:fldCharType="end"/>
        </w:r>
      </w:hyperlink>
    </w:p>
    <w:p w14:paraId="1DB491CF" w14:textId="19747826"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19" w:history="1">
        <w:r w:rsidRPr="00A6194F">
          <w:rPr>
            <w:rStyle w:val="Hyperlink"/>
            <w:noProof/>
          </w:rPr>
          <w:t>Hình 4.29 Giao diện cảnh báo khi nhấn vào nút duyệt đơn</w:t>
        </w:r>
        <w:r>
          <w:rPr>
            <w:noProof/>
            <w:webHidden/>
          </w:rPr>
          <w:tab/>
        </w:r>
        <w:r>
          <w:rPr>
            <w:noProof/>
            <w:webHidden/>
          </w:rPr>
          <w:fldChar w:fldCharType="begin"/>
        </w:r>
        <w:r>
          <w:rPr>
            <w:noProof/>
            <w:webHidden/>
          </w:rPr>
          <w:instrText xml:space="preserve"> PAGEREF _Toc200915219 \h </w:instrText>
        </w:r>
        <w:r>
          <w:rPr>
            <w:noProof/>
            <w:webHidden/>
          </w:rPr>
        </w:r>
        <w:r>
          <w:rPr>
            <w:noProof/>
            <w:webHidden/>
          </w:rPr>
          <w:fldChar w:fldCharType="separate"/>
        </w:r>
        <w:r w:rsidR="009058AE">
          <w:rPr>
            <w:noProof/>
            <w:webHidden/>
          </w:rPr>
          <w:t>65</w:t>
        </w:r>
        <w:r>
          <w:rPr>
            <w:noProof/>
            <w:webHidden/>
          </w:rPr>
          <w:fldChar w:fldCharType="end"/>
        </w:r>
      </w:hyperlink>
    </w:p>
    <w:p w14:paraId="334A64DA" w14:textId="2CFC82C3"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20" w:history="1">
        <w:r w:rsidRPr="00A6194F">
          <w:rPr>
            <w:rStyle w:val="Hyperlink"/>
            <w:noProof/>
          </w:rPr>
          <w:t>Hình 4.30 Giao diện thực tế của đơn yêu cầu quà tặng có hoàn trả</w:t>
        </w:r>
        <w:r>
          <w:rPr>
            <w:noProof/>
            <w:webHidden/>
          </w:rPr>
          <w:tab/>
        </w:r>
        <w:r>
          <w:rPr>
            <w:noProof/>
            <w:webHidden/>
          </w:rPr>
          <w:fldChar w:fldCharType="begin"/>
        </w:r>
        <w:r>
          <w:rPr>
            <w:noProof/>
            <w:webHidden/>
          </w:rPr>
          <w:instrText xml:space="preserve"> PAGEREF _Toc200915220 \h </w:instrText>
        </w:r>
        <w:r>
          <w:rPr>
            <w:noProof/>
            <w:webHidden/>
          </w:rPr>
        </w:r>
        <w:r>
          <w:rPr>
            <w:noProof/>
            <w:webHidden/>
          </w:rPr>
          <w:fldChar w:fldCharType="separate"/>
        </w:r>
        <w:r w:rsidR="009058AE">
          <w:rPr>
            <w:noProof/>
            <w:webHidden/>
          </w:rPr>
          <w:t>66</w:t>
        </w:r>
        <w:r>
          <w:rPr>
            <w:noProof/>
            <w:webHidden/>
          </w:rPr>
          <w:fldChar w:fldCharType="end"/>
        </w:r>
      </w:hyperlink>
    </w:p>
    <w:p w14:paraId="480BD0F1" w14:textId="7024713F"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21" w:history="1">
        <w:r w:rsidRPr="00A6194F">
          <w:rPr>
            <w:rStyle w:val="Hyperlink"/>
            <w:noProof/>
          </w:rPr>
          <w:t>Hình 4.31 Giao diện thực tế của chức năng thống kê quà tặng</w:t>
        </w:r>
        <w:r>
          <w:rPr>
            <w:noProof/>
            <w:webHidden/>
          </w:rPr>
          <w:tab/>
        </w:r>
        <w:r>
          <w:rPr>
            <w:noProof/>
            <w:webHidden/>
          </w:rPr>
          <w:fldChar w:fldCharType="begin"/>
        </w:r>
        <w:r>
          <w:rPr>
            <w:noProof/>
            <w:webHidden/>
          </w:rPr>
          <w:instrText xml:space="preserve"> PAGEREF _Toc200915221 \h </w:instrText>
        </w:r>
        <w:r>
          <w:rPr>
            <w:noProof/>
            <w:webHidden/>
          </w:rPr>
        </w:r>
        <w:r>
          <w:rPr>
            <w:noProof/>
            <w:webHidden/>
          </w:rPr>
          <w:fldChar w:fldCharType="separate"/>
        </w:r>
        <w:r w:rsidR="009058AE">
          <w:rPr>
            <w:noProof/>
            <w:webHidden/>
          </w:rPr>
          <w:t>66</w:t>
        </w:r>
        <w:r>
          <w:rPr>
            <w:noProof/>
            <w:webHidden/>
          </w:rPr>
          <w:fldChar w:fldCharType="end"/>
        </w:r>
      </w:hyperlink>
    </w:p>
    <w:p w14:paraId="085B8DEA" w14:textId="0AF87F3E"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22" w:history="1">
        <w:r w:rsidRPr="00A6194F">
          <w:rPr>
            <w:rStyle w:val="Hyperlink"/>
            <w:noProof/>
          </w:rPr>
          <w:t>Hình 4.32 Giao diện thực tế của chức năng thêm tài khoản người dùng</w:t>
        </w:r>
        <w:r>
          <w:rPr>
            <w:noProof/>
            <w:webHidden/>
          </w:rPr>
          <w:tab/>
        </w:r>
        <w:r>
          <w:rPr>
            <w:noProof/>
            <w:webHidden/>
          </w:rPr>
          <w:fldChar w:fldCharType="begin"/>
        </w:r>
        <w:r>
          <w:rPr>
            <w:noProof/>
            <w:webHidden/>
          </w:rPr>
          <w:instrText xml:space="preserve"> PAGEREF _Toc200915222 \h </w:instrText>
        </w:r>
        <w:r>
          <w:rPr>
            <w:noProof/>
            <w:webHidden/>
          </w:rPr>
        </w:r>
        <w:r>
          <w:rPr>
            <w:noProof/>
            <w:webHidden/>
          </w:rPr>
          <w:fldChar w:fldCharType="separate"/>
        </w:r>
        <w:r w:rsidR="009058AE">
          <w:rPr>
            <w:noProof/>
            <w:webHidden/>
          </w:rPr>
          <w:t>68</w:t>
        </w:r>
        <w:r>
          <w:rPr>
            <w:noProof/>
            <w:webHidden/>
          </w:rPr>
          <w:fldChar w:fldCharType="end"/>
        </w:r>
      </w:hyperlink>
    </w:p>
    <w:p w14:paraId="3B5FEDC0" w14:textId="0A7464FA"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23" w:history="1">
        <w:r w:rsidRPr="00A6194F">
          <w:rPr>
            <w:rStyle w:val="Hyperlink"/>
            <w:noProof/>
          </w:rPr>
          <w:t>Hình 4.33 Giao diện thực tế chức năng chỉnh sửa thông tin tài khoản</w:t>
        </w:r>
        <w:r>
          <w:rPr>
            <w:noProof/>
            <w:webHidden/>
          </w:rPr>
          <w:tab/>
        </w:r>
        <w:r>
          <w:rPr>
            <w:noProof/>
            <w:webHidden/>
          </w:rPr>
          <w:fldChar w:fldCharType="begin"/>
        </w:r>
        <w:r>
          <w:rPr>
            <w:noProof/>
            <w:webHidden/>
          </w:rPr>
          <w:instrText xml:space="preserve"> PAGEREF _Toc200915223 \h </w:instrText>
        </w:r>
        <w:r>
          <w:rPr>
            <w:noProof/>
            <w:webHidden/>
          </w:rPr>
        </w:r>
        <w:r>
          <w:rPr>
            <w:noProof/>
            <w:webHidden/>
          </w:rPr>
          <w:fldChar w:fldCharType="separate"/>
        </w:r>
        <w:r w:rsidR="009058AE">
          <w:rPr>
            <w:noProof/>
            <w:webHidden/>
          </w:rPr>
          <w:t>69</w:t>
        </w:r>
        <w:r>
          <w:rPr>
            <w:noProof/>
            <w:webHidden/>
          </w:rPr>
          <w:fldChar w:fldCharType="end"/>
        </w:r>
      </w:hyperlink>
    </w:p>
    <w:p w14:paraId="6A30AAE0" w14:textId="2D623FAE"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24" w:history="1">
        <w:r w:rsidRPr="00A6194F">
          <w:rPr>
            <w:rStyle w:val="Hyperlink"/>
            <w:noProof/>
          </w:rPr>
          <w:t>Hình 4.34 Giao diện thực tế chức năng xem thông tin chi tiết tài khoản</w:t>
        </w:r>
        <w:r>
          <w:rPr>
            <w:noProof/>
            <w:webHidden/>
          </w:rPr>
          <w:tab/>
        </w:r>
        <w:r>
          <w:rPr>
            <w:noProof/>
            <w:webHidden/>
          </w:rPr>
          <w:fldChar w:fldCharType="begin"/>
        </w:r>
        <w:r>
          <w:rPr>
            <w:noProof/>
            <w:webHidden/>
          </w:rPr>
          <w:instrText xml:space="preserve"> PAGEREF _Toc200915224 \h </w:instrText>
        </w:r>
        <w:r>
          <w:rPr>
            <w:noProof/>
            <w:webHidden/>
          </w:rPr>
        </w:r>
        <w:r>
          <w:rPr>
            <w:noProof/>
            <w:webHidden/>
          </w:rPr>
          <w:fldChar w:fldCharType="separate"/>
        </w:r>
        <w:r w:rsidR="009058AE">
          <w:rPr>
            <w:noProof/>
            <w:webHidden/>
          </w:rPr>
          <w:t>69</w:t>
        </w:r>
        <w:r>
          <w:rPr>
            <w:noProof/>
            <w:webHidden/>
          </w:rPr>
          <w:fldChar w:fldCharType="end"/>
        </w:r>
      </w:hyperlink>
    </w:p>
    <w:p w14:paraId="68184231" w14:textId="68F66C30"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25" w:history="1">
        <w:r w:rsidRPr="00A6194F">
          <w:rPr>
            <w:rStyle w:val="Hyperlink"/>
            <w:noProof/>
          </w:rPr>
          <w:t>Hình 4.35 Giao diện thực tế của tài khoản bị vô hiêu hoá</w:t>
        </w:r>
        <w:r>
          <w:rPr>
            <w:noProof/>
            <w:webHidden/>
          </w:rPr>
          <w:tab/>
        </w:r>
        <w:r>
          <w:rPr>
            <w:noProof/>
            <w:webHidden/>
          </w:rPr>
          <w:fldChar w:fldCharType="begin"/>
        </w:r>
        <w:r>
          <w:rPr>
            <w:noProof/>
            <w:webHidden/>
          </w:rPr>
          <w:instrText xml:space="preserve"> PAGEREF _Toc200915225 \h </w:instrText>
        </w:r>
        <w:r>
          <w:rPr>
            <w:noProof/>
            <w:webHidden/>
          </w:rPr>
        </w:r>
        <w:r>
          <w:rPr>
            <w:noProof/>
            <w:webHidden/>
          </w:rPr>
          <w:fldChar w:fldCharType="separate"/>
        </w:r>
        <w:r w:rsidR="009058AE">
          <w:rPr>
            <w:noProof/>
            <w:webHidden/>
          </w:rPr>
          <w:t>70</w:t>
        </w:r>
        <w:r>
          <w:rPr>
            <w:noProof/>
            <w:webHidden/>
          </w:rPr>
          <w:fldChar w:fldCharType="end"/>
        </w:r>
      </w:hyperlink>
    </w:p>
    <w:p w14:paraId="05B04472" w14:textId="5A8DCE8B"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26" w:history="1">
        <w:r w:rsidRPr="00A6194F">
          <w:rPr>
            <w:rStyle w:val="Hyperlink"/>
            <w:noProof/>
          </w:rPr>
          <w:t>Hình 4.36 Giao diện thực tế của danh sách giảng viên</w:t>
        </w:r>
        <w:r>
          <w:rPr>
            <w:noProof/>
            <w:webHidden/>
          </w:rPr>
          <w:tab/>
        </w:r>
        <w:r>
          <w:rPr>
            <w:noProof/>
            <w:webHidden/>
          </w:rPr>
          <w:fldChar w:fldCharType="begin"/>
        </w:r>
        <w:r>
          <w:rPr>
            <w:noProof/>
            <w:webHidden/>
          </w:rPr>
          <w:instrText xml:space="preserve"> PAGEREF _Toc200915226 \h </w:instrText>
        </w:r>
        <w:r>
          <w:rPr>
            <w:noProof/>
            <w:webHidden/>
          </w:rPr>
        </w:r>
        <w:r>
          <w:rPr>
            <w:noProof/>
            <w:webHidden/>
          </w:rPr>
          <w:fldChar w:fldCharType="separate"/>
        </w:r>
        <w:r w:rsidR="009058AE">
          <w:rPr>
            <w:noProof/>
            <w:webHidden/>
          </w:rPr>
          <w:t>70</w:t>
        </w:r>
        <w:r>
          <w:rPr>
            <w:noProof/>
            <w:webHidden/>
          </w:rPr>
          <w:fldChar w:fldCharType="end"/>
        </w:r>
      </w:hyperlink>
    </w:p>
    <w:p w14:paraId="563E7971" w14:textId="75990640"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27" w:history="1">
        <w:r w:rsidRPr="00A6194F">
          <w:rPr>
            <w:rStyle w:val="Hyperlink"/>
            <w:noProof/>
          </w:rPr>
          <w:t>Hình 4.37 Giao diện thực tế chức năng thêm thủ công giảng viên</w:t>
        </w:r>
        <w:r>
          <w:rPr>
            <w:noProof/>
            <w:webHidden/>
          </w:rPr>
          <w:tab/>
        </w:r>
        <w:r>
          <w:rPr>
            <w:noProof/>
            <w:webHidden/>
          </w:rPr>
          <w:fldChar w:fldCharType="begin"/>
        </w:r>
        <w:r>
          <w:rPr>
            <w:noProof/>
            <w:webHidden/>
          </w:rPr>
          <w:instrText xml:space="preserve"> PAGEREF _Toc200915227 \h </w:instrText>
        </w:r>
        <w:r>
          <w:rPr>
            <w:noProof/>
            <w:webHidden/>
          </w:rPr>
        </w:r>
        <w:r>
          <w:rPr>
            <w:noProof/>
            <w:webHidden/>
          </w:rPr>
          <w:fldChar w:fldCharType="separate"/>
        </w:r>
        <w:r w:rsidR="009058AE">
          <w:rPr>
            <w:noProof/>
            <w:webHidden/>
          </w:rPr>
          <w:t>71</w:t>
        </w:r>
        <w:r>
          <w:rPr>
            <w:noProof/>
            <w:webHidden/>
          </w:rPr>
          <w:fldChar w:fldCharType="end"/>
        </w:r>
      </w:hyperlink>
    </w:p>
    <w:p w14:paraId="35C5CE73" w14:textId="1675F7B3"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28" w:history="1">
        <w:r w:rsidRPr="00A6194F">
          <w:rPr>
            <w:rStyle w:val="Hyperlink"/>
            <w:noProof/>
          </w:rPr>
          <w:t>Hình 4.38 Giao diện thực tế của chức năng thêm giảng viên bằng file</w:t>
        </w:r>
        <w:r>
          <w:rPr>
            <w:noProof/>
            <w:webHidden/>
          </w:rPr>
          <w:tab/>
        </w:r>
        <w:r>
          <w:rPr>
            <w:noProof/>
            <w:webHidden/>
          </w:rPr>
          <w:fldChar w:fldCharType="begin"/>
        </w:r>
        <w:r>
          <w:rPr>
            <w:noProof/>
            <w:webHidden/>
          </w:rPr>
          <w:instrText xml:space="preserve"> PAGEREF _Toc200915228 \h </w:instrText>
        </w:r>
        <w:r>
          <w:rPr>
            <w:noProof/>
            <w:webHidden/>
          </w:rPr>
        </w:r>
        <w:r>
          <w:rPr>
            <w:noProof/>
            <w:webHidden/>
          </w:rPr>
          <w:fldChar w:fldCharType="separate"/>
        </w:r>
        <w:r w:rsidR="009058AE">
          <w:rPr>
            <w:noProof/>
            <w:webHidden/>
          </w:rPr>
          <w:t>71</w:t>
        </w:r>
        <w:r>
          <w:rPr>
            <w:noProof/>
            <w:webHidden/>
          </w:rPr>
          <w:fldChar w:fldCharType="end"/>
        </w:r>
      </w:hyperlink>
    </w:p>
    <w:p w14:paraId="008DE8EC" w14:textId="5A931570"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29" w:history="1">
        <w:r w:rsidRPr="00A6194F">
          <w:rPr>
            <w:rStyle w:val="Hyperlink"/>
            <w:noProof/>
          </w:rPr>
          <w:t>Hình 4.39 Giao diện thực tế của chức năng chỉnh sửa, xoá giảng viên</w:t>
        </w:r>
        <w:r>
          <w:rPr>
            <w:noProof/>
            <w:webHidden/>
          </w:rPr>
          <w:tab/>
        </w:r>
        <w:r>
          <w:rPr>
            <w:noProof/>
            <w:webHidden/>
          </w:rPr>
          <w:fldChar w:fldCharType="begin"/>
        </w:r>
        <w:r>
          <w:rPr>
            <w:noProof/>
            <w:webHidden/>
          </w:rPr>
          <w:instrText xml:space="preserve"> PAGEREF _Toc200915229 \h </w:instrText>
        </w:r>
        <w:r>
          <w:rPr>
            <w:noProof/>
            <w:webHidden/>
          </w:rPr>
        </w:r>
        <w:r>
          <w:rPr>
            <w:noProof/>
            <w:webHidden/>
          </w:rPr>
          <w:fldChar w:fldCharType="separate"/>
        </w:r>
        <w:r w:rsidR="009058AE">
          <w:rPr>
            <w:noProof/>
            <w:webHidden/>
          </w:rPr>
          <w:t>72</w:t>
        </w:r>
        <w:r>
          <w:rPr>
            <w:noProof/>
            <w:webHidden/>
          </w:rPr>
          <w:fldChar w:fldCharType="end"/>
        </w:r>
      </w:hyperlink>
    </w:p>
    <w:p w14:paraId="5F2D62B9" w14:textId="3B887139"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30" w:history="1">
        <w:r w:rsidRPr="00A6194F">
          <w:rPr>
            <w:rStyle w:val="Hyperlink"/>
            <w:noProof/>
          </w:rPr>
          <w:t>Hình 4.40 Giao diện thực tế của chức năng thông báo</w:t>
        </w:r>
        <w:r>
          <w:rPr>
            <w:noProof/>
            <w:webHidden/>
          </w:rPr>
          <w:tab/>
        </w:r>
        <w:r>
          <w:rPr>
            <w:noProof/>
            <w:webHidden/>
          </w:rPr>
          <w:fldChar w:fldCharType="begin"/>
        </w:r>
        <w:r>
          <w:rPr>
            <w:noProof/>
            <w:webHidden/>
          </w:rPr>
          <w:instrText xml:space="preserve"> PAGEREF _Toc200915230 \h </w:instrText>
        </w:r>
        <w:r>
          <w:rPr>
            <w:noProof/>
            <w:webHidden/>
          </w:rPr>
        </w:r>
        <w:r>
          <w:rPr>
            <w:noProof/>
            <w:webHidden/>
          </w:rPr>
          <w:fldChar w:fldCharType="separate"/>
        </w:r>
        <w:r w:rsidR="009058AE">
          <w:rPr>
            <w:noProof/>
            <w:webHidden/>
          </w:rPr>
          <w:t>73</w:t>
        </w:r>
        <w:r>
          <w:rPr>
            <w:noProof/>
            <w:webHidden/>
          </w:rPr>
          <w:fldChar w:fldCharType="end"/>
        </w:r>
      </w:hyperlink>
    </w:p>
    <w:p w14:paraId="6B314DDD" w14:textId="6527D23B"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31" w:history="1">
        <w:r w:rsidRPr="00A6194F">
          <w:rPr>
            <w:rStyle w:val="Hyperlink"/>
            <w:noProof/>
          </w:rPr>
          <w:t>Hình 4.41 Mail thông báo khi được cấp tài khoản</w:t>
        </w:r>
        <w:r>
          <w:rPr>
            <w:noProof/>
            <w:webHidden/>
          </w:rPr>
          <w:tab/>
        </w:r>
        <w:r>
          <w:rPr>
            <w:noProof/>
            <w:webHidden/>
          </w:rPr>
          <w:fldChar w:fldCharType="begin"/>
        </w:r>
        <w:r>
          <w:rPr>
            <w:noProof/>
            <w:webHidden/>
          </w:rPr>
          <w:instrText xml:space="preserve"> PAGEREF _Toc200915231 \h </w:instrText>
        </w:r>
        <w:r>
          <w:rPr>
            <w:noProof/>
            <w:webHidden/>
          </w:rPr>
        </w:r>
        <w:r>
          <w:rPr>
            <w:noProof/>
            <w:webHidden/>
          </w:rPr>
          <w:fldChar w:fldCharType="separate"/>
        </w:r>
        <w:r w:rsidR="009058AE">
          <w:rPr>
            <w:noProof/>
            <w:webHidden/>
          </w:rPr>
          <w:t>74</w:t>
        </w:r>
        <w:r>
          <w:rPr>
            <w:noProof/>
            <w:webHidden/>
          </w:rPr>
          <w:fldChar w:fldCharType="end"/>
        </w:r>
      </w:hyperlink>
    </w:p>
    <w:p w14:paraId="5D8509D9" w14:textId="2D77DC7A"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32" w:history="1">
        <w:r w:rsidRPr="00A6194F">
          <w:rPr>
            <w:rStyle w:val="Hyperlink"/>
            <w:noProof/>
          </w:rPr>
          <w:t>Hình 4.42 Cây thư mục</w:t>
        </w:r>
        <w:r>
          <w:rPr>
            <w:noProof/>
            <w:webHidden/>
          </w:rPr>
          <w:tab/>
        </w:r>
        <w:r>
          <w:rPr>
            <w:noProof/>
            <w:webHidden/>
          </w:rPr>
          <w:fldChar w:fldCharType="begin"/>
        </w:r>
        <w:r>
          <w:rPr>
            <w:noProof/>
            <w:webHidden/>
          </w:rPr>
          <w:instrText xml:space="preserve"> PAGEREF _Toc200915232 \h </w:instrText>
        </w:r>
        <w:r>
          <w:rPr>
            <w:noProof/>
            <w:webHidden/>
          </w:rPr>
        </w:r>
        <w:r>
          <w:rPr>
            <w:noProof/>
            <w:webHidden/>
          </w:rPr>
          <w:fldChar w:fldCharType="separate"/>
        </w:r>
        <w:r w:rsidR="009058AE">
          <w:rPr>
            <w:noProof/>
            <w:webHidden/>
          </w:rPr>
          <w:t>75</w:t>
        </w:r>
        <w:r>
          <w:rPr>
            <w:noProof/>
            <w:webHidden/>
          </w:rPr>
          <w:fldChar w:fldCharType="end"/>
        </w:r>
      </w:hyperlink>
    </w:p>
    <w:p w14:paraId="53D7BFB1" w14:textId="694C48AF"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33" w:history="1">
        <w:r w:rsidRPr="00A6194F">
          <w:rPr>
            <w:rStyle w:val="Hyperlink"/>
            <w:noProof/>
          </w:rPr>
          <w:t>Hình 4.43 Giao diện Terminal khi chạy dự án thành công</w:t>
        </w:r>
        <w:r>
          <w:rPr>
            <w:noProof/>
            <w:webHidden/>
          </w:rPr>
          <w:tab/>
        </w:r>
        <w:r>
          <w:rPr>
            <w:noProof/>
            <w:webHidden/>
          </w:rPr>
          <w:fldChar w:fldCharType="begin"/>
        </w:r>
        <w:r>
          <w:rPr>
            <w:noProof/>
            <w:webHidden/>
          </w:rPr>
          <w:instrText xml:space="preserve"> PAGEREF _Toc200915233 \h </w:instrText>
        </w:r>
        <w:r>
          <w:rPr>
            <w:noProof/>
            <w:webHidden/>
          </w:rPr>
        </w:r>
        <w:r>
          <w:rPr>
            <w:noProof/>
            <w:webHidden/>
          </w:rPr>
          <w:fldChar w:fldCharType="separate"/>
        </w:r>
        <w:r w:rsidR="009058AE">
          <w:rPr>
            <w:noProof/>
            <w:webHidden/>
          </w:rPr>
          <w:t>76</w:t>
        </w:r>
        <w:r>
          <w:rPr>
            <w:noProof/>
            <w:webHidden/>
          </w:rPr>
          <w:fldChar w:fldCharType="end"/>
        </w:r>
      </w:hyperlink>
    </w:p>
    <w:p w14:paraId="389116B2" w14:textId="16E1DECB" w:rsidR="00B053FC" w:rsidRDefault="001B3C16" w:rsidP="00746105">
      <w:pPr>
        <w:spacing w:after="160" w:line="259" w:lineRule="auto"/>
        <w:jc w:val="center"/>
        <w:rPr>
          <w:b/>
          <w:sz w:val="28"/>
          <w:szCs w:val="28"/>
        </w:rPr>
      </w:pPr>
      <w:r>
        <w:rPr>
          <w:b/>
          <w:sz w:val="28"/>
          <w:szCs w:val="28"/>
        </w:rPr>
        <w:fldChar w:fldCharType="end"/>
      </w:r>
      <w:r w:rsidR="00B053FC">
        <w:rPr>
          <w:b/>
          <w:sz w:val="28"/>
          <w:szCs w:val="28"/>
        </w:rPr>
        <w:t xml:space="preserve"> </w:t>
      </w:r>
      <w:r w:rsidR="00B053FC">
        <w:rPr>
          <w:b/>
          <w:sz w:val="28"/>
          <w:szCs w:val="28"/>
        </w:rPr>
        <w:br w:type="page"/>
      </w:r>
    </w:p>
    <w:p w14:paraId="39D6DC71" w14:textId="65C102B0" w:rsidR="00AF4014" w:rsidRDefault="00AF4014" w:rsidP="00746105">
      <w:pPr>
        <w:spacing w:after="160" w:line="259" w:lineRule="auto"/>
        <w:jc w:val="center"/>
        <w:rPr>
          <w:b/>
          <w:sz w:val="28"/>
          <w:szCs w:val="28"/>
        </w:rPr>
      </w:pPr>
      <w:r>
        <w:rPr>
          <w:b/>
          <w:sz w:val="28"/>
          <w:szCs w:val="28"/>
        </w:rPr>
        <w:t>DANH MỤC CÁC BẢNG, SƠ ĐỒ</w:t>
      </w:r>
    </w:p>
    <w:p w14:paraId="0D874990" w14:textId="7F93F07B" w:rsidR="00207826" w:rsidRDefault="001B3C16">
      <w:pPr>
        <w:pStyle w:val="TableofFigures"/>
        <w:tabs>
          <w:tab w:val="right" w:leader="dot" w:pos="9345"/>
        </w:tabs>
        <w:rPr>
          <w:rFonts w:asciiTheme="minorHAnsi" w:eastAsiaTheme="minorEastAsia" w:hAnsiTheme="minorHAnsi" w:cstheme="minorBidi"/>
          <w:noProof/>
          <w:kern w:val="2"/>
          <w:sz w:val="24"/>
          <w14:ligatures w14:val="standardContextual"/>
        </w:rPr>
      </w:pPr>
      <w:r>
        <w:rPr>
          <w:b/>
          <w:color w:val="000000" w:themeColor="text1"/>
        </w:rPr>
        <w:fldChar w:fldCharType="begin"/>
      </w:r>
      <w:r>
        <w:rPr>
          <w:b/>
          <w:color w:val="000000" w:themeColor="text1"/>
        </w:rPr>
        <w:instrText xml:space="preserve"> TOC \h \z \c "Bảng" </w:instrText>
      </w:r>
      <w:r>
        <w:rPr>
          <w:b/>
          <w:color w:val="000000" w:themeColor="text1"/>
        </w:rPr>
        <w:fldChar w:fldCharType="separate"/>
      </w:r>
      <w:hyperlink w:anchor="_Toc200915234" w:history="1">
        <w:r w:rsidR="00207826" w:rsidRPr="0017105A">
          <w:rPr>
            <w:rStyle w:val="Hyperlink"/>
            <w:noProof/>
          </w:rPr>
          <w:t>Bảng 2.1. Các thẻ HTML thông dụng</w:t>
        </w:r>
        <w:r w:rsidR="00207826">
          <w:rPr>
            <w:noProof/>
            <w:webHidden/>
          </w:rPr>
          <w:tab/>
        </w:r>
        <w:r w:rsidR="00207826">
          <w:rPr>
            <w:noProof/>
            <w:webHidden/>
          </w:rPr>
          <w:fldChar w:fldCharType="begin"/>
        </w:r>
        <w:r w:rsidR="00207826">
          <w:rPr>
            <w:noProof/>
            <w:webHidden/>
          </w:rPr>
          <w:instrText xml:space="preserve"> PAGEREF _Toc200915234 \h </w:instrText>
        </w:r>
        <w:r w:rsidR="00207826">
          <w:rPr>
            <w:noProof/>
            <w:webHidden/>
          </w:rPr>
        </w:r>
        <w:r w:rsidR="00207826">
          <w:rPr>
            <w:noProof/>
            <w:webHidden/>
          </w:rPr>
          <w:fldChar w:fldCharType="separate"/>
        </w:r>
        <w:r w:rsidR="009058AE">
          <w:rPr>
            <w:noProof/>
            <w:webHidden/>
          </w:rPr>
          <w:t>14</w:t>
        </w:r>
        <w:r w:rsidR="00207826">
          <w:rPr>
            <w:noProof/>
            <w:webHidden/>
          </w:rPr>
          <w:fldChar w:fldCharType="end"/>
        </w:r>
      </w:hyperlink>
    </w:p>
    <w:p w14:paraId="1A1DE106" w14:textId="1293043C"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35" w:history="1">
        <w:r w:rsidRPr="0017105A">
          <w:rPr>
            <w:rStyle w:val="Hyperlink"/>
            <w:noProof/>
          </w:rPr>
          <w:t>Bảng 3.1 Các chức năng trong hệ thống quản lý thiết bị và quà tặng</w:t>
        </w:r>
        <w:r>
          <w:rPr>
            <w:noProof/>
            <w:webHidden/>
          </w:rPr>
          <w:tab/>
        </w:r>
        <w:r>
          <w:rPr>
            <w:noProof/>
            <w:webHidden/>
          </w:rPr>
          <w:fldChar w:fldCharType="begin"/>
        </w:r>
        <w:r>
          <w:rPr>
            <w:noProof/>
            <w:webHidden/>
          </w:rPr>
          <w:instrText xml:space="preserve"> PAGEREF _Toc200915235 \h </w:instrText>
        </w:r>
        <w:r>
          <w:rPr>
            <w:noProof/>
            <w:webHidden/>
          </w:rPr>
        </w:r>
        <w:r>
          <w:rPr>
            <w:noProof/>
            <w:webHidden/>
          </w:rPr>
          <w:fldChar w:fldCharType="separate"/>
        </w:r>
        <w:r w:rsidR="009058AE">
          <w:rPr>
            <w:noProof/>
            <w:webHidden/>
          </w:rPr>
          <w:t>30</w:t>
        </w:r>
        <w:r>
          <w:rPr>
            <w:noProof/>
            <w:webHidden/>
          </w:rPr>
          <w:fldChar w:fldCharType="end"/>
        </w:r>
      </w:hyperlink>
    </w:p>
    <w:p w14:paraId="074E5024" w14:textId="44A6AB5A"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36" w:history="1">
        <w:r w:rsidRPr="0017105A">
          <w:rPr>
            <w:rStyle w:val="Hyperlink"/>
            <w:noProof/>
          </w:rPr>
          <w:t>Bảng 3.2 Các công nghệ được lựa chọn sử dụng</w:t>
        </w:r>
        <w:r>
          <w:rPr>
            <w:noProof/>
            <w:webHidden/>
          </w:rPr>
          <w:tab/>
        </w:r>
        <w:r>
          <w:rPr>
            <w:noProof/>
            <w:webHidden/>
          </w:rPr>
          <w:fldChar w:fldCharType="begin"/>
        </w:r>
        <w:r>
          <w:rPr>
            <w:noProof/>
            <w:webHidden/>
          </w:rPr>
          <w:instrText xml:space="preserve"> PAGEREF _Toc200915236 \h </w:instrText>
        </w:r>
        <w:r>
          <w:rPr>
            <w:noProof/>
            <w:webHidden/>
          </w:rPr>
        </w:r>
        <w:r>
          <w:rPr>
            <w:noProof/>
            <w:webHidden/>
          </w:rPr>
          <w:fldChar w:fldCharType="separate"/>
        </w:r>
        <w:r w:rsidR="009058AE">
          <w:rPr>
            <w:noProof/>
            <w:webHidden/>
          </w:rPr>
          <w:t>32</w:t>
        </w:r>
        <w:r>
          <w:rPr>
            <w:noProof/>
            <w:webHidden/>
          </w:rPr>
          <w:fldChar w:fldCharType="end"/>
        </w:r>
      </w:hyperlink>
    </w:p>
    <w:p w14:paraId="626527F4" w14:textId="667D6453"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37" w:history="1">
        <w:r w:rsidRPr="0017105A">
          <w:rPr>
            <w:rStyle w:val="Hyperlink"/>
            <w:noProof/>
          </w:rPr>
          <w:t>Bảng 3.3 Bảng dữ liệu tài khoản người dùng</w:t>
        </w:r>
        <w:r>
          <w:rPr>
            <w:noProof/>
            <w:webHidden/>
          </w:rPr>
          <w:tab/>
        </w:r>
        <w:r>
          <w:rPr>
            <w:noProof/>
            <w:webHidden/>
          </w:rPr>
          <w:fldChar w:fldCharType="begin"/>
        </w:r>
        <w:r>
          <w:rPr>
            <w:noProof/>
            <w:webHidden/>
          </w:rPr>
          <w:instrText xml:space="preserve"> PAGEREF _Toc200915237 \h </w:instrText>
        </w:r>
        <w:r>
          <w:rPr>
            <w:noProof/>
            <w:webHidden/>
          </w:rPr>
        </w:r>
        <w:r>
          <w:rPr>
            <w:noProof/>
            <w:webHidden/>
          </w:rPr>
          <w:fldChar w:fldCharType="separate"/>
        </w:r>
        <w:r w:rsidR="009058AE">
          <w:rPr>
            <w:noProof/>
            <w:webHidden/>
          </w:rPr>
          <w:t>35</w:t>
        </w:r>
        <w:r>
          <w:rPr>
            <w:noProof/>
            <w:webHidden/>
          </w:rPr>
          <w:fldChar w:fldCharType="end"/>
        </w:r>
      </w:hyperlink>
    </w:p>
    <w:p w14:paraId="5DBAA24A" w14:textId="5F0F21F3"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38" w:history="1">
        <w:r w:rsidRPr="0017105A">
          <w:rPr>
            <w:rStyle w:val="Hyperlink"/>
            <w:noProof/>
          </w:rPr>
          <w:t>Bảng 3.4 Bảng dữ liệu thông tin người dùng</w:t>
        </w:r>
        <w:r>
          <w:rPr>
            <w:noProof/>
            <w:webHidden/>
          </w:rPr>
          <w:tab/>
        </w:r>
        <w:r>
          <w:rPr>
            <w:noProof/>
            <w:webHidden/>
          </w:rPr>
          <w:fldChar w:fldCharType="begin"/>
        </w:r>
        <w:r>
          <w:rPr>
            <w:noProof/>
            <w:webHidden/>
          </w:rPr>
          <w:instrText xml:space="preserve"> PAGEREF _Toc200915238 \h </w:instrText>
        </w:r>
        <w:r>
          <w:rPr>
            <w:noProof/>
            <w:webHidden/>
          </w:rPr>
        </w:r>
        <w:r>
          <w:rPr>
            <w:noProof/>
            <w:webHidden/>
          </w:rPr>
          <w:fldChar w:fldCharType="separate"/>
        </w:r>
        <w:r w:rsidR="009058AE">
          <w:rPr>
            <w:noProof/>
            <w:webHidden/>
          </w:rPr>
          <w:t>35</w:t>
        </w:r>
        <w:r>
          <w:rPr>
            <w:noProof/>
            <w:webHidden/>
          </w:rPr>
          <w:fldChar w:fldCharType="end"/>
        </w:r>
      </w:hyperlink>
    </w:p>
    <w:p w14:paraId="5BF0EB3D" w14:textId="38F0F1B6"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39" w:history="1">
        <w:r w:rsidRPr="0017105A">
          <w:rPr>
            <w:rStyle w:val="Hyperlink"/>
            <w:noProof/>
          </w:rPr>
          <w:t>Bảng 3.5 Bảng dữ liệu yêu cầu mượn trả thiết bị</w:t>
        </w:r>
        <w:r>
          <w:rPr>
            <w:noProof/>
            <w:webHidden/>
          </w:rPr>
          <w:tab/>
        </w:r>
        <w:r>
          <w:rPr>
            <w:noProof/>
            <w:webHidden/>
          </w:rPr>
          <w:fldChar w:fldCharType="begin"/>
        </w:r>
        <w:r>
          <w:rPr>
            <w:noProof/>
            <w:webHidden/>
          </w:rPr>
          <w:instrText xml:space="preserve"> PAGEREF _Toc200915239 \h </w:instrText>
        </w:r>
        <w:r>
          <w:rPr>
            <w:noProof/>
            <w:webHidden/>
          </w:rPr>
        </w:r>
        <w:r>
          <w:rPr>
            <w:noProof/>
            <w:webHidden/>
          </w:rPr>
          <w:fldChar w:fldCharType="separate"/>
        </w:r>
        <w:r w:rsidR="009058AE">
          <w:rPr>
            <w:noProof/>
            <w:webHidden/>
          </w:rPr>
          <w:t>35</w:t>
        </w:r>
        <w:r>
          <w:rPr>
            <w:noProof/>
            <w:webHidden/>
          </w:rPr>
          <w:fldChar w:fldCharType="end"/>
        </w:r>
      </w:hyperlink>
    </w:p>
    <w:p w14:paraId="447D74C0" w14:textId="502BEAB2"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40" w:history="1">
        <w:r w:rsidRPr="0017105A">
          <w:rPr>
            <w:rStyle w:val="Hyperlink"/>
            <w:noProof/>
          </w:rPr>
          <w:t>Bảng 3.6 Bảng dữ liệu thiết bị</w:t>
        </w:r>
        <w:r>
          <w:rPr>
            <w:noProof/>
            <w:webHidden/>
          </w:rPr>
          <w:tab/>
        </w:r>
        <w:r>
          <w:rPr>
            <w:noProof/>
            <w:webHidden/>
          </w:rPr>
          <w:fldChar w:fldCharType="begin"/>
        </w:r>
        <w:r>
          <w:rPr>
            <w:noProof/>
            <w:webHidden/>
          </w:rPr>
          <w:instrText xml:space="preserve"> PAGEREF _Toc200915240 \h </w:instrText>
        </w:r>
        <w:r>
          <w:rPr>
            <w:noProof/>
            <w:webHidden/>
          </w:rPr>
        </w:r>
        <w:r>
          <w:rPr>
            <w:noProof/>
            <w:webHidden/>
          </w:rPr>
          <w:fldChar w:fldCharType="separate"/>
        </w:r>
        <w:r w:rsidR="009058AE">
          <w:rPr>
            <w:noProof/>
            <w:webHidden/>
          </w:rPr>
          <w:t>36</w:t>
        </w:r>
        <w:r>
          <w:rPr>
            <w:noProof/>
            <w:webHidden/>
          </w:rPr>
          <w:fldChar w:fldCharType="end"/>
        </w:r>
      </w:hyperlink>
    </w:p>
    <w:p w14:paraId="1BF4D1AE" w14:textId="4DE3E8C5"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41" w:history="1">
        <w:r w:rsidRPr="0017105A">
          <w:rPr>
            <w:rStyle w:val="Hyperlink"/>
            <w:noProof/>
          </w:rPr>
          <w:t>Bảng 3.7 Bảng dữ liệu mục thiết bị</w:t>
        </w:r>
        <w:r>
          <w:rPr>
            <w:noProof/>
            <w:webHidden/>
          </w:rPr>
          <w:tab/>
        </w:r>
        <w:r>
          <w:rPr>
            <w:noProof/>
            <w:webHidden/>
          </w:rPr>
          <w:fldChar w:fldCharType="begin"/>
        </w:r>
        <w:r>
          <w:rPr>
            <w:noProof/>
            <w:webHidden/>
          </w:rPr>
          <w:instrText xml:space="preserve"> PAGEREF _Toc200915241 \h </w:instrText>
        </w:r>
        <w:r>
          <w:rPr>
            <w:noProof/>
            <w:webHidden/>
          </w:rPr>
        </w:r>
        <w:r>
          <w:rPr>
            <w:noProof/>
            <w:webHidden/>
          </w:rPr>
          <w:fldChar w:fldCharType="separate"/>
        </w:r>
        <w:r w:rsidR="009058AE">
          <w:rPr>
            <w:noProof/>
            <w:webHidden/>
          </w:rPr>
          <w:t>36</w:t>
        </w:r>
        <w:r>
          <w:rPr>
            <w:noProof/>
            <w:webHidden/>
          </w:rPr>
          <w:fldChar w:fldCharType="end"/>
        </w:r>
      </w:hyperlink>
    </w:p>
    <w:p w14:paraId="1A1CB137" w14:textId="49662954"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42" w:history="1">
        <w:r w:rsidRPr="0017105A">
          <w:rPr>
            <w:rStyle w:val="Hyperlink"/>
            <w:noProof/>
          </w:rPr>
          <w:t>Bảng 3.8 Bảng dữ liệu quà tặng</w:t>
        </w:r>
        <w:r>
          <w:rPr>
            <w:noProof/>
            <w:webHidden/>
          </w:rPr>
          <w:tab/>
        </w:r>
        <w:r>
          <w:rPr>
            <w:noProof/>
            <w:webHidden/>
          </w:rPr>
          <w:fldChar w:fldCharType="begin"/>
        </w:r>
        <w:r>
          <w:rPr>
            <w:noProof/>
            <w:webHidden/>
          </w:rPr>
          <w:instrText xml:space="preserve"> PAGEREF _Toc200915242 \h </w:instrText>
        </w:r>
        <w:r>
          <w:rPr>
            <w:noProof/>
            <w:webHidden/>
          </w:rPr>
        </w:r>
        <w:r>
          <w:rPr>
            <w:noProof/>
            <w:webHidden/>
          </w:rPr>
          <w:fldChar w:fldCharType="separate"/>
        </w:r>
        <w:r w:rsidR="009058AE">
          <w:rPr>
            <w:noProof/>
            <w:webHidden/>
          </w:rPr>
          <w:t>37</w:t>
        </w:r>
        <w:r>
          <w:rPr>
            <w:noProof/>
            <w:webHidden/>
          </w:rPr>
          <w:fldChar w:fldCharType="end"/>
        </w:r>
      </w:hyperlink>
    </w:p>
    <w:p w14:paraId="59C75CE0" w14:textId="5D76611C"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43" w:history="1">
        <w:r w:rsidRPr="0017105A">
          <w:rPr>
            <w:rStyle w:val="Hyperlink"/>
            <w:noProof/>
          </w:rPr>
          <w:t>Bảng 3.9 Bảng dữ liệu vị trí lưu trữ</w:t>
        </w:r>
        <w:r>
          <w:rPr>
            <w:noProof/>
            <w:webHidden/>
          </w:rPr>
          <w:tab/>
        </w:r>
        <w:r>
          <w:rPr>
            <w:noProof/>
            <w:webHidden/>
          </w:rPr>
          <w:fldChar w:fldCharType="begin"/>
        </w:r>
        <w:r>
          <w:rPr>
            <w:noProof/>
            <w:webHidden/>
          </w:rPr>
          <w:instrText xml:space="preserve"> PAGEREF _Toc200915243 \h </w:instrText>
        </w:r>
        <w:r>
          <w:rPr>
            <w:noProof/>
            <w:webHidden/>
          </w:rPr>
        </w:r>
        <w:r>
          <w:rPr>
            <w:noProof/>
            <w:webHidden/>
          </w:rPr>
          <w:fldChar w:fldCharType="separate"/>
        </w:r>
        <w:r w:rsidR="009058AE">
          <w:rPr>
            <w:noProof/>
            <w:webHidden/>
          </w:rPr>
          <w:t>37</w:t>
        </w:r>
        <w:r>
          <w:rPr>
            <w:noProof/>
            <w:webHidden/>
          </w:rPr>
          <w:fldChar w:fldCharType="end"/>
        </w:r>
      </w:hyperlink>
    </w:p>
    <w:p w14:paraId="5042EBAB" w14:textId="21252C47"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44" w:history="1">
        <w:r w:rsidRPr="0017105A">
          <w:rPr>
            <w:rStyle w:val="Hyperlink"/>
            <w:noProof/>
          </w:rPr>
          <w:t>Bảng 3.10 Bảng dữ liệu thông báo</w:t>
        </w:r>
        <w:r>
          <w:rPr>
            <w:noProof/>
            <w:webHidden/>
          </w:rPr>
          <w:tab/>
        </w:r>
        <w:r>
          <w:rPr>
            <w:noProof/>
            <w:webHidden/>
          </w:rPr>
          <w:fldChar w:fldCharType="begin"/>
        </w:r>
        <w:r>
          <w:rPr>
            <w:noProof/>
            <w:webHidden/>
          </w:rPr>
          <w:instrText xml:space="preserve"> PAGEREF _Toc200915244 \h </w:instrText>
        </w:r>
        <w:r>
          <w:rPr>
            <w:noProof/>
            <w:webHidden/>
          </w:rPr>
        </w:r>
        <w:r>
          <w:rPr>
            <w:noProof/>
            <w:webHidden/>
          </w:rPr>
          <w:fldChar w:fldCharType="separate"/>
        </w:r>
        <w:r w:rsidR="009058AE">
          <w:rPr>
            <w:noProof/>
            <w:webHidden/>
          </w:rPr>
          <w:t>37</w:t>
        </w:r>
        <w:r>
          <w:rPr>
            <w:noProof/>
            <w:webHidden/>
          </w:rPr>
          <w:fldChar w:fldCharType="end"/>
        </w:r>
      </w:hyperlink>
    </w:p>
    <w:p w14:paraId="3257E759" w14:textId="38016EE4"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45" w:history="1">
        <w:r w:rsidRPr="0017105A">
          <w:rPr>
            <w:rStyle w:val="Hyperlink"/>
            <w:noProof/>
          </w:rPr>
          <w:t>Bảng 3.11 Bảng dữ liệu đơn yêu cầu quà tặng</w:t>
        </w:r>
        <w:r>
          <w:rPr>
            <w:noProof/>
            <w:webHidden/>
          </w:rPr>
          <w:tab/>
        </w:r>
        <w:r>
          <w:rPr>
            <w:noProof/>
            <w:webHidden/>
          </w:rPr>
          <w:fldChar w:fldCharType="begin"/>
        </w:r>
        <w:r>
          <w:rPr>
            <w:noProof/>
            <w:webHidden/>
          </w:rPr>
          <w:instrText xml:space="preserve"> PAGEREF _Toc200915245 \h </w:instrText>
        </w:r>
        <w:r>
          <w:rPr>
            <w:noProof/>
            <w:webHidden/>
          </w:rPr>
        </w:r>
        <w:r>
          <w:rPr>
            <w:noProof/>
            <w:webHidden/>
          </w:rPr>
          <w:fldChar w:fldCharType="separate"/>
        </w:r>
        <w:r w:rsidR="009058AE">
          <w:rPr>
            <w:noProof/>
            <w:webHidden/>
          </w:rPr>
          <w:t>38</w:t>
        </w:r>
        <w:r>
          <w:rPr>
            <w:noProof/>
            <w:webHidden/>
          </w:rPr>
          <w:fldChar w:fldCharType="end"/>
        </w:r>
      </w:hyperlink>
    </w:p>
    <w:p w14:paraId="71530E35" w14:textId="0D735774"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46" w:history="1">
        <w:r w:rsidRPr="0017105A">
          <w:rPr>
            <w:rStyle w:val="Hyperlink"/>
            <w:noProof/>
          </w:rPr>
          <w:t>Bảng 3.12 Bảng dữ liệu thông tin phòng</w:t>
        </w:r>
        <w:r>
          <w:rPr>
            <w:noProof/>
            <w:webHidden/>
          </w:rPr>
          <w:tab/>
        </w:r>
        <w:r>
          <w:rPr>
            <w:noProof/>
            <w:webHidden/>
          </w:rPr>
          <w:fldChar w:fldCharType="begin"/>
        </w:r>
        <w:r>
          <w:rPr>
            <w:noProof/>
            <w:webHidden/>
          </w:rPr>
          <w:instrText xml:space="preserve"> PAGEREF _Toc200915246 \h </w:instrText>
        </w:r>
        <w:r>
          <w:rPr>
            <w:noProof/>
            <w:webHidden/>
          </w:rPr>
        </w:r>
        <w:r>
          <w:rPr>
            <w:noProof/>
            <w:webHidden/>
          </w:rPr>
          <w:fldChar w:fldCharType="separate"/>
        </w:r>
        <w:r w:rsidR="009058AE">
          <w:rPr>
            <w:noProof/>
            <w:webHidden/>
          </w:rPr>
          <w:t>38</w:t>
        </w:r>
        <w:r>
          <w:rPr>
            <w:noProof/>
            <w:webHidden/>
          </w:rPr>
          <w:fldChar w:fldCharType="end"/>
        </w:r>
      </w:hyperlink>
    </w:p>
    <w:p w14:paraId="1A54EF08" w14:textId="0DCC1A1F"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47" w:history="1">
        <w:r w:rsidRPr="0017105A">
          <w:rPr>
            <w:rStyle w:val="Hyperlink"/>
            <w:noProof/>
          </w:rPr>
          <w:t>Bảng 3.13 Bảng dữ liệu giảng viên</w:t>
        </w:r>
        <w:r>
          <w:rPr>
            <w:noProof/>
            <w:webHidden/>
          </w:rPr>
          <w:tab/>
        </w:r>
        <w:r>
          <w:rPr>
            <w:noProof/>
            <w:webHidden/>
          </w:rPr>
          <w:fldChar w:fldCharType="begin"/>
        </w:r>
        <w:r>
          <w:rPr>
            <w:noProof/>
            <w:webHidden/>
          </w:rPr>
          <w:instrText xml:space="preserve"> PAGEREF _Toc200915247 \h </w:instrText>
        </w:r>
        <w:r>
          <w:rPr>
            <w:noProof/>
            <w:webHidden/>
          </w:rPr>
        </w:r>
        <w:r>
          <w:rPr>
            <w:noProof/>
            <w:webHidden/>
          </w:rPr>
          <w:fldChar w:fldCharType="separate"/>
        </w:r>
        <w:r w:rsidR="009058AE">
          <w:rPr>
            <w:noProof/>
            <w:webHidden/>
          </w:rPr>
          <w:t>38</w:t>
        </w:r>
        <w:r>
          <w:rPr>
            <w:noProof/>
            <w:webHidden/>
          </w:rPr>
          <w:fldChar w:fldCharType="end"/>
        </w:r>
      </w:hyperlink>
    </w:p>
    <w:p w14:paraId="4762CF69" w14:textId="7156DF88"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48" w:history="1">
        <w:r w:rsidRPr="0017105A">
          <w:rPr>
            <w:rStyle w:val="Hyperlink"/>
            <w:noProof/>
          </w:rPr>
          <w:t>Bảng 4.1 Bộ dữ liệu người dùng thử nghiệm</w:t>
        </w:r>
        <w:r>
          <w:rPr>
            <w:noProof/>
            <w:webHidden/>
          </w:rPr>
          <w:tab/>
        </w:r>
        <w:r>
          <w:rPr>
            <w:noProof/>
            <w:webHidden/>
          </w:rPr>
          <w:fldChar w:fldCharType="begin"/>
        </w:r>
        <w:r>
          <w:rPr>
            <w:noProof/>
            <w:webHidden/>
          </w:rPr>
          <w:instrText xml:space="preserve"> PAGEREF _Toc200915248 \h </w:instrText>
        </w:r>
        <w:r>
          <w:rPr>
            <w:noProof/>
            <w:webHidden/>
          </w:rPr>
        </w:r>
        <w:r>
          <w:rPr>
            <w:noProof/>
            <w:webHidden/>
          </w:rPr>
          <w:fldChar w:fldCharType="separate"/>
        </w:r>
        <w:r w:rsidR="009058AE">
          <w:rPr>
            <w:noProof/>
            <w:webHidden/>
          </w:rPr>
          <w:t>44</w:t>
        </w:r>
        <w:r>
          <w:rPr>
            <w:noProof/>
            <w:webHidden/>
          </w:rPr>
          <w:fldChar w:fldCharType="end"/>
        </w:r>
      </w:hyperlink>
    </w:p>
    <w:p w14:paraId="34BBD041" w14:textId="6A23D632"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49" w:history="1">
        <w:r w:rsidRPr="0017105A">
          <w:rPr>
            <w:rStyle w:val="Hyperlink"/>
            <w:noProof/>
          </w:rPr>
          <w:t>Bảng 4.2 Bộ dữ liệu giảng viên thử nghiệm</w:t>
        </w:r>
        <w:r>
          <w:rPr>
            <w:noProof/>
            <w:webHidden/>
          </w:rPr>
          <w:tab/>
        </w:r>
        <w:r>
          <w:rPr>
            <w:noProof/>
            <w:webHidden/>
          </w:rPr>
          <w:fldChar w:fldCharType="begin"/>
        </w:r>
        <w:r>
          <w:rPr>
            <w:noProof/>
            <w:webHidden/>
          </w:rPr>
          <w:instrText xml:space="preserve"> PAGEREF _Toc200915249 \h </w:instrText>
        </w:r>
        <w:r>
          <w:rPr>
            <w:noProof/>
            <w:webHidden/>
          </w:rPr>
        </w:r>
        <w:r>
          <w:rPr>
            <w:noProof/>
            <w:webHidden/>
          </w:rPr>
          <w:fldChar w:fldCharType="separate"/>
        </w:r>
        <w:r w:rsidR="009058AE">
          <w:rPr>
            <w:noProof/>
            <w:webHidden/>
          </w:rPr>
          <w:t>45</w:t>
        </w:r>
        <w:r>
          <w:rPr>
            <w:noProof/>
            <w:webHidden/>
          </w:rPr>
          <w:fldChar w:fldCharType="end"/>
        </w:r>
      </w:hyperlink>
    </w:p>
    <w:p w14:paraId="243110AD" w14:textId="6D3743CC"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50" w:history="1">
        <w:r w:rsidRPr="0017105A">
          <w:rPr>
            <w:rStyle w:val="Hyperlink"/>
            <w:noProof/>
          </w:rPr>
          <w:t>Bảng 4.3 Bộ dữ liệu thiết bị thử nghiệm</w:t>
        </w:r>
        <w:r>
          <w:rPr>
            <w:noProof/>
            <w:webHidden/>
          </w:rPr>
          <w:tab/>
        </w:r>
        <w:r>
          <w:rPr>
            <w:noProof/>
            <w:webHidden/>
          </w:rPr>
          <w:fldChar w:fldCharType="begin"/>
        </w:r>
        <w:r>
          <w:rPr>
            <w:noProof/>
            <w:webHidden/>
          </w:rPr>
          <w:instrText xml:space="preserve"> PAGEREF _Toc200915250 \h </w:instrText>
        </w:r>
        <w:r>
          <w:rPr>
            <w:noProof/>
            <w:webHidden/>
          </w:rPr>
        </w:r>
        <w:r>
          <w:rPr>
            <w:noProof/>
            <w:webHidden/>
          </w:rPr>
          <w:fldChar w:fldCharType="separate"/>
        </w:r>
        <w:r w:rsidR="009058AE">
          <w:rPr>
            <w:noProof/>
            <w:webHidden/>
          </w:rPr>
          <w:t>45</w:t>
        </w:r>
        <w:r>
          <w:rPr>
            <w:noProof/>
            <w:webHidden/>
          </w:rPr>
          <w:fldChar w:fldCharType="end"/>
        </w:r>
      </w:hyperlink>
    </w:p>
    <w:p w14:paraId="09598622" w14:textId="7A8D7E27" w:rsidR="00207826" w:rsidRDefault="00207826">
      <w:pPr>
        <w:pStyle w:val="TableofFigures"/>
        <w:tabs>
          <w:tab w:val="right" w:leader="dot" w:pos="9345"/>
        </w:tabs>
        <w:rPr>
          <w:rFonts w:asciiTheme="minorHAnsi" w:eastAsiaTheme="minorEastAsia" w:hAnsiTheme="minorHAnsi" w:cstheme="minorBidi"/>
          <w:noProof/>
          <w:kern w:val="2"/>
          <w:sz w:val="24"/>
          <w14:ligatures w14:val="standardContextual"/>
        </w:rPr>
      </w:pPr>
      <w:hyperlink w:anchor="_Toc200915251" w:history="1">
        <w:r w:rsidRPr="0017105A">
          <w:rPr>
            <w:rStyle w:val="Hyperlink"/>
            <w:noProof/>
          </w:rPr>
          <w:t>Bảng 4.4 Bộ dữ liệu phòng học thử nghiệm</w:t>
        </w:r>
        <w:r>
          <w:rPr>
            <w:noProof/>
            <w:webHidden/>
          </w:rPr>
          <w:tab/>
        </w:r>
        <w:r>
          <w:rPr>
            <w:noProof/>
            <w:webHidden/>
          </w:rPr>
          <w:fldChar w:fldCharType="begin"/>
        </w:r>
        <w:r>
          <w:rPr>
            <w:noProof/>
            <w:webHidden/>
          </w:rPr>
          <w:instrText xml:space="preserve"> PAGEREF _Toc200915251 \h </w:instrText>
        </w:r>
        <w:r>
          <w:rPr>
            <w:noProof/>
            <w:webHidden/>
          </w:rPr>
        </w:r>
        <w:r>
          <w:rPr>
            <w:noProof/>
            <w:webHidden/>
          </w:rPr>
          <w:fldChar w:fldCharType="separate"/>
        </w:r>
        <w:r w:rsidR="009058AE">
          <w:rPr>
            <w:noProof/>
            <w:webHidden/>
          </w:rPr>
          <w:t>46</w:t>
        </w:r>
        <w:r>
          <w:rPr>
            <w:noProof/>
            <w:webHidden/>
          </w:rPr>
          <w:fldChar w:fldCharType="end"/>
        </w:r>
      </w:hyperlink>
    </w:p>
    <w:p w14:paraId="79FF2D4E" w14:textId="4A7B6C31" w:rsidR="00AF4014" w:rsidRPr="003A3218" w:rsidRDefault="001B3C16" w:rsidP="0007078F">
      <w:pPr>
        <w:jc w:val="both"/>
        <w:rPr>
          <w:b/>
          <w:color w:val="000000" w:themeColor="text1"/>
        </w:rPr>
      </w:pPr>
      <w:r>
        <w:rPr>
          <w:b/>
          <w:color w:val="000000" w:themeColor="text1"/>
        </w:rPr>
        <w:fldChar w:fldCharType="end"/>
      </w:r>
    </w:p>
    <w:p w14:paraId="4D7A057E" w14:textId="77777777" w:rsidR="00AF4014" w:rsidRPr="003A3218" w:rsidRDefault="00AF4014" w:rsidP="0007078F">
      <w:pPr>
        <w:ind w:left="720"/>
        <w:jc w:val="both"/>
        <w:rPr>
          <w:b/>
          <w:color w:val="000000" w:themeColor="text1"/>
        </w:rPr>
      </w:pPr>
    </w:p>
    <w:p w14:paraId="5D318BDD" w14:textId="77777777" w:rsidR="0007078F" w:rsidRDefault="0007078F">
      <w:pPr>
        <w:spacing w:after="160" w:line="259" w:lineRule="auto"/>
        <w:rPr>
          <w:i/>
          <w:color w:val="000000" w:themeColor="text1"/>
        </w:rPr>
      </w:pPr>
      <w:r>
        <w:rPr>
          <w:i/>
          <w:color w:val="000000" w:themeColor="text1"/>
        </w:rPr>
        <w:br w:type="page"/>
      </w:r>
    </w:p>
    <w:p w14:paraId="41EEBA3D" w14:textId="0D4C2003" w:rsidR="00AF4014" w:rsidRPr="00110C9A" w:rsidRDefault="0007078F" w:rsidP="00110C9A">
      <w:pPr>
        <w:spacing w:before="120" w:after="120" w:line="360" w:lineRule="auto"/>
        <w:jc w:val="center"/>
        <w:rPr>
          <w:b/>
          <w:color w:val="000000" w:themeColor="text1"/>
          <w:sz w:val="28"/>
          <w:szCs w:val="28"/>
        </w:rPr>
      </w:pPr>
      <w:r w:rsidRPr="0007078F">
        <w:rPr>
          <w:b/>
          <w:color w:val="000000" w:themeColor="text1"/>
          <w:sz w:val="28"/>
          <w:szCs w:val="28"/>
        </w:rPr>
        <w:t xml:space="preserve">DANH MỤC TỪ VIẾT TẮT </w:t>
      </w:r>
    </w:p>
    <w:tbl>
      <w:tblPr>
        <w:tblStyle w:val="TableGrid"/>
        <w:tblW w:w="5000" w:type="pct"/>
        <w:tblLook w:val="04A0" w:firstRow="1" w:lastRow="0" w:firstColumn="1" w:lastColumn="0" w:noHBand="0" w:noVBand="1"/>
      </w:tblPr>
      <w:tblGrid>
        <w:gridCol w:w="2121"/>
        <w:gridCol w:w="7224"/>
      </w:tblGrid>
      <w:tr w:rsidR="00A52635" w:rsidRPr="00A52635" w14:paraId="5EA283EA" w14:textId="77777777" w:rsidTr="00A52635">
        <w:tc>
          <w:tcPr>
            <w:tcW w:w="1135" w:type="pct"/>
            <w:shd w:val="clear" w:color="auto" w:fill="E7E6E6" w:themeFill="background2"/>
            <w:vAlign w:val="center"/>
            <w:hideMark/>
          </w:tcPr>
          <w:p w14:paraId="157CC589" w14:textId="77777777" w:rsidR="00A52635" w:rsidRPr="00A52635" w:rsidRDefault="00A52635" w:rsidP="00A52635">
            <w:pPr>
              <w:pStyle w:val="BodyText"/>
              <w:ind w:firstLine="0"/>
              <w:jc w:val="center"/>
            </w:pPr>
            <w:r>
              <w:rPr>
                <w:rStyle w:val="Strong"/>
              </w:rPr>
              <w:t>Từ viết tắt</w:t>
            </w:r>
          </w:p>
        </w:tc>
        <w:tc>
          <w:tcPr>
            <w:tcW w:w="3865" w:type="pct"/>
            <w:shd w:val="clear" w:color="auto" w:fill="E7E6E6" w:themeFill="background2"/>
            <w:vAlign w:val="center"/>
            <w:hideMark/>
          </w:tcPr>
          <w:p w14:paraId="6EB2DBAE" w14:textId="77777777" w:rsidR="00A52635" w:rsidRPr="00A52635" w:rsidRDefault="00A52635" w:rsidP="00A52635">
            <w:pPr>
              <w:pStyle w:val="BodyText"/>
              <w:ind w:firstLine="0"/>
              <w:jc w:val="center"/>
            </w:pPr>
            <w:r>
              <w:rPr>
                <w:rStyle w:val="Strong"/>
              </w:rPr>
              <w:t>Ý nghĩa</w:t>
            </w:r>
          </w:p>
        </w:tc>
      </w:tr>
      <w:tr w:rsidR="00A52635" w:rsidRPr="00A52635" w14:paraId="5547B525" w14:textId="77777777" w:rsidTr="001708B9">
        <w:tc>
          <w:tcPr>
            <w:tcW w:w="1135" w:type="pct"/>
            <w:vAlign w:val="center"/>
            <w:hideMark/>
          </w:tcPr>
          <w:p w14:paraId="1BABA2D1" w14:textId="77777777" w:rsidR="00A52635" w:rsidRPr="00A52635" w:rsidRDefault="00A52635" w:rsidP="00A52635">
            <w:pPr>
              <w:pStyle w:val="BodyText"/>
            </w:pPr>
            <w:r w:rsidRPr="00A52635">
              <w:t>API</w:t>
            </w:r>
          </w:p>
        </w:tc>
        <w:tc>
          <w:tcPr>
            <w:tcW w:w="3865" w:type="pct"/>
            <w:vAlign w:val="center"/>
            <w:hideMark/>
          </w:tcPr>
          <w:p w14:paraId="2291FA9A" w14:textId="77777777" w:rsidR="00A52635" w:rsidRPr="00A52635" w:rsidRDefault="00A52635" w:rsidP="00A52635">
            <w:pPr>
              <w:pStyle w:val="BodyText"/>
              <w:ind w:firstLine="0"/>
            </w:pPr>
            <w:r w:rsidRPr="00A52635">
              <w:t>Application Programming Interface – Giao diện lập trình ứng dụng</w:t>
            </w:r>
          </w:p>
        </w:tc>
      </w:tr>
      <w:tr w:rsidR="00A52635" w:rsidRPr="00A52635" w14:paraId="38BF85BC" w14:textId="77777777" w:rsidTr="001708B9">
        <w:tc>
          <w:tcPr>
            <w:tcW w:w="1135" w:type="pct"/>
            <w:vAlign w:val="center"/>
            <w:hideMark/>
          </w:tcPr>
          <w:p w14:paraId="3AFD260E" w14:textId="77777777" w:rsidR="00A52635" w:rsidRPr="00A52635" w:rsidRDefault="00A52635" w:rsidP="00A52635">
            <w:pPr>
              <w:pStyle w:val="BodyText"/>
            </w:pPr>
            <w:r w:rsidRPr="00A52635">
              <w:t>CQRS</w:t>
            </w:r>
          </w:p>
        </w:tc>
        <w:tc>
          <w:tcPr>
            <w:tcW w:w="3865" w:type="pct"/>
            <w:vAlign w:val="center"/>
            <w:hideMark/>
          </w:tcPr>
          <w:p w14:paraId="1CA9CA38" w14:textId="77777777" w:rsidR="00A52635" w:rsidRPr="00A52635" w:rsidRDefault="00A52635" w:rsidP="00A52635">
            <w:pPr>
              <w:pStyle w:val="BodyText"/>
              <w:ind w:firstLine="0"/>
            </w:pPr>
            <w:r w:rsidRPr="00A52635">
              <w:t>Command and Query Responsibility Segregation – Tách biệt truy vấn và cập nhật</w:t>
            </w:r>
          </w:p>
        </w:tc>
      </w:tr>
      <w:tr w:rsidR="00A52635" w:rsidRPr="00A52635" w14:paraId="55927CF1" w14:textId="77777777" w:rsidTr="001708B9">
        <w:tc>
          <w:tcPr>
            <w:tcW w:w="1135" w:type="pct"/>
            <w:vAlign w:val="center"/>
            <w:hideMark/>
          </w:tcPr>
          <w:p w14:paraId="267A4A66" w14:textId="77777777" w:rsidR="00A52635" w:rsidRPr="00A52635" w:rsidRDefault="00A52635" w:rsidP="00A52635">
            <w:pPr>
              <w:pStyle w:val="BodyText"/>
            </w:pPr>
            <w:r w:rsidRPr="00A52635">
              <w:t>CRUD</w:t>
            </w:r>
          </w:p>
        </w:tc>
        <w:tc>
          <w:tcPr>
            <w:tcW w:w="3865" w:type="pct"/>
            <w:vAlign w:val="center"/>
            <w:hideMark/>
          </w:tcPr>
          <w:p w14:paraId="3C85015F" w14:textId="77777777" w:rsidR="00A52635" w:rsidRPr="00A52635" w:rsidRDefault="00A52635" w:rsidP="00A52635">
            <w:pPr>
              <w:pStyle w:val="BodyText"/>
              <w:ind w:firstLine="0"/>
            </w:pPr>
            <w:r w:rsidRPr="00A52635">
              <w:t>Create, Read, Update and Delete – Tạo, đọc, cập nhật, xóa</w:t>
            </w:r>
          </w:p>
        </w:tc>
      </w:tr>
      <w:tr w:rsidR="00A52635" w:rsidRPr="00A52635" w14:paraId="5D7DE663" w14:textId="77777777" w:rsidTr="001708B9">
        <w:tc>
          <w:tcPr>
            <w:tcW w:w="1135" w:type="pct"/>
            <w:vAlign w:val="center"/>
            <w:hideMark/>
          </w:tcPr>
          <w:p w14:paraId="6FD004D0" w14:textId="77777777" w:rsidR="00A52635" w:rsidRPr="00A52635" w:rsidRDefault="00A52635" w:rsidP="00A52635">
            <w:pPr>
              <w:pStyle w:val="BodyText"/>
            </w:pPr>
            <w:r w:rsidRPr="00A52635">
              <w:t>CSS</w:t>
            </w:r>
          </w:p>
        </w:tc>
        <w:tc>
          <w:tcPr>
            <w:tcW w:w="3865" w:type="pct"/>
            <w:vAlign w:val="center"/>
            <w:hideMark/>
          </w:tcPr>
          <w:p w14:paraId="1A55828C" w14:textId="77777777" w:rsidR="00A52635" w:rsidRPr="00A52635" w:rsidRDefault="00A52635" w:rsidP="00A52635">
            <w:pPr>
              <w:pStyle w:val="BodyText"/>
              <w:ind w:firstLine="0"/>
            </w:pPr>
            <w:r w:rsidRPr="00A52635">
              <w:t>Cascading Style Sheets – Ngôn ngữ tạo kiểu cho HTML</w:t>
            </w:r>
          </w:p>
        </w:tc>
      </w:tr>
      <w:tr w:rsidR="00A52635" w:rsidRPr="00A52635" w14:paraId="3847D002" w14:textId="77777777" w:rsidTr="001708B9">
        <w:tc>
          <w:tcPr>
            <w:tcW w:w="1135" w:type="pct"/>
            <w:vAlign w:val="center"/>
            <w:hideMark/>
          </w:tcPr>
          <w:p w14:paraId="41FC4047" w14:textId="77777777" w:rsidR="00A52635" w:rsidRPr="00A52635" w:rsidRDefault="00A52635" w:rsidP="00A52635">
            <w:pPr>
              <w:pStyle w:val="BodyText"/>
            </w:pPr>
            <w:r w:rsidRPr="00A52635">
              <w:t>CSV</w:t>
            </w:r>
          </w:p>
        </w:tc>
        <w:tc>
          <w:tcPr>
            <w:tcW w:w="3865" w:type="pct"/>
            <w:vAlign w:val="center"/>
            <w:hideMark/>
          </w:tcPr>
          <w:p w14:paraId="053AB53E" w14:textId="77777777" w:rsidR="00A52635" w:rsidRPr="00A52635" w:rsidRDefault="00A52635" w:rsidP="00A52635">
            <w:pPr>
              <w:pStyle w:val="BodyText"/>
              <w:ind w:firstLine="0"/>
            </w:pPr>
            <w:r w:rsidRPr="00A52635">
              <w:t>Comma-Separated Values – Dữ liệu giá trị phân cách bằng dấu phẩy</w:t>
            </w:r>
          </w:p>
        </w:tc>
      </w:tr>
      <w:tr w:rsidR="00A52635" w:rsidRPr="00A52635" w14:paraId="567714A1" w14:textId="77777777" w:rsidTr="001708B9">
        <w:tc>
          <w:tcPr>
            <w:tcW w:w="1135" w:type="pct"/>
            <w:vAlign w:val="center"/>
            <w:hideMark/>
          </w:tcPr>
          <w:p w14:paraId="3603B751" w14:textId="77777777" w:rsidR="00A52635" w:rsidRPr="00A52635" w:rsidRDefault="00A52635" w:rsidP="00A52635">
            <w:pPr>
              <w:pStyle w:val="BodyText"/>
            </w:pPr>
            <w:r w:rsidRPr="00A52635">
              <w:t>DB</w:t>
            </w:r>
          </w:p>
        </w:tc>
        <w:tc>
          <w:tcPr>
            <w:tcW w:w="3865" w:type="pct"/>
            <w:vAlign w:val="center"/>
            <w:hideMark/>
          </w:tcPr>
          <w:p w14:paraId="479C690E" w14:textId="77777777" w:rsidR="00A52635" w:rsidRPr="00A52635" w:rsidRDefault="00A52635" w:rsidP="00A52635">
            <w:pPr>
              <w:pStyle w:val="BodyText"/>
              <w:ind w:firstLine="0"/>
            </w:pPr>
            <w:r w:rsidRPr="00A52635">
              <w:t>Database – Cơ sở dữ liệu</w:t>
            </w:r>
          </w:p>
        </w:tc>
      </w:tr>
      <w:tr w:rsidR="00A52635" w:rsidRPr="00A52635" w14:paraId="546B124E" w14:textId="77777777" w:rsidTr="001708B9">
        <w:tc>
          <w:tcPr>
            <w:tcW w:w="1135" w:type="pct"/>
            <w:vAlign w:val="center"/>
            <w:hideMark/>
          </w:tcPr>
          <w:p w14:paraId="315F3676" w14:textId="77777777" w:rsidR="00A52635" w:rsidRPr="00A52635" w:rsidRDefault="00A52635" w:rsidP="00A52635">
            <w:pPr>
              <w:pStyle w:val="BodyText"/>
            </w:pPr>
            <w:r w:rsidRPr="00A52635">
              <w:t>HTML</w:t>
            </w:r>
          </w:p>
        </w:tc>
        <w:tc>
          <w:tcPr>
            <w:tcW w:w="3865" w:type="pct"/>
            <w:vAlign w:val="center"/>
            <w:hideMark/>
          </w:tcPr>
          <w:p w14:paraId="2CB91BC5" w14:textId="77777777" w:rsidR="00A52635" w:rsidRPr="00A52635" w:rsidRDefault="00A52635" w:rsidP="00A52635">
            <w:pPr>
              <w:pStyle w:val="BodyText"/>
              <w:ind w:firstLine="0"/>
            </w:pPr>
            <w:r w:rsidRPr="00A52635">
              <w:t>HyperText Markup Language – Ngôn ngữ đánh dấu siêu văn bản</w:t>
            </w:r>
          </w:p>
        </w:tc>
      </w:tr>
      <w:tr w:rsidR="00A52635" w:rsidRPr="00A52635" w14:paraId="0374E799" w14:textId="77777777" w:rsidTr="001708B9">
        <w:tc>
          <w:tcPr>
            <w:tcW w:w="1135" w:type="pct"/>
            <w:vAlign w:val="center"/>
            <w:hideMark/>
          </w:tcPr>
          <w:p w14:paraId="2AAA2DF4" w14:textId="77777777" w:rsidR="00A52635" w:rsidRPr="00A52635" w:rsidRDefault="00A52635" w:rsidP="00A52635">
            <w:pPr>
              <w:pStyle w:val="BodyText"/>
            </w:pPr>
            <w:r w:rsidRPr="00A52635">
              <w:t>HTTP</w:t>
            </w:r>
          </w:p>
        </w:tc>
        <w:tc>
          <w:tcPr>
            <w:tcW w:w="3865" w:type="pct"/>
            <w:vAlign w:val="center"/>
            <w:hideMark/>
          </w:tcPr>
          <w:p w14:paraId="5DB1A788" w14:textId="77777777" w:rsidR="00A52635" w:rsidRPr="00A52635" w:rsidRDefault="00A52635" w:rsidP="00A52635">
            <w:pPr>
              <w:pStyle w:val="BodyText"/>
              <w:ind w:firstLine="0"/>
            </w:pPr>
            <w:r w:rsidRPr="00A52635">
              <w:t>Hypertext Transfer Protocol – Giao thức truyền tải siêu văn bản</w:t>
            </w:r>
          </w:p>
        </w:tc>
      </w:tr>
      <w:tr w:rsidR="00A52635" w:rsidRPr="00A52635" w14:paraId="30A1967B" w14:textId="77777777" w:rsidTr="001708B9">
        <w:tc>
          <w:tcPr>
            <w:tcW w:w="1135" w:type="pct"/>
            <w:vAlign w:val="center"/>
            <w:hideMark/>
          </w:tcPr>
          <w:p w14:paraId="36E58E3B" w14:textId="77777777" w:rsidR="00A52635" w:rsidRPr="00A52635" w:rsidRDefault="00A52635" w:rsidP="00A52635">
            <w:pPr>
              <w:pStyle w:val="BodyText"/>
            </w:pPr>
            <w:r w:rsidRPr="00A52635">
              <w:t>JSON</w:t>
            </w:r>
          </w:p>
        </w:tc>
        <w:tc>
          <w:tcPr>
            <w:tcW w:w="3865" w:type="pct"/>
            <w:vAlign w:val="center"/>
            <w:hideMark/>
          </w:tcPr>
          <w:p w14:paraId="1F8E495F" w14:textId="77777777" w:rsidR="00A52635" w:rsidRPr="00A52635" w:rsidRDefault="00A52635" w:rsidP="00A52635">
            <w:pPr>
              <w:pStyle w:val="BodyText"/>
              <w:ind w:firstLine="0"/>
            </w:pPr>
            <w:r w:rsidRPr="00A52635">
              <w:t>JavaScript Object Notation – Định dạng dữ liệu kiểu đối tượng</w:t>
            </w:r>
          </w:p>
        </w:tc>
      </w:tr>
      <w:tr w:rsidR="00A52635" w:rsidRPr="00A52635" w14:paraId="7781372D" w14:textId="77777777" w:rsidTr="001708B9">
        <w:tc>
          <w:tcPr>
            <w:tcW w:w="1135" w:type="pct"/>
            <w:vAlign w:val="center"/>
            <w:hideMark/>
          </w:tcPr>
          <w:p w14:paraId="4216C5C6" w14:textId="77777777" w:rsidR="00A52635" w:rsidRPr="00A52635" w:rsidRDefault="00A52635" w:rsidP="00A52635">
            <w:pPr>
              <w:pStyle w:val="BodyText"/>
            </w:pPr>
            <w:r w:rsidRPr="00A52635">
              <w:t>JSP</w:t>
            </w:r>
          </w:p>
        </w:tc>
        <w:tc>
          <w:tcPr>
            <w:tcW w:w="3865" w:type="pct"/>
            <w:vAlign w:val="center"/>
            <w:hideMark/>
          </w:tcPr>
          <w:p w14:paraId="7EAE15A4" w14:textId="77777777" w:rsidR="00A52635" w:rsidRPr="00A52635" w:rsidRDefault="00A52635" w:rsidP="00A52635">
            <w:pPr>
              <w:pStyle w:val="BodyText"/>
              <w:ind w:firstLine="0"/>
            </w:pPr>
            <w:r w:rsidRPr="00A52635">
              <w:t>JavaServer Pages – Trang máy chủ Java</w:t>
            </w:r>
          </w:p>
        </w:tc>
      </w:tr>
      <w:tr w:rsidR="00A52635" w:rsidRPr="00A52635" w14:paraId="559AD3C1" w14:textId="77777777" w:rsidTr="001708B9">
        <w:tc>
          <w:tcPr>
            <w:tcW w:w="1135" w:type="pct"/>
            <w:vAlign w:val="center"/>
            <w:hideMark/>
          </w:tcPr>
          <w:p w14:paraId="332EAA44" w14:textId="77777777" w:rsidR="00A52635" w:rsidRPr="00A52635" w:rsidRDefault="00A52635" w:rsidP="00A52635">
            <w:pPr>
              <w:pStyle w:val="BodyText"/>
            </w:pPr>
            <w:r w:rsidRPr="00A52635">
              <w:t>JWT</w:t>
            </w:r>
          </w:p>
        </w:tc>
        <w:tc>
          <w:tcPr>
            <w:tcW w:w="3865" w:type="pct"/>
            <w:vAlign w:val="center"/>
            <w:hideMark/>
          </w:tcPr>
          <w:p w14:paraId="2046C25B" w14:textId="77777777" w:rsidR="00A52635" w:rsidRPr="00A52635" w:rsidRDefault="00A52635" w:rsidP="00A52635">
            <w:pPr>
              <w:pStyle w:val="BodyText"/>
              <w:ind w:firstLine="0"/>
            </w:pPr>
            <w:r w:rsidRPr="00A52635">
              <w:t>JSON Web Token – Chuỗi mã hóa xác thực dạng JSON</w:t>
            </w:r>
          </w:p>
        </w:tc>
      </w:tr>
      <w:tr w:rsidR="00A52635" w:rsidRPr="00A52635" w14:paraId="4FDACEFF" w14:textId="77777777" w:rsidTr="001708B9">
        <w:tc>
          <w:tcPr>
            <w:tcW w:w="1135" w:type="pct"/>
            <w:vAlign w:val="center"/>
            <w:hideMark/>
          </w:tcPr>
          <w:p w14:paraId="2FBA83E2" w14:textId="77777777" w:rsidR="00A52635" w:rsidRPr="00A52635" w:rsidRDefault="00A52635" w:rsidP="00A52635">
            <w:pPr>
              <w:pStyle w:val="BodyText"/>
            </w:pPr>
            <w:r w:rsidRPr="00A52635">
              <w:t>MVC</w:t>
            </w:r>
          </w:p>
        </w:tc>
        <w:tc>
          <w:tcPr>
            <w:tcW w:w="3865" w:type="pct"/>
            <w:vAlign w:val="center"/>
            <w:hideMark/>
          </w:tcPr>
          <w:p w14:paraId="216236BE" w14:textId="77777777" w:rsidR="00A52635" w:rsidRPr="00A52635" w:rsidRDefault="00A52635" w:rsidP="00A52635">
            <w:pPr>
              <w:pStyle w:val="BodyText"/>
              <w:ind w:firstLine="0"/>
            </w:pPr>
            <w:r w:rsidRPr="00A52635">
              <w:t>Model View Controller – Mô hình phân tách giao diện và xử lý</w:t>
            </w:r>
          </w:p>
        </w:tc>
      </w:tr>
      <w:tr w:rsidR="00A52635" w:rsidRPr="00A52635" w14:paraId="0109FC45" w14:textId="77777777" w:rsidTr="001708B9">
        <w:tc>
          <w:tcPr>
            <w:tcW w:w="1135" w:type="pct"/>
            <w:vAlign w:val="center"/>
            <w:hideMark/>
          </w:tcPr>
          <w:p w14:paraId="1843DA6A" w14:textId="77777777" w:rsidR="00A52635" w:rsidRPr="00A52635" w:rsidRDefault="00A52635" w:rsidP="00A52635">
            <w:pPr>
              <w:pStyle w:val="BodyText"/>
            </w:pPr>
            <w:r w:rsidRPr="00A52635">
              <w:t>NoSQL</w:t>
            </w:r>
          </w:p>
        </w:tc>
        <w:tc>
          <w:tcPr>
            <w:tcW w:w="3865" w:type="pct"/>
            <w:vAlign w:val="center"/>
            <w:hideMark/>
          </w:tcPr>
          <w:p w14:paraId="7E1EDCCF" w14:textId="77777777" w:rsidR="00A52635" w:rsidRPr="00A52635" w:rsidRDefault="00A52635" w:rsidP="00A52635">
            <w:pPr>
              <w:pStyle w:val="BodyText"/>
              <w:ind w:firstLine="0"/>
            </w:pPr>
            <w:r w:rsidRPr="00A52635">
              <w:t>Not Only SQL – Cơ sở dữ liệu phi quan hệ</w:t>
            </w:r>
          </w:p>
        </w:tc>
      </w:tr>
      <w:tr w:rsidR="00A52635" w:rsidRPr="00A52635" w14:paraId="4A15E38D" w14:textId="77777777" w:rsidTr="001708B9">
        <w:tc>
          <w:tcPr>
            <w:tcW w:w="1135" w:type="pct"/>
            <w:vAlign w:val="center"/>
            <w:hideMark/>
          </w:tcPr>
          <w:p w14:paraId="771F9B56" w14:textId="77777777" w:rsidR="00A52635" w:rsidRPr="00A52635" w:rsidRDefault="00A52635" w:rsidP="00A52635">
            <w:pPr>
              <w:pStyle w:val="BodyText"/>
            </w:pPr>
            <w:r w:rsidRPr="00A52635">
              <w:t>PDF</w:t>
            </w:r>
          </w:p>
        </w:tc>
        <w:tc>
          <w:tcPr>
            <w:tcW w:w="3865" w:type="pct"/>
            <w:vAlign w:val="center"/>
            <w:hideMark/>
          </w:tcPr>
          <w:p w14:paraId="12971BE5" w14:textId="77777777" w:rsidR="00A52635" w:rsidRPr="00A52635" w:rsidRDefault="00A52635" w:rsidP="00A52635">
            <w:pPr>
              <w:pStyle w:val="BodyText"/>
              <w:ind w:firstLine="0"/>
            </w:pPr>
            <w:r w:rsidRPr="00A52635">
              <w:t>Portable Document Format – Định dạng tài liệu di động</w:t>
            </w:r>
          </w:p>
        </w:tc>
      </w:tr>
      <w:tr w:rsidR="00A52635" w:rsidRPr="00A52635" w14:paraId="0B1B60EE" w14:textId="77777777" w:rsidTr="001708B9">
        <w:tc>
          <w:tcPr>
            <w:tcW w:w="1135" w:type="pct"/>
            <w:vAlign w:val="center"/>
            <w:hideMark/>
          </w:tcPr>
          <w:p w14:paraId="44C77D60" w14:textId="77777777" w:rsidR="00A52635" w:rsidRPr="00A52635" w:rsidRDefault="00A52635" w:rsidP="00A52635">
            <w:pPr>
              <w:pStyle w:val="BodyText"/>
            </w:pPr>
            <w:r w:rsidRPr="00A52635">
              <w:t>UI/UX</w:t>
            </w:r>
          </w:p>
        </w:tc>
        <w:tc>
          <w:tcPr>
            <w:tcW w:w="3865" w:type="pct"/>
            <w:vAlign w:val="center"/>
            <w:hideMark/>
          </w:tcPr>
          <w:p w14:paraId="3421ADF5" w14:textId="77777777" w:rsidR="00A52635" w:rsidRPr="00A52635" w:rsidRDefault="00A52635" w:rsidP="00A52635">
            <w:pPr>
              <w:pStyle w:val="BodyText"/>
              <w:ind w:firstLine="0"/>
            </w:pPr>
            <w:r w:rsidRPr="00A52635">
              <w:t>User Interface / User Experience – Giao diện người dùng / Trải nghiệm người dùng</w:t>
            </w:r>
          </w:p>
        </w:tc>
      </w:tr>
      <w:tr w:rsidR="00A52635" w:rsidRPr="00A52635" w14:paraId="4CF5C4B0" w14:textId="77777777" w:rsidTr="001708B9">
        <w:tc>
          <w:tcPr>
            <w:tcW w:w="1135" w:type="pct"/>
            <w:vAlign w:val="center"/>
            <w:hideMark/>
          </w:tcPr>
          <w:p w14:paraId="34624488" w14:textId="77777777" w:rsidR="00A52635" w:rsidRPr="00A52635" w:rsidRDefault="00A52635" w:rsidP="00A52635">
            <w:pPr>
              <w:pStyle w:val="BodyText"/>
            </w:pPr>
            <w:r w:rsidRPr="00A52635">
              <w:t>URL</w:t>
            </w:r>
          </w:p>
        </w:tc>
        <w:tc>
          <w:tcPr>
            <w:tcW w:w="3865" w:type="pct"/>
            <w:vAlign w:val="center"/>
            <w:hideMark/>
          </w:tcPr>
          <w:p w14:paraId="38EBE67B" w14:textId="77777777" w:rsidR="00A52635" w:rsidRPr="00A52635" w:rsidRDefault="00A52635" w:rsidP="00A52635">
            <w:pPr>
              <w:pStyle w:val="BodyText"/>
              <w:ind w:firstLine="0"/>
            </w:pPr>
            <w:r w:rsidRPr="00A52635">
              <w:t>Uniform Resource Locator – Định vị tài nguyên thống nhất</w:t>
            </w:r>
          </w:p>
        </w:tc>
      </w:tr>
    </w:tbl>
    <w:p w14:paraId="3B749F54" w14:textId="77777777" w:rsidR="00AF4014" w:rsidRPr="0007078F" w:rsidRDefault="00AF4014" w:rsidP="0007078F">
      <w:pPr>
        <w:pStyle w:val="BodyText"/>
        <w:ind w:firstLine="397"/>
        <w:rPr>
          <w:color w:val="000000" w:themeColor="text1"/>
        </w:rPr>
      </w:pPr>
    </w:p>
    <w:p w14:paraId="04112353" w14:textId="77777777" w:rsidR="00AF4014" w:rsidRPr="003A3218" w:rsidRDefault="00AF4014" w:rsidP="00AF4014">
      <w:pPr>
        <w:rPr>
          <w:color w:val="000000" w:themeColor="text1"/>
        </w:rPr>
      </w:pPr>
    </w:p>
    <w:p w14:paraId="022BBFEC" w14:textId="5F730ECE" w:rsidR="00AF4014" w:rsidRDefault="00AF4014" w:rsidP="00AF4014">
      <w:pPr>
        <w:shd w:val="clear" w:color="auto" w:fill="FFFFFF"/>
        <w:spacing w:line="0" w:lineRule="auto"/>
        <w:rPr>
          <w:rFonts w:ascii="ff7" w:hAnsi="ff7"/>
          <w:color w:val="000000"/>
          <w:sz w:val="54"/>
          <w:szCs w:val="54"/>
        </w:rPr>
      </w:pPr>
      <w:r>
        <w:rPr>
          <w:rFonts w:ascii="ff8" w:hAnsi="ff8"/>
          <w:color w:val="000000"/>
          <w:sz w:val="54"/>
          <w:szCs w:val="54"/>
        </w:rPr>
        <w:t>hời gian trung bình</w:t>
      </w:r>
    </w:p>
    <w:p w14:paraId="636E8272" w14:textId="77777777" w:rsidR="00AF4014" w:rsidRDefault="00AF4014" w:rsidP="00AF4014">
      <w:pPr>
        <w:spacing w:before="120" w:after="120" w:line="360" w:lineRule="auto"/>
        <w:ind w:firstLine="720"/>
        <w:jc w:val="both"/>
        <w:rPr>
          <w:szCs w:val="26"/>
        </w:rPr>
        <w:sectPr w:rsidR="00AF4014" w:rsidSect="006D33F5">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418" w:header="720" w:footer="720" w:gutter="0"/>
          <w:cols w:space="720"/>
          <w:docGrid w:linePitch="360"/>
        </w:sectPr>
      </w:pPr>
    </w:p>
    <w:p w14:paraId="218F34B9" w14:textId="77777777" w:rsidR="00AF4014" w:rsidRDefault="00AF4014" w:rsidP="00C00298">
      <w:pPr>
        <w:pStyle w:val="Heading1"/>
      </w:pPr>
      <w:bookmarkStart w:id="2" w:name="_Toc127730468"/>
      <w:bookmarkStart w:id="3" w:name="_Toc182207718"/>
      <w:bookmarkStart w:id="4" w:name="_Toc200746816"/>
      <w:bookmarkStart w:id="5" w:name="_Toc200915087"/>
      <w:bookmarkStart w:id="6" w:name="_Toc123494279"/>
      <w:bookmarkStart w:id="7" w:name="_Toc123494445"/>
      <w:r>
        <w:t>ĐẶT VẤN ĐỀ</w:t>
      </w:r>
      <w:bookmarkEnd w:id="2"/>
      <w:bookmarkEnd w:id="3"/>
      <w:bookmarkEnd w:id="4"/>
      <w:bookmarkEnd w:id="5"/>
    </w:p>
    <w:p w14:paraId="0DE65781" w14:textId="77777777" w:rsidR="00AF4014" w:rsidRDefault="00AF4014" w:rsidP="00EA43EA">
      <w:pPr>
        <w:pStyle w:val="Heading2"/>
      </w:pPr>
      <w:bookmarkStart w:id="8" w:name="_Toc182207719"/>
      <w:bookmarkStart w:id="9" w:name="_Toc200746817"/>
      <w:bookmarkStart w:id="10" w:name="_Toc200915088"/>
      <w:r>
        <w:t>Lý do chọn đề tài</w:t>
      </w:r>
      <w:bookmarkEnd w:id="8"/>
      <w:bookmarkEnd w:id="9"/>
      <w:bookmarkEnd w:id="10"/>
    </w:p>
    <w:p w14:paraId="267E15C6" w14:textId="5EC45D56" w:rsidR="00640ECF" w:rsidRPr="00640ECF" w:rsidRDefault="00640ECF" w:rsidP="00640ECF">
      <w:pPr>
        <w:pStyle w:val="BodyText"/>
        <w:ind w:firstLine="397"/>
        <w:rPr>
          <w:lang w:val="en-US"/>
        </w:rPr>
      </w:pPr>
      <w:r w:rsidRPr="00640ECF">
        <w:rPr>
          <w:lang w:val="en-US"/>
        </w:rPr>
        <w:t xml:space="preserve">Sự phát triển mạnh mẽ của công nghệ thông tin đã đặt ra yêu cầu cấp thiết về việc tự động hóa các quy trình quản lý, đặc biệt tại các trung tâm đào tạo như Trung tâm Ngoại ngữ - Tin học Victory. </w:t>
      </w:r>
      <w:r>
        <w:rPr>
          <w:lang w:val="en-US"/>
        </w:rPr>
        <w:t>V</w:t>
      </w:r>
      <w:r w:rsidRPr="00640ECF">
        <w:rPr>
          <w:lang w:val="en-US"/>
        </w:rPr>
        <w:t>iệc quản lý thiết bị như máy tính, máy chiếu hay quà tặng khuyến khích cho học viên chủ yếu được thực hiện thủ công, dẫn đến nhiều bất cập về thời gian, công sức và nguy cơ sai sót. Do đó, việc xây dựng một hệ thống quản lý tự động hóa không chỉ đáp ứng nhu cầu thực tiễn mà còn góp phần nâng cao hiệu quả vận hành và chất lượng dịch vụ của trung tâm.</w:t>
      </w:r>
    </w:p>
    <w:p w14:paraId="413C37DD" w14:textId="77777777" w:rsidR="00640ECF" w:rsidRPr="00640ECF" w:rsidRDefault="00640ECF" w:rsidP="00640ECF">
      <w:pPr>
        <w:pStyle w:val="BodyText"/>
        <w:ind w:firstLine="397"/>
        <w:rPr>
          <w:lang w:val="en-US"/>
        </w:rPr>
      </w:pPr>
      <w:r w:rsidRPr="00640ECF">
        <w:rPr>
          <w:lang w:val="en-US"/>
        </w:rPr>
        <w:t>Việc lựa chọn đề tài này xuất phát từ mong muốn ứng dụng các công nghệ hiện đại để giải quyết bài toán quản lý một cách tối ưu. Sử dụng Node.js và Express cho backend, MongoDB làm cơ sở dữ liệu, Handlebars cùng Bootstrap 5 cho giao diện người dùng, kết hợp với kiến trúc MVC và CQRS, hệ thống được thiết kế để đảm bảo tính mạnh mẽ, dễ bảo trì và khả năng mở rộng. Những công nghệ này không chỉ phù hợp với yêu cầu kỹ thuật mà còn mang lại giao diện thân thiện, trực quan, giúp nhân viên trung tâm dễ dàng theo dõi và quản lý thông tin một cách chính xác, minh bạch.</w:t>
      </w:r>
    </w:p>
    <w:p w14:paraId="6F954511" w14:textId="708E850E" w:rsidR="0099327D" w:rsidRPr="00365080" w:rsidRDefault="00640ECF" w:rsidP="00640ECF">
      <w:pPr>
        <w:pStyle w:val="BodyText"/>
        <w:ind w:firstLine="397"/>
        <w:rPr>
          <w:lang w:val="en-US"/>
        </w:rPr>
      </w:pPr>
      <w:r w:rsidRPr="00640ECF">
        <w:rPr>
          <w:lang w:val="en-US"/>
        </w:rPr>
        <w:t>Hơn nữa, đề tài mang lại giá trị thực tiễn rõ rệt khi cung cấp một giải pháp công nghệ giúp tối ưu hóa quy trình làm việc tại Trung tâm Victory. Hệ thống không chỉ hỗ trợ quản lý thiết bị và quà tặng mà còn có tiềm năng mở rộng để quản lý các tài nguyên khác trong tương lai. Đồng thời, quá trình nghiên cứu và phát triển hệ thống là cơ hội để khám phá, ứng dụng các kiến trúc phần mềm tiên tiến, qua đó nâng cao kỹ năng lập trình và tư duy hệ thống. Với ý nghĩa thực tiễn và học thuật, đề tài mang đến một giải pháp hiệu quả, đáp ứng nhu cầu quản lý ngày càng cao của trung tâm</w:t>
      </w:r>
      <w:r>
        <w:rPr>
          <w:lang w:val="en-US"/>
        </w:rPr>
        <w:t xml:space="preserve"> và</w:t>
      </w:r>
      <w:r w:rsidRPr="00640ECF">
        <w:rPr>
          <w:lang w:val="en-US"/>
        </w:rPr>
        <w:t xml:space="preserve"> đóng góp vào sự phát triển bền vững.</w:t>
      </w:r>
      <w:r w:rsidR="00365080">
        <w:rPr>
          <w:lang w:val="en-US"/>
        </w:rPr>
        <w:t xml:space="preserve"> </w:t>
      </w:r>
    </w:p>
    <w:p w14:paraId="19D3BD54" w14:textId="77777777" w:rsidR="00AF4014" w:rsidRDefault="00AF4014" w:rsidP="00EA43EA">
      <w:pPr>
        <w:pStyle w:val="Heading2"/>
      </w:pPr>
      <w:bookmarkStart w:id="11" w:name="_Toc182207720"/>
      <w:bookmarkStart w:id="12" w:name="_Toc200746818"/>
      <w:bookmarkStart w:id="13" w:name="_Toc200915089"/>
      <w:bookmarkEnd w:id="6"/>
      <w:bookmarkEnd w:id="7"/>
      <w:r>
        <w:t>Mục tiêu</w:t>
      </w:r>
      <w:bookmarkEnd w:id="11"/>
      <w:bookmarkEnd w:id="12"/>
      <w:bookmarkEnd w:id="13"/>
    </w:p>
    <w:p w14:paraId="6B130978" w14:textId="5AFFE227" w:rsidR="00F26458" w:rsidRPr="00F26458" w:rsidRDefault="00640ECF" w:rsidP="00F26458">
      <w:pPr>
        <w:pStyle w:val="BodyText"/>
        <w:ind w:firstLine="397"/>
      </w:pPr>
      <w:r w:rsidRPr="00640ECF">
        <w:t xml:space="preserve">Nghiên cứu các thức hoạt động và các tính năng cần thiết cho hệ thống quản lý thiết bị </w:t>
      </w:r>
      <w:r>
        <w:rPr>
          <w:lang w:val="en-US"/>
        </w:rPr>
        <w:t>và</w:t>
      </w:r>
      <w:r w:rsidRPr="00640ECF">
        <w:t xml:space="preserve"> quà tặng của Trung tâm Ngoại ngữ - Tin học Victory, hỗ trợ Trung tâm trong việc quản lý thiết bị - quà tặng tối ưu và hiệu quả.</w:t>
      </w:r>
    </w:p>
    <w:p w14:paraId="545F2526" w14:textId="77777777" w:rsidR="00AF4014" w:rsidRDefault="00F26458" w:rsidP="00EA43EA">
      <w:pPr>
        <w:pStyle w:val="Heading2"/>
      </w:pPr>
      <w:bookmarkStart w:id="14" w:name="_Toc182207721"/>
      <w:bookmarkStart w:id="15" w:name="_Toc200746819"/>
      <w:bookmarkStart w:id="16" w:name="_Toc200915090"/>
      <w:r>
        <w:t>Nội dung</w:t>
      </w:r>
      <w:bookmarkEnd w:id="14"/>
      <w:bookmarkEnd w:id="15"/>
      <w:bookmarkEnd w:id="16"/>
    </w:p>
    <w:p w14:paraId="7E721C96" w14:textId="77777777" w:rsidR="00640ECF" w:rsidRDefault="00640ECF" w:rsidP="00640ECF">
      <w:pPr>
        <w:pStyle w:val="BodyText"/>
        <w:ind w:firstLine="397"/>
      </w:pPr>
      <w:r>
        <w:t>-</w:t>
      </w:r>
      <w:r>
        <w:tab/>
        <w:t>Tìm hiểu các tính năng cần thiết của một hệ thống quản lý thiết bị và quà tặng.</w:t>
      </w:r>
    </w:p>
    <w:p w14:paraId="7ABFA498" w14:textId="77777777" w:rsidR="00640ECF" w:rsidRDefault="00640ECF" w:rsidP="00640ECF">
      <w:pPr>
        <w:pStyle w:val="BodyText"/>
        <w:ind w:firstLine="397"/>
      </w:pPr>
      <w:r>
        <w:t>-</w:t>
      </w:r>
      <w:r>
        <w:tab/>
        <w:t>Tìm hiểu các phương pháp thống kê, quản lý thiết bị bị hiệu quả, tối ưu hiệu suất hoạt động.</w:t>
      </w:r>
    </w:p>
    <w:p w14:paraId="251A5009" w14:textId="0803AAD6" w:rsidR="00640ECF" w:rsidRDefault="00640ECF" w:rsidP="00640ECF">
      <w:pPr>
        <w:pStyle w:val="BodyText"/>
        <w:ind w:firstLine="397"/>
      </w:pPr>
      <w:r>
        <w:t>-</w:t>
      </w:r>
      <w:r>
        <w:tab/>
        <w:t xml:space="preserve">Tìm hiểu mô hình MVC </w:t>
      </w:r>
      <w:r w:rsidR="00FA355A">
        <w:rPr>
          <w:lang w:val="en-US"/>
        </w:rPr>
        <w:t>và</w:t>
      </w:r>
      <w:r>
        <w:t xml:space="preserve"> </w:t>
      </w:r>
      <w:r>
        <w:rPr>
          <w:lang w:val="en-US"/>
        </w:rPr>
        <w:t>C</w:t>
      </w:r>
      <w:r>
        <w:t>QRS, RestFul API.</w:t>
      </w:r>
    </w:p>
    <w:p w14:paraId="7D7D23A3" w14:textId="77777777" w:rsidR="00640ECF" w:rsidRDefault="00640ECF" w:rsidP="00640ECF">
      <w:pPr>
        <w:pStyle w:val="BodyText"/>
        <w:ind w:firstLine="397"/>
      </w:pPr>
      <w:r>
        <w:t>-</w:t>
      </w:r>
      <w:r>
        <w:tab/>
        <w:t>Nghiên cứu ngôn ngữ NodeJS, framework Express, hệ quản trị NoSQL MongoDB.</w:t>
      </w:r>
    </w:p>
    <w:p w14:paraId="6120F3A7" w14:textId="44CD1129" w:rsidR="00AF4014" w:rsidRDefault="00640ECF" w:rsidP="00640ECF">
      <w:pPr>
        <w:pStyle w:val="BodyText"/>
        <w:ind w:firstLine="397"/>
      </w:pPr>
      <w:r>
        <w:t>-</w:t>
      </w:r>
      <w:r>
        <w:tab/>
        <w:t>Vận dụng kiến thức trên để thiết kế và xây dựng hệ thống quản lý thiết bị và quà tặng cho Trung tâm Ngoại ngữ - Tin học Victory.</w:t>
      </w:r>
    </w:p>
    <w:p w14:paraId="48302722" w14:textId="77777777" w:rsidR="00AF4014" w:rsidRDefault="00F26458" w:rsidP="00EA43EA">
      <w:pPr>
        <w:pStyle w:val="Heading2"/>
      </w:pPr>
      <w:bookmarkStart w:id="17" w:name="_Toc182207722"/>
      <w:bookmarkStart w:id="18" w:name="_Toc200746820"/>
      <w:bookmarkStart w:id="19" w:name="_Toc200915091"/>
      <w:r>
        <w:t>Đối tượng và phạm vi nghiên cứu</w:t>
      </w:r>
      <w:bookmarkEnd w:id="17"/>
      <w:bookmarkEnd w:id="18"/>
      <w:bookmarkEnd w:id="19"/>
    </w:p>
    <w:p w14:paraId="63C1C4A2" w14:textId="77777777" w:rsidR="00CE57B3" w:rsidRPr="00CE57B3" w:rsidRDefault="00CE57B3" w:rsidP="00CE57B3">
      <w:pPr>
        <w:pStyle w:val="BodyText"/>
        <w:ind w:firstLine="397"/>
        <w:rPr>
          <w:b/>
          <w:bCs/>
          <w:i/>
          <w:iCs/>
        </w:rPr>
      </w:pPr>
      <w:r w:rsidRPr="00CE57B3">
        <w:rPr>
          <w:b/>
          <w:bCs/>
          <w:i/>
          <w:iCs/>
        </w:rPr>
        <w:t>Đối tượng nghiên cứu:</w:t>
      </w:r>
    </w:p>
    <w:p w14:paraId="1BA1616E" w14:textId="19BCEDEA" w:rsidR="00CE57B3" w:rsidRPr="00640ECF" w:rsidRDefault="00640ECF">
      <w:pPr>
        <w:pStyle w:val="BodyText"/>
        <w:numPr>
          <w:ilvl w:val="0"/>
          <w:numId w:val="5"/>
        </w:numPr>
      </w:pPr>
      <w:r>
        <w:rPr>
          <w:lang w:val="en-US"/>
        </w:rPr>
        <w:t>Quy trình quản lý thiết bị và quà tặng của trung tâm Ngoại ngữ - Tin học Victory.</w:t>
      </w:r>
    </w:p>
    <w:p w14:paraId="52C66BE0" w14:textId="6068B37E" w:rsidR="00640ECF" w:rsidRPr="00640ECF" w:rsidRDefault="00640ECF">
      <w:pPr>
        <w:pStyle w:val="BodyText"/>
        <w:numPr>
          <w:ilvl w:val="0"/>
          <w:numId w:val="5"/>
        </w:numPr>
      </w:pPr>
      <w:r w:rsidRPr="00640ECF">
        <w:t>Hệ thống quản lý thiết bị và quà tặng cho Trung tâm Ngoại ngữ - Tin học Victory, tập trung vào tự động hóa và tối ưu hóa quy trình quản lý.</w:t>
      </w:r>
    </w:p>
    <w:p w14:paraId="51A9BE23" w14:textId="15FE5716" w:rsidR="00640ECF" w:rsidRPr="00640ECF" w:rsidRDefault="00640ECF">
      <w:pPr>
        <w:pStyle w:val="BodyText"/>
        <w:numPr>
          <w:ilvl w:val="0"/>
          <w:numId w:val="5"/>
        </w:numPr>
      </w:pPr>
      <w:r w:rsidRPr="00640ECF">
        <w:t>Các loại thiết bị như máy tính, máy chiếu, thiết bị giảng dạy và quà tặng khuyến khích dành cho học viên.</w:t>
      </w:r>
    </w:p>
    <w:p w14:paraId="3556A7B2" w14:textId="30B5BC8E" w:rsidR="00640ECF" w:rsidRPr="0031023D" w:rsidRDefault="00640ECF" w:rsidP="0031023D">
      <w:pPr>
        <w:pStyle w:val="BodyText"/>
        <w:numPr>
          <w:ilvl w:val="0"/>
          <w:numId w:val="5"/>
        </w:numPr>
      </w:pPr>
      <w:r w:rsidRPr="00640ECF">
        <w:t>Các công nghệ và kiến trúc phần mềm được ứng dụng, bao gồm:</w:t>
      </w:r>
      <w:r w:rsidRPr="0031023D">
        <w:rPr>
          <w:lang w:val="en-US"/>
        </w:rPr>
        <w:t xml:space="preserve"> </w:t>
      </w:r>
      <w:r w:rsidRPr="00640ECF">
        <w:t>Node.js và Express cho backend</w:t>
      </w:r>
      <w:r w:rsidRPr="0031023D">
        <w:rPr>
          <w:lang w:val="en-US"/>
        </w:rPr>
        <w:t xml:space="preserve">, </w:t>
      </w:r>
      <w:r w:rsidRPr="00640ECF">
        <w:t>MongoDB làm cơ sở dữ liệu</w:t>
      </w:r>
      <w:r w:rsidRPr="0031023D">
        <w:rPr>
          <w:lang w:val="en-US"/>
        </w:rPr>
        <w:t xml:space="preserve">, </w:t>
      </w:r>
      <w:r w:rsidRPr="00640ECF">
        <w:t>Handlebars và Bootstrap 5 cho giao diện người dùng</w:t>
      </w:r>
      <w:r w:rsidRPr="0031023D">
        <w:rPr>
          <w:lang w:val="en-US"/>
        </w:rPr>
        <w:t xml:space="preserve">, </w:t>
      </w:r>
      <w:r w:rsidR="0031023D" w:rsidRPr="0031023D">
        <w:rPr>
          <w:lang w:val="en-US"/>
        </w:rPr>
        <w:t>k</w:t>
      </w:r>
      <w:r w:rsidR="0031023D" w:rsidRPr="0031023D">
        <w:t>iến trúc MVC kết hợp CQRS để đảm bảo tính mô-đun và khả năng mở rộng.</w:t>
      </w:r>
    </w:p>
    <w:p w14:paraId="350E6D87" w14:textId="77777777" w:rsidR="00CE57B3" w:rsidRPr="00CE57B3" w:rsidRDefault="00CE57B3" w:rsidP="00CE57B3">
      <w:pPr>
        <w:pStyle w:val="BodyText"/>
        <w:ind w:firstLine="397"/>
        <w:rPr>
          <w:b/>
          <w:bCs/>
          <w:i/>
          <w:iCs/>
        </w:rPr>
      </w:pPr>
      <w:r w:rsidRPr="00CE57B3">
        <w:rPr>
          <w:b/>
          <w:bCs/>
          <w:i/>
          <w:iCs/>
        </w:rPr>
        <w:t>Phạm vi nghiên cứu:</w:t>
      </w:r>
    </w:p>
    <w:p w14:paraId="058CAEF0" w14:textId="5059F703" w:rsidR="00CE57B3" w:rsidRPr="0031023D" w:rsidRDefault="0031023D">
      <w:pPr>
        <w:pStyle w:val="BodyText"/>
        <w:numPr>
          <w:ilvl w:val="0"/>
          <w:numId w:val="5"/>
        </w:numPr>
        <w:ind w:left="0" w:firstLine="426"/>
      </w:pPr>
      <w:r w:rsidRPr="0031023D">
        <w:t>Thiết kế và phát triển hệ thống quản lý đáp ứng nhu cầu thực tế của Trung tâm Ngoại ngữ - Tin học Victory.</w:t>
      </w:r>
    </w:p>
    <w:p w14:paraId="0E4B0A50" w14:textId="72B70224" w:rsidR="0031023D" w:rsidRPr="0031023D" w:rsidRDefault="0031023D">
      <w:pPr>
        <w:pStyle w:val="BodyText"/>
        <w:numPr>
          <w:ilvl w:val="0"/>
          <w:numId w:val="5"/>
        </w:numPr>
        <w:ind w:left="0" w:firstLine="426"/>
      </w:pPr>
      <w:r w:rsidRPr="0031023D">
        <w:t>Triển khai hệ thống trên nền tảng web, sử dụng các công nghệ Node.js, Express, MongoDB, Handlebars, và Bootstrap 5.</w:t>
      </w:r>
    </w:p>
    <w:p w14:paraId="7D50E7D7" w14:textId="2DE9AB18" w:rsidR="0031023D" w:rsidRPr="0031023D" w:rsidRDefault="0031023D">
      <w:pPr>
        <w:pStyle w:val="BodyText"/>
        <w:numPr>
          <w:ilvl w:val="0"/>
          <w:numId w:val="5"/>
        </w:numPr>
        <w:ind w:left="0" w:firstLine="426"/>
      </w:pPr>
      <w:r w:rsidRPr="0031023D">
        <w:t>Áp dụng kiến trúc MVC và CQRS để tối ưu hóa cấu trúc và hiệu suất hệ thống.</w:t>
      </w:r>
    </w:p>
    <w:p w14:paraId="18682D59" w14:textId="0D326A01" w:rsidR="0031023D" w:rsidRDefault="0031023D" w:rsidP="0031023D">
      <w:pPr>
        <w:pStyle w:val="BodyText"/>
        <w:numPr>
          <w:ilvl w:val="0"/>
          <w:numId w:val="5"/>
        </w:numPr>
        <w:ind w:left="0" w:firstLine="426"/>
      </w:pPr>
      <w:r>
        <w:rPr>
          <w:lang w:val="en-US"/>
        </w:rPr>
        <w:t>Đề tài g</w:t>
      </w:r>
      <w:r w:rsidRPr="0031023D">
        <w:t>iới hạn phạm vi</w:t>
      </w:r>
      <w:r>
        <w:rPr>
          <w:lang w:val="en-US"/>
        </w:rPr>
        <w:t xml:space="preserve"> k</w:t>
      </w:r>
      <w:r w:rsidRPr="0031023D">
        <w:t>hông bao gồm tích hợp với các hệ thống bên ngoài</w:t>
      </w:r>
      <w:r>
        <w:rPr>
          <w:lang w:val="en-US"/>
        </w:rPr>
        <w:t>, k</w:t>
      </w:r>
      <w:r w:rsidRPr="0031023D">
        <w:t>hông quản lý các loại tài nguyên khác ngoài thiết bị và quà tặng</w:t>
      </w:r>
      <w:r>
        <w:rPr>
          <w:lang w:val="en-US"/>
        </w:rPr>
        <w:t xml:space="preserve">, </w:t>
      </w:r>
      <w:r w:rsidRPr="0031023D">
        <w:t>Không nghiên cứu sâu về tối ưu hóa hiệu năng hạ tầng hoặc tích hợp công nghệ trí tuệ nhân tạo.</w:t>
      </w:r>
    </w:p>
    <w:p w14:paraId="6D6C7A7D" w14:textId="77777777" w:rsidR="00F26458" w:rsidRDefault="00F26458" w:rsidP="00C9293B">
      <w:pPr>
        <w:pStyle w:val="Heading2"/>
      </w:pPr>
      <w:bookmarkStart w:id="20" w:name="_Toc182207723"/>
      <w:bookmarkStart w:id="21" w:name="_Toc200746821"/>
      <w:bookmarkStart w:id="22" w:name="_Toc200915092"/>
      <w:r>
        <w:t>Phương pháp nghiên cứu</w:t>
      </w:r>
      <w:bookmarkEnd w:id="20"/>
      <w:bookmarkEnd w:id="21"/>
      <w:bookmarkEnd w:id="22"/>
    </w:p>
    <w:p w14:paraId="6F286BC6" w14:textId="77777777" w:rsidR="00DC44C5" w:rsidRPr="00DC44C5" w:rsidRDefault="00DC44C5" w:rsidP="00DC44C5">
      <w:pPr>
        <w:pStyle w:val="BodyText"/>
        <w:ind w:firstLine="397"/>
        <w:rPr>
          <w:b/>
          <w:bCs/>
          <w:i/>
          <w:iCs/>
        </w:rPr>
      </w:pPr>
      <w:r w:rsidRPr="00DC44C5">
        <w:rPr>
          <w:b/>
          <w:bCs/>
          <w:i/>
          <w:iCs/>
        </w:rPr>
        <w:t>Phương pháp nghiên cứu lý thuyết:</w:t>
      </w:r>
    </w:p>
    <w:p w14:paraId="3E20CAB1" w14:textId="67673C39" w:rsidR="00982C4A" w:rsidRDefault="00DC44C5" w:rsidP="00982C4A">
      <w:pPr>
        <w:pStyle w:val="BodyText"/>
        <w:ind w:firstLine="397"/>
      </w:pPr>
      <w:r>
        <w:t>-</w:t>
      </w:r>
      <w:r>
        <w:tab/>
      </w:r>
      <w:r w:rsidR="00982C4A">
        <w:t>Nghiên cứu các tài liệu về hệ thống quản lý thiết bị MISA.</w:t>
      </w:r>
    </w:p>
    <w:p w14:paraId="0B0CABE4" w14:textId="77777777" w:rsidR="00982C4A" w:rsidRDefault="00982C4A" w:rsidP="00982C4A">
      <w:pPr>
        <w:pStyle w:val="BodyText"/>
        <w:ind w:firstLine="397"/>
      </w:pPr>
      <w:r>
        <w:t>-</w:t>
      </w:r>
      <w:r>
        <w:tab/>
        <w:t>Nghiên cứu các tài liệu về NodeJS và Express.</w:t>
      </w:r>
    </w:p>
    <w:p w14:paraId="002AF72A" w14:textId="77777777" w:rsidR="00982C4A" w:rsidRDefault="00982C4A" w:rsidP="00982C4A">
      <w:pPr>
        <w:pStyle w:val="BodyText"/>
        <w:ind w:firstLine="397"/>
      </w:pPr>
      <w:r>
        <w:t>-</w:t>
      </w:r>
      <w:r>
        <w:tab/>
        <w:t>Nghiên cứu các tài liệu về hệ quản trị NoSQL MongoDB.</w:t>
      </w:r>
    </w:p>
    <w:p w14:paraId="0B58B59E" w14:textId="77777777" w:rsidR="00982C4A" w:rsidRDefault="00982C4A" w:rsidP="00982C4A">
      <w:pPr>
        <w:pStyle w:val="BodyText"/>
        <w:ind w:firstLine="397"/>
      </w:pPr>
      <w:r>
        <w:t>-</w:t>
      </w:r>
      <w:r>
        <w:tab/>
        <w:t>Nghiên cứu các tài liệu về RestFul API.</w:t>
      </w:r>
    </w:p>
    <w:p w14:paraId="653C1A15" w14:textId="0B7F9EED" w:rsidR="00982C4A" w:rsidRDefault="00982C4A" w:rsidP="00982C4A">
      <w:pPr>
        <w:pStyle w:val="BodyText"/>
        <w:ind w:firstLine="397"/>
      </w:pPr>
      <w:r>
        <w:t>-</w:t>
      </w:r>
      <w:r>
        <w:tab/>
        <w:t xml:space="preserve">Nghiên cứu các tài liệu về mô hình MVC </w:t>
      </w:r>
      <w:r w:rsidR="0050439C">
        <w:rPr>
          <w:lang w:val="en-US"/>
        </w:rPr>
        <w:t>và</w:t>
      </w:r>
      <w:r>
        <w:t xml:space="preserve"> SQRS.</w:t>
      </w:r>
    </w:p>
    <w:p w14:paraId="4A80B7E0" w14:textId="77777777" w:rsidR="00982C4A" w:rsidRDefault="00982C4A" w:rsidP="00982C4A">
      <w:pPr>
        <w:pStyle w:val="BodyText"/>
        <w:ind w:firstLine="397"/>
        <w:rPr>
          <w:lang w:val="en-US"/>
        </w:rPr>
      </w:pPr>
      <w:r>
        <w:t>-</w:t>
      </w:r>
      <w:r>
        <w:tab/>
        <w:t>Nghiên cứu các tài liệu cần thiết về thiết kế và xây dựng website.</w:t>
      </w:r>
    </w:p>
    <w:p w14:paraId="2F34429A" w14:textId="7E7E333D" w:rsidR="00DC44C5" w:rsidRPr="00DC44C5" w:rsidRDefault="00DC44C5" w:rsidP="00982C4A">
      <w:pPr>
        <w:pStyle w:val="BodyText"/>
        <w:ind w:firstLine="397"/>
        <w:rPr>
          <w:b/>
          <w:bCs/>
          <w:i/>
          <w:iCs/>
        </w:rPr>
      </w:pPr>
      <w:r w:rsidRPr="00DC44C5">
        <w:rPr>
          <w:b/>
          <w:bCs/>
          <w:i/>
          <w:iCs/>
        </w:rPr>
        <w:t>Phương pháp thực nghiệm:</w:t>
      </w:r>
    </w:p>
    <w:p w14:paraId="4364D309" w14:textId="77777777" w:rsidR="00982C4A" w:rsidRDefault="00982C4A" w:rsidP="00982C4A">
      <w:pPr>
        <w:pStyle w:val="BodyText"/>
        <w:ind w:firstLine="397"/>
      </w:pPr>
      <w:r>
        <w:t>-</w:t>
      </w:r>
      <w:r>
        <w:tab/>
        <w:t>Xây dựng mô hình cơ sở dữ liệu và kiến trúc hệ thống.</w:t>
      </w:r>
    </w:p>
    <w:p w14:paraId="0E00E4C0" w14:textId="77777777" w:rsidR="00982C4A" w:rsidRDefault="00982C4A" w:rsidP="00982C4A">
      <w:pPr>
        <w:pStyle w:val="BodyText"/>
        <w:ind w:firstLine="397"/>
      </w:pPr>
      <w:r>
        <w:t>-</w:t>
      </w:r>
      <w:r>
        <w:tab/>
        <w:t>Cài đặt các nền tảng và công cụ cần thiết.</w:t>
      </w:r>
    </w:p>
    <w:p w14:paraId="5354637B" w14:textId="77777777" w:rsidR="00982C4A" w:rsidRDefault="00982C4A" w:rsidP="00982C4A">
      <w:pPr>
        <w:pStyle w:val="BodyText"/>
        <w:ind w:firstLine="397"/>
      </w:pPr>
      <w:r>
        <w:t>-</w:t>
      </w:r>
      <w:r>
        <w:tab/>
        <w:t>Từng bước phát triển tính năng và giao diện cho hệ thống.</w:t>
      </w:r>
    </w:p>
    <w:p w14:paraId="2FA5A910" w14:textId="67793555" w:rsidR="00AF4014" w:rsidRPr="009C46C1" w:rsidRDefault="00982C4A" w:rsidP="00982C4A">
      <w:pPr>
        <w:pStyle w:val="BodyText"/>
        <w:ind w:firstLine="397"/>
        <w:rPr>
          <w:lang w:val="en-US"/>
        </w:rPr>
      </w:pPr>
      <w:r>
        <w:t>-</w:t>
      </w:r>
      <w:r>
        <w:tab/>
        <w:t>Kiểm thử và triển khai.</w:t>
      </w:r>
    </w:p>
    <w:p w14:paraId="09B8BF42" w14:textId="77777777" w:rsidR="00982C4A" w:rsidRDefault="00982C4A">
      <w:pPr>
        <w:spacing w:after="160" w:line="259" w:lineRule="auto"/>
        <w:rPr>
          <w:b/>
        </w:rPr>
      </w:pPr>
      <w:bookmarkStart w:id="23" w:name="_Toc123494282"/>
      <w:bookmarkStart w:id="24" w:name="_Toc123494448"/>
      <w:bookmarkStart w:id="25" w:name="_Toc127730469"/>
      <w:bookmarkStart w:id="26" w:name="_Toc182207724"/>
      <w:r>
        <w:br w:type="page"/>
      </w:r>
    </w:p>
    <w:p w14:paraId="7E0C0CED" w14:textId="690897E9" w:rsidR="00AF4014" w:rsidRDefault="00AF4014" w:rsidP="00C00298">
      <w:pPr>
        <w:pStyle w:val="Heading1"/>
      </w:pPr>
      <w:bookmarkStart w:id="27" w:name="_Toc200746822"/>
      <w:bookmarkStart w:id="28" w:name="_Toc200915093"/>
      <w:r>
        <w:t>CƠ SỞ LÝ THUYẾT</w:t>
      </w:r>
      <w:bookmarkEnd w:id="23"/>
      <w:bookmarkEnd w:id="24"/>
      <w:bookmarkEnd w:id="25"/>
      <w:bookmarkEnd w:id="26"/>
      <w:bookmarkEnd w:id="27"/>
      <w:bookmarkEnd w:id="28"/>
    </w:p>
    <w:p w14:paraId="7FF80360" w14:textId="5F5718B2" w:rsidR="00F26458" w:rsidRPr="00F26458" w:rsidRDefault="00E02B51" w:rsidP="00E02B51">
      <w:pPr>
        <w:pStyle w:val="Heading2"/>
      </w:pPr>
      <w:bookmarkStart w:id="29" w:name="_Toc187237212"/>
      <w:bookmarkStart w:id="30" w:name="_Toc200746823"/>
      <w:bookmarkStart w:id="31" w:name="_Toc200915094"/>
      <w:bookmarkStart w:id="32" w:name="_Toc126865547"/>
      <w:bookmarkStart w:id="33" w:name="_Toc127730470"/>
      <w:r>
        <w:t>Mô hình MVC</w:t>
      </w:r>
      <w:bookmarkEnd w:id="29"/>
      <w:bookmarkEnd w:id="30"/>
      <w:bookmarkEnd w:id="31"/>
    </w:p>
    <w:p w14:paraId="68A67701" w14:textId="45708B24" w:rsidR="00AF4014" w:rsidRDefault="00E02B51" w:rsidP="00E02B51">
      <w:pPr>
        <w:pStyle w:val="Heading3"/>
      </w:pPr>
      <w:bookmarkStart w:id="34" w:name="_Toc187237213"/>
      <w:bookmarkStart w:id="35" w:name="_Toc200746824"/>
      <w:bookmarkStart w:id="36" w:name="_Toc200915095"/>
      <w:r>
        <w:t>Giới thiệu</w:t>
      </w:r>
      <w:bookmarkEnd w:id="34"/>
      <w:bookmarkEnd w:id="35"/>
      <w:bookmarkEnd w:id="36"/>
    </w:p>
    <w:p w14:paraId="2D89BB23" w14:textId="77777777" w:rsidR="00E02B51" w:rsidRPr="00E02B51" w:rsidRDefault="00E02B51" w:rsidP="00E02B51">
      <w:pPr>
        <w:pStyle w:val="nd"/>
      </w:pPr>
      <w:r w:rsidRPr="00E02B51">
        <w:t>MVC (Model-View-Controller) là một mẫu kiến trúc phần mềm được sử dụng rộng rãi trong việc phát triển ứng dụng để tạo ra các giao diện người dùng trực quan và có khả năng tương tác cao. MVC chia một ứng dụng thành 3 phần chính và mỗi phần có một vai trò riêng biệt:</w:t>
      </w:r>
    </w:p>
    <w:p w14:paraId="17DCFDE4" w14:textId="77777777" w:rsidR="00E02B51" w:rsidRPr="00E02B51" w:rsidRDefault="00E02B51" w:rsidP="00E02B51">
      <w:pPr>
        <w:pStyle w:val="nd"/>
      </w:pPr>
      <w:r w:rsidRPr="00E02B51">
        <w:t>Model đại diện cho dữ liệu và quy tắc nghiệp vụ của ứng dụng. </w:t>
      </w:r>
    </w:p>
    <w:p w14:paraId="1404D4F2" w14:textId="0F1B6222" w:rsidR="00E02B51" w:rsidRPr="00E02B51" w:rsidRDefault="00E02B51" w:rsidP="00E02B51">
      <w:pPr>
        <w:pStyle w:val="nd"/>
      </w:pPr>
      <w:r w:rsidRPr="00E02B51">
        <w:t>View chịu trách nhiệm hiển thị dữ liệu cho người dùng trực quan và tương tác. </w:t>
      </w:r>
    </w:p>
    <w:p w14:paraId="495FFA1F" w14:textId="1869F579" w:rsidR="00E02B51" w:rsidRPr="00E02B51" w:rsidRDefault="00E02B51" w:rsidP="00E02B51">
      <w:pPr>
        <w:pStyle w:val="nd"/>
      </w:pPr>
      <w:r w:rsidRPr="00E02B51">
        <w:t>Controller đóng vai trò là cầu nối giữa Model và View, xử lý các yêu cầu từ người dùng và cập nhật giao diện tương ứng.</w:t>
      </w:r>
    </w:p>
    <w:p w14:paraId="3855F4CD" w14:textId="20E7E67A" w:rsidR="00AF4014" w:rsidRDefault="00E02B51" w:rsidP="00E02B51">
      <w:pPr>
        <w:pStyle w:val="Heading3"/>
      </w:pPr>
      <w:bookmarkStart w:id="37" w:name="_Toc187237214"/>
      <w:bookmarkStart w:id="38" w:name="_Toc200746825"/>
      <w:bookmarkStart w:id="39" w:name="_Toc200915096"/>
      <w:r w:rsidRPr="0036035C">
        <w:t>Thành phần trong mô hình MVC</w:t>
      </w:r>
      <w:bookmarkEnd w:id="37"/>
      <w:bookmarkEnd w:id="38"/>
      <w:bookmarkEnd w:id="39"/>
    </w:p>
    <w:p w14:paraId="0A2736CA" w14:textId="77777777" w:rsidR="00E02B51" w:rsidRDefault="00E02B51" w:rsidP="00E02B51">
      <w:pPr>
        <w:keepNext/>
        <w:jc w:val="center"/>
      </w:pPr>
      <w:r w:rsidRPr="00896FAC">
        <w:rPr>
          <w:noProof/>
        </w:rPr>
        <w:drawing>
          <wp:inline distT="0" distB="0" distL="0" distR="0" wp14:anchorId="54E24F18" wp14:editId="0A02C6D4">
            <wp:extent cx="5577840" cy="3535680"/>
            <wp:effectExtent l="0" t="0" r="3810" b="7620"/>
            <wp:docPr id="134651362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7840" cy="3535680"/>
                    </a:xfrm>
                    <a:prstGeom prst="rect">
                      <a:avLst/>
                    </a:prstGeom>
                    <a:noFill/>
                    <a:ln>
                      <a:noFill/>
                    </a:ln>
                  </pic:spPr>
                </pic:pic>
              </a:graphicData>
            </a:graphic>
          </wp:inline>
        </w:drawing>
      </w:r>
    </w:p>
    <w:p w14:paraId="652844BF" w14:textId="4BB5A57B" w:rsidR="00E02B51" w:rsidRPr="00E02B51" w:rsidRDefault="00E02B51" w:rsidP="00E02B51">
      <w:pPr>
        <w:pStyle w:val="Caption"/>
      </w:pPr>
      <w:bookmarkStart w:id="40" w:name="_Toc200915178"/>
      <w:r w:rsidRPr="00E02B51">
        <w:t xml:space="preserve">Hình </w:t>
      </w:r>
      <w:r w:rsidR="003E3B4B">
        <w:fldChar w:fldCharType="begin"/>
      </w:r>
      <w:r w:rsidR="003E3B4B">
        <w:instrText xml:space="preserve"> STYLEREF 1 \s </w:instrText>
      </w:r>
      <w:r w:rsidR="003E3B4B">
        <w:fldChar w:fldCharType="separate"/>
      </w:r>
      <w:r w:rsidR="009058AE">
        <w:rPr>
          <w:noProof/>
        </w:rPr>
        <w:t>2</w:t>
      </w:r>
      <w:r w:rsidR="003E3B4B">
        <w:rPr>
          <w:noProof/>
        </w:rPr>
        <w:fldChar w:fldCharType="end"/>
      </w:r>
      <w:r w:rsidR="0067752C">
        <w:t>.</w:t>
      </w:r>
      <w:r w:rsidR="003E3B4B">
        <w:fldChar w:fldCharType="begin"/>
      </w:r>
      <w:r w:rsidR="003E3B4B">
        <w:instrText xml:space="preserve"> SEQ Hình \* ARABIC \s 1 </w:instrText>
      </w:r>
      <w:r w:rsidR="003E3B4B">
        <w:fldChar w:fldCharType="separate"/>
      </w:r>
      <w:r w:rsidR="009058AE">
        <w:rPr>
          <w:noProof/>
        </w:rPr>
        <w:t>1</w:t>
      </w:r>
      <w:r w:rsidR="003E3B4B">
        <w:rPr>
          <w:noProof/>
        </w:rPr>
        <w:fldChar w:fldCharType="end"/>
      </w:r>
      <w:r w:rsidRPr="00E02B51">
        <w:t xml:space="preserve"> Các thành phần của mô hình MVC</w:t>
      </w:r>
      <w:bookmarkEnd w:id="40"/>
    </w:p>
    <w:p w14:paraId="27F87E68" w14:textId="77777777" w:rsidR="00E02B51" w:rsidRDefault="00E02B51" w:rsidP="00E02B51">
      <w:pPr>
        <w:pStyle w:val="nd"/>
        <w:ind w:firstLine="0"/>
        <w:rPr>
          <w:lang w:val="en-US"/>
        </w:rPr>
      </w:pPr>
    </w:p>
    <w:p w14:paraId="04B53637" w14:textId="77777777" w:rsidR="00E02B51" w:rsidRDefault="00E02B51" w:rsidP="00E02B51">
      <w:pPr>
        <w:pStyle w:val="nd"/>
        <w:ind w:firstLine="0"/>
        <w:rPr>
          <w:lang w:val="en-US"/>
        </w:rPr>
      </w:pPr>
    </w:p>
    <w:p w14:paraId="532F5DF6" w14:textId="77777777" w:rsidR="00E02B51" w:rsidRDefault="00E02B51" w:rsidP="00E02B51">
      <w:pPr>
        <w:pStyle w:val="nd"/>
        <w:ind w:firstLine="0"/>
        <w:rPr>
          <w:lang w:val="en-US"/>
        </w:rPr>
      </w:pPr>
    </w:p>
    <w:p w14:paraId="5FE59977" w14:textId="36ED930E" w:rsidR="00E02B51" w:rsidRPr="0036035C" w:rsidRDefault="00E02B51" w:rsidP="0050439C">
      <w:pPr>
        <w:pStyle w:val="nd"/>
      </w:pPr>
      <w:r w:rsidRPr="0036035C">
        <w:t>Mô hình MVC gồm 3 thành phần bên trong không thể thiếu khi áp dụng mô hình này:</w:t>
      </w:r>
    </w:p>
    <w:p w14:paraId="063D60B2" w14:textId="77777777" w:rsidR="00E02B51" w:rsidRPr="0036035C" w:rsidRDefault="00E02B51" w:rsidP="00E02B51">
      <w:pPr>
        <w:pStyle w:val="nd"/>
      </w:pPr>
      <w:r w:rsidRPr="0036035C">
        <w:t>Model là lớp đại diện cho dữ liệu của ứng dụng. Nó có thể là một cơ sở dữ liệu, một file cấu hình hoặc một đối tượng phức tạp. Model chịu trách nhiệm lưu trữ, truy xuất và cập nhật dữ liệu.</w:t>
      </w:r>
    </w:p>
    <w:p w14:paraId="7BB346CE" w14:textId="77777777" w:rsidR="00E02B51" w:rsidRPr="0036035C" w:rsidRDefault="00E02B51" w:rsidP="00E02B51">
      <w:pPr>
        <w:pStyle w:val="nd"/>
      </w:pPr>
      <w:r w:rsidRPr="0036035C">
        <w:t>View là lớp giao diện người dùng. Nó hiển thị dữ liệu từ Model cho người dùng và cho phép người dùng tương tác với ứng dụng. View thường được xây dựng bằng các ngôn ngữ template như HTML, JSP hoặc React.</w:t>
      </w:r>
    </w:p>
    <w:p w14:paraId="27B04B3E" w14:textId="77777777" w:rsidR="00E02B51" w:rsidRPr="0036035C" w:rsidRDefault="00E02B51" w:rsidP="00E02B51">
      <w:pPr>
        <w:pStyle w:val="nd"/>
      </w:pPr>
      <w:r w:rsidRPr="0036035C">
        <w:t>Controller là lớp điều khiển luồng của ứng dụng. Nó nhận các yêu cầu từ người dùng, cập nhật Model và chọn View phù hợp để hiển thị.</w:t>
      </w:r>
    </w:p>
    <w:p w14:paraId="31434D7C" w14:textId="77777777" w:rsidR="00E02B51" w:rsidRPr="0036035C" w:rsidRDefault="00E02B51" w:rsidP="00E02B51">
      <w:pPr>
        <w:pStyle w:val="nd"/>
      </w:pPr>
      <w:r>
        <w:rPr>
          <w:lang w:val="en-US"/>
        </w:rPr>
        <w:t>M</w:t>
      </w:r>
      <w:r w:rsidRPr="0036035C">
        <w:t>ối quan hệ giữa cả 3 như sau:</w:t>
      </w:r>
    </w:p>
    <w:p w14:paraId="7E005E37" w14:textId="77777777" w:rsidR="00E02B51" w:rsidRPr="0036035C" w:rsidRDefault="00E02B51" w:rsidP="00E02B51">
      <w:pPr>
        <w:pStyle w:val="nd"/>
      </w:pPr>
      <w:r w:rsidRPr="0036035C">
        <w:t>Controller: Cập nhật Model dựa trên các sự kiện từ View và chọn View phù hợp để hiển thị.</w:t>
      </w:r>
    </w:p>
    <w:p w14:paraId="6F2B71D1" w14:textId="77777777" w:rsidR="00E02B51" w:rsidRPr="0036035C" w:rsidRDefault="00E02B51" w:rsidP="00E02B51">
      <w:pPr>
        <w:pStyle w:val="nd"/>
      </w:pPr>
      <w:r w:rsidRPr="0036035C">
        <w:t>Model: Cung cấp dữ liệu cho View và Controller.</w:t>
      </w:r>
    </w:p>
    <w:p w14:paraId="3DED9E7B" w14:textId="70BA5948" w:rsidR="00E02B51" w:rsidRPr="00E02B51" w:rsidRDefault="00E02B51" w:rsidP="00E02B51">
      <w:pPr>
        <w:ind w:firstLine="720"/>
      </w:pPr>
      <w:r w:rsidRPr="0036035C">
        <w:t>View: Hiển thị dữ liệu từ Model và gửi các sự kiện (event) đến Controller.</w:t>
      </w:r>
    </w:p>
    <w:p w14:paraId="231BC655" w14:textId="7F75290C" w:rsidR="00BC4B71" w:rsidRPr="00B57B38" w:rsidRDefault="00E02B51" w:rsidP="00E02B51">
      <w:pPr>
        <w:pStyle w:val="Heading3"/>
        <w:rPr>
          <w:i/>
        </w:rPr>
      </w:pPr>
      <w:bookmarkStart w:id="41" w:name="_Toc187237215"/>
      <w:bookmarkStart w:id="42" w:name="_Toc200746826"/>
      <w:bookmarkStart w:id="43" w:name="_Toc200915097"/>
      <w:r w:rsidRPr="0036035C">
        <w:t xml:space="preserve">Luồng xử lý </w:t>
      </w:r>
      <w:r w:rsidRPr="00E02B51">
        <w:t>trong</w:t>
      </w:r>
      <w:r w:rsidRPr="0036035C">
        <w:t xml:space="preserve"> MVC</w:t>
      </w:r>
      <w:bookmarkEnd w:id="41"/>
      <w:bookmarkEnd w:id="42"/>
      <w:bookmarkEnd w:id="43"/>
    </w:p>
    <w:p w14:paraId="4D70BFF1" w14:textId="77777777" w:rsidR="00E02B51" w:rsidRPr="0036035C" w:rsidRDefault="00E02B51" w:rsidP="00E02B51">
      <w:pPr>
        <w:pStyle w:val="nd"/>
        <w:rPr>
          <w:lang w:val="en-US"/>
        </w:rPr>
      </w:pPr>
      <w:r>
        <w:t>Luồng xử lý trong của mô hình MVC, có thể hình dung cụ thể và chi tiết qua từng bước dưới đây:</w:t>
      </w:r>
    </w:p>
    <w:p w14:paraId="798061BB" w14:textId="77777777" w:rsidR="00E02B51" w:rsidRDefault="00E02B51" w:rsidP="00E02B51">
      <w:pPr>
        <w:pStyle w:val="nd"/>
      </w:pPr>
      <w:r>
        <w:t>Khi một yêu cầu của từ máy khách (Client) gửi đến Server. Thì bị Controller trong MVC chặn lại để xem đó là URL request hay sự kiện.</w:t>
      </w:r>
    </w:p>
    <w:p w14:paraId="4D323353" w14:textId="77777777" w:rsidR="00E02B51" w:rsidRDefault="00E02B51" w:rsidP="00E02B51">
      <w:pPr>
        <w:pStyle w:val="nd"/>
      </w:pPr>
      <w:r>
        <w:t>Sau đó, Controller xử lý input của user rồi giao tiếp với Model trong MVC.</w:t>
      </w:r>
    </w:p>
    <w:p w14:paraId="19E7E2AD" w14:textId="77777777" w:rsidR="00E02B51" w:rsidRDefault="00E02B51" w:rsidP="00E02B51">
      <w:pPr>
        <w:pStyle w:val="nd"/>
      </w:pPr>
      <w:r>
        <w:t>Model chuẩn bị data và gửi lại cho Controller.</w:t>
      </w:r>
    </w:p>
    <w:p w14:paraId="18A98BA6" w14:textId="6FEFD36C" w:rsidR="00AC601E" w:rsidRDefault="00E02B51" w:rsidP="00E02B51">
      <w:pPr>
        <w:pStyle w:val="nd"/>
        <w:rPr>
          <w:lang w:val="en-US"/>
        </w:rPr>
      </w:pPr>
      <w:r>
        <w:t>Cuối cùng, khi xử lý xong yêu cầu thì Controller gửi dữ liệu trở lại View và hiển thị cho người dùng trên trình duyệt.</w:t>
      </w:r>
    </w:p>
    <w:p w14:paraId="6D3B05BF" w14:textId="77777777" w:rsidR="00E02B51" w:rsidRDefault="00E02B51" w:rsidP="00E02B51">
      <w:pPr>
        <w:pStyle w:val="nd"/>
        <w:keepNext/>
        <w:jc w:val="center"/>
      </w:pPr>
      <w:r w:rsidRPr="0036035C">
        <w:rPr>
          <w:noProof/>
          <w:lang w:val="en-US"/>
        </w:rPr>
        <w:drawing>
          <wp:inline distT="0" distB="0" distL="0" distR="0" wp14:anchorId="559A34DA" wp14:editId="3DD26758">
            <wp:extent cx="5364480" cy="2301240"/>
            <wp:effectExtent l="0" t="0" r="7620" b="3810"/>
            <wp:docPr id="72434076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64480" cy="2301240"/>
                    </a:xfrm>
                    <a:prstGeom prst="rect">
                      <a:avLst/>
                    </a:prstGeom>
                    <a:noFill/>
                    <a:ln>
                      <a:noFill/>
                    </a:ln>
                  </pic:spPr>
                </pic:pic>
              </a:graphicData>
            </a:graphic>
          </wp:inline>
        </w:drawing>
      </w:r>
    </w:p>
    <w:p w14:paraId="0B2EC77D" w14:textId="12365AED" w:rsidR="00E02B51" w:rsidRDefault="00E02B51" w:rsidP="00E02B51">
      <w:pPr>
        <w:pStyle w:val="Caption"/>
      </w:pPr>
      <w:bookmarkStart w:id="44" w:name="_Toc200915179"/>
      <w:r>
        <w:t xml:space="preserve">Hình </w:t>
      </w:r>
      <w:r w:rsidR="003E3B4B">
        <w:fldChar w:fldCharType="begin"/>
      </w:r>
      <w:r w:rsidR="003E3B4B">
        <w:instrText xml:space="preserve"> STYLEREF 1 \s </w:instrText>
      </w:r>
      <w:r w:rsidR="003E3B4B">
        <w:fldChar w:fldCharType="separate"/>
      </w:r>
      <w:r w:rsidR="009058AE">
        <w:rPr>
          <w:noProof/>
        </w:rPr>
        <w:t>2</w:t>
      </w:r>
      <w:r w:rsidR="003E3B4B">
        <w:rPr>
          <w:noProof/>
        </w:rPr>
        <w:fldChar w:fldCharType="end"/>
      </w:r>
      <w:r w:rsidR="0067752C">
        <w:t>.</w:t>
      </w:r>
      <w:r w:rsidR="003E3B4B">
        <w:fldChar w:fldCharType="begin"/>
      </w:r>
      <w:r w:rsidR="003E3B4B">
        <w:instrText xml:space="preserve"> SEQ Hình \* ARABIC \s 1 </w:instrText>
      </w:r>
      <w:r w:rsidR="003E3B4B">
        <w:fldChar w:fldCharType="separate"/>
      </w:r>
      <w:r w:rsidR="009058AE">
        <w:rPr>
          <w:noProof/>
        </w:rPr>
        <w:t>2</w:t>
      </w:r>
      <w:r w:rsidR="003E3B4B">
        <w:rPr>
          <w:noProof/>
        </w:rPr>
        <w:fldChar w:fldCharType="end"/>
      </w:r>
      <w:r>
        <w:t xml:space="preserve"> Luồng xử lý trong MVC</w:t>
      </w:r>
      <w:bookmarkEnd w:id="44"/>
    </w:p>
    <w:p w14:paraId="4C36AEE8" w14:textId="68E0CF9F" w:rsidR="00E02B51" w:rsidRDefault="00E02B51" w:rsidP="00E02B51">
      <w:pPr>
        <w:pStyle w:val="Heading3"/>
      </w:pPr>
      <w:bookmarkStart w:id="45" w:name="_Toc187237216"/>
      <w:bookmarkStart w:id="46" w:name="_Toc200746827"/>
      <w:bookmarkStart w:id="47" w:name="_Toc200915098"/>
      <w:r>
        <w:t>Lý do chọn mô hình MVC</w:t>
      </w:r>
      <w:bookmarkEnd w:id="45"/>
      <w:bookmarkEnd w:id="46"/>
      <w:bookmarkEnd w:id="47"/>
    </w:p>
    <w:p w14:paraId="209D4084" w14:textId="77777777" w:rsidR="00E02B51" w:rsidRPr="00F71193" w:rsidRDefault="00E02B51" w:rsidP="00E02B51">
      <w:pPr>
        <w:pStyle w:val="nd"/>
      </w:pPr>
      <w:r w:rsidRPr="00F71193">
        <w:t>Mô hình MVC đã trở thành một tiêu chuẩn trong phát triển web hiện đại. Với cấu trúc phân chia rõ ràng giữa các thành phần mang đến nhiều lợi ích cho người sử dụng. Trong phần này, chúng ta sẽ tìm hiểu về tại sao nên áp dụng mô hình MVC vào dự án.</w:t>
      </w:r>
    </w:p>
    <w:p w14:paraId="4BC0D2F5" w14:textId="77777777" w:rsidR="00E02B51" w:rsidRPr="00AB6A99" w:rsidRDefault="00E02B51" w:rsidP="00E02B51">
      <w:pPr>
        <w:pStyle w:val="nd"/>
        <w:rPr>
          <w:b/>
          <w:bCs/>
        </w:rPr>
      </w:pPr>
      <w:r w:rsidRPr="00AB6A99">
        <w:rPr>
          <w:b/>
          <w:bCs/>
        </w:rPr>
        <w:t>Quy trình phát triển nhanh hơn</w:t>
      </w:r>
    </w:p>
    <w:p w14:paraId="3F69D406" w14:textId="77777777" w:rsidR="00E02B51" w:rsidRPr="00F71193" w:rsidRDefault="00E02B51" w:rsidP="00E02B51">
      <w:pPr>
        <w:pStyle w:val="nd"/>
      </w:pPr>
      <w:r w:rsidRPr="00F71193">
        <w:rPr>
          <w:rStyle w:val="Strong"/>
          <w:b w:val="0"/>
          <w:bCs w:val="0"/>
        </w:rPr>
        <w:t>MVC</w:t>
      </w:r>
      <w:r w:rsidRPr="00F71193">
        <w:t> hỗ trợ phát việc phát triển nhanh chóng và song song. Nếu một </w:t>
      </w:r>
      <w:r w:rsidRPr="00F71193">
        <w:rPr>
          <w:rStyle w:val="Strong"/>
          <w:b w:val="0"/>
          <w:bCs w:val="0"/>
        </w:rPr>
        <w:t>mô hình MVC</w:t>
      </w:r>
      <w:r w:rsidRPr="00F71193">
        <w:t> được dùng để phát triển bất kỳ ứng dụng web cụ thể nào, một lập trình viên có thể làm việc trên </w:t>
      </w:r>
      <w:r w:rsidRPr="00F71193">
        <w:rPr>
          <w:rStyle w:val="Strong"/>
          <w:b w:val="0"/>
          <w:bCs w:val="0"/>
        </w:rPr>
        <w:t>View</w:t>
      </w:r>
      <w:r w:rsidRPr="00F71193">
        <w:t> và một developer khác có thể làm việc với </w:t>
      </w:r>
      <w:r w:rsidRPr="00F71193">
        <w:rPr>
          <w:rStyle w:val="Strong"/>
          <w:b w:val="0"/>
          <w:bCs w:val="0"/>
        </w:rPr>
        <w:t>Controller</w:t>
      </w:r>
      <w:r w:rsidRPr="00F71193">
        <w:t> để tạo logic nghiệp vụ cho ứng dụng web đó.</w:t>
      </w:r>
    </w:p>
    <w:p w14:paraId="59F7CDE8" w14:textId="77777777" w:rsidR="00E02B51" w:rsidRPr="00F71193" w:rsidRDefault="00E02B51" w:rsidP="00E02B51">
      <w:pPr>
        <w:pStyle w:val="nd"/>
      </w:pPr>
      <w:r w:rsidRPr="00F71193">
        <w:t>Do đó, </w:t>
      </w:r>
      <w:r w:rsidRPr="00F71193">
        <w:rPr>
          <w:rStyle w:val="Strong"/>
          <w:b w:val="0"/>
          <w:bCs w:val="0"/>
        </w:rPr>
        <w:t>ứng dụng mô hình MVC</w:t>
      </w:r>
      <w:r w:rsidRPr="00F71193">
        <w:t> có thể được hoàn thành nhanh hơn ba lần so với các ứng dụng mô hình khác.</w:t>
      </w:r>
    </w:p>
    <w:p w14:paraId="12A3346C" w14:textId="77777777" w:rsidR="00E02B51" w:rsidRPr="00AB6A99" w:rsidRDefault="00E02B51" w:rsidP="00E02B51">
      <w:pPr>
        <w:pStyle w:val="nd"/>
        <w:rPr>
          <w:b/>
          <w:bCs/>
        </w:rPr>
      </w:pPr>
      <w:r w:rsidRPr="00AB6A99">
        <w:rPr>
          <w:b/>
          <w:bCs/>
        </w:rPr>
        <w:t>Khả năng cung cấp nhiều chế độ view</w:t>
      </w:r>
    </w:p>
    <w:p w14:paraId="1A1EBF5F" w14:textId="77777777" w:rsidR="00E02B51" w:rsidRPr="00F71193" w:rsidRDefault="00E02B51" w:rsidP="00E02B51">
      <w:pPr>
        <w:pStyle w:val="nd"/>
      </w:pPr>
      <w:r w:rsidRPr="00F71193">
        <w:t>Trong </w:t>
      </w:r>
      <w:r w:rsidRPr="00F71193">
        <w:rPr>
          <w:rStyle w:val="Strong"/>
          <w:b w:val="0"/>
          <w:bCs w:val="0"/>
        </w:rPr>
        <w:t>mô hình MVC</w:t>
      </w:r>
      <w:r w:rsidRPr="00F71193">
        <w:t xml:space="preserve"> có thể tạo nhiều View cho </w:t>
      </w:r>
      <w:r w:rsidRPr="00F71193">
        <w:rPr>
          <w:rStyle w:val="Strong"/>
          <w:b w:val="0"/>
          <w:bCs w:val="0"/>
        </w:rPr>
        <w:t>chỉ một mô hình</w:t>
      </w:r>
      <w:r w:rsidRPr="00F71193">
        <w:t>. Ngày nay, nhu cầu có thêm nhiều cách mới để truy cập ứng dụng và đang ngày càng tăng. Do đó, việc sử dụng MVC để phát triển chắc chắn là một giải pháp tuyệt vời.</w:t>
      </w:r>
    </w:p>
    <w:p w14:paraId="28A05277" w14:textId="0B1A24E9" w:rsidR="00E02B51" w:rsidRPr="00F71193" w:rsidRDefault="0050439C" w:rsidP="00E02B51">
      <w:pPr>
        <w:pStyle w:val="nd"/>
      </w:pPr>
      <w:r>
        <w:rPr>
          <w:lang w:val="en-US"/>
        </w:rPr>
        <w:t>Tuy nhiên</w:t>
      </w:r>
      <w:r w:rsidR="00E02B51" w:rsidRPr="00F71193">
        <w:t>, với phương pháp này, việc nhân bản code rất hạn chế. Vì nó tách biệt dữ liệu và logic nghiệp vụ khỏi màn hình.</w:t>
      </w:r>
    </w:p>
    <w:p w14:paraId="2988667D" w14:textId="77777777" w:rsidR="00E02B51" w:rsidRDefault="00E02B51" w:rsidP="00E02B51">
      <w:pPr>
        <w:pStyle w:val="nd"/>
        <w:rPr>
          <w:b/>
          <w:bCs/>
          <w:lang w:val="en-US"/>
        </w:rPr>
      </w:pPr>
    </w:p>
    <w:p w14:paraId="70D09948" w14:textId="77777777" w:rsidR="00E02B51" w:rsidRPr="00AB6A99" w:rsidRDefault="00E02B51" w:rsidP="00E02B51">
      <w:pPr>
        <w:pStyle w:val="nd"/>
        <w:rPr>
          <w:b/>
          <w:bCs/>
        </w:rPr>
      </w:pPr>
      <w:r w:rsidRPr="00AB6A99">
        <w:rPr>
          <w:b/>
          <w:bCs/>
        </w:rPr>
        <w:t>Các sửa đổi không ảnh hưởng đến toàn bộ mô hình</w:t>
      </w:r>
    </w:p>
    <w:p w14:paraId="0D955120" w14:textId="77777777" w:rsidR="00E02B51" w:rsidRPr="00F71193" w:rsidRDefault="00E02B51" w:rsidP="00E02B51">
      <w:pPr>
        <w:pStyle w:val="nd"/>
      </w:pPr>
      <w:r w:rsidRPr="00F71193">
        <w:t>Đối với bất kỳ ứng dụng web nào, người dùng có </w:t>
      </w:r>
      <w:r w:rsidRPr="00F71193">
        <w:rPr>
          <w:rStyle w:val="Strong"/>
          <w:b w:val="0"/>
          <w:bCs w:val="0"/>
        </w:rPr>
        <w:t>xu hướng thay đổi</w:t>
      </w:r>
      <w:r w:rsidRPr="00F71193">
        <w:t xml:space="preserve"> thường xuyên. </w:t>
      </w:r>
      <w:r>
        <w:rPr>
          <w:lang w:val="en-US"/>
        </w:rPr>
        <w:t>C</w:t>
      </w:r>
      <w:r w:rsidRPr="00F71193">
        <w:t>ó thể quan sát thông qua những thay đổi thường xuyên về màu sắc, font chữ, bố cục màn hình. Hay là thêm hỗ trợ thiết bị mới cho điện thoại hay máy tính bảng…</w:t>
      </w:r>
    </w:p>
    <w:p w14:paraId="3455F6BE" w14:textId="77777777" w:rsidR="00E02B51" w:rsidRPr="00F71193" w:rsidRDefault="00E02B51" w:rsidP="00E02B51">
      <w:pPr>
        <w:pStyle w:val="nd"/>
      </w:pPr>
      <w:r>
        <w:rPr>
          <w:lang w:val="en-US"/>
        </w:rPr>
        <w:t>V</w:t>
      </w:r>
      <w:r w:rsidRPr="00F71193">
        <w:t>iệc thêm một kiểu view mới trong MVC rất đơn giản. Vì phần Model không phụ thuộc vào phần View. Do đó, bất kỳ thay đổi nào trong Model sẽ không ảnh hưởng đến toàn bộ kiến trúc.</w:t>
      </w:r>
    </w:p>
    <w:p w14:paraId="60E7A0C0" w14:textId="77777777" w:rsidR="00E02B51" w:rsidRPr="00AB6A99" w:rsidRDefault="00E02B51" w:rsidP="00E02B51">
      <w:pPr>
        <w:pStyle w:val="nd"/>
        <w:rPr>
          <w:b/>
          <w:bCs/>
        </w:rPr>
      </w:pPr>
      <w:r w:rsidRPr="00AB6A99">
        <w:rPr>
          <w:b/>
          <w:bCs/>
        </w:rPr>
        <w:t>MVC Model trả về dữ liệu mà không cần định dạng</w:t>
      </w:r>
    </w:p>
    <w:p w14:paraId="310EDBC3" w14:textId="77777777" w:rsidR="00E02B51" w:rsidRPr="00F71193" w:rsidRDefault="00E02B51" w:rsidP="00E02B51">
      <w:pPr>
        <w:pStyle w:val="nd"/>
      </w:pPr>
      <w:r w:rsidRPr="00F71193">
        <w:rPr>
          <w:rStyle w:val="Strong"/>
          <w:b w:val="0"/>
          <w:bCs w:val="0"/>
        </w:rPr>
        <w:t>MVC pattern</w:t>
      </w:r>
      <w:r w:rsidRPr="00F71193">
        <w:t> có thể trả về dữ liệu mà không cần áp dụng bất kỳ định dạng nào. Do đó, các thành phần giống nhau có thể được sử dụng với bất kỳ giao diện nào.</w:t>
      </w:r>
    </w:p>
    <w:p w14:paraId="2211A4E7" w14:textId="77777777" w:rsidR="00E02B51" w:rsidRPr="00F71193" w:rsidRDefault="00E02B51" w:rsidP="00E02B51">
      <w:pPr>
        <w:pStyle w:val="nd"/>
      </w:pPr>
      <w:r w:rsidRPr="00F71193">
        <w:rPr>
          <w:rStyle w:val="Emphasis"/>
          <w:i w:val="0"/>
          <w:iCs w:val="0"/>
        </w:rPr>
        <w:t>Ví dụ:</w:t>
      </w:r>
      <w:r w:rsidRPr="00F71193">
        <w:t> tất cả loại dữ liệu đều có thể được định dạng bằng HTML. Ngoài ra, nó cũng có thể được định dạng bằng </w:t>
      </w:r>
      <w:r w:rsidRPr="00F71193">
        <w:rPr>
          <w:rStyle w:val="Strong"/>
          <w:b w:val="0"/>
          <w:bCs w:val="0"/>
        </w:rPr>
        <w:t>Macromedia Flash</w:t>
      </w:r>
      <w:r w:rsidRPr="00F71193">
        <w:t> hay </w:t>
      </w:r>
      <w:r w:rsidRPr="00F71193">
        <w:rPr>
          <w:rStyle w:val="Strong"/>
          <w:b w:val="0"/>
          <w:bCs w:val="0"/>
        </w:rPr>
        <w:t>Dream Viewer.</w:t>
      </w:r>
    </w:p>
    <w:p w14:paraId="028A7CA0" w14:textId="77777777" w:rsidR="00E02B51" w:rsidRPr="00AB6A99" w:rsidRDefault="00E02B51" w:rsidP="00E02B51">
      <w:pPr>
        <w:pStyle w:val="nd"/>
        <w:rPr>
          <w:b/>
          <w:bCs/>
        </w:rPr>
      </w:pPr>
      <w:r w:rsidRPr="00AB6A99">
        <w:rPr>
          <w:b/>
          <w:bCs/>
        </w:rPr>
        <w:t>Nền tảng MVC thân thiện với SEO</w:t>
      </w:r>
    </w:p>
    <w:p w14:paraId="15DBA812" w14:textId="7550C718" w:rsidR="00E02B51" w:rsidRPr="00E02B51" w:rsidRDefault="00E02B51" w:rsidP="00E02B51">
      <w:pPr>
        <w:pStyle w:val="nd"/>
      </w:pPr>
      <w:r w:rsidRPr="00E02B51">
        <w:t xml:space="preserve">Nền tảng MVC hỗ trợ phát triển các trang web thân thiện với SEO. </w:t>
      </w:r>
      <w:r w:rsidR="0050439C">
        <w:rPr>
          <w:lang w:val="en-US"/>
        </w:rPr>
        <w:t xml:space="preserve">Nền </w:t>
      </w:r>
      <w:r w:rsidRPr="00E02B51">
        <w:t>nền tảng này có thể dễ dàng phát triển các URL thân thiện với SEO tạo ra nhiều lượt truy cập hơn.</w:t>
      </w:r>
    </w:p>
    <w:p w14:paraId="1E5E428F" w14:textId="26CB78E2" w:rsidR="00E02B51" w:rsidRPr="00E02B51" w:rsidRDefault="00E02B51" w:rsidP="00E02B51">
      <w:pPr>
        <w:pStyle w:val="nd"/>
      </w:pPr>
      <w:r w:rsidRPr="00E02B51">
        <w:t>Những ngôn ngữ như</w:t>
      </w:r>
      <w:hyperlink r:id="rId18" w:tgtFrame="_blank" w:history="1">
        <w:r w:rsidRPr="00E02B51">
          <w:rPr>
            <w:rStyle w:val="Hyperlink"/>
            <w:color w:val="auto"/>
            <w:u w:val="none"/>
          </w:rPr>
          <w:t> JavaScript</w:t>
        </w:r>
      </w:hyperlink>
      <w:r w:rsidRPr="00E02B51">
        <w:t> hay </w:t>
      </w:r>
      <w:hyperlink r:id="rId19" w:tgtFrame="_blank" w:history="1">
        <w:r w:rsidRPr="00E02B51">
          <w:rPr>
            <w:rStyle w:val="Hyperlink"/>
            <w:color w:val="auto"/>
            <w:u w:val="none"/>
          </w:rPr>
          <w:t>jQuery</w:t>
        </w:r>
      </w:hyperlink>
      <w:r w:rsidRPr="00E02B51">
        <w:t> có thể được tích hợp với MVC. Từ đó phát triển nhiều ứng dụng web giàu tính năng, đặc biệt là với mô hình MVC trong Java.</w:t>
      </w:r>
    </w:p>
    <w:p w14:paraId="7DEB2B81" w14:textId="2606735A" w:rsidR="00AF4014" w:rsidRDefault="00E02B51" w:rsidP="00EA43EA">
      <w:pPr>
        <w:pStyle w:val="Heading2"/>
      </w:pPr>
      <w:bookmarkStart w:id="48" w:name="_Toc187237217"/>
      <w:bookmarkStart w:id="49" w:name="_Toc200746828"/>
      <w:bookmarkStart w:id="50" w:name="_Toc200915099"/>
      <w:r w:rsidRPr="00930C46">
        <w:t>CQRS pattern</w:t>
      </w:r>
      <w:bookmarkEnd w:id="48"/>
      <w:bookmarkEnd w:id="49"/>
      <w:bookmarkEnd w:id="50"/>
    </w:p>
    <w:p w14:paraId="4DB99F8A" w14:textId="77777777" w:rsidR="009A54A2" w:rsidRDefault="009A54A2" w:rsidP="009A54A2">
      <w:pPr>
        <w:pStyle w:val="Heading3"/>
      </w:pPr>
      <w:bookmarkStart w:id="51" w:name="_Toc187237218"/>
      <w:bookmarkStart w:id="52" w:name="_Toc200746829"/>
      <w:bookmarkStart w:id="53" w:name="_Toc200915100"/>
      <w:bookmarkEnd w:id="32"/>
      <w:bookmarkEnd w:id="33"/>
      <w:r>
        <w:t>Giới thiệu</w:t>
      </w:r>
      <w:bookmarkEnd w:id="51"/>
      <w:bookmarkEnd w:id="52"/>
      <w:bookmarkEnd w:id="53"/>
    </w:p>
    <w:p w14:paraId="652A4640" w14:textId="77777777" w:rsidR="009A54A2" w:rsidRDefault="009A54A2" w:rsidP="009A54A2">
      <w:pPr>
        <w:pStyle w:val="nd"/>
        <w:rPr>
          <w:lang w:val="en-US"/>
        </w:rPr>
      </w:pPr>
      <w:r w:rsidRPr="00930C46">
        <w:t>CQRS là viết tắt của Command and Query Responsibility Segregation. Bóc tách từng chữ ra thì Segregation là phân tách, Responsibility là trách nhiệm. Vậy CQRS có nghĩa là phân tách trách nhiệm giữa Command và Query.</w:t>
      </w:r>
    </w:p>
    <w:p w14:paraId="21D5EC47" w14:textId="77777777" w:rsidR="009A54A2" w:rsidRPr="00930C46" w:rsidRDefault="009A54A2" w:rsidP="009A54A2">
      <w:pPr>
        <w:pStyle w:val="Heading3"/>
      </w:pPr>
      <w:bookmarkStart w:id="54" w:name="_Toc187237219"/>
      <w:bookmarkStart w:id="55" w:name="_Toc200746830"/>
      <w:bookmarkStart w:id="56" w:name="_Toc200915101"/>
      <w:r w:rsidRPr="00930C46">
        <w:t>Command và Query</w:t>
      </w:r>
      <w:bookmarkEnd w:id="54"/>
      <w:bookmarkEnd w:id="55"/>
      <w:bookmarkEnd w:id="56"/>
    </w:p>
    <w:p w14:paraId="26D63045" w14:textId="77777777" w:rsidR="009A54A2" w:rsidRDefault="009A54A2" w:rsidP="009A54A2">
      <w:pPr>
        <w:pStyle w:val="nd"/>
        <w:rPr>
          <w:lang w:val="en-US"/>
        </w:rPr>
      </w:pPr>
      <w:r w:rsidRPr="003B221C">
        <w:t xml:space="preserve">CQRS pattern hướng mục tiêu chia tách Command và Query ra thành 2 phần khác biệt. </w:t>
      </w:r>
      <w:r>
        <w:rPr>
          <w:lang w:val="en-US"/>
        </w:rPr>
        <w:t>Lưu</w:t>
      </w:r>
      <w:r w:rsidRPr="003B221C">
        <w:t xml:space="preserve"> ý là commands sẽ bao gồm các HTTP method: POST, PUT, DELETE và PATCH.</w:t>
      </w:r>
      <w:r>
        <w:rPr>
          <w:lang w:val="en-US"/>
        </w:rPr>
        <w:t xml:space="preserve"> </w:t>
      </w:r>
      <w:r w:rsidRPr="003B221C">
        <w:rPr>
          <w:lang w:val="en-US"/>
        </w:rPr>
        <w:t>Còn phần query theo đúng nghĩa tên gọi của gói, chỉ là GET method, lấy data từ DB.</w:t>
      </w:r>
    </w:p>
    <w:p w14:paraId="5CCB0B36" w14:textId="77777777" w:rsidR="009A54A2" w:rsidRDefault="009A54A2" w:rsidP="009A54A2">
      <w:pPr>
        <w:pStyle w:val="nd"/>
        <w:keepNext/>
        <w:jc w:val="center"/>
      </w:pPr>
      <w:r>
        <w:fldChar w:fldCharType="begin"/>
      </w:r>
      <w:r>
        <w:instrText xml:space="preserve"> INCLUDEPICTURE "https://miro.medium.com/v2/resize:fit:875/1*sDOCS6W0SxsNRS5KlQoYgQ.png" \* MERGEFORMATINET </w:instrText>
      </w:r>
      <w:r>
        <w:fldChar w:fldCharType="separate"/>
      </w:r>
      <w:r>
        <w:fldChar w:fldCharType="begin"/>
      </w:r>
      <w:r>
        <w:instrText xml:space="preserve"> INCLUDEPICTURE  "https://miro.medium.com/v2/resize:fit:875/1*sDOCS6W0SxsNRS5KlQoYgQ.png" \* MERGEFORMATINET </w:instrText>
      </w:r>
      <w:r>
        <w:fldChar w:fldCharType="separate"/>
      </w:r>
      <w:r>
        <w:fldChar w:fldCharType="begin"/>
      </w:r>
      <w:r>
        <w:instrText xml:space="preserve"> INCLUDEPICTURE  "https://miro.medium.com/v2/resize:fit:875/1*sDOCS6W0SxsNRS5KlQoYgQ.png" \* MERGEFORMATINET </w:instrText>
      </w:r>
      <w:r>
        <w:fldChar w:fldCharType="separate"/>
      </w:r>
      <w:r>
        <w:fldChar w:fldCharType="begin"/>
      </w:r>
      <w:r>
        <w:instrText xml:space="preserve"> INCLUDEPICTURE  "https://miro.medium.com/v2/resize:fit:875/1*sDOCS6W0SxsNRS5KlQoYgQ.png" \* MERGEFORMATINET </w:instrText>
      </w:r>
      <w:r>
        <w:fldChar w:fldCharType="separate"/>
      </w:r>
      <w:r>
        <w:fldChar w:fldCharType="begin"/>
      </w:r>
      <w:r>
        <w:instrText xml:space="preserve"> INCLUDEPICTURE  "https://miro.medium.com/v2/resize:fit:875/1*sDOCS6W0SxsNRS5KlQoYgQ.png" \* MERGEFORMATINET </w:instrText>
      </w:r>
      <w:r>
        <w:fldChar w:fldCharType="separate"/>
      </w:r>
      <w:r>
        <w:fldChar w:fldCharType="begin"/>
      </w:r>
      <w:r>
        <w:instrText xml:space="preserve"> INCLUDEPICTURE  "https://miro.medium.com/v2/resize:fit:875/1*sDOCS6W0SxsNRS5KlQoYgQ.png" \* MERGEFORMATINET </w:instrText>
      </w:r>
      <w:r>
        <w:fldChar w:fldCharType="separate"/>
      </w:r>
      <w:r w:rsidR="00000000">
        <w:fldChar w:fldCharType="begin"/>
      </w:r>
      <w:r w:rsidR="00000000">
        <w:instrText xml:space="preserve"> INCLUDEPICTURE  "https://miro.medium.com/v2/resize:fit:875/1*sDOCS6W0SxsNRS5KlQoYgQ.png" \* MERGEFORMATINET </w:instrText>
      </w:r>
      <w:r w:rsidR="00000000">
        <w:fldChar w:fldCharType="separate"/>
      </w:r>
      <w:r w:rsidR="0090089B">
        <w:pict w14:anchorId="4A8A7B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CQRS Software Architecture Pattern: The Good, the Bad, and the Ugly | by  Emer Kurbegovic | Medium" style="width:359.6pt;height:200.95pt">
            <v:imagedata r:id="rId20" r:href="rId21"/>
          </v:shape>
        </w:pict>
      </w:r>
      <w:r w:rsidR="00000000">
        <w:fldChar w:fldCharType="end"/>
      </w:r>
      <w:r>
        <w:fldChar w:fldCharType="end"/>
      </w:r>
      <w:r>
        <w:fldChar w:fldCharType="end"/>
      </w:r>
      <w:r>
        <w:fldChar w:fldCharType="end"/>
      </w:r>
      <w:r>
        <w:fldChar w:fldCharType="end"/>
      </w:r>
      <w:r>
        <w:fldChar w:fldCharType="end"/>
      </w:r>
      <w:r>
        <w:fldChar w:fldCharType="end"/>
      </w:r>
    </w:p>
    <w:p w14:paraId="4E10B2BC" w14:textId="44EC2CB2" w:rsidR="009A54A2" w:rsidRDefault="009A54A2" w:rsidP="009A54A2">
      <w:pPr>
        <w:pStyle w:val="Caption"/>
      </w:pPr>
      <w:bookmarkStart w:id="57" w:name="_Toc200915180"/>
      <w:r>
        <w:t xml:space="preserve">Hình </w:t>
      </w:r>
      <w:r w:rsidR="003E3B4B">
        <w:fldChar w:fldCharType="begin"/>
      </w:r>
      <w:r w:rsidR="003E3B4B">
        <w:instrText xml:space="preserve"> STYLEREF 1 \s </w:instrText>
      </w:r>
      <w:r w:rsidR="003E3B4B">
        <w:fldChar w:fldCharType="separate"/>
      </w:r>
      <w:r w:rsidR="009058AE">
        <w:rPr>
          <w:noProof/>
        </w:rPr>
        <w:t>2</w:t>
      </w:r>
      <w:r w:rsidR="003E3B4B">
        <w:rPr>
          <w:noProof/>
        </w:rPr>
        <w:fldChar w:fldCharType="end"/>
      </w:r>
      <w:r w:rsidR="0067752C">
        <w:t>.</w:t>
      </w:r>
      <w:r w:rsidR="003E3B4B">
        <w:fldChar w:fldCharType="begin"/>
      </w:r>
      <w:r w:rsidR="003E3B4B">
        <w:instrText xml:space="preserve"> SEQ Hình \* ARABIC \s 1 </w:instrText>
      </w:r>
      <w:r w:rsidR="003E3B4B">
        <w:fldChar w:fldCharType="separate"/>
      </w:r>
      <w:r w:rsidR="009058AE">
        <w:rPr>
          <w:noProof/>
        </w:rPr>
        <w:t>3</w:t>
      </w:r>
      <w:r w:rsidR="003E3B4B">
        <w:rPr>
          <w:noProof/>
        </w:rPr>
        <w:fldChar w:fldCharType="end"/>
      </w:r>
      <w:r>
        <w:t xml:space="preserve"> Command và querry trong CQRS Pattern</w:t>
      </w:r>
      <w:bookmarkEnd w:id="57"/>
    </w:p>
    <w:p w14:paraId="71A5C26B" w14:textId="77777777" w:rsidR="009A54A2" w:rsidRDefault="009A54A2" w:rsidP="009A54A2">
      <w:pPr>
        <w:pStyle w:val="Heading3"/>
      </w:pPr>
      <w:bookmarkStart w:id="58" w:name="_Toc187237220"/>
      <w:bookmarkStart w:id="59" w:name="_Toc200746831"/>
      <w:bookmarkStart w:id="60" w:name="_Toc200915102"/>
      <w:r>
        <w:t>Lý do sử dụng CQRS</w:t>
      </w:r>
      <w:bookmarkEnd w:id="58"/>
      <w:bookmarkEnd w:id="59"/>
      <w:bookmarkEnd w:id="60"/>
    </w:p>
    <w:p w14:paraId="7F2077D5" w14:textId="3328C13E" w:rsidR="009A54A2" w:rsidRPr="00DA2505" w:rsidRDefault="009A54A2" w:rsidP="009A54A2">
      <w:pPr>
        <w:pStyle w:val="nd"/>
      </w:pPr>
      <w:r w:rsidRPr="00DA2505">
        <w:t>CQRS pattern tách GET và các Http method còn l</w:t>
      </w:r>
      <w:r w:rsidR="008B6118">
        <w:rPr>
          <w:lang w:val="en-US"/>
        </w:rPr>
        <w:t>ại</w:t>
      </w:r>
      <w:r w:rsidRPr="00DA2505">
        <w:t xml:space="preserve"> ra thành hai phần. Mà GET sử dụng để truy vấn data, còn các method khác là để thao tác với dữ liệu. </w:t>
      </w:r>
    </w:p>
    <w:p w14:paraId="1BA2150D" w14:textId="77777777" w:rsidR="009A54A2" w:rsidRPr="00DA2505" w:rsidRDefault="009A54A2" w:rsidP="009A54A2">
      <w:pPr>
        <w:pStyle w:val="nd"/>
      </w:pPr>
      <w:r w:rsidRPr="00DA2505">
        <w:t>Do nhu cầu giữa việc truy vấn dữ liệu và thao tác với dữ liệu khác nhau. Một ứng dụng có thể thực hiện cả triệu câu query GET hằng ngày nhưng chỉ thao tác insert vài câu.</w:t>
      </w:r>
    </w:p>
    <w:p w14:paraId="340E5224" w14:textId="77777777" w:rsidR="009A54A2" w:rsidRPr="00DA2505" w:rsidRDefault="009A54A2" w:rsidP="009A54A2">
      <w:pPr>
        <w:pStyle w:val="nd"/>
      </w:pPr>
      <w:r w:rsidRPr="00DA2505">
        <w:t>Các tiếp cận cả Command và Queries trên cùng một services có thể gây ảnh hưởng tới performance.</w:t>
      </w:r>
    </w:p>
    <w:p w14:paraId="2471EE52" w14:textId="77777777" w:rsidR="009A54A2" w:rsidRPr="00DA2505" w:rsidRDefault="009A54A2" w:rsidP="009A54A2">
      <w:pPr>
        <w:pStyle w:val="nd"/>
      </w:pPr>
      <w:r w:rsidRPr="00DA2505">
        <w:t>Sự khác biệt về quyền được thực hiện Commands và Queries khác nhau đôi khi cũng làm services trở nên phức tạp.</w:t>
      </w:r>
    </w:p>
    <w:p w14:paraId="41D07EF4" w14:textId="77777777" w:rsidR="009A54A2" w:rsidRDefault="009A54A2" w:rsidP="009A54A2">
      <w:pPr>
        <w:pStyle w:val="nd"/>
        <w:rPr>
          <w:lang w:val="en-US"/>
        </w:rPr>
      </w:pPr>
      <w:r w:rsidRPr="00DA2505">
        <w:t>Dữ liệu có thể bị xung đột khi thực hiện song song cả truy vấn và thao tác.</w:t>
      </w:r>
    </w:p>
    <w:p w14:paraId="76A33532" w14:textId="77777777" w:rsidR="009A54A2" w:rsidRDefault="009A54A2" w:rsidP="009A54A2">
      <w:pPr>
        <w:pStyle w:val="Heading2"/>
      </w:pPr>
      <w:bookmarkStart w:id="61" w:name="_Toc187237221"/>
      <w:bookmarkStart w:id="62" w:name="_Toc200746832"/>
      <w:bookmarkStart w:id="63" w:name="_Toc200915103"/>
      <w:r>
        <w:t>JWT</w:t>
      </w:r>
      <w:bookmarkEnd w:id="61"/>
      <w:bookmarkEnd w:id="62"/>
      <w:bookmarkEnd w:id="63"/>
    </w:p>
    <w:p w14:paraId="6E3CC835" w14:textId="77777777" w:rsidR="009A54A2" w:rsidRDefault="009A54A2" w:rsidP="009A54A2">
      <w:pPr>
        <w:pStyle w:val="Heading3"/>
      </w:pPr>
      <w:bookmarkStart w:id="64" w:name="_Toc187237222"/>
      <w:bookmarkStart w:id="65" w:name="_Toc200746833"/>
      <w:bookmarkStart w:id="66" w:name="_Toc200915104"/>
      <w:r>
        <w:t>Giới thiệu</w:t>
      </w:r>
      <w:bookmarkEnd w:id="64"/>
      <w:bookmarkEnd w:id="65"/>
      <w:bookmarkEnd w:id="66"/>
    </w:p>
    <w:p w14:paraId="2CD97BA3" w14:textId="12CC38DE" w:rsidR="009A54A2" w:rsidRDefault="008B6118" w:rsidP="009A54A2">
      <w:pPr>
        <w:pStyle w:val="nd"/>
        <w:rPr>
          <w:lang w:val="en-US"/>
        </w:rPr>
      </w:pPr>
      <w:r w:rsidRPr="008B6118">
        <w:rPr>
          <w:lang w:val="en-US"/>
        </w:rPr>
        <w:t xml:space="preserve">JSON Web Token </w:t>
      </w:r>
      <w:r w:rsidR="009A54A2" w:rsidRPr="0067585E">
        <w:t>(JWT) là một chuẩn mở (RFC 7519) định nghĩa một cách nhỏ gọn và khép kín để truyền một cách an toàn thông tin giữa các bên dưới dạng đối tượng JSON. Thông tin này có thể được xác minh và đáng tin cậy vì nó có chứa chữ ký số. JWTs có thể được ký bằng một thuật toán bí mật (với thuật toán HMAC) hoặc một public / private key sử dụng mã hoá RSA.</w:t>
      </w:r>
    </w:p>
    <w:p w14:paraId="2E68E2B9" w14:textId="77777777" w:rsidR="009A54A2" w:rsidRPr="0067585E" w:rsidRDefault="009A54A2" w:rsidP="009A54A2">
      <w:pPr>
        <w:pStyle w:val="Heading3"/>
      </w:pPr>
      <w:bookmarkStart w:id="67" w:name="_Toc187237223"/>
      <w:bookmarkStart w:id="68" w:name="_Toc200746834"/>
      <w:bookmarkStart w:id="69" w:name="_Toc200915105"/>
      <w:r w:rsidRPr="0067585E">
        <w:t>T</w:t>
      </w:r>
      <w:r w:rsidRPr="0067585E">
        <w:rPr>
          <w:rStyle w:val="Strong"/>
          <w:b/>
          <w:bCs/>
        </w:rPr>
        <w:t>hành phần của JWT</w:t>
      </w:r>
      <w:bookmarkEnd w:id="67"/>
      <w:bookmarkEnd w:id="68"/>
      <w:bookmarkEnd w:id="69"/>
    </w:p>
    <w:p w14:paraId="08CEAA21" w14:textId="77777777" w:rsidR="009A54A2" w:rsidRPr="0067585E" w:rsidRDefault="009A54A2" w:rsidP="009A54A2">
      <w:pPr>
        <w:pStyle w:val="nd"/>
      </w:pPr>
      <w:r w:rsidRPr="0067585E">
        <w:rPr>
          <w:rStyle w:val="Strong"/>
        </w:rPr>
        <w:t>Header</w:t>
      </w:r>
      <w:r>
        <w:rPr>
          <w:rStyle w:val="Strong"/>
          <w:lang w:val="en-US"/>
        </w:rPr>
        <w:t xml:space="preserve">: </w:t>
      </w:r>
      <w:r w:rsidRPr="0067585E">
        <w:t>Header bao gồm hai phần chính: loại token (mặc định là JWT - Thông tin này cho biết đây là một Token JWT) và thuật toán đã dùng để mã hóa (HMAC SHA256 - HS256 hoặc RSA).</w:t>
      </w:r>
    </w:p>
    <w:p w14:paraId="7B615C12" w14:textId="77777777" w:rsidR="009A54A2" w:rsidRPr="0067585E" w:rsidRDefault="009A54A2" w:rsidP="009A54A2">
      <w:pPr>
        <w:pStyle w:val="nd"/>
      </w:pPr>
      <w:r w:rsidRPr="0067585E">
        <w:rPr>
          <w:b/>
          <w:bCs/>
        </w:rPr>
        <w:t>Payload</w:t>
      </w:r>
      <w:r>
        <w:rPr>
          <w:b/>
          <w:bCs/>
          <w:lang w:val="en-US"/>
        </w:rPr>
        <w:t xml:space="preserve">: </w:t>
      </w:r>
      <w:r w:rsidRPr="0067585E">
        <w:t>Payload chứa các claims. Claims là một các biểu thức về một thực thể (chẳng hạn user) và một số metadata phụ trợ. Có 3 loại claims thường gặp trong Payload: reserved, public và private claims.</w:t>
      </w:r>
    </w:p>
    <w:p w14:paraId="6116258F" w14:textId="77777777" w:rsidR="009A54A2" w:rsidRPr="0067585E" w:rsidRDefault="009A54A2" w:rsidP="009A54A2">
      <w:pPr>
        <w:pStyle w:val="nd"/>
      </w:pPr>
      <w:r w:rsidRPr="0067585E">
        <w:rPr>
          <w:b/>
          <w:bCs/>
        </w:rPr>
        <w:t>Reserved claims:</w:t>
      </w:r>
      <w:r w:rsidRPr="0067585E">
        <w:t xml:space="preserve"> Đây là một số metadata được định nghĩa trước, trong đó một số metadata là bắt buộc, số còn lại nên tuân theo để JWT hợp lệ và đầy đủ thông tin</w:t>
      </w:r>
    </w:p>
    <w:p w14:paraId="29ABC514" w14:textId="77777777" w:rsidR="009A54A2" w:rsidRPr="0067585E" w:rsidRDefault="009A54A2" w:rsidP="009A54A2">
      <w:pPr>
        <w:pStyle w:val="nd"/>
      </w:pPr>
      <w:r w:rsidRPr="0067585E">
        <w:rPr>
          <w:b/>
          <w:bCs/>
        </w:rPr>
        <w:t>Public Claims - Claims</w:t>
      </w:r>
      <w:r w:rsidRPr="0067585E">
        <w:t xml:space="preserve"> được cộng đồng công nhận và sử dụng rộng rãi.</w:t>
      </w:r>
    </w:p>
    <w:p w14:paraId="3DB459D8" w14:textId="77777777" w:rsidR="009A54A2" w:rsidRPr="0067585E" w:rsidRDefault="009A54A2" w:rsidP="009A54A2">
      <w:pPr>
        <w:pStyle w:val="nd"/>
      </w:pPr>
      <w:r w:rsidRPr="0067585E">
        <w:rPr>
          <w:b/>
          <w:bCs/>
        </w:rPr>
        <w:t>Private Claims - Claims</w:t>
      </w:r>
      <w:r w:rsidRPr="0067585E">
        <w:t xml:space="preserve"> tự định nghĩa (không được trùng với Reserved Claims và Public Claims), được tạo ra để chia sẻ thông tin giữa 2 parties đã thỏa thuận và thống nhất trước đó.</w:t>
      </w:r>
    </w:p>
    <w:p w14:paraId="6A296A20" w14:textId="57632633" w:rsidR="009A54A2" w:rsidRPr="008B6118" w:rsidRDefault="009A54A2" w:rsidP="008B6118">
      <w:pPr>
        <w:pStyle w:val="nd"/>
        <w:rPr>
          <w:lang w:val="en-US"/>
        </w:rPr>
      </w:pPr>
      <w:r w:rsidRPr="0067585E">
        <w:rPr>
          <w:b/>
          <w:bCs/>
        </w:rPr>
        <w:t>Signature</w:t>
      </w:r>
      <w:r>
        <w:rPr>
          <w:b/>
          <w:bCs/>
          <w:lang w:val="en-US"/>
        </w:rPr>
        <w:t xml:space="preserve">: </w:t>
      </w:r>
      <w:r w:rsidRPr="0067585E">
        <w:t>Chữ ký Signature trong JWT là một chuỗi được mã hóa bởi header, payload cùng với một chuỗi bí mật theo nguyên tắc sau:</w:t>
      </w:r>
    </w:p>
    <w:p w14:paraId="51D93CAB" w14:textId="77777777" w:rsidR="009A54A2" w:rsidRPr="0067585E" w:rsidRDefault="009A54A2" w:rsidP="009A54A2">
      <w:pPr>
        <w:pStyle w:val="Code"/>
      </w:pPr>
      <w:r w:rsidRPr="0067585E">
        <w:t>HMACSHA256(</w:t>
      </w:r>
    </w:p>
    <w:p w14:paraId="15F94D4E" w14:textId="77777777" w:rsidR="009A54A2" w:rsidRPr="0067585E" w:rsidRDefault="009A54A2" w:rsidP="009A54A2">
      <w:pPr>
        <w:pStyle w:val="Code"/>
      </w:pPr>
      <w:r w:rsidRPr="0067585E">
        <w:t xml:space="preserve">  base64UrlEncode(header) + "." +</w:t>
      </w:r>
    </w:p>
    <w:p w14:paraId="1817735E" w14:textId="77777777" w:rsidR="009A54A2" w:rsidRPr="0067585E" w:rsidRDefault="009A54A2" w:rsidP="009A54A2">
      <w:pPr>
        <w:pStyle w:val="Code"/>
      </w:pPr>
      <w:r w:rsidRPr="0067585E">
        <w:t xml:space="preserve">  base64UrlEncode(payload),</w:t>
      </w:r>
    </w:p>
    <w:p w14:paraId="56B1A24E" w14:textId="77777777" w:rsidR="009A54A2" w:rsidRPr="0067585E" w:rsidRDefault="009A54A2" w:rsidP="009A54A2">
      <w:pPr>
        <w:pStyle w:val="Code"/>
      </w:pPr>
      <w:r w:rsidRPr="0067585E">
        <w:t xml:space="preserve">  secret)</w:t>
      </w:r>
    </w:p>
    <w:p w14:paraId="519F93E2" w14:textId="30C42640" w:rsidR="0002294A" w:rsidRDefault="009A54A2" w:rsidP="008C690B">
      <w:pPr>
        <w:pStyle w:val="nd"/>
        <w:rPr>
          <w:lang w:val="en-US"/>
        </w:rPr>
      </w:pPr>
      <w:r w:rsidRPr="0067585E">
        <w:t>Do bản thân Signature đã bao gồm cả header và payload nên Signature có thể dùng để kiểm tra tính toàn vẹn của dữ liệu khi truyền tải.</w:t>
      </w:r>
    </w:p>
    <w:p w14:paraId="4E6D6A78" w14:textId="08E45D37" w:rsidR="008B6118" w:rsidRPr="00E137FF" w:rsidRDefault="008B6118" w:rsidP="008B6118">
      <w:pPr>
        <w:pStyle w:val="Heading2"/>
      </w:pPr>
      <w:bookmarkStart w:id="70" w:name="_Toc155367446"/>
      <w:bookmarkStart w:id="71" w:name="_Toc155473872"/>
      <w:bookmarkStart w:id="72" w:name="_Toc155479655"/>
      <w:bookmarkStart w:id="73" w:name="_Toc191044186"/>
      <w:bookmarkStart w:id="74" w:name="_Toc200746835"/>
      <w:bookmarkStart w:id="75" w:name="_Toc200915106"/>
      <w:r w:rsidRPr="00E137FF">
        <w:t>REST</w:t>
      </w:r>
      <w:r>
        <w:t>ful</w:t>
      </w:r>
      <w:r w:rsidRPr="00E137FF">
        <w:t xml:space="preserve"> API</w:t>
      </w:r>
      <w:bookmarkEnd w:id="70"/>
      <w:bookmarkEnd w:id="71"/>
      <w:bookmarkEnd w:id="72"/>
      <w:bookmarkEnd w:id="73"/>
      <w:bookmarkEnd w:id="74"/>
      <w:bookmarkEnd w:id="75"/>
    </w:p>
    <w:p w14:paraId="569A6957" w14:textId="77777777" w:rsidR="008B6118" w:rsidRDefault="008B6118" w:rsidP="008B6118">
      <w:pPr>
        <w:pStyle w:val="Heading3"/>
      </w:pPr>
      <w:bookmarkStart w:id="76" w:name="_Toc155367447"/>
      <w:bookmarkStart w:id="77" w:name="_Toc155473873"/>
      <w:bookmarkStart w:id="78" w:name="_Toc155479656"/>
      <w:bookmarkStart w:id="79" w:name="_Toc191044187"/>
      <w:bookmarkStart w:id="80" w:name="_Toc200746836"/>
      <w:bookmarkStart w:id="81" w:name="_Toc200915107"/>
      <w:r>
        <w:t>Tổng quan về RESTful API</w:t>
      </w:r>
      <w:bookmarkEnd w:id="76"/>
      <w:bookmarkEnd w:id="77"/>
      <w:bookmarkEnd w:id="78"/>
      <w:bookmarkEnd w:id="79"/>
      <w:bookmarkEnd w:id="80"/>
      <w:bookmarkEnd w:id="81"/>
    </w:p>
    <w:p w14:paraId="7CC81015" w14:textId="77777777" w:rsidR="008B6118" w:rsidRDefault="008B6118" w:rsidP="008B6118">
      <w:pPr>
        <w:pStyle w:val="nd"/>
      </w:pPr>
      <w:r w:rsidRPr="00266791">
        <w:rPr>
          <w:rStyle w:val="Strong"/>
          <w:b w:val="0"/>
          <w:bCs w:val="0"/>
        </w:rPr>
        <w:t>RESTful API</w:t>
      </w:r>
      <w:r w:rsidRPr="00266791">
        <w:t>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14:paraId="19F3415D" w14:textId="77777777" w:rsidR="008B6118" w:rsidRDefault="008B6118" w:rsidP="008B6118">
      <w:pPr>
        <w:keepNext/>
      </w:pPr>
      <w:r w:rsidRPr="009F0117">
        <w:fldChar w:fldCharType="begin"/>
      </w:r>
      <w:r w:rsidRPr="009F0117">
        <w:instrText xml:space="preserve"> INCLUDEPICTURE "https://topdev.vn/blog/wp-content/uploads/2019/04/restful-api.jpg" \* MERGEFORMATINET </w:instrText>
      </w:r>
      <w:r w:rsidRPr="009F0117">
        <w:fldChar w:fldCharType="separate"/>
      </w:r>
      <w:bookmarkStart w:id="82" w:name="_Toc155473874"/>
      <w:bookmarkStart w:id="83" w:name="_Toc155367448"/>
      <w:r>
        <w:fldChar w:fldCharType="begin"/>
      </w:r>
      <w:r>
        <w:instrText xml:space="preserve"> INCLUDEPICTURE  "https://topdev.vn/blog/wp-content/uploads/2019/04/restful-api.jpg" \* MERGEFORMATINET </w:instrText>
      </w:r>
      <w:r>
        <w:fldChar w:fldCharType="separate"/>
      </w:r>
      <w:r>
        <w:fldChar w:fldCharType="begin"/>
      </w:r>
      <w:r>
        <w:instrText xml:space="preserve"> INCLUDEPICTURE  "https://topdev.vn/blog/wp-content/uploads/2019/04/restful-api.jpg" \* MERGEFORMATINET </w:instrText>
      </w:r>
      <w:r>
        <w:fldChar w:fldCharType="separate"/>
      </w:r>
      <w:r>
        <w:fldChar w:fldCharType="begin"/>
      </w:r>
      <w:r>
        <w:instrText xml:space="preserve"> INCLUDEPICTURE  "https://topdev.vn/blog/wp-content/uploads/2019/04/restful-api.jpg" \* MERGEFORMATINET </w:instrText>
      </w:r>
      <w:r>
        <w:fldChar w:fldCharType="separate"/>
      </w:r>
      <w:r>
        <w:fldChar w:fldCharType="begin"/>
      </w:r>
      <w:r>
        <w:instrText xml:space="preserve"> INCLUDEPICTURE  "https://topdev.vn/blog/wp-content/uploads/2019/04/restful-api.jpg" \* MERGEFORMATINET </w:instrText>
      </w:r>
      <w:r>
        <w:fldChar w:fldCharType="separate"/>
      </w:r>
      <w:r w:rsidR="00000000">
        <w:fldChar w:fldCharType="begin"/>
      </w:r>
      <w:r w:rsidR="00000000">
        <w:instrText xml:space="preserve"> INCLUDEPICTURE  "https://topdev.vn/blog/wp-content/uploads/2019/04/restful-api.jpg" \* MERGEFORMATINET </w:instrText>
      </w:r>
      <w:r w:rsidR="00000000">
        <w:fldChar w:fldCharType="separate"/>
      </w:r>
      <w:r w:rsidR="0090089B">
        <w:pict w14:anchorId="1F3094D1">
          <v:shape id="_x0000_i1026" type="#_x0000_t75" alt="restful api" style="width:442.7pt;height:197.45pt">
            <v:imagedata r:id="rId22" r:href="rId23"/>
          </v:shape>
        </w:pict>
      </w:r>
      <w:r w:rsidR="00000000">
        <w:fldChar w:fldCharType="end"/>
      </w:r>
      <w:r>
        <w:fldChar w:fldCharType="end"/>
      </w:r>
      <w:r>
        <w:fldChar w:fldCharType="end"/>
      </w:r>
      <w:r>
        <w:fldChar w:fldCharType="end"/>
      </w:r>
      <w:r>
        <w:fldChar w:fldCharType="end"/>
      </w:r>
      <w:bookmarkEnd w:id="82"/>
      <w:bookmarkEnd w:id="83"/>
      <w:r w:rsidRPr="009F0117">
        <w:fldChar w:fldCharType="end"/>
      </w:r>
    </w:p>
    <w:p w14:paraId="743B893A" w14:textId="5FF27AF1" w:rsidR="008B6118" w:rsidRDefault="008B6118" w:rsidP="008B6118">
      <w:pPr>
        <w:pStyle w:val="Caption"/>
      </w:pPr>
      <w:bookmarkStart w:id="84" w:name="_Toc200915181"/>
      <w:r>
        <w:t xml:space="preserve">Hình </w:t>
      </w:r>
      <w:r w:rsidR="003E3B4B">
        <w:fldChar w:fldCharType="begin"/>
      </w:r>
      <w:r w:rsidR="003E3B4B">
        <w:instrText xml:space="preserve"> STYLEREF 1 \s </w:instrText>
      </w:r>
      <w:r w:rsidR="003E3B4B">
        <w:fldChar w:fldCharType="separate"/>
      </w:r>
      <w:r w:rsidR="009058AE">
        <w:rPr>
          <w:noProof/>
        </w:rPr>
        <w:t>2</w:t>
      </w:r>
      <w:r w:rsidR="003E3B4B">
        <w:rPr>
          <w:noProof/>
        </w:rPr>
        <w:fldChar w:fldCharType="end"/>
      </w:r>
      <w:r w:rsidR="0067752C">
        <w:t>.</w:t>
      </w:r>
      <w:r w:rsidR="003E3B4B">
        <w:fldChar w:fldCharType="begin"/>
      </w:r>
      <w:r w:rsidR="003E3B4B">
        <w:instrText xml:space="preserve"> SEQ Hình \* ARABIC \s 1 </w:instrText>
      </w:r>
      <w:r w:rsidR="003E3B4B">
        <w:fldChar w:fldCharType="separate"/>
      </w:r>
      <w:r w:rsidR="009058AE">
        <w:rPr>
          <w:noProof/>
        </w:rPr>
        <w:t>4</w:t>
      </w:r>
      <w:r w:rsidR="003E3B4B">
        <w:rPr>
          <w:noProof/>
        </w:rPr>
        <w:fldChar w:fldCharType="end"/>
      </w:r>
      <w:r>
        <w:t xml:space="preserve"> REST API Design</w:t>
      </w:r>
      <w:bookmarkEnd w:id="84"/>
    </w:p>
    <w:p w14:paraId="2B0C6A83" w14:textId="77777777" w:rsidR="008B6118" w:rsidRDefault="008B6118" w:rsidP="008B6118">
      <w:pPr>
        <w:pStyle w:val="Heading3"/>
      </w:pPr>
      <w:bookmarkStart w:id="85" w:name="_Toc155367449"/>
      <w:bookmarkStart w:id="86" w:name="_Toc155473875"/>
      <w:bookmarkStart w:id="87" w:name="_Toc155479658"/>
      <w:bookmarkStart w:id="88" w:name="_Toc191044188"/>
      <w:bookmarkStart w:id="89" w:name="_Toc200746837"/>
      <w:bookmarkStart w:id="90" w:name="_Toc200915108"/>
      <w:r>
        <w:t>Các thành phần của RESTful API</w:t>
      </w:r>
      <w:bookmarkEnd w:id="85"/>
      <w:bookmarkEnd w:id="86"/>
      <w:bookmarkEnd w:id="87"/>
      <w:bookmarkEnd w:id="88"/>
      <w:bookmarkEnd w:id="89"/>
      <w:bookmarkEnd w:id="90"/>
    </w:p>
    <w:p w14:paraId="165EE18F" w14:textId="77777777" w:rsidR="008B6118" w:rsidRPr="00266791" w:rsidRDefault="008B6118" w:rsidP="008B6118">
      <w:pPr>
        <w:pStyle w:val="nd"/>
      </w:pPr>
      <w:r w:rsidRPr="00266791">
        <w:rPr>
          <w:rStyle w:val="Strong"/>
          <w:b w:val="0"/>
          <w:bCs w:val="0"/>
        </w:rPr>
        <w:t>API</w:t>
      </w:r>
      <w:r w:rsidRPr="00266791">
        <w:t> (</w:t>
      </w:r>
      <w:r w:rsidRPr="00266791">
        <w:rPr>
          <w:rStyle w:val="Strong"/>
          <w:b w:val="0"/>
          <w:bCs w:val="0"/>
        </w:rPr>
        <w:t>A</w:t>
      </w:r>
      <w:r w:rsidRPr="00266791">
        <w:t>pplication </w:t>
      </w:r>
      <w:r w:rsidRPr="00266791">
        <w:rPr>
          <w:rStyle w:val="Strong"/>
          <w:b w:val="0"/>
          <w:bCs w:val="0"/>
        </w:rPr>
        <w:t>P</w:t>
      </w:r>
      <w:r w:rsidRPr="00266791">
        <w:t>rogramming </w:t>
      </w:r>
      <w:r w:rsidRPr="00266791">
        <w:rPr>
          <w:rStyle w:val="Strong"/>
          <w:b w:val="0"/>
          <w:bCs w:val="0"/>
        </w:rPr>
        <w:t>I</w:t>
      </w:r>
      <w:r w:rsidRPr="00266791">
        <w:t>nterface) là một tập các quy tắc và cơ chế mà theo đó, một ứng dụng hay một thành phần sẽ tương tác với một ứng dụng hay thành phần khác. API có thể trả về dữ liệu</w:t>
      </w:r>
      <w:r>
        <w:rPr>
          <w:lang w:val="en-US"/>
        </w:rPr>
        <w:t xml:space="preserve"> </w:t>
      </w:r>
      <w:r w:rsidRPr="00266791">
        <w:t xml:space="preserve">cần cho ứng dụng ở những kiểu dữ liệu phổ biến </w:t>
      </w:r>
      <w:r w:rsidRPr="001E737B">
        <w:t>như </w:t>
      </w:r>
      <w:hyperlink r:id="rId24" w:history="1">
        <w:r w:rsidRPr="001E737B">
          <w:t>JSON</w:t>
        </w:r>
      </w:hyperlink>
      <w:r w:rsidRPr="001E737B">
        <w:t> hay</w:t>
      </w:r>
      <w:r w:rsidRPr="00266791">
        <w:t xml:space="preserve"> XML.</w:t>
      </w:r>
    </w:p>
    <w:p w14:paraId="50FFE6BE" w14:textId="77777777" w:rsidR="008B6118" w:rsidRPr="00266791" w:rsidRDefault="008B6118" w:rsidP="008B6118">
      <w:pPr>
        <w:pStyle w:val="nd"/>
      </w:pPr>
      <w:r w:rsidRPr="00266791">
        <w:rPr>
          <w:rStyle w:val="Strong"/>
          <w:b w:val="0"/>
          <w:bCs w:val="0"/>
        </w:rPr>
        <w:t>REST</w:t>
      </w:r>
      <w:r w:rsidRPr="00266791">
        <w:t> (</w:t>
      </w:r>
      <w:r w:rsidRPr="00266791">
        <w:rPr>
          <w:rStyle w:val="Strong"/>
          <w:b w:val="0"/>
          <w:bCs w:val="0"/>
        </w:rPr>
        <w:t>RE</w:t>
      </w:r>
      <w:r w:rsidRPr="00266791">
        <w:t>presentational </w:t>
      </w:r>
      <w:r w:rsidRPr="00266791">
        <w:rPr>
          <w:rStyle w:val="Strong"/>
          <w:b w:val="0"/>
          <w:bCs w:val="0"/>
        </w:rPr>
        <w:t>S</w:t>
      </w:r>
      <w:r w:rsidRPr="00266791">
        <w:t>tate </w:t>
      </w:r>
      <w:r w:rsidRPr="00266791">
        <w:rPr>
          <w:rStyle w:val="Strong"/>
          <w:b w:val="0"/>
          <w:bCs w:val="0"/>
        </w:rPr>
        <w:t>T</w:t>
      </w:r>
      <w:r w:rsidRPr="00266791">
        <w:t>ransfer) là một dạng chuyển đổi cấu trúc dữ liệu, một kiểu kiến trúc để viết API. Nó sử dụng phương thức HTTP đơn giản để tạo giao tiếp giữa các máy. Vì vậy, thay vì sử dụng một URL cho việc xử lý một số thông tin người dùng, REST gửi một yêu cầu HTTP như GET, POST, DELETE, vv đến một URL để xử lý dữ liệu.</w:t>
      </w:r>
    </w:p>
    <w:p w14:paraId="0443DEEB" w14:textId="77777777" w:rsidR="008B6118" w:rsidRPr="00266791" w:rsidRDefault="008B6118" w:rsidP="008B6118">
      <w:pPr>
        <w:pStyle w:val="nd"/>
      </w:pPr>
      <w:r w:rsidRPr="00266791">
        <w:rPr>
          <w:rStyle w:val="Strong"/>
          <w:b w:val="0"/>
          <w:bCs w:val="0"/>
        </w:rPr>
        <w:t>RESTful API</w:t>
      </w:r>
      <w:r w:rsidRPr="00266791">
        <w:t>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3ACB9352" w14:textId="77777777" w:rsidR="008B6118" w:rsidRPr="00266791" w:rsidRDefault="008B6118" w:rsidP="008B6118">
      <w:pPr>
        <w:pStyle w:val="nd"/>
      </w:pPr>
      <w:r w:rsidRPr="00266791">
        <w:t>Chức năng quan trọng nhất của </w:t>
      </w:r>
      <w:r w:rsidRPr="00266791">
        <w:rPr>
          <w:rStyle w:val="Strong"/>
          <w:b w:val="0"/>
          <w:bCs w:val="0"/>
        </w:rPr>
        <w:t>REST</w:t>
      </w:r>
      <w:r w:rsidRPr="00266791">
        <w: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w:t>
      </w:r>
      <w:r w:rsidRPr="00266791">
        <w:rPr>
          <w:rStyle w:val="Strong"/>
          <w:b w:val="0"/>
          <w:bCs w:val="0"/>
        </w:rPr>
        <w:t>RESTful API</w:t>
      </w:r>
      <w:r w:rsidRPr="00266791">
        <w:t>.</w:t>
      </w:r>
    </w:p>
    <w:p w14:paraId="2EDF823D" w14:textId="77777777" w:rsidR="008B6118" w:rsidRDefault="008B6118" w:rsidP="008B6118">
      <w:pPr>
        <w:pStyle w:val="Heading3"/>
      </w:pPr>
      <w:bookmarkStart w:id="91" w:name="_Toc155367450"/>
      <w:bookmarkStart w:id="92" w:name="_Toc155473876"/>
      <w:bookmarkStart w:id="93" w:name="_Toc155479659"/>
      <w:bookmarkStart w:id="94" w:name="_Toc191044189"/>
      <w:bookmarkStart w:id="95" w:name="_Toc200746838"/>
      <w:bookmarkStart w:id="96" w:name="_Toc200915109"/>
      <w:r>
        <w:t>RESTful hoạt động như thế nào</w:t>
      </w:r>
      <w:bookmarkEnd w:id="91"/>
      <w:bookmarkEnd w:id="92"/>
      <w:bookmarkEnd w:id="93"/>
      <w:bookmarkEnd w:id="94"/>
      <w:bookmarkEnd w:id="95"/>
      <w:bookmarkEnd w:id="96"/>
    </w:p>
    <w:p w14:paraId="2E668299" w14:textId="77777777" w:rsidR="001E737B" w:rsidRDefault="008B6118" w:rsidP="001E737B">
      <w:pPr>
        <w:keepNext/>
      </w:pPr>
      <w:r w:rsidRPr="00266791">
        <w:fldChar w:fldCharType="begin"/>
      </w:r>
      <w:r w:rsidRPr="00266791">
        <w:instrText xml:space="preserve"> INCLUDEPICTURE "https://topdev.vn/blog/wp-content/uploads/2019/04/restful-rest-diagram-api.jpg" \* MERGEFORMATINET </w:instrText>
      </w:r>
      <w:r w:rsidRPr="00266791">
        <w:fldChar w:fldCharType="separate"/>
      </w:r>
      <w:bookmarkStart w:id="97" w:name="_Toc155473877"/>
      <w:bookmarkStart w:id="98" w:name="_Toc155367451"/>
      <w:r>
        <w:fldChar w:fldCharType="begin"/>
      </w:r>
      <w:r>
        <w:instrText xml:space="preserve"> INCLUDEPICTURE  "https://topdev.vn/blog/wp-content/uploads/2019/04/restful-rest-diagram-api.jpg" \* MERGEFORMATINET </w:instrText>
      </w:r>
      <w:r>
        <w:fldChar w:fldCharType="separate"/>
      </w:r>
      <w:r>
        <w:fldChar w:fldCharType="begin"/>
      </w:r>
      <w:r>
        <w:instrText xml:space="preserve"> INCLUDEPICTURE  "https://topdev.vn/blog/wp-content/uploads/2019/04/restful-rest-diagram-api.jpg" \* MERGEFORMATINET </w:instrText>
      </w:r>
      <w:r>
        <w:fldChar w:fldCharType="separate"/>
      </w:r>
      <w:r>
        <w:fldChar w:fldCharType="begin"/>
      </w:r>
      <w:r>
        <w:instrText xml:space="preserve"> INCLUDEPICTURE  "https://topdev.vn/blog/wp-content/uploads/2019/04/restful-rest-diagram-api.jpg" \* MERGEFORMATINET </w:instrText>
      </w:r>
      <w:r>
        <w:fldChar w:fldCharType="separate"/>
      </w:r>
      <w:r>
        <w:fldChar w:fldCharType="begin"/>
      </w:r>
      <w:r>
        <w:instrText xml:space="preserve"> INCLUDEPICTURE  "https://topdev.vn/blog/wp-content/uploads/2019/04/restful-rest-diagram-api.jpg" \* MERGEFORMATINET </w:instrText>
      </w:r>
      <w:r>
        <w:fldChar w:fldCharType="separate"/>
      </w:r>
      <w:r w:rsidR="00000000">
        <w:fldChar w:fldCharType="begin"/>
      </w:r>
      <w:r w:rsidR="00000000">
        <w:instrText xml:space="preserve"> INCLUDEPICTURE  "https://topdev.vn/blog/wp-content/uploads/2019/04/restful-rest-diagram-api.jpg" \* MERGEFORMATINET </w:instrText>
      </w:r>
      <w:r w:rsidR="00000000">
        <w:fldChar w:fldCharType="separate"/>
      </w:r>
      <w:r w:rsidR="0090089B">
        <w:pict w14:anchorId="25C9EBF2">
          <v:shape id="_x0000_i1027" type="#_x0000_t75" style="width:450.95pt;height:187.05pt">
            <v:imagedata r:id="rId25" r:href="rId26"/>
          </v:shape>
        </w:pict>
      </w:r>
      <w:r w:rsidR="00000000">
        <w:fldChar w:fldCharType="end"/>
      </w:r>
      <w:r>
        <w:fldChar w:fldCharType="end"/>
      </w:r>
      <w:r>
        <w:fldChar w:fldCharType="end"/>
      </w:r>
      <w:r>
        <w:fldChar w:fldCharType="end"/>
      </w:r>
      <w:r>
        <w:fldChar w:fldCharType="end"/>
      </w:r>
      <w:bookmarkEnd w:id="97"/>
      <w:bookmarkEnd w:id="98"/>
      <w:r w:rsidRPr="00266791">
        <w:fldChar w:fldCharType="end"/>
      </w:r>
    </w:p>
    <w:p w14:paraId="4F9422A5" w14:textId="6B28C3F2" w:rsidR="008B6118" w:rsidRDefault="001E737B" w:rsidP="001E737B">
      <w:pPr>
        <w:pStyle w:val="Caption"/>
      </w:pPr>
      <w:bookmarkStart w:id="99" w:name="_Toc200915182"/>
      <w:r>
        <w:t xml:space="preserve">Hình </w:t>
      </w:r>
      <w:r w:rsidR="003E3B4B">
        <w:fldChar w:fldCharType="begin"/>
      </w:r>
      <w:r w:rsidR="003E3B4B">
        <w:instrText xml:space="preserve"> STYLEREF 1 \s </w:instrText>
      </w:r>
      <w:r w:rsidR="003E3B4B">
        <w:fldChar w:fldCharType="separate"/>
      </w:r>
      <w:r w:rsidR="009058AE">
        <w:rPr>
          <w:noProof/>
        </w:rPr>
        <w:t>2</w:t>
      </w:r>
      <w:r w:rsidR="003E3B4B">
        <w:rPr>
          <w:noProof/>
        </w:rPr>
        <w:fldChar w:fldCharType="end"/>
      </w:r>
      <w:r w:rsidR="0067752C">
        <w:t>.</w:t>
      </w:r>
      <w:r w:rsidR="003E3B4B">
        <w:fldChar w:fldCharType="begin"/>
      </w:r>
      <w:r w:rsidR="003E3B4B">
        <w:instrText xml:space="preserve"> SEQ Hình \* ARABIC \s 1 </w:instrText>
      </w:r>
      <w:r w:rsidR="003E3B4B">
        <w:fldChar w:fldCharType="separate"/>
      </w:r>
      <w:r w:rsidR="009058AE">
        <w:rPr>
          <w:noProof/>
        </w:rPr>
        <w:t>5</w:t>
      </w:r>
      <w:r w:rsidR="003E3B4B">
        <w:rPr>
          <w:noProof/>
        </w:rPr>
        <w:fldChar w:fldCharType="end"/>
      </w:r>
      <w:r>
        <w:t xml:space="preserve"> Cách thức vận hành của RESTful</w:t>
      </w:r>
      <w:bookmarkEnd w:id="99"/>
    </w:p>
    <w:p w14:paraId="4228A209" w14:textId="77777777" w:rsidR="008B6118" w:rsidRPr="00266791" w:rsidRDefault="008B6118" w:rsidP="008B6118">
      <w:pPr>
        <w:pStyle w:val="nd"/>
      </w:pPr>
      <w:r w:rsidRPr="00266791">
        <w:t>REST hoạt động chủ yếu dựa vào giao thức HTTP. Các hoạt động cơ bản nêu trên sẽ sử dụng những phương thức HTTP riêng.</w:t>
      </w:r>
    </w:p>
    <w:p w14:paraId="2BDD09D0" w14:textId="77777777" w:rsidR="008B6118" w:rsidRPr="00266791" w:rsidRDefault="008B6118" w:rsidP="008B6118">
      <w:pPr>
        <w:pStyle w:val="nd"/>
      </w:pPr>
      <w:r w:rsidRPr="00266791">
        <w:t>GET (SELECT): Trả về một Resource hoặc một danh sách Resource.</w:t>
      </w:r>
    </w:p>
    <w:p w14:paraId="59CE4DFF" w14:textId="77777777" w:rsidR="008B6118" w:rsidRPr="00266791" w:rsidRDefault="008B6118" w:rsidP="008B6118">
      <w:pPr>
        <w:pStyle w:val="nd"/>
      </w:pPr>
      <w:r w:rsidRPr="00266791">
        <w:t>POST (CREATE): Tạo mới một Resource.</w:t>
      </w:r>
    </w:p>
    <w:p w14:paraId="5A931CE2" w14:textId="77777777" w:rsidR="008B6118" w:rsidRPr="00266791" w:rsidRDefault="008B6118" w:rsidP="008B6118">
      <w:pPr>
        <w:pStyle w:val="nd"/>
      </w:pPr>
      <w:r w:rsidRPr="00266791">
        <w:t>PUT (UPDATE): Cập nhật thông tin cho Resource.</w:t>
      </w:r>
    </w:p>
    <w:p w14:paraId="58C7DD7F" w14:textId="77777777" w:rsidR="008B6118" w:rsidRPr="00266791" w:rsidRDefault="008B6118" w:rsidP="008B6118">
      <w:pPr>
        <w:pStyle w:val="nd"/>
      </w:pPr>
      <w:r w:rsidRPr="00266791">
        <w:t>DELETE (DELETE): Xoá một Resource.</w:t>
      </w:r>
    </w:p>
    <w:p w14:paraId="06893159" w14:textId="77777777" w:rsidR="008B6118" w:rsidRPr="00266791" w:rsidRDefault="008B6118" w:rsidP="008B6118">
      <w:pPr>
        <w:pStyle w:val="nd"/>
      </w:pPr>
      <w:r w:rsidRPr="00266791">
        <w:t>Những phương thức hay hoạt động này thường được gọi là CRUD tương ứng với Create, Read, Update, Delete – Tạo, Đọc, Sửa, Xóa.</w:t>
      </w:r>
    </w:p>
    <w:p w14:paraId="5836DF80" w14:textId="77777777" w:rsidR="008B6118" w:rsidRDefault="008B6118" w:rsidP="008B6118">
      <w:pPr>
        <w:pStyle w:val="Heading3"/>
      </w:pPr>
      <w:bookmarkStart w:id="100" w:name="_Toc155367452"/>
      <w:bookmarkStart w:id="101" w:name="_Toc155473878"/>
      <w:bookmarkStart w:id="102" w:name="_Toc155479661"/>
      <w:bookmarkStart w:id="103" w:name="_Toc191044190"/>
      <w:bookmarkStart w:id="104" w:name="_Toc200746839"/>
      <w:bookmarkStart w:id="105" w:name="_Toc200915110"/>
      <w:r>
        <w:t>Authentication và dữ liệu trả về</w:t>
      </w:r>
      <w:bookmarkEnd w:id="100"/>
      <w:bookmarkEnd w:id="101"/>
      <w:bookmarkEnd w:id="102"/>
      <w:bookmarkEnd w:id="103"/>
      <w:bookmarkEnd w:id="104"/>
      <w:bookmarkEnd w:id="105"/>
    </w:p>
    <w:p w14:paraId="4C2905DE" w14:textId="77777777" w:rsidR="008B6118" w:rsidRPr="001E737B" w:rsidRDefault="008B6118" w:rsidP="001E737B">
      <w:pPr>
        <w:pStyle w:val="nd"/>
      </w:pPr>
      <w:r w:rsidRPr="001E737B">
        <w:rPr>
          <w:rStyle w:val="Strong"/>
          <w:b w:val="0"/>
          <w:bCs w:val="0"/>
        </w:rPr>
        <w:t>RESTful API</w:t>
      </w:r>
      <w:r w:rsidRPr="001E737B">
        <w:t> không sử dụng </w:t>
      </w:r>
      <w:hyperlink r:id="rId27" w:history="1">
        <w:r w:rsidRPr="001E737B">
          <w:rPr>
            <w:rStyle w:val="Hyperlink"/>
            <w:color w:val="auto"/>
            <w:u w:val="none"/>
          </w:rPr>
          <w:t>session</w:t>
        </w:r>
      </w:hyperlink>
      <w:r w:rsidRPr="001E737B">
        <w:t> và cookie, nó sử dụng một access_token với mỗi request. Dữ liệu trả về thường có cấu trúc như sau:</w:t>
      </w:r>
    </w:p>
    <w:p w14:paraId="26427D2A" w14:textId="580CE196" w:rsidR="008B6118" w:rsidRPr="008C3EC9" w:rsidRDefault="008B6118" w:rsidP="001E737B">
      <w:pPr>
        <w:pStyle w:val="Code"/>
        <w:rPr>
          <w:rStyle w:val="pln"/>
        </w:rPr>
      </w:pPr>
      <w:r w:rsidRPr="008C3EC9">
        <w:rPr>
          <w:rStyle w:val="pun"/>
        </w:rPr>
        <w:t>{</w:t>
      </w:r>
      <w:r w:rsidRPr="008C3EC9">
        <w:rPr>
          <w:rStyle w:val="str"/>
        </w:rPr>
        <w:t>"data"</w:t>
      </w:r>
      <w:r w:rsidRPr="008C3EC9">
        <w:rPr>
          <w:rStyle w:val="pln"/>
        </w:rPr>
        <w:t xml:space="preserve"> </w:t>
      </w:r>
      <w:r w:rsidRPr="008C3EC9">
        <w:rPr>
          <w:rStyle w:val="pun"/>
        </w:rPr>
        <w:t>:</w:t>
      </w:r>
      <w:r w:rsidRPr="008C3EC9">
        <w:rPr>
          <w:rStyle w:val="pln"/>
        </w:rPr>
        <w:t xml:space="preserve"> </w:t>
      </w:r>
      <w:r w:rsidRPr="008C3EC9">
        <w:rPr>
          <w:rStyle w:val="pun"/>
        </w:rPr>
        <w:t>{</w:t>
      </w:r>
    </w:p>
    <w:p w14:paraId="5FC88D7F" w14:textId="77777777" w:rsidR="008B6118" w:rsidRPr="008C3EC9" w:rsidRDefault="008B6118" w:rsidP="001E737B">
      <w:pPr>
        <w:pStyle w:val="Code"/>
        <w:rPr>
          <w:rStyle w:val="pln"/>
        </w:rPr>
      </w:pPr>
      <w:r w:rsidRPr="008C3EC9">
        <w:rPr>
          <w:rStyle w:val="pln"/>
        </w:rPr>
        <w:t xml:space="preserve">        </w:t>
      </w:r>
      <w:r w:rsidRPr="008C3EC9">
        <w:rPr>
          <w:rStyle w:val="str"/>
        </w:rPr>
        <w:t>"id"</w:t>
      </w:r>
      <w:r w:rsidRPr="008C3EC9">
        <w:rPr>
          <w:rStyle w:val="pun"/>
        </w:rPr>
        <w:t>:</w:t>
      </w:r>
      <w:r w:rsidRPr="008C3EC9">
        <w:rPr>
          <w:rStyle w:val="pln"/>
        </w:rPr>
        <w:t xml:space="preserve"> </w:t>
      </w:r>
      <w:r w:rsidRPr="008C3EC9">
        <w:rPr>
          <w:rStyle w:val="str"/>
        </w:rPr>
        <w:t>"1"</w:t>
      </w:r>
      <w:r w:rsidRPr="008C3EC9">
        <w:rPr>
          <w:rStyle w:val="pun"/>
        </w:rPr>
        <w:t>,</w:t>
      </w:r>
    </w:p>
    <w:p w14:paraId="2BE927CA" w14:textId="77777777" w:rsidR="008B6118" w:rsidRPr="008C3EC9" w:rsidRDefault="008B6118" w:rsidP="001E737B">
      <w:pPr>
        <w:pStyle w:val="Code"/>
        <w:rPr>
          <w:rStyle w:val="pln"/>
        </w:rPr>
      </w:pPr>
      <w:r w:rsidRPr="008C3EC9">
        <w:rPr>
          <w:rStyle w:val="pln"/>
        </w:rPr>
        <w:t xml:space="preserve">        </w:t>
      </w:r>
      <w:r w:rsidRPr="008C3EC9">
        <w:rPr>
          <w:rStyle w:val="str"/>
        </w:rPr>
        <w:t>"name"</w:t>
      </w:r>
      <w:r w:rsidRPr="008C3EC9">
        <w:rPr>
          <w:rStyle w:val="pun"/>
        </w:rPr>
        <w:t>:</w:t>
      </w:r>
      <w:r w:rsidRPr="008C3EC9">
        <w:rPr>
          <w:rStyle w:val="pln"/>
        </w:rPr>
        <w:t xml:space="preserve"> </w:t>
      </w:r>
      <w:r w:rsidRPr="008C3EC9">
        <w:rPr>
          <w:rStyle w:val="str"/>
        </w:rPr>
        <w:t>"TopDev"</w:t>
      </w:r>
    </w:p>
    <w:p w14:paraId="2AA84461" w14:textId="77777777" w:rsidR="008B6118" w:rsidRPr="008C3EC9" w:rsidRDefault="008B6118" w:rsidP="001E737B">
      <w:pPr>
        <w:pStyle w:val="Code"/>
        <w:rPr>
          <w:rStyle w:val="pln"/>
        </w:rPr>
      </w:pPr>
      <w:r w:rsidRPr="008C3EC9">
        <w:rPr>
          <w:rStyle w:val="pln"/>
        </w:rPr>
        <w:t xml:space="preserve">    </w:t>
      </w:r>
      <w:r w:rsidRPr="008C3EC9">
        <w:rPr>
          <w:rStyle w:val="pun"/>
        </w:rPr>
        <w:t>}</w:t>
      </w:r>
    </w:p>
    <w:p w14:paraId="14540878" w14:textId="77777777" w:rsidR="008B6118" w:rsidRPr="008C3EC9" w:rsidRDefault="008B6118" w:rsidP="001E737B">
      <w:pPr>
        <w:pStyle w:val="Code"/>
      </w:pPr>
      <w:r w:rsidRPr="008C3EC9">
        <w:rPr>
          <w:rStyle w:val="pun"/>
        </w:rPr>
        <w:t>}</w:t>
      </w:r>
    </w:p>
    <w:p w14:paraId="76D5A527" w14:textId="657C9864" w:rsidR="008B6118" w:rsidRPr="00266791" w:rsidRDefault="008B6118" w:rsidP="008B6118">
      <w:pPr>
        <w:pStyle w:val="nd"/>
      </w:pPr>
      <w:r w:rsidRPr="00266791">
        <w:t>Khi request một API nào đó thường thì sẽ có vài status code để nhận biết sau:</w:t>
      </w:r>
    </w:p>
    <w:p w14:paraId="7D2DC6E5" w14:textId="77777777" w:rsidR="008B6118" w:rsidRPr="00266791" w:rsidRDefault="008B6118" w:rsidP="008B6118">
      <w:pPr>
        <w:pStyle w:val="nd"/>
      </w:pPr>
      <w:r w:rsidRPr="00266791">
        <w:t>200 OK – Trả về thành công cho những phương thức GET, PUT, PATCH hoặc DELETE.</w:t>
      </w:r>
    </w:p>
    <w:p w14:paraId="60343799" w14:textId="77777777" w:rsidR="008B6118" w:rsidRPr="00266791" w:rsidRDefault="008B6118" w:rsidP="008B6118">
      <w:pPr>
        <w:pStyle w:val="nd"/>
      </w:pPr>
      <w:r w:rsidRPr="00266791">
        <w:t>201 Created – Trả về khi một Resouce vừa được tạo thành công.</w:t>
      </w:r>
    </w:p>
    <w:p w14:paraId="4E45E4E3" w14:textId="77777777" w:rsidR="008B6118" w:rsidRPr="00266791" w:rsidRDefault="008B6118" w:rsidP="008B6118">
      <w:pPr>
        <w:pStyle w:val="nd"/>
      </w:pPr>
      <w:r w:rsidRPr="00266791">
        <w:t>204 No Content – Trả về khi Resource xoá thành công.</w:t>
      </w:r>
    </w:p>
    <w:p w14:paraId="6A6ABF6A" w14:textId="77777777" w:rsidR="008B6118" w:rsidRPr="00266791" w:rsidRDefault="008B6118" w:rsidP="008B6118">
      <w:pPr>
        <w:pStyle w:val="nd"/>
      </w:pPr>
      <w:r w:rsidRPr="00266791">
        <w:t>304 Not Modified – Client có thể sử dụng dữ liệu cache.</w:t>
      </w:r>
    </w:p>
    <w:p w14:paraId="1C3E3561" w14:textId="77777777" w:rsidR="008B6118" w:rsidRPr="002059EA" w:rsidRDefault="008B6118" w:rsidP="008B6118">
      <w:pPr>
        <w:pStyle w:val="nd"/>
        <w:rPr>
          <w:lang w:val="en-US"/>
        </w:rPr>
      </w:pPr>
      <w:r w:rsidRPr="00266791">
        <w:t>400 Bad Request – Request không hợp lệ</w:t>
      </w:r>
      <w:r>
        <w:rPr>
          <w:lang w:val="en-US"/>
        </w:rPr>
        <w:t>.</w:t>
      </w:r>
    </w:p>
    <w:p w14:paraId="199284FC" w14:textId="77777777" w:rsidR="008B6118" w:rsidRPr="00266791" w:rsidRDefault="008B6118" w:rsidP="008B6118">
      <w:pPr>
        <w:pStyle w:val="nd"/>
      </w:pPr>
      <w:r w:rsidRPr="00266791">
        <w:t>401 Unauthorized – Request cần có auth.</w:t>
      </w:r>
    </w:p>
    <w:p w14:paraId="25047A9C" w14:textId="77777777" w:rsidR="008B6118" w:rsidRPr="00266791" w:rsidRDefault="008B6118" w:rsidP="008B6118">
      <w:pPr>
        <w:pStyle w:val="nd"/>
      </w:pPr>
      <w:r w:rsidRPr="00266791">
        <w:t>403 Forbidden – bị từ chối không cho phép.</w:t>
      </w:r>
    </w:p>
    <w:p w14:paraId="37E07BF4" w14:textId="77777777" w:rsidR="008B6118" w:rsidRPr="002059EA" w:rsidRDefault="008B6118" w:rsidP="008B6118">
      <w:pPr>
        <w:pStyle w:val="nd"/>
        <w:rPr>
          <w:lang w:val="en-US"/>
        </w:rPr>
      </w:pPr>
      <w:r w:rsidRPr="00266791">
        <w:t>404 Not Found – Không tìm thấy resource từ URI</w:t>
      </w:r>
      <w:r>
        <w:rPr>
          <w:lang w:val="en-US"/>
        </w:rPr>
        <w:t>.</w:t>
      </w:r>
    </w:p>
    <w:p w14:paraId="3A000BD8" w14:textId="77777777" w:rsidR="008B6118" w:rsidRPr="00266791" w:rsidRDefault="008B6118" w:rsidP="008B6118">
      <w:pPr>
        <w:pStyle w:val="nd"/>
      </w:pPr>
      <w:r w:rsidRPr="00266791">
        <w:t>405 Method Not Allowed – Phương thức không cho phép với user hiện tại.</w:t>
      </w:r>
    </w:p>
    <w:p w14:paraId="2ED32CE5" w14:textId="77777777" w:rsidR="008B6118" w:rsidRPr="00266791" w:rsidRDefault="008B6118" w:rsidP="008B6118">
      <w:pPr>
        <w:pStyle w:val="nd"/>
      </w:pPr>
      <w:r w:rsidRPr="00266791">
        <w:t>410 Gone – Resource không còn tồn tại, Version cũ đã không còn hỗ trợ.</w:t>
      </w:r>
    </w:p>
    <w:p w14:paraId="766E1558" w14:textId="77777777" w:rsidR="008B6118" w:rsidRPr="00266791" w:rsidRDefault="008B6118" w:rsidP="008B6118">
      <w:pPr>
        <w:pStyle w:val="nd"/>
      </w:pPr>
      <w:r w:rsidRPr="00266791">
        <w:t>415 Unsupported Media Type – Không hỗ trợ kiểu Resource này.</w:t>
      </w:r>
    </w:p>
    <w:p w14:paraId="7835CE19" w14:textId="77777777" w:rsidR="008B6118" w:rsidRPr="002059EA" w:rsidRDefault="008B6118" w:rsidP="008B6118">
      <w:pPr>
        <w:pStyle w:val="nd"/>
        <w:rPr>
          <w:lang w:val="en-US"/>
        </w:rPr>
      </w:pPr>
      <w:r w:rsidRPr="00266791">
        <w:t>422 Unprocessable Entity – Dữ liệu không được xác thực</w:t>
      </w:r>
      <w:r>
        <w:rPr>
          <w:lang w:val="en-US"/>
        </w:rPr>
        <w:t>.</w:t>
      </w:r>
    </w:p>
    <w:p w14:paraId="29D65967" w14:textId="69A5636E" w:rsidR="008B6118" w:rsidRPr="008B6118" w:rsidRDefault="008B6118" w:rsidP="008B6118">
      <w:pPr>
        <w:pStyle w:val="nd"/>
        <w:rPr>
          <w:lang w:val="en-US"/>
        </w:rPr>
      </w:pPr>
      <w:r w:rsidRPr="00266791">
        <w:t>429 Too Many Requests – Request bị từ chối do bị giới hạn</w:t>
      </w:r>
      <w:r>
        <w:rPr>
          <w:lang w:val="en-US"/>
        </w:rPr>
        <w:t>.</w:t>
      </w:r>
    </w:p>
    <w:p w14:paraId="1AF4847F" w14:textId="02259258" w:rsidR="00A478F9" w:rsidRPr="00A478F9" w:rsidRDefault="00A478F9" w:rsidP="00EA43EA">
      <w:pPr>
        <w:pStyle w:val="Heading2"/>
      </w:pPr>
      <w:bookmarkStart w:id="106" w:name="_Toc182207742"/>
      <w:bookmarkStart w:id="107" w:name="_Toc200746840"/>
      <w:bookmarkStart w:id="108" w:name="_Toc200915111"/>
      <w:r>
        <w:t>Các công nghệ xây dựng trang web</w:t>
      </w:r>
      <w:bookmarkEnd w:id="106"/>
      <w:bookmarkEnd w:id="107"/>
      <w:bookmarkEnd w:id="108"/>
    </w:p>
    <w:p w14:paraId="103BC486" w14:textId="65E88C07" w:rsidR="00A478F9" w:rsidRDefault="00BC40B4" w:rsidP="00E02B51">
      <w:pPr>
        <w:pStyle w:val="Heading3"/>
        <w:rPr>
          <w:lang w:eastAsia="vi-VN"/>
        </w:rPr>
      </w:pPr>
      <w:bookmarkStart w:id="109" w:name="_Toc182207743"/>
      <w:bookmarkStart w:id="110" w:name="_Toc200746841"/>
      <w:bookmarkStart w:id="111" w:name="_Toc200915112"/>
      <w:r>
        <w:rPr>
          <w:lang w:eastAsia="vi-VN"/>
        </w:rPr>
        <w:t xml:space="preserve">Ngôn ngữ </w:t>
      </w:r>
      <w:r w:rsidR="00056ACB">
        <w:rPr>
          <w:lang w:eastAsia="vi-VN"/>
        </w:rPr>
        <w:t>HTML</w:t>
      </w:r>
      <w:bookmarkEnd w:id="109"/>
      <w:bookmarkEnd w:id="110"/>
      <w:bookmarkEnd w:id="111"/>
    </w:p>
    <w:p w14:paraId="4BE4CE2A" w14:textId="43E4F10F" w:rsidR="00975A72" w:rsidRPr="00975A72" w:rsidRDefault="00416CE0" w:rsidP="00975A72">
      <w:pPr>
        <w:pStyle w:val="BodyText"/>
        <w:ind w:firstLine="397"/>
        <w:rPr>
          <w:lang w:val="en-US" w:eastAsia="vi-VN"/>
        </w:rPr>
      </w:pPr>
      <w:r w:rsidRPr="00416CE0">
        <w:rPr>
          <w:lang w:eastAsia="vi-VN"/>
        </w:rPr>
        <w:t xml:space="preserve">HTML (HyperText Markup Language) là ngôn ngữ đánh dấu chuẩn được sử dụng để xây dựng và định dạng nội dung trên các trang web. </w:t>
      </w:r>
      <w:r w:rsidR="00975A72" w:rsidRPr="00975A72">
        <w:rPr>
          <w:lang w:val="en-US" w:eastAsia="vi-VN"/>
        </w:rPr>
        <w:t>HTML lần đầu được phát triển vào năm 199</w:t>
      </w:r>
      <w:r w:rsidR="00975A72">
        <w:rPr>
          <w:lang w:val="en-US" w:eastAsia="vi-VN"/>
        </w:rPr>
        <w:t>3</w:t>
      </w:r>
      <w:r w:rsidR="00975A72" w:rsidRPr="00975A72">
        <w:rPr>
          <w:lang w:val="en-US" w:eastAsia="vi-VN"/>
        </w:rPr>
        <w:t xml:space="preserve"> bởi Tim Berners-Lee, người sáng tạo ra World Wide Web. HTML đã trải qua nhiều phiên bản và cập nhật, từ HTML 1.0 cho đến phiên bản hiện tại là HTML5</w:t>
      </w:r>
      <w:r w:rsidR="00351133">
        <w:rPr>
          <w:lang w:val="en-US" w:eastAsia="vi-VN"/>
        </w:rPr>
        <w:t xml:space="preserve"> giúp</w:t>
      </w:r>
      <w:r w:rsidR="00975A72" w:rsidRPr="00975A72">
        <w:rPr>
          <w:lang w:val="en-US" w:eastAsia="vi-VN"/>
        </w:rPr>
        <w:t xml:space="preserve"> cải thiện tính năng, khả năng tương tác và hỗ trợ các công nghệ hiện đại hơn trên web.</w:t>
      </w:r>
    </w:p>
    <w:p w14:paraId="65C40E71" w14:textId="0FB5CCE9" w:rsidR="00975A72" w:rsidRPr="00975A72" w:rsidRDefault="00707A25" w:rsidP="00975A72">
      <w:pPr>
        <w:pStyle w:val="BodyText"/>
        <w:ind w:firstLine="397"/>
        <w:rPr>
          <w:lang w:val="en-US" w:eastAsia="vi-VN"/>
        </w:rPr>
      </w:pPr>
      <w:r w:rsidRPr="00707A25">
        <w:rPr>
          <w:lang w:val="en-US" w:eastAsia="vi-VN"/>
        </w:rPr>
        <w:t>HTML rất quan trọng vì nó giúp các trình duyệt web hiểu và hiển thị nội dung theo đúng cấu trúc mà nhà phát triển mong muốn. Nó cũng hỗ trợ việc tạo ra các siêu liên kết (hyperlinks), cho phép người dùng điều hướng giữa các trang web một cách dễ dàng. Nhờ sự đơn giản và tính phổ biến, HTML là ngôn ngữ cốt lõi mà mọi nhà phát triển web đều phải nắm vững khi xây dựng trang web hoặc ứng dụng trực tuyến.</w:t>
      </w:r>
    </w:p>
    <w:p w14:paraId="7879DC8C" w14:textId="13AB95C3" w:rsidR="00975A72" w:rsidRPr="00975A72" w:rsidRDefault="00975A72" w:rsidP="00975A72">
      <w:pPr>
        <w:pStyle w:val="BodyText"/>
        <w:ind w:firstLine="397"/>
        <w:rPr>
          <w:lang w:val="en-US" w:eastAsia="vi-VN"/>
        </w:rPr>
      </w:pPr>
      <w:r w:rsidRPr="00975A72">
        <w:rPr>
          <w:lang w:val="en-US" w:eastAsia="vi-VN"/>
        </w:rPr>
        <w:t>Vai trò chính của HTML là:</w:t>
      </w:r>
    </w:p>
    <w:p w14:paraId="760EE8DB" w14:textId="1E7DADC5" w:rsidR="00975A72" w:rsidRPr="00975A72" w:rsidRDefault="00975A72" w:rsidP="00975A72">
      <w:pPr>
        <w:pStyle w:val="BodyText"/>
        <w:ind w:firstLine="397"/>
        <w:rPr>
          <w:lang w:val="en-US" w:eastAsia="vi-VN"/>
        </w:rPr>
      </w:pPr>
      <w:r w:rsidRPr="00975A72">
        <w:rPr>
          <w:i/>
          <w:iCs/>
          <w:lang w:val="en-US" w:eastAsia="vi-VN"/>
        </w:rPr>
        <w:t>- Tạo cấu trúc nội dung:</w:t>
      </w:r>
      <w:r w:rsidRPr="00975A72">
        <w:rPr>
          <w:lang w:val="en-US" w:eastAsia="vi-VN"/>
        </w:rPr>
        <w:t xml:space="preserve"> HTML xác định cách các phần tử (như đoạn văn, tiêu đề, liên kết, hình ảnh, v.v.) được tổ chức và hiển thị trên một trang web.</w:t>
      </w:r>
    </w:p>
    <w:p w14:paraId="279B9905" w14:textId="73488BA9" w:rsidR="00975A72" w:rsidRDefault="00975A72" w:rsidP="00975A72">
      <w:pPr>
        <w:pStyle w:val="BodyText"/>
        <w:ind w:firstLine="397"/>
        <w:rPr>
          <w:lang w:val="en-US" w:eastAsia="vi-VN"/>
        </w:rPr>
      </w:pPr>
      <w:r w:rsidRPr="00975A72">
        <w:rPr>
          <w:i/>
          <w:iCs/>
          <w:lang w:val="en-US" w:eastAsia="vi-VN"/>
        </w:rPr>
        <w:t>- Kết hợp với CSS và JavaScript:</w:t>
      </w:r>
      <w:r w:rsidRPr="00975A72">
        <w:rPr>
          <w:lang w:val="en-US" w:eastAsia="vi-VN"/>
        </w:rPr>
        <w:t xml:space="preserve"> HTML cung cấp cấu trúc cơ bản, trong khi CSS định nghĩa về hình thức và JavaScript thêm các tính năng tương tác.</w:t>
      </w:r>
    </w:p>
    <w:p w14:paraId="42F98B21" w14:textId="6CDF9949" w:rsidR="00A331A3" w:rsidRDefault="00A331A3" w:rsidP="00975A72">
      <w:pPr>
        <w:pStyle w:val="BodyText"/>
        <w:ind w:firstLine="397"/>
        <w:rPr>
          <w:lang w:val="en-US" w:eastAsia="vi-VN"/>
        </w:rPr>
      </w:pPr>
      <w:r w:rsidRPr="00A331A3">
        <w:rPr>
          <w:lang w:val="en-US" w:eastAsia="vi-VN"/>
        </w:rPr>
        <w:t>Một tài liệu HTML cơ bản thường có cấu trúc sau:</w:t>
      </w:r>
    </w:p>
    <w:p w14:paraId="677FBAC9" w14:textId="77777777" w:rsidR="00A331A3" w:rsidRPr="00A331A3" w:rsidRDefault="00A331A3" w:rsidP="00261902">
      <w:pPr>
        <w:pStyle w:val="Code"/>
        <w:spacing w:before="240"/>
        <w:rPr>
          <w:szCs w:val="24"/>
        </w:rPr>
      </w:pPr>
      <w:r w:rsidRPr="00A331A3">
        <w:rPr>
          <w:szCs w:val="24"/>
        </w:rPr>
        <w:t>&lt;!DOCTYPE html&gt;</w:t>
      </w:r>
    </w:p>
    <w:p w14:paraId="2A2DB040" w14:textId="77777777" w:rsidR="00A331A3" w:rsidRPr="00A331A3" w:rsidRDefault="00A331A3" w:rsidP="00A331A3">
      <w:pPr>
        <w:pStyle w:val="Code"/>
        <w:rPr>
          <w:szCs w:val="24"/>
        </w:rPr>
      </w:pPr>
      <w:r w:rsidRPr="00A331A3">
        <w:rPr>
          <w:szCs w:val="24"/>
        </w:rPr>
        <w:t>&lt;html lang="en"&gt;</w:t>
      </w:r>
    </w:p>
    <w:p w14:paraId="35CF4B10" w14:textId="77777777" w:rsidR="00A331A3" w:rsidRPr="00A331A3" w:rsidRDefault="00A331A3" w:rsidP="00A331A3">
      <w:pPr>
        <w:pStyle w:val="Code"/>
        <w:rPr>
          <w:szCs w:val="24"/>
        </w:rPr>
      </w:pPr>
      <w:r w:rsidRPr="00A331A3">
        <w:rPr>
          <w:szCs w:val="24"/>
        </w:rPr>
        <w:t>&lt;head&gt;</w:t>
      </w:r>
    </w:p>
    <w:p w14:paraId="6C7F670C" w14:textId="77777777" w:rsidR="00A331A3" w:rsidRPr="00A331A3" w:rsidRDefault="00A331A3" w:rsidP="00A331A3">
      <w:pPr>
        <w:pStyle w:val="Code"/>
        <w:rPr>
          <w:szCs w:val="24"/>
        </w:rPr>
      </w:pPr>
      <w:r w:rsidRPr="00A331A3">
        <w:rPr>
          <w:szCs w:val="24"/>
        </w:rPr>
        <w:t xml:space="preserve">    &lt;meta charset="UTF-8"&gt;</w:t>
      </w:r>
    </w:p>
    <w:p w14:paraId="6EA12713" w14:textId="77777777" w:rsidR="00A331A3" w:rsidRPr="00A331A3" w:rsidRDefault="00A331A3" w:rsidP="00A331A3">
      <w:pPr>
        <w:pStyle w:val="Code"/>
        <w:rPr>
          <w:szCs w:val="24"/>
        </w:rPr>
      </w:pPr>
      <w:r w:rsidRPr="00A331A3">
        <w:rPr>
          <w:szCs w:val="24"/>
        </w:rPr>
        <w:t xml:space="preserve">    &lt;meta name="</w:t>
      </w:r>
      <w:r w:rsidRPr="000E6CE2">
        <w:t>viewport</w:t>
      </w:r>
      <w:r w:rsidRPr="00A331A3">
        <w:rPr>
          <w:szCs w:val="24"/>
        </w:rPr>
        <w:t>" content="width=device-width, initial-scale=1.0"&gt;</w:t>
      </w:r>
    </w:p>
    <w:p w14:paraId="3764FD83" w14:textId="77777777" w:rsidR="00A331A3" w:rsidRPr="00A331A3" w:rsidRDefault="00A331A3" w:rsidP="00A331A3">
      <w:pPr>
        <w:pStyle w:val="Code"/>
        <w:rPr>
          <w:szCs w:val="24"/>
        </w:rPr>
      </w:pPr>
      <w:r w:rsidRPr="00A331A3">
        <w:rPr>
          <w:szCs w:val="24"/>
        </w:rPr>
        <w:t xml:space="preserve">    &lt;title&gt;Document&lt;/title&gt;</w:t>
      </w:r>
    </w:p>
    <w:p w14:paraId="385E5CF0" w14:textId="77777777" w:rsidR="00A331A3" w:rsidRPr="00A331A3" w:rsidRDefault="00A331A3" w:rsidP="00A331A3">
      <w:pPr>
        <w:pStyle w:val="Code"/>
        <w:rPr>
          <w:szCs w:val="24"/>
        </w:rPr>
      </w:pPr>
      <w:r w:rsidRPr="00A331A3">
        <w:rPr>
          <w:szCs w:val="24"/>
        </w:rPr>
        <w:t>&lt;/head&gt;</w:t>
      </w:r>
    </w:p>
    <w:p w14:paraId="17202E91" w14:textId="77777777" w:rsidR="00A331A3" w:rsidRPr="00A331A3" w:rsidRDefault="00A331A3" w:rsidP="00A331A3">
      <w:pPr>
        <w:pStyle w:val="Code"/>
        <w:rPr>
          <w:szCs w:val="24"/>
        </w:rPr>
      </w:pPr>
      <w:r w:rsidRPr="00A331A3">
        <w:rPr>
          <w:szCs w:val="24"/>
        </w:rPr>
        <w:t>&lt;body&gt;</w:t>
      </w:r>
    </w:p>
    <w:p w14:paraId="1DB86D9B" w14:textId="132161CF" w:rsidR="00A331A3" w:rsidRPr="00A331A3" w:rsidRDefault="00A331A3" w:rsidP="00590D6B">
      <w:pPr>
        <w:pStyle w:val="Code"/>
        <w:rPr>
          <w:szCs w:val="24"/>
        </w:rPr>
      </w:pPr>
      <w:r w:rsidRPr="00A331A3">
        <w:rPr>
          <w:szCs w:val="24"/>
        </w:rPr>
        <w:t xml:space="preserve">    &lt;h1&gt;</w:t>
      </w:r>
      <w:r w:rsidR="00696F5C">
        <w:rPr>
          <w:szCs w:val="24"/>
          <w:lang w:val="en-US"/>
        </w:rPr>
        <w:t>Example Heading</w:t>
      </w:r>
      <w:r w:rsidRPr="00A331A3">
        <w:rPr>
          <w:szCs w:val="24"/>
        </w:rPr>
        <w:t>&lt;/h1&gt;</w:t>
      </w:r>
    </w:p>
    <w:p w14:paraId="47519432" w14:textId="77777777" w:rsidR="00A331A3" w:rsidRPr="00A331A3" w:rsidRDefault="00A331A3" w:rsidP="00A331A3">
      <w:pPr>
        <w:pStyle w:val="Code"/>
        <w:rPr>
          <w:szCs w:val="24"/>
        </w:rPr>
      </w:pPr>
      <w:r w:rsidRPr="00A331A3">
        <w:rPr>
          <w:szCs w:val="24"/>
        </w:rPr>
        <w:t>&lt;/body&gt;</w:t>
      </w:r>
    </w:p>
    <w:p w14:paraId="3538B063" w14:textId="4A024C33" w:rsidR="00A331A3" w:rsidRPr="008802D9" w:rsidRDefault="00A331A3" w:rsidP="008802D9">
      <w:pPr>
        <w:pStyle w:val="Code"/>
        <w:tabs>
          <w:tab w:val="right" w:pos="9242"/>
        </w:tabs>
        <w:rPr>
          <w:lang w:val="en-US"/>
        </w:rPr>
      </w:pPr>
      <w:r w:rsidRPr="00A331A3">
        <w:rPr>
          <w:szCs w:val="24"/>
        </w:rPr>
        <w:t>&lt;/html&gt;</w:t>
      </w:r>
      <w:r w:rsidR="008802D9">
        <w:rPr>
          <w:szCs w:val="24"/>
        </w:rPr>
        <w:tab/>
      </w:r>
    </w:p>
    <w:p w14:paraId="143E2A6E" w14:textId="77777777" w:rsidR="004E6D8E" w:rsidRPr="004E6D8E" w:rsidRDefault="004E6D8E" w:rsidP="001157E1">
      <w:pPr>
        <w:pStyle w:val="BodyText"/>
        <w:ind w:firstLine="397"/>
        <w:rPr>
          <w:lang w:val="en-US" w:eastAsia="vi-VN"/>
        </w:rPr>
      </w:pPr>
      <w:r w:rsidRPr="004E6D8E">
        <w:rPr>
          <w:lang w:val="en-US" w:eastAsia="vi-VN"/>
        </w:rPr>
        <w:t xml:space="preserve">Các phần </w:t>
      </w:r>
      <w:r w:rsidRPr="001157E1">
        <w:rPr>
          <w:lang w:eastAsia="vi-VN"/>
        </w:rPr>
        <w:t>chính</w:t>
      </w:r>
      <w:r w:rsidRPr="004E6D8E">
        <w:rPr>
          <w:lang w:val="en-US" w:eastAsia="vi-VN"/>
        </w:rPr>
        <w:t>:</w:t>
      </w:r>
    </w:p>
    <w:p w14:paraId="2FEE866B" w14:textId="77777777" w:rsidR="004E6D8E" w:rsidRPr="001157E1" w:rsidRDefault="004E6D8E" w:rsidP="001157E1">
      <w:pPr>
        <w:pStyle w:val="BodyText"/>
        <w:ind w:firstLine="397"/>
        <w:rPr>
          <w:lang w:eastAsia="vi-VN"/>
        </w:rPr>
      </w:pPr>
      <w:r w:rsidRPr="006C07D0">
        <w:rPr>
          <w:i/>
          <w:iCs/>
          <w:lang w:val="en-US" w:eastAsia="vi-VN"/>
        </w:rPr>
        <w:t>&lt;!</w:t>
      </w:r>
      <w:r w:rsidRPr="006C07D0">
        <w:rPr>
          <w:i/>
          <w:iCs/>
          <w:lang w:eastAsia="vi-VN"/>
        </w:rPr>
        <w:t>DOCTYPE html&gt;:</w:t>
      </w:r>
      <w:r w:rsidRPr="001157E1">
        <w:rPr>
          <w:lang w:eastAsia="vi-VN"/>
        </w:rPr>
        <w:t xml:space="preserve"> Khai báo kiểu tài liệu, thông báo cho trình duyệt biết rằng tài liệu này sử dụng HTML5.</w:t>
      </w:r>
    </w:p>
    <w:p w14:paraId="6CA78325" w14:textId="77777777" w:rsidR="004E6D8E" w:rsidRPr="001157E1" w:rsidRDefault="004E6D8E" w:rsidP="001157E1">
      <w:pPr>
        <w:pStyle w:val="BodyText"/>
        <w:ind w:firstLine="397"/>
        <w:rPr>
          <w:lang w:eastAsia="vi-VN"/>
        </w:rPr>
      </w:pPr>
      <w:r w:rsidRPr="001157E1">
        <w:rPr>
          <w:i/>
          <w:iCs/>
          <w:lang w:eastAsia="vi-VN"/>
        </w:rPr>
        <w:t>&lt;html&gt;:</w:t>
      </w:r>
      <w:r w:rsidRPr="001157E1">
        <w:rPr>
          <w:lang w:eastAsia="vi-VN"/>
        </w:rPr>
        <w:t xml:space="preserve"> Thẻ gốc chứa toàn bộ nội dung của tài liệu HTML.</w:t>
      </w:r>
    </w:p>
    <w:p w14:paraId="715F1F32" w14:textId="0205FFEC" w:rsidR="004E6D8E" w:rsidRPr="001157E1" w:rsidRDefault="004E6D8E" w:rsidP="001157E1">
      <w:pPr>
        <w:pStyle w:val="BodyText"/>
        <w:ind w:firstLine="397"/>
        <w:rPr>
          <w:lang w:eastAsia="vi-VN"/>
        </w:rPr>
      </w:pPr>
      <w:r w:rsidRPr="001157E1">
        <w:rPr>
          <w:i/>
          <w:iCs/>
          <w:lang w:eastAsia="vi-VN"/>
        </w:rPr>
        <w:t>&lt;head&gt;:</w:t>
      </w:r>
      <w:r w:rsidRPr="001157E1">
        <w:rPr>
          <w:lang w:eastAsia="vi-VN"/>
        </w:rPr>
        <w:t xml:space="preserve"> Chứa thông tin siêu dữ liệu về tài liệu</w:t>
      </w:r>
      <w:r w:rsidR="004E585D">
        <w:rPr>
          <w:lang w:eastAsia="vi-VN"/>
        </w:rPr>
        <w:t xml:space="preserve"> như</w:t>
      </w:r>
      <w:r w:rsidRPr="001157E1">
        <w:rPr>
          <w:lang w:eastAsia="vi-VN"/>
        </w:rPr>
        <w:t xml:space="preserve"> tiêu đề (hiển thị trên tab trình duyệt), charset</w:t>
      </w:r>
      <w:r w:rsidR="004E585D">
        <w:rPr>
          <w:lang w:eastAsia="vi-VN"/>
        </w:rPr>
        <w:t xml:space="preserve"> và</w:t>
      </w:r>
      <w:r w:rsidRPr="001157E1">
        <w:rPr>
          <w:lang w:eastAsia="vi-VN"/>
        </w:rPr>
        <w:t xml:space="preserve"> các liên kết đến tài nguyên như CSS.</w:t>
      </w:r>
    </w:p>
    <w:p w14:paraId="41FC6BC7" w14:textId="42B6E9C4" w:rsidR="008802D9" w:rsidRDefault="004E6D8E" w:rsidP="001157E1">
      <w:pPr>
        <w:pStyle w:val="BodyText"/>
        <w:ind w:firstLine="397"/>
        <w:rPr>
          <w:lang w:val="en-US" w:eastAsia="vi-VN"/>
        </w:rPr>
      </w:pPr>
      <w:r w:rsidRPr="001157E1">
        <w:rPr>
          <w:i/>
          <w:iCs/>
          <w:lang w:eastAsia="vi-VN"/>
        </w:rPr>
        <w:t>&lt;body&gt;:</w:t>
      </w:r>
      <w:r w:rsidRPr="001157E1">
        <w:rPr>
          <w:lang w:eastAsia="vi-VN"/>
        </w:rPr>
        <w:t xml:space="preserve"> Chứa nội dung thực sự hiển thị trên trang web, bao gồm các phần tử như văn bản, hình ảnh, liên kết, biểu mẫu,</w:t>
      </w:r>
      <w:r w:rsidR="001157E1">
        <w:rPr>
          <w:lang w:val="en-US" w:eastAsia="vi-VN"/>
        </w:rPr>
        <w:t>…</w:t>
      </w:r>
    </w:p>
    <w:p w14:paraId="0E4FCD90" w14:textId="207DAA44" w:rsidR="00A81D45" w:rsidRPr="001E737B" w:rsidRDefault="006255D1" w:rsidP="001E737B">
      <w:pPr>
        <w:pStyle w:val="BodyText"/>
        <w:ind w:firstLine="397"/>
        <w:rPr>
          <w:lang w:val="en-US" w:eastAsia="vi-VN"/>
        </w:rPr>
      </w:pPr>
      <w:r>
        <w:rPr>
          <w:lang w:val="en-US" w:eastAsia="vi-VN"/>
        </w:rPr>
        <w:t>Các thẻ HTML thông dụng</w:t>
      </w:r>
      <w:r w:rsidR="0083293B">
        <w:rPr>
          <w:lang w:val="en-US" w:eastAsia="vi-VN"/>
        </w:rPr>
        <w:t xml:space="preserve"> được trình bày trong bảng 2.</w:t>
      </w:r>
      <w:r w:rsidR="001E737B">
        <w:rPr>
          <w:lang w:val="en-US" w:eastAsia="vi-VN"/>
        </w:rPr>
        <w:t>1</w:t>
      </w:r>
      <w:r>
        <w:rPr>
          <w:lang w:val="en-US" w:eastAsia="vi-VN"/>
        </w:rPr>
        <w:t>:</w:t>
      </w:r>
      <w:bookmarkStart w:id="112" w:name="_Toc179895198"/>
    </w:p>
    <w:p w14:paraId="18EBB615" w14:textId="185C4012" w:rsidR="00323318" w:rsidRDefault="00323318" w:rsidP="00E02B51">
      <w:pPr>
        <w:pStyle w:val="Caption"/>
        <w:rPr>
          <w:lang w:eastAsia="vi-VN"/>
        </w:rPr>
      </w:pPr>
      <w:bookmarkStart w:id="113" w:name="_Toc200915234"/>
      <w:r>
        <w:t xml:space="preserve">Bảng </w:t>
      </w:r>
      <w:r w:rsidR="003E3B4B">
        <w:fldChar w:fldCharType="begin"/>
      </w:r>
      <w:r w:rsidR="003E3B4B">
        <w:instrText xml:space="preserve"> STYLEREF 1 \s </w:instrText>
      </w:r>
      <w:r w:rsidR="003E3B4B">
        <w:fldChar w:fldCharType="separate"/>
      </w:r>
      <w:r w:rsidR="009058AE">
        <w:rPr>
          <w:noProof/>
        </w:rPr>
        <w:t>2</w:t>
      </w:r>
      <w:r w:rsidR="003E3B4B">
        <w:rPr>
          <w:noProof/>
        </w:rPr>
        <w:fldChar w:fldCharType="end"/>
      </w:r>
      <w:r w:rsidR="009665D9">
        <w:t>.</w:t>
      </w:r>
      <w:r w:rsidR="003E3B4B">
        <w:fldChar w:fldCharType="begin"/>
      </w:r>
      <w:r w:rsidR="003E3B4B">
        <w:instrText xml:space="preserve"> SEQ Bảng \* ARABIC \s 1 </w:instrText>
      </w:r>
      <w:r w:rsidR="003E3B4B">
        <w:fldChar w:fldCharType="separate"/>
      </w:r>
      <w:r w:rsidR="009058AE">
        <w:rPr>
          <w:noProof/>
        </w:rPr>
        <w:t>1</w:t>
      </w:r>
      <w:r w:rsidR="003E3B4B">
        <w:rPr>
          <w:noProof/>
        </w:rPr>
        <w:fldChar w:fldCharType="end"/>
      </w:r>
      <w:r>
        <w:t>. Các thẻ HTML thông dụng</w:t>
      </w:r>
      <w:bookmarkEnd w:id="112"/>
      <w:bookmarkEnd w:id="113"/>
    </w:p>
    <w:tbl>
      <w:tblPr>
        <w:tblStyle w:val="TableGrid"/>
        <w:tblW w:w="0" w:type="auto"/>
        <w:tblLook w:val="04A0" w:firstRow="1" w:lastRow="0" w:firstColumn="1" w:lastColumn="0" w:noHBand="0" w:noVBand="1"/>
      </w:tblPr>
      <w:tblGrid>
        <w:gridCol w:w="2263"/>
        <w:gridCol w:w="7082"/>
      </w:tblGrid>
      <w:tr w:rsidR="006255D1" w14:paraId="4B72022A" w14:textId="77777777" w:rsidTr="00323318">
        <w:tc>
          <w:tcPr>
            <w:tcW w:w="2263" w:type="dxa"/>
            <w:shd w:val="clear" w:color="auto" w:fill="E7E6E6" w:themeFill="background2"/>
          </w:tcPr>
          <w:p w14:paraId="0258895C" w14:textId="65DAE7CF" w:rsidR="006255D1" w:rsidRPr="006255D1" w:rsidRDefault="006255D1" w:rsidP="006F5B70">
            <w:pPr>
              <w:pStyle w:val="BodyText"/>
              <w:spacing w:after="0"/>
              <w:ind w:firstLine="0"/>
              <w:rPr>
                <w:b/>
                <w:bCs/>
                <w:lang w:val="en-US" w:eastAsia="vi-VN"/>
              </w:rPr>
            </w:pPr>
            <w:r w:rsidRPr="006255D1">
              <w:rPr>
                <w:b/>
                <w:bCs/>
                <w:lang w:val="en-US" w:eastAsia="vi-VN"/>
              </w:rPr>
              <w:t>Tên thẻ</w:t>
            </w:r>
          </w:p>
        </w:tc>
        <w:tc>
          <w:tcPr>
            <w:tcW w:w="7082" w:type="dxa"/>
            <w:shd w:val="clear" w:color="auto" w:fill="E7E6E6" w:themeFill="background2"/>
          </w:tcPr>
          <w:p w14:paraId="199A31B7" w14:textId="327026AB" w:rsidR="006255D1" w:rsidRPr="006255D1" w:rsidRDefault="006255D1" w:rsidP="006F5B70">
            <w:pPr>
              <w:pStyle w:val="BodyText"/>
              <w:spacing w:after="0"/>
              <w:ind w:firstLine="0"/>
              <w:rPr>
                <w:b/>
                <w:bCs/>
                <w:lang w:val="en-US" w:eastAsia="vi-VN"/>
              </w:rPr>
            </w:pPr>
            <w:r w:rsidRPr="006255D1">
              <w:rPr>
                <w:b/>
                <w:bCs/>
                <w:lang w:val="en-US" w:eastAsia="vi-VN"/>
              </w:rPr>
              <w:t>Mô tả, chức năng</w:t>
            </w:r>
          </w:p>
        </w:tc>
      </w:tr>
      <w:tr w:rsidR="006255D1" w14:paraId="7E42EA46" w14:textId="77777777" w:rsidTr="006255D1">
        <w:tc>
          <w:tcPr>
            <w:tcW w:w="2263" w:type="dxa"/>
          </w:tcPr>
          <w:p w14:paraId="6FC9D714" w14:textId="08159CF7" w:rsidR="006255D1" w:rsidRDefault="006255D1" w:rsidP="006F5B70">
            <w:pPr>
              <w:pStyle w:val="BodyText"/>
              <w:spacing w:after="0"/>
              <w:ind w:firstLine="0"/>
              <w:rPr>
                <w:lang w:val="en-US" w:eastAsia="vi-VN"/>
              </w:rPr>
            </w:pPr>
            <w:r w:rsidRPr="006255D1">
              <w:rPr>
                <w:lang w:val="en-US" w:eastAsia="vi-VN"/>
              </w:rPr>
              <w:t>&lt;h1&gt;...&lt;h6&gt;</w:t>
            </w:r>
          </w:p>
        </w:tc>
        <w:tc>
          <w:tcPr>
            <w:tcW w:w="7082" w:type="dxa"/>
          </w:tcPr>
          <w:p w14:paraId="2D4D0198" w14:textId="13DAEF0D" w:rsidR="006255D1" w:rsidRDefault="006255D1" w:rsidP="006F5B70">
            <w:pPr>
              <w:pStyle w:val="BodyText"/>
              <w:spacing w:after="0"/>
              <w:ind w:firstLine="0"/>
              <w:rPr>
                <w:lang w:val="en-US" w:eastAsia="vi-VN"/>
              </w:rPr>
            </w:pPr>
            <w:r w:rsidRPr="006255D1">
              <w:rPr>
                <w:lang w:val="en-US" w:eastAsia="vi-VN"/>
              </w:rPr>
              <w:t>Tiêu đề, từ h1 (tiêu đề chính) đến h6 (tiêu đề phụ nhỏ nhất)</w:t>
            </w:r>
          </w:p>
        </w:tc>
      </w:tr>
      <w:tr w:rsidR="006255D1" w14:paraId="57A7F41A" w14:textId="77777777" w:rsidTr="006255D1">
        <w:tc>
          <w:tcPr>
            <w:tcW w:w="2263" w:type="dxa"/>
          </w:tcPr>
          <w:p w14:paraId="68227943" w14:textId="7173BABF" w:rsidR="006255D1" w:rsidRDefault="006255D1" w:rsidP="006F5B70">
            <w:pPr>
              <w:pStyle w:val="BodyText"/>
              <w:spacing w:after="0"/>
              <w:ind w:firstLine="0"/>
              <w:rPr>
                <w:lang w:val="en-US" w:eastAsia="vi-VN"/>
              </w:rPr>
            </w:pPr>
            <w:r w:rsidRPr="006255D1">
              <w:rPr>
                <w:lang w:val="en-US" w:eastAsia="vi-VN"/>
              </w:rPr>
              <w:t>&lt;p&gt;</w:t>
            </w:r>
          </w:p>
        </w:tc>
        <w:tc>
          <w:tcPr>
            <w:tcW w:w="7082" w:type="dxa"/>
          </w:tcPr>
          <w:p w14:paraId="0D92E6AB" w14:textId="358B711A" w:rsidR="006255D1" w:rsidRDefault="006255D1" w:rsidP="006F5B70">
            <w:pPr>
              <w:pStyle w:val="BodyText"/>
              <w:spacing w:after="0"/>
              <w:ind w:firstLine="0"/>
              <w:rPr>
                <w:lang w:val="en-US" w:eastAsia="vi-VN"/>
              </w:rPr>
            </w:pPr>
            <w:r w:rsidRPr="006255D1">
              <w:rPr>
                <w:lang w:val="en-US" w:eastAsia="vi-VN"/>
              </w:rPr>
              <w:t>Đoạn văn</w:t>
            </w:r>
          </w:p>
        </w:tc>
      </w:tr>
      <w:tr w:rsidR="006255D1" w14:paraId="00708DAD" w14:textId="77777777" w:rsidTr="006255D1">
        <w:tc>
          <w:tcPr>
            <w:tcW w:w="2263" w:type="dxa"/>
          </w:tcPr>
          <w:p w14:paraId="614C7C4F" w14:textId="1B1C40E9" w:rsidR="006255D1" w:rsidRDefault="006255D1" w:rsidP="006F5B70">
            <w:pPr>
              <w:pStyle w:val="BodyText"/>
              <w:spacing w:after="0"/>
              <w:ind w:firstLine="0"/>
              <w:rPr>
                <w:lang w:val="en-US" w:eastAsia="vi-VN"/>
              </w:rPr>
            </w:pPr>
            <w:r w:rsidRPr="006255D1">
              <w:rPr>
                <w:lang w:val="en-US" w:eastAsia="vi-VN"/>
              </w:rPr>
              <w:t>&lt;a&gt;</w:t>
            </w:r>
          </w:p>
        </w:tc>
        <w:tc>
          <w:tcPr>
            <w:tcW w:w="7082" w:type="dxa"/>
          </w:tcPr>
          <w:p w14:paraId="4E49CDFF" w14:textId="1E148264" w:rsidR="006255D1" w:rsidRDefault="006255D1" w:rsidP="006F5B70">
            <w:pPr>
              <w:pStyle w:val="BodyText"/>
              <w:spacing w:after="0"/>
              <w:ind w:firstLine="0"/>
              <w:rPr>
                <w:lang w:val="en-US" w:eastAsia="vi-VN"/>
              </w:rPr>
            </w:pPr>
            <w:r w:rsidRPr="006255D1">
              <w:rPr>
                <w:lang w:val="en-US" w:eastAsia="vi-VN"/>
              </w:rPr>
              <w:t>Thẻ liên kết (anchor), cho phép tạo liên kết đến các trang khác hoặc phần khác của cùng một trang</w:t>
            </w:r>
          </w:p>
        </w:tc>
      </w:tr>
      <w:tr w:rsidR="006255D1" w14:paraId="0406D1F5" w14:textId="77777777" w:rsidTr="006255D1">
        <w:tc>
          <w:tcPr>
            <w:tcW w:w="2263" w:type="dxa"/>
          </w:tcPr>
          <w:p w14:paraId="78F7D7BF" w14:textId="3A658218" w:rsidR="006255D1" w:rsidRDefault="006255D1" w:rsidP="006F5B70">
            <w:pPr>
              <w:pStyle w:val="BodyText"/>
              <w:spacing w:after="0"/>
              <w:ind w:firstLine="0"/>
              <w:rPr>
                <w:lang w:val="en-US" w:eastAsia="vi-VN"/>
              </w:rPr>
            </w:pPr>
            <w:r w:rsidRPr="006255D1">
              <w:rPr>
                <w:lang w:val="en-US" w:eastAsia="vi-VN"/>
              </w:rPr>
              <w:t>&lt;span&gt;</w:t>
            </w:r>
          </w:p>
        </w:tc>
        <w:tc>
          <w:tcPr>
            <w:tcW w:w="7082" w:type="dxa"/>
          </w:tcPr>
          <w:p w14:paraId="571CB98A" w14:textId="6D48B79D" w:rsidR="006255D1" w:rsidRDefault="006255D1" w:rsidP="006F5B70">
            <w:pPr>
              <w:pStyle w:val="BodyText"/>
              <w:spacing w:after="0"/>
              <w:ind w:firstLine="0"/>
              <w:rPr>
                <w:lang w:val="en-US" w:eastAsia="vi-VN"/>
              </w:rPr>
            </w:pPr>
            <w:r w:rsidRPr="006255D1">
              <w:rPr>
                <w:lang w:val="en-US" w:eastAsia="vi-VN"/>
              </w:rPr>
              <w:t>Thẻ nội tuyến dùng để gói một đoạn văn bản mà không ảnh hưởng đến cách dàn trang</w:t>
            </w:r>
          </w:p>
        </w:tc>
      </w:tr>
      <w:tr w:rsidR="006255D1" w14:paraId="36A42D3D" w14:textId="77777777" w:rsidTr="006255D1">
        <w:tc>
          <w:tcPr>
            <w:tcW w:w="2263" w:type="dxa"/>
          </w:tcPr>
          <w:p w14:paraId="14B149EC" w14:textId="7C92EC35" w:rsidR="006255D1" w:rsidRDefault="006255D1" w:rsidP="006F5B70">
            <w:pPr>
              <w:pStyle w:val="BodyText"/>
              <w:spacing w:after="0"/>
              <w:ind w:firstLine="0"/>
              <w:rPr>
                <w:lang w:val="en-US" w:eastAsia="vi-VN"/>
              </w:rPr>
            </w:pPr>
            <w:r w:rsidRPr="006255D1">
              <w:rPr>
                <w:lang w:val="en-US" w:eastAsia="vi-VN"/>
              </w:rPr>
              <w:t>&lt;div&gt;</w:t>
            </w:r>
          </w:p>
        </w:tc>
        <w:tc>
          <w:tcPr>
            <w:tcW w:w="7082" w:type="dxa"/>
          </w:tcPr>
          <w:p w14:paraId="706D92C3" w14:textId="0236B24D" w:rsidR="006255D1" w:rsidRDefault="006255D1" w:rsidP="006F5B70">
            <w:pPr>
              <w:pStyle w:val="BodyText"/>
              <w:spacing w:after="0"/>
              <w:ind w:firstLine="0"/>
              <w:rPr>
                <w:lang w:val="en-US" w:eastAsia="vi-VN"/>
              </w:rPr>
            </w:pPr>
            <w:r w:rsidRPr="006255D1">
              <w:rPr>
                <w:lang w:val="en-US" w:eastAsia="vi-VN"/>
              </w:rPr>
              <w:t>Thẻ khối dùng để tạo một khối hoặc vùng trên trang</w:t>
            </w:r>
          </w:p>
        </w:tc>
      </w:tr>
      <w:tr w:rsidR="006255D1" w14:paraId="4214F7CF" w14:textId="77777777" w:rsidTr="006255D1">
        <w:tc>
          <w:tcPr>
            <w:tcW w:w="2263" w:type="dxa"/>
          </w:tcPr>
          <w:p w14:paraId="5368544D" w14:textId="616C6B22" w:rsidR="006255D1" w:rsidRDefault="006255D1" w:rsidP="006F5B70">
            <w:pPr>
              <w:pStyle w:val="BodyText"/>
              <w:spacing w:after="0"/>
              <w:ind w:firstLine="0"/>
              <w:rPr>
                <w:lang w:val="en-US" w:eastAsia="vi-VN"/>
              </w:rPr>
            </w:pPr>
            <w:r w:rsidRPr="006255D1">
              <w:rPr>
                <w:lang w:val="en-US" w:eastAsia="vi-VN"/>
              </w:rPr>
              <w:t>&lt;img&gt;</w:t>
            </w:r>
          </w:p>
        </w:tc>
        <w:tc>
          <w:tcPr>
            <w:tcW w:w="7082" w:type="dxa"/>
          </w:tcPr>
          <w:p w14:paraId="6476F153" w14:textId="1E48862C" w:rsidR="006255D1" w:rsidRDefault="006255D1" w:rsidP="006F5B70">
            <w:pPr>
              <w:pStyle w:val="BodyText"/>
              <w:spacing w:after="0"/>
              <w:ind w:firstLine="0"/>
              <w:rPr>
                <w:lang w:val="en-US" w:eastAsia="vi-VN"/>
              </w:rPr>
            </w:pPr>
            <w:r w:rsidRPr="006255D1">
              <w:rPr>
                <w:lang w:val="en-US" w:eastAsia="vi-VN"/>
              </w:rPr>
              <w:t>Thẻ hiển thị hình ảnh</w:t>
            </w:r>
          </w:p>
        </w:tc>
      </w:tr>
      <w:tr w:rsidR="006255D1" w14:paraId="28771760" w14:textId="77777777" w:rsidTr="006255D1">
        <w:tc>
          <w:tcPr>
            <w:tcW w:w="2263" w:type="dxa"/>
          </w:tcPr>
          <w:p w14:paraId="3973A74D" w14:textId="086DCD16" w:rsidR="006255D1" w:rsidRDefault="006255D1" w:rsidP="006F5B70">
            <w:pPr>
              <w:pStyle w:val="BodyText"/>
              <w:spacing w:after="0"/>
              <w:ind w:firstLine="0"/>
              <w:rPr>
                <w:lang w:val="en-US" w:eastAsia="vi-VN"/>
              </w:rPr>
            </w:pPr>
            <w:r w:rsidRPr="006255D1">
              <w:rPr>
                <w:lang w:val="en-US" w:eastAsia="vi-VN"/>
              </w:rPr>
              <w:t>&lt;video&gt;</w:t>
            </w:r>
          </w:p>
        </w:tc>
        <w:tc>
          <w:tcPr>
            <w:tcW w:w="7082" w:type="dxa"/>
          </w:tcPr>
          <w:p w14:paraId="24E60C6A" w14:textId="219ED198" w:rsidR="006255D1" w:rsidRDefault="006255D1" w:rsidP="006F5B70">
            <w:pPr>
              <w:pStyle w:val="BodyText"/>
              <w:spacing w:after="0"/>
              <w:ind w:firstLine="0"/>
              <w:rPr>
                <w:lang w:val="en-US" w:eastAsia="vi-VN"/>
              </w:rPr>
            </w:pPr>
            <w:r w:rsidRPr="006255D1">
              <w:rPr>
                <w:lang w:val="en-US" w:eastAsia="vi-VN"/>
              </w:rPr>
              <w:t>Thẻ nhúng video</w:t>
            </w:r>
          </w:p>
        </w:tc>
      </w:tr>
      <w:tr w:rsidR="006255D1" w14:paraId="2BE51BC3" w14:textId="77777777" w:rsidTr="006255D1">
        <w:tc>
          <w:tcPr>
            <w:tcW w:w="2263" w:type="dxa"/>
          </w:tcPr>
          <w:p w14:paraId="431B860F" w14:textId="678EF974" w:rsidR="006255D1" w:rsidRPr="006255D1" w:rsidRDefault="006255D1" w:rsidP="006F5B70">
            <w:pPr>
              <w:pStyle w:val="BodyText"/>
              <w:spacing w:after="0"/>
              <w:ind w:firstLine="0"/>
              <w:rPr>
                <w:lang w:val="en-US" w:eastAsia="vi-VN"/>
              </w:rPr>
            </w:pPr>
            <w:r w:rsidRPr="006255D1">
              <w:rPr>
                <w:lang w:val="en-US" w:eastAsia="vi-VN"/>
              </w:rPr>
              <w:t>&lt;ul&gt;</w:t>
            </w:r>
          </w:p>
        </w:tc>
        <w:tc>
          <w:tcPr>
            <w:tcW w:w="7082" w:type="dxa"/>
          </w:tcPr>
          <w:p w14:paraId="11F2D514" w14:textId="2DA09E6F" w:rsidR="006255D1" w:rsidRDefault="006255D1" w:rsidP="006F5B70">
            <w:pPr>
              <w:pStyle w:val="BodyText"/>
              <w:spacing w:after="0"/>
              <w:ind w:firstLine="0"/>
              <w:rPr>
                <w:lang w:val="en-US" w:eastAsia="vi-VN"/>
              </w:rPr>
            </w:pPr>
            <w:r w:rsidRPr="006255D1">
              <w:rPr>
                <w:lang w:val="en-US" w:eastAsia="vi-VN"/>
              </w:rPr>
              <w:t>Danh sách không có thứ tự (bullet points)</w:t>
            </w:r>
          </w:p>
        </w:tc>
      </w:tr>
      <w:tr w:rsidR="006255D1" w14:paraId="27FAC084" w14:textId="77777777" w:rsidTr="006255D1">
        <w:tc>
          <w:tcPr>
            <w:tcW w:w="2263" w:type="dxa"/>
          </w:tcPr>
          <w:p w14:paraId="1919A9CC" w14:textId="60D9F618" w:rsidR="006255D1" w:rsidRPr="006255D1" w:rsidRDefault="006255D1" w:rsidP="006F5B70">
            <w:pPr>
              <w:pStyle w:val="BodyText"/>
              <w:spacing w:after="0"/>
              <w:ind w:firstLine="0"/>
              <w:rPr>
                <w:lang w:val="en-US" w:eastAsia="vi-VN"/>
              </w:rPr>
            </w:pPr>
            <w:r w:rsidRPr="006255D1">
              <w:rPr>
                <w:lang w:val="en-US" w:eastAsia="vi-VN"/>
              </w:rPr>
              <w:t>&lt;ol&gt;</w:t>
            </w:r>
          </w:p>
        </w:tc>
        <w:tc>
          <w:tcPr>
            <w:tcW w:w="7082" w:type="dxa"/>
          </w:tcPr>
          <w:p w14:paraId="0893C50A" w14:textId="1F670727" w:rsidR="006255D1" w:rsidRDefault="006255D1" w:rsidP="006F5B70">
            <w:pPr>
              <w:pStyle w:val="BodyText"/>
              <w:spacing w:after="0"/>
              <w:ind w:firstLine="0"/>
              <w:rPr>
                <w:lang w:val="en-US" w:eastAsia="vi-VN"/>
              </w:rPr>
            </w:pPr>
            <w:r w:rsidRPr="006255D1">
              <w:rPr>
                <w:lang w:val="en-US" w:eastAsia="vi-VN"/>
              </w:rPr>
              <w:t>Danh sách có thứ tự (số hoặc chữ cái)</w:t>
            </w:r>
          </w:p>
        </w:tc>
      </w:tr>
      <w:tr w:rsidR="006255D1" w14:paraId="525E3FAF" w14:textId="77777777" w:rsidTr="006255D1">
        <w:tc>
          <w:tcPr>
            <w:tcW w:w="2263" w:type="dxa"/>
          </w:tcPr>
          <w:p w14:paraId="138DB8A6" w14:textId="5ABC41F4" w:rsidR="006255D1" w:rsidRPr="006255D1" w:rsidRDefault="006255D1" w:rsidP="006F5B70">
            <w:pPr>
              <w:pStyle w:val="BodyText"/>
              <w:spacing w:after="0"/>
              <w:ind w:firstLine="0"/>
              <w:rPr>
                <w:lang w:val="en-US" w:eastAsia="vi-VN"/>
              </w:rPr>
            </w:pPr>
            <w:r w:rsidRPr="006255D1">
              <w:rPr>
                <w:lang w:val="en-US" w:eastAsia="vi-VN"/>
              </w:rPr>
              <w:t>&lt;li&gt;</w:t>
            </w:r>
          </w:p>
        </w:tc>
        <w:tc>
          <w:tcPr>
            <w:tcW w:w="7082" w:type="dxa"/>
          </w:tcPr>
          <w:p w14:paraId="3EF183E8" w14:textId="41824953" w:rsidR="006255D1" w:rsidRDefault="006255D1" w:rsidP="006F5B70">
            <w:pPr>
              <w:pStyle w:val="BodyText"/>
              <w:spacing w:after="0"/>
              <w:ind w:firstLine="0"/>
              <w:rPr>
                <w:lang w:val="en-US" w:eastAsia="vi-VN"/>
              </w:rPr>
            </w:pPr>
            <w:r w:rsidRPr="006255D1">
              <w:rPr>
                <w:lang w:val="en-US" w:eastAsia="vi-VN"/>
              </w:rPr>
              <w:t>Mục trong danh sách</w:t>
            </w:r>
          </w:p>
        </w:tc>
      </w:tr>
      <w:tr w:rsidR="006255D1" w14:paraId="1A3110D8" w14:textId="77777777" w:rsidTr="006255D1">
        <w:tc>
          <w:tcPr>
            <w:tcW w:w="2263" w:type="dxa"/>
          </w:tcPr>
          <w:p w14:paraId="77DBEB2A" w14:textId="11391DB6" w:rsidR="006255D1" w:rsidRPr="006255D1" w:rsidRDefault="006255D1" w:rsidP="006F5B70">
            <w:pPr>
              <w:pStyle w:val="BodyText"/>
              <w:spacing w:after="0"/>
              <w:ind w:firstLine="0"/>
              <w:rPr>
                <w:lang w:val="en-US" w:eastAsia="vi-VN"/>
              </w:rPr>
            </w:pPr>
            <w:r w:rsidRPr="006255D1">
              <w:rPr>
                <w:lang w:val="en-US" w:eastAsia="vi-VN"/>
              </w:rPr>
              <w:t>&lt;form&gt;</w:t>
            </w:r>
          </w:p>
        </w:tc>
        <w:tc>
          <w:tcPr>
            <w:tcW w:w="7082" w:type="dxa"/>
          </w:tcPr>
          <w:p w14:paraId="4AD9A238" w14:textId="5871EDDC" w:rsidR="006255D1" w:rsidRDefault="006255D1" w:rsidP="006F5B70">
            <w:pPr>
              <w:pStyle w:val="BodyText"/>
              <w:spacing w:after="0"/>
              <w:ind w:firstLine="0"/>
              <w:rPr>
                <w:lang w:val="en-US" w:eastAsia="vi-VN"/>
              </w:rPr>
            </w:pPr>
            <w:r w:rsidRPr="006255D1">
              <w:rPr>
                <w:lang w:val="en-US" w:eastAsia="vi-VN"/>
              </w:rPr>
              <w:t>Tạo biểu mẫu để nhập dữ liệu</w:t>
            </w:r>
          </w:p>
        </w:tc>
      </w:tr>
      <w:tr w:rsidR="006255D1" w14:paraId="45ACA018" w14:textId="77777777" w:rsidTr="006255D1">
        <w:tc>
          <w:tcPr>
            <w:tcW w:w="2263" w:type="dxa"/>
          </w:tcPr>
          <w:p w14:paraId="2A4F5537" w14:textId="3564BEAB" w:rsidR="006255D1" w:rsidRPr="006255D1" w:rsidRDefault="006255D1" w:rsidP="006F5B70">
            <w:pPr>
              <w:pStyle w:val="BodyText"/>
              <w:spacing w:after="0"/>
              <w:ind w:firstLine="0"/>
              <w:rPr>
                <w:lang w:val="en-US" w:eastAsia="vi-VN"/>
              </w:rPr>
            </w:pPr>
            <w:r w:rsidRPr="006255D1">
              <w:rPr>
                <w:lang w:val="en-US" w:eastAsia="vi-VN"/>
              </w:rPr>
              <w:t>&lt;input&gt;</w:t>
            </w:r>
          </w:p>
        </w:tc>
        <w:tc>
          <w:tcPr>
            <w:tcW w:w="7082" w:type="dxa"/>
          </w:tcPr>
          <w:p w14:paraId="4084E75D" w14:textId="623A569A" w:rsidR="006255D1" w:rsidRDefault="006255D1" w:rsidP="006F5B70">
            <w:pPr>
              <w:pStyle w:val="BodyText"/>
              <w:spacing w:after="0"/>
              <w:ind w:firstLine="0"/>
              <w:rPr>
                <w:lang w:val="en-US" w:eastAsia="vi-VN"/>
              </w:rPr>
            </w:pPr>
            <w:r w:rsidRPr="006255D1">
              <w:rPr>
                <w:lang w:val="en-US" w:eastAsia="vi-VN"/>
              </w:rPr>
              <w:t>Thẻ nhập liệu trong biểu mẫu</w:t>
            </w:r>
            <w:r w:rsidR="004E585D">
              <w:rPr>
                <w:lang w:val="en-US" w:eastAsia="vi-VN"/>
              </w:rPr>
              <w:t xml:space="preserve"> như</w:t>
            </w:r>
            <w:r w:rsidRPr="006255D1">
              <w:rPr>
                <w:lang w:val="en-US" w:eastAsia="vi-VN"/>
              </w:rPr>
              <w:t xml:space="preserve"> trường văn bản, nút radio, hộp kiểm tra</w:t>
            </w:r>
          </w:p>
        </w:tc>
      </w:tr>
      <w:tr w:rsidR="006255D1" w14:paraId="44EBEEED" w14:textId="77777777" w:rsidTr="006255D1">
        <w:tc>
          <w:tcPr>
            <w:tcW w:w="2263" w:type="dxa"/>
          </w:tcPr>
          <w:p w14:paraId="6B9947D6" w14:textId="14FF226C" w:rsidR="006255D1" w:rsidRPr="006255D1" w:rsidRDefault="006255D1" w:rsidP="006F5B70">
            <w:pPr>
              <w:pStyle w:val="BodyText"/>
              <w:spacing w:after="0"/>
              <w:ind w:firstLine="0"/>
              <w:rPr>
                <w:lang w:val="en-US" w:eastAsia="vi-VN"/>
              </w:rPr>
            </w:pPr>
            <w:r w:rsidRPr="006255D1">
              <w:rPr>
                <w:lang w:val="en-US" w:eastAsia="vi-VN"/>
              </w:rPr>
              <w:t>&lt;textarea&gt;</w:t>
            </w:r>
          </w:p>
        </w:tc>
        <w:tc>
          <w:tcPr>
            <w:tcW w:w="7082" w:type="dxa"/>
          </w:tcPr>
          <w:p w14:paraId="7265C2B8" w14:textId="31AAE3D4" w:rsidR="006255D1" w:rsidRDefault="006255D1" w:rsidP="006F5B70">
            <w:pPr>
              <w:pStyle w:val="BodyText"/>
              <w:spacing w:after="0"/>
              <w:ind w:firstLine="0"/>
              <w:rPr>
                <w:lang w:val="en-US" w:eastAsia="vi-VN"/>
              </w:rPr>
            </w:pPr>
            <w:r w:rsidRPr="006255D1">
              <w:rPr>
                <w:lang w:val="en-US" w:eastAsia="vi-VN"/>
              </w:rPr>
              <w:t>Vùng nhập liệu nhiều dòng</w:t>
            </w:r>
          </w:p>
        </w:tc>
      </w:tr>
      <w:tr w:rsidR="006255D1" w14:paraId="37B0B194" w14:textId="77777777" w:rsidTr="006255D1">
        <w:tc>
          <w:tcPr>
            <w:tcW w:w="2263" w:type="dxa"/>
          </w:tcPr>
          <w:p w14:paraId="664762A7" w14:textId="20B983A0" w:rsidR="006255D1" w:rsidRPr="006255D1" w:rsidRDefault="006255D1" w:rsidP="006F5B70">
            <w:pPr>
              <w:pStyle w:val="BodyText"/>
              <w:spacing w:after="0"/>
              <w:ind w:firstLine="0"/>
              <w:rPr>
                <w:lang w:val="en-US" w:eastAsia="vi-VN"/>
              </w:rPr>
            </w:pPr>
            <w:r w:rsidRPr="006255D1">
              <w:rPr>
                <w:lang w:val="en-US" w:eastAsia="vi-VN"/>
              </w:rPr>
              <w:t>&lt;button&gt;</w:t>
            </w:r>
          </w:p>
        </w:tc>
        <w:tc>
          <w:tcPr>
            <w:tcW w:w="7082" w:type="dxa"/>
          </w:tcPr>
          <w:p w14:paraId="5BA08239" w14:textId="1ACB2F2A" w:rsidR="006255D1" w:rsidRDefault="006255D1" w:rsidP="006F5B70">
            <w:pPr>
              <w:pStyle w:val="BodyText"/>
              <w:spacing w:after="0"/>
              <w:ind w:firstLine="0"/>
              <w:rPr>
                <w:lang w:val="en-US" w:eastAsia="vi-VN"/>
              </w:rPr>
            </w:pPr>
            <w:r w:rsidRPr="006255D1">
              <w:rPr>
                <w:lang w:val="en-US" w:eastAsia="vi-VN"/>
              </w:rPr>
              <w:t>Nút bấm</w:t>
            </w:r>
          </w:p>
        </w:tc>
      </w:tr>
      <w:tr w:rsidR="006255D1" w14:paraId="26D39AC4" w14:textId="77777777" w:rsidTr="006255D1">
        <w:tc>
          <w:tcPr>
            <w:tcW w:w="2263" w:type="dxa"/>
          </w:tcPr>
          <w:p w14:paraId="37929402" w14:textId="207B088C" w:rsidR="006255D1" w:rsidRPr="006255D1" w:rsidRDefault="006255D1" w:rsidP="006F5B70">
            <w:pPr>
              <w:pStyle w:val="BodyText"/>
              <w:spacing w:after="0"/>
              <w:ind w:firstLine="0"/>
              <w:rPr>
                <w:lang w:val="en-US" w:eastAsia="vi-VN"/>
              </w:rPr>
            </w:pPr>
            <w:r w:rsidRPr="006255D1">
              <w:rPr>
                <w:lang w:val="en-US" w:eastAsia="vi-VN"/>
              </w:rPr>
              <w:t>&lt;table&gt;</w:t>
            </w:r>
          </w:p>
        </w:tc>
        <w:tc>
          <w:tcPr>
            <w:tcW w:w="7082" w:type="dxa"/>
          </w:tcPr>
          <w:p w14:paraId="0D44E360" w14:textId="036D088A" w:rsidR="006255D1" w:rsidRDefault="006255D1" w:rsidP="006F5B70">
            <w:pPr>
              <w:pStyle w:val="BodyText"/>
              <w:spacing w:after="0"/>
              <w:ind w:firstLine="0"/>
              <w:rPr>
                <w:lang w:val="en-US" w:eastAsia="vi-VN"/>
              </w:rPr>
            </w:pPr>
            <w:r w:rsidRPr="006255D1">
              <w:rPr>
                <w:lang w:val="en-US" w:eastAsia="vi-VN"/>
              </w:rPr>
              <w:t>Tạo bảng</w:t>
            </w:r>
          </w:p>
        </w:tc>
      </w:tr>
      <w:tr w:rsidR="006255D1" w14:paraId="7BD470EB" w14:textId="77777777" w:rsidTr="006255D1">
        <w:tc>
          <w:tcPr>
            <w:tcW w:w="2263" w:type="dxa"/>
          </w:tcPr>
          <w:p w14:paraId="2D5825D9" w14:textId="196D18E6" w:rsidR="006255D1" w:rsidRPr="006255D1" w:rsidRDefault="006255D1" w:rsidP="006F5B70">
            <w:pPr>
              <w:pStyle w:val="BodyText"/>
              <w:spacing w:after="0"/>
              <w:ind w:firstLine="0"/>
              <w:rPr>
                <w:lang w:val="en-US" w:eastAsia="vi-VN"/>
              </w:rPr>
            </w:pPr>
            <w:r w:rsidRPr="006255D1">
              <w:rPr>
                <w:lang w:val="en-US" w:eastAsia="vi-VN"/>
              </w:rPr>
              <w:t>&lt;tr&gt;</w:t>
            </w:r>
          </w:p>
        </w:tc>
        <w:tc>
          <w:tcPr>
            <w:tcW w:w="7082" w:type="dxa"/>
          </w:tcPr>
          <w:p w14:paraId="29B0B9CB" w14:textId="30AFFDDF" w:rsidR="006255D1" w:rsidRDefault="006255D1" w:rsidP="006F5B70">
            <w:pPr>
              <w:pStyle w:val="BodyText"/>
              <w:spacing w:after="0"/>
              <w:ind w:firstLine="0"/>
              <w:rPr>
                <w:lang w:val="en-US" w:eastAsia="vi-VN"/>
              </w:rPr>
            </w:pPr>
            <w:r w:rsidRPr="006255D1">
              <w:rPr>
                <w:lang w:val="en-US" w:eastAsia="vi-VN"/>
              </w:rPr>
              <w:t>Hàng trong bảng</w:t>
            </w:r>
          </w:p>
        </w:tc>
      </w:tr>
      <w:tr w:rsidR="006255D1" w14:paraId="1DF7747A" w14:textId="77777777" w:rsidTr="006255D1">
        <w:tc>
          <w:tcPr>
            <w:tcW w:w="2263" w:type="dxa"/>
          </w:tcPr>
          <w:p w14:paraId="23FB9B8C" w14:textId="142D46CD" w:rsidR="006255D1" w:rsidRPr="006255D1" w:rsidRDefault="006255D1" w:rsidP="006F5B70">
            <w:pPr>
              <w:pStyle w:val="BodyText"/>
              <w:spacing w:after="0"/>
              <w:ind w:firstLine="0"/>
              <w:rPr>
                <w:lang w:val="en-US" w:eastAsia="vi-VN"/>
              </w:rPr>
            </w:pPr>
            <w:r w:rsidRPr="006255D1">
              <w:rPr>
                <w:lang w:val="en-US" w:eastAsia="vi-VN"/>
              </w:rPr>
              <w:t>&lt;td&gt;</w:t>
            </w:r>
          </w:p>
        </w:tc>
        <w:tc>
          <w:tcPr>
            <w:tcW w:w="7082" w:type="dxa"/>
          </w:tcPr>
          <w:p w14:paraId="068B02CF" w14:textId="24B586CF" w:rsidR="006255D1" w:rsidRDefault="006255D1" w:rsidP="006F5B70">
            <w:pPr>
              <w:pStyle w:val="BodyText"/>
              <w:spacing w:after="0"/>
              <w:ind w:firstLine="0"/>
              <w:rPr>
                <w:lang w:val="en-US" w:eastAsia="vi-VN"/>
              </w:rPr>
            </w:pPr>
            <w:r w:rsidRPr="006255D1">
              <w:rPr>
                <w:lang w:val="en-US" w:eastAsia="vi-VN"/>
              </w:rPr>
              <w:t>Ô dữ liệu trong bảng</w:t>
            </w:r>
          </w:p>
        </w:tc>
      </w:tr>
      <w:tr w:rsidR="006255D1" w14:paraId="2BAFDED0" w14:textId="77777777" w:rsidTr="006255D1">
        <w:tc>
          <w:tcPr>
            <w:tcW w:w="2263" w:type="dxa"/>
          </w:tcPr>
          <w:p w14:paraId="3D4C7CE9" w14:textId="4BA05346" w:rsidR="006255D1" w:rsidRPr="006255D1" w:rsidRDefault="006255D1" w:rsidP="006F5B70">
            <w:pPr>
              <w:pStyle w:val="BodyText"/>
              <w:spacing w:after="0"/>
              <w:ind w:firstLine="0"/>
              <w:rPr>
                <w:lang w:val="en-US" w:eastAsia="vi-VN"/>
              </w:rPr>
            </w:pPr>
            <w:r w:rsidRPr="006255D1">
              <w:rPr>
                <w:lang w:val="en-US" w:eastAsia="vi-VN"/>
              </w:rPr>
              <w:t>&lt;th&gt;</w:t>
            </w:r>
          </w:p>
        </w:tc>
        <w:tc>
          <w:tcPr>
            <w:tcW w:w="7082" w:type="dxa"/>
          </w:tcPr>
          <w:p w14:paraId="3A60B942" w14:textId="42FC4DE8" w:rsidR="006255D1" w:rsidRDefault="006255D1" w:rsidP="006F5B70">
            <w:pPr>
              <w:pStyle w:val="BodyText"/>
              <w:spacing w:after="0"/>
              <w:ind w:firstLine="0"/>
              <w:rPr>
                <w:lang w:val="en-US" w:eastAsia="vi-VN"/>
              </w:rPr>
            </w:pPr>
            <w:r w:rsidRPr="006255D1">
              <w:rPr>
                <w:lang w:val="en-US" w:eastAsia="vi-VN"/>
              </w:rPr>
              <w:t>Ô tiêu đề cột hoặc hàng</w:t>
            </w:r>
          </w:p>
        </w:tc>
      </w:tr>
      <w:tr w:rsidR="006255D1" w14:paraId="7608B0BE" w14:textId="77777777" w:rsidTr="006255D1">
        <w:tc>
          <w:tcPr>
            <w:tcW w:w="2263" w:type="dxa"/>
          </w:tcPr>
          <w:p w14:paraId="6D87DA8D" w14:textId="7DDA6D12" w:rsidR="006255D1" w:rsidRPr="006255D1" w:rsidRDefault="006255D1" w:rsidP="006F5B70">
            <w:pPr>
              <w:pStyle w:val="BodyText"/>
              <w:spacing w:after="0"/>
              <w:ind w:firstLine="0"/>
              <w:rPr>
                <w:lang w:val="en-US" w:eastAsia="vi-VN"/>
              </w:rPr>
            </w:pPr>
            <w:r w:rsidRPr="006255D1">
              <w:rPr>
                <w:lang w:val="en-US" w:eastAsia="vi-VN"/>
              </w:rPr>
              <w:t>&lt;header&gt;</w:t>
            </w:r>
          </w:p>
        </w:tc>
        <w:tc>
          <w:tcPr>
            <w:tcW w:w="7082" w:type="dxa"/>
          </w:tcPr>
          <w:p w14:paraId="0FD83F7F" w14:textId="10C0C0E1" w:rsidR="006255D1" w:rsidRDefault="006255D1" w:rsidP="006F5B70">
            <w:pPr>
              <w:pStyle w:val="BodyText"/>
              <w:spacing w:after="0"/>
              <w:ind w:firstLine="0"/>
              <w:rPr>
                <w:lang w:val="en-US" w:eastAsia="vi-VN"/>
              </w:rPr>
            </w:pPr>
            <w:r w:rsidRPr="006255D1">
              <w:rPr>
                <w:lang w:val="en-US" w:eastAsia="vi-VN"/>
              </w:rPr>
              <w:t>Phần đầu trang hoặc đầu của một phần</w:t>
            </w:r>
          </w:p>
        </w:tc>
      </w:tr>
      <w:tr w:rsidR="006255D1" w14:paraId="1A0BA8EB" w14:textId="77777777" w:rsidTr="006255D1">
        <w:tc>
          <w:tcPr>
            <w:tcW w:w="2263" w:type="dxa"/>
          </w:tcPr>
          <w:p w14:paraId="5D5A9EA4" w14:textId="00ED7D72" w:rsidR="006255D1" w:rsidRPr="006255D1" w:rsidRDefault="006255D1" w:rsidP="006F5B70">
            <w:pPr>
              <w:pStyle w:val="BodyText"/>
              <w:spacing w:after="0"/>
              <w:ind w:firstLine="0"/>
              <w:rPr>
                <w:lang w:val="en-US" w:eastAsia="vi-VN"/>
              </w:rPr>
            </w:pPr>
            <w:r w:rsidRPr="006255D1">
              <w:rPr>
                <w:lang w:val="en-US" w:eastAsia="vi-VN"/>
              </w:rPr>
              <w:t>&lt;footer&gt;</w:t>
            </w:r>
          </w:p>
        </w:tc>
        <w:tc>
          <w:tcPr>
            <w:tcW w:w="7082" w:type="dxa"/>
          </w:tcPr>
          <w:p w14:paraId="7884CF25" w14:textId="3A861F12" w:rsidR="006255D1" w:rsidRDefault="006255D1" w:rsidP="006F5B70">
            <w:pPr>
              <w:pStyle w:val="BodyText"/>
              <w:spacing w:after="0"/>
              <w:ind w:firstLine="0"/>
              <w:rPr>
                <w:lang w:val="en-US" w:eastAsia="vi-VN"/>
              </w:rPr>
            </w:pPr>
            <w:r w:rsidRPr="006255D1">
              <w:rPr>
                <w:lang w:val="en-US" w:eastAsia="vi-VN"/>
              </w:rPr>
              <w:t>Phần cuối trang hoặc cuối của một phần</w:t>
            </w:r>
          </w:p>
        </w:tc>
      </w:tr>
      <w:tr w:rsidR="006255D1" w14:paraId="2D90CADD" w14:textId="77777777" w:rsidTr="006255D1">
        <w:tc>
          <w:tcPr>
            <w:tcW w:w="2263" w:type="dxa"/>
          </w:tcPr>
          <w:p w14:paraId="146DAD0C" w14:textId="68EA3E83" w:rsidR="006255D1" w:rsidRPr="006255D1" w:rsidRDefault="006255D1" w:rsidP="006F5B70">
            <w:pPr>
              <w:pStyle w:val="BodyText"/>
              <w:spacing w:after="0"/>
              <w:ind w:firstLine="0"/>
              <w:rPr>
                <w:lang w:val="en-US" w:eastAsia="vi-VN"/>
              </w:rPr>
            </w:pPr>
            <w:r w:rsidRPr="006255D1">
              <w:rPr>
                <w:lang w:val="en-US" w:eastAsia="vi-VN"/>
              </w:rPr>
              <w:t>&lt;article&gt;</w:t>
            </w:r>
          </w:p>
        </w:tc>
        <w:tc>
          <w:tcPr>
            <w:tcW w:w="7082" w:type="dxa"/>
          </w:tcPr>
          <w:p w14:paraId="4E94626D" w14:textId="0A77A335" w:rsidR="006255D1" w:rsidRDefault="006255D1" w:rsidP="006F5B70">
            <w:pPr>
              <w:pStyle w:val="BodyText"/>
              <w:spacing w:after="0"/>
              <w:ind w:firstLine="0"/>
              <w:rPr>
                <w:lang w:val="en-US" w:eastAsia="vi-VN"/>
              </w:rPr>
            </w:pPr>
            <w:r w:rsidRPr="006255D1">
              <w:rPr>
                <w:lang w:val="en-US" w:eastAsia="vi-VN"/>
              </w:rPr>
              <w:t>Một bài viết hoặc khối nội dung độc lập</w:t>
            </w:r>
          </w:p>
        </w:tc>
      </w:tr>
      <w:tr w:rsidR="006255D1" w14:paraId="439430D3" w14:textId="77777777" w:rsidTr="006255D1">
        <w:tc>
          <w:tcPr>
            <w:tcW w:w="2263" w:type="dxa"/>
          </w:tcPr>
          <w:p w14:paraId="6F582F51" w14:textId="49E94DC2" w:rsidR="006255D1" w:rsidRPr="006255D1" w:rsidRDefault="006255D1" w:rsidP="006F5B70">
            <w:pPr>
              <w:pStyle w:val="BodyText"/>
              <w:spacing w:after="0"/>
              <w:ind w:firstLine="0"/>
              <w:rPr>
                <w:lang w:val="en-US" w:eastAsia="vi-VN"/>
              </w:rPr>
            </w:pPr>
            <w:r w:rsidRPr="006255D1">
              <w:rPr>
                <w:lang w:val="en-US" w:eastAsia="vi-VN"/>
              </w:rPr>
              <w:t>&lt;section&gt;</w:t>
            </w:r>
          </w:p>
        </w:tc>
        <w:tc>
          <w:tcPr>
            <w:tcW w:w="7082" w:type="dxa"/>
          </w:tcPr>
          <w:p w14:paraId="251C23C0" w14:textId="53307E0C" w:rsidR="006255D1" w:rsidRDefault="006255D1" w:rsidP="006F5B70">
            <w:pPr>
              <w:pStyle w:val="BodyText"/>
              <w:spacing w:after="0"/>
              <w:ind w:firstLine="0"/>
              <w:rPr>
                <w:lang w:val="en-US" w:eastAsia="vi-VN"/>
              </w:rPr>
            </w:pPr>
            <w:r w:rsidRPr="006255D1">
              <w:rPr>
                <w:lang w:val="en-US" w:eastAsia="vi-VN"/>
              </w:rPr>
              <w:t>Một phần hoặc khối nội dung có chủ đề riêng</w:t>
            </w:r>
          </w:p>
        </w:tc>
      </w:tr>
      <w:tr w:rsidR="006255D1" w14:paraId="143357B7" w14:textId="77777777" w:rsidTr="006255D1">
        <w:tc>
          <w:tcPr>
            <w:tcW w:w="2263" w:type="dxa"/>
          </w:tcPr>
          <w:p w14:paraId="15CDCDBD" w14:textId="7613DEBA" w:rsidR="006255D1" w:rsidRPr="006255D1" w:rsidRDefault="006255D1" w:rsidP="006F5B70">
            <w:pPr>
              <w:pStyle w:val="BodyText"/>
              <w:spacing w:after="0"/>
              <w:ind w:firstLine="0"/>
              <w:rPr>
                <w:lang w:val="en-US" w:eastAsia="vi-VN"/>
              </w:rPr>
            </w:pPr>
            <w:r w:rsidRPr="006255D1">
              <w:rPr>
                <w:lang w:val="en-US" w:eastAsia="vi-VN"/>
              </w:rPr>
              <w:t>&lt;nav&gt;</w:t>
            </w:r>
          </w:p>
        </w:tc>
        <w:tc>
          <w:tcPr>
            <w:tcW w:w="7082" w:type="dxa"/>
          </w:tcPr>
          <w:p w14:paraId="135A8F2C" w14:textId="42E0D926" w:rsidR="006255D1" w:rsidRDefault="006255D1" w:rsidP="006F5B70">
            <w:pPr>
              <w:pStyle w:val="BodyText"/>
              <w:spacing w:after="0"/>
              <w:ind w:firstLine="0"/>
              <w:rPr>
                <w:lang w:val="en-US" w:eastAsia="vi-VN"/>
              </w:rPr>
            </w:pPr>
            <w:r w:rsidRPr="006255D1">
              <w:rPr>
                <w:lang w:val="en-US" w:eastAsia="vi-VN"/>
              </w:rPr>
              <w:t>Điều hướng, thường chứa liên kết đến các phần khác của trang hoặc trang web</w:t>
            </w:r>
          </w:p>
        </w:tc>
      </w:tr>
      <w:tr w:rsidR="006255D1" w14:paraId="270BEE86" w14:textId="77777777" w:rsidTr="006255D1">
        <w:tc>
          <w:tcPr>
            <w:tcW w:w="2263" w:type="dxa"/>
          </w:tcPr>
          <w:p w14:paraId="0BB87133" w14:textId="77422A14" w:rsidR="006255D1" w:rsidRPr="006255D1" w:rsidRDefault="006255D1" w:rsidP="006F5B70">
            <w:pPr>
              <w:pStyle w:val="BodyText"/>
              <w:spacing w:after="0"/>
              <w:ind w:firstLine="0"/>
              <w:rPr>
                <w:lang w:val="en-US" w:eastAsia="vi-VN"/>
              </w:rPr>
            </w:pPr>
            <w:r w:rsidRPr="006255D1">
              <w:rPr>
                <w:lang w:val="en-US" w:eastAsia="vi-VN"/>
              </w:rPr>
              <w:t>&lt;canvas&gt;</w:t>
            </w:r>
          </w:p>
        </w:tc>
        <w:tc>
          <w:tcPr>
            <w:tcW w:w="7082" w:type="dxa"/>
          </w:tcPr>
          <w:p w14:paraId="3DDB745D" w14:textId="303750E2" w:rsidR="006255D1" w:rsidRDefault="006255D1" w:rsidP="006F5B70">
            <w:pPr>
              <w:pStyle w:val="BodyText"/>
              <w:spacing w:after="0"/>
              <w:ind w:firstLine="0"/>
              <w:rPr>
                <w:lang w:val="en-US" w:eastAsia="vi-VN"/>
              </w:rPr>
            </w:pPr>
            <w:r w:rsidRPr="006255D1">
              <w:rPr>
                <w:lang w:val="en-US" w:eastAsia="vi-VN"/>
              </w:rPr>
              <w:t>Tạo không gian đồ họa động, hỗ trợ vẽ đồ họa 2D và 3D thông qua JavaScript</w:t>
            </w:r>
          </w:p>
        </w:tc>
      </w:tr>
    </w:tbl>
    <w:p w14:paraId="54D60E1F" w14:textId="44B6E085" w:rsidR="00056ACB" w:rsidRDefault="0050363B" w:rsidP="00E02B51">
      <w:pPr>
        <w:pStyle w:val="Heading3"/>
        <w:rPr>
          <w:lang w:eastAsia="vi-VN"/>
        </w:rPr>
      </w:pPr>
      <w:bookmarkStart w:id="114" w:name="_Toc182207744"/>
      <w:bookmarkStart w:id="115" w:name="_Toc200746842"/>
      <w:bookmarkStart w:id="116" w:name="_Toc200915113"/>
      <w:r>
        <w:rPr>
          <w:lang w:eastAsia="vi-VN"/>
        </w:rPr>
        <w:t xml:space="preserve">Bảng định kiểu </w:t>
      </w:r>
      <w:r w:rsidR="00056ACB">
        <w:rPr>
          <w:lang w:eastAsia="vi-VN"/>
        </w:rPr>
        <w:t>CSS</w:t>
      </w:r>
      <w:bookmarkEnd w:id="114"/>
      <w:bookmarkEnd w:id="115"/>
      <w:bookmarkEnd w:id="116"/>
    </w:p>
    <w:p w14:paraId="24E4807E" w14:textId="5D79F842" w:rsidR="000E2106" w:rsidRPr="000E2106" w:rsidRDefault="000E2106" w:rsidP="000E2106">
      <w:pPr>
        <w:pStyle w:val="BodyText"/>
        <w:ind w:firstLine="397"/>
        <w:rPr>
          <w:lang w:val="en-US" w:eastAsia="vi-VN"/>
        </w:rPr>
      </w:pPr>
      <w:r>
        <w:rPr>
          <w:lang w:eastAsia="vi-VN"/>
        </w:rPr>
        <w:t xml:space="preserve">CSS (Cascading Style Sheets) là ngôn ngữ được sử dụng để mô tả cách trình bày, định dạng và </w:t>
      </w:r>
      <w:r w:rsidRPr="000E2106">
        <w:rPr>
          <w:lang w:val="en-US" w:eastAsia="vi-VN"/>
        </w:rPr>
        <w:t>bố cục của các phần tử trong một tài liệu HTML. Trong khi HTML định nghĩa cấu trúc và nội dung của trang web, CSS được sử dụng để kiểm soát giao diện của trang, bao gồm màu sắc, phông chữ, khoảng cách, kích thước, vị trí của các phần tử và nhiều thuộc tính khác.</w:t>
      </w:r>
    </w:p>
    <w:p w14:paraId="2210362A" w14:textId="6D223143" w:rsidR="000E2106" w:rsidRDefault="000E2106" w:rsidP="000E2106">
      <w:pPr>
        <w:pStyle w:val="BodyText"/>
        <w:ind w:firstLine="397"/>
        <w:rPr>
          <w:lang w:val="en-US" w:eastAsia="vi-VN"/>
        </w:rPr>
      </w:pPr>
      <w:r w:rsidRPr="000E2106">
        <w:rPr>
          <w:lang w:val="en-US" w:eastAsia="vi-VN"/>
        </w:rPr>
        <w:t>CSS hoạt động bằng cách áp dụng các quy tắc (rules) lên các phần tử HTML. Mỗi quy tắc bao gồm một bộ chọn</w:t>
      </w:r>
      <w:r>
        <w:rPr>
          <w:lang w:eastAsia="vi-VN"/>
        </w:rPr>
        <w:t xml:space="preserve"> (selector) để chọn các phần tử cụ thể và một tập hợp các thuộc tính (properties) cùng giá trị (values) để định nghĩa kiểu dáng cho các phần tử đó.</w:t>
      </w:r>
    </w:p>
    <w:p w14:paraId="1FA44CB6" w14:textId="77777777" w:rsidR="000E2106" w:rsidRPr="000E2106" w:rsidRDefault="000E2106" w:rsidP="000E2106">
      <w:pPr>
        <w:pStyle w:val="BodyText"/>
        <w:ind w:firstLine="397"/>
        <w:rPr>
          <w:lang w:val="en-US" w:eastAsia="vi-VN"/>
        </w:rPr>
      </w:pPr>
      <w:r w:rsidRPr="000E2106">
        <w:rPr>
          <w:lang w:val="en-US" w:eastAsia="vi-VN"/>
        </w:rPr>
        <w:t>Một số đặc điểm chính của CSS:</w:t>
      </w:r>
    </w:p>
    <w:p w14:paraId="431BF2F7" w14:textId="4F65C8A9" w:rsidR="000E2106" w:rsidRPr="000E2106" w:rsidRDefault="000E2106" w:rsidP="000E2106">
      <w:pPr>
        <w:pStyle w:val="BodyText"/>
        <w:ind w:firstLine="397"/>
        <w:rPr>
          <w:lang w:val="en-US" w:eastAsia="vi-VN"/>
        </w:rPr>
      </w:pPr>
      <w:r w:rsidRPr="000E2106">
        <w:rPr>
          <w:i/>
          <w:iCs/>
          <w:lang w:val="en-US" w:eastAsia="vi-VN"/>
        </w:rPr>
        <w:t>- Tách biệt nội dung và trình bày:</w:t>
      </w:r>
      <w:r w:rsidRPr="000E2106">
        <w:rPr>
          <w:lang w:val="en-US" w:eastAsia="vi-VN"/>
        </w:rPr>
        <w:t xml:space="preserve"> CSS giúp tách riêng phần trình bày ra khỏi nội dung</w:t>
      </w:r>
      <w:r w:rsidR="00351133">
        <w:rPr>
          <w:lang w:val="en-US" w:eastAsia="vi-VN"/>
        </w:rPr>
        <w:t xml:space="preserve"> giúp</w:t>
      </w:r>
      <w:r w:rsidRPr="000E2106">
        <w:rPr>
          <w:lang w:val="en-US" w:eastAsia="vi-VN"/>
        </w:rPr>
        <w:t xml:space="preserve"> việc quản lý và thay đổi giao diện trang web trở nên dễ dàng hơn mà không ảnh hưởng đến cấu trúc HTML</w:t>
      </w:r>
      <w:r>
        <w:rPr>
          <w:lang w:val="en-US" w:eastAsia="vi-VN"/>
        </w:rPr>
        <w:t>.</w:t>
      </w:r>
    </w:p>
    <w:p w14:paraId="41AF1479" w14:textId="1BC86EDA" w:rsidR="000E2106" w:rsidRPr="000E2106" w:rsidRDefault="000E2106" w:rsidP="000E2106">
      <w:pPr>
        <w:pStyle w:val="BodyText"/>
        <w:ind w:firstLine="397"/>
        <w:rPr>
          <w:lang w:val="en-US" w:eastAsia="vi-VN"/>
        </w:rPr>
      </w:pPr>
      <w:r w:rsidRPr="000E2106">
        <w:rPr>
          <w:i/>
          <w:iCs/>
          <w:lang w:val="en-US" w:eastAsia="vi-VN"/>
        </w:rPr>
        <w:t>- Thừa kế và phân tầng (Cascading):</w:t>
      </w:r>
      <w:r w:rsidRPr="000E2106">
        <w:rPr>
          <w:lang w:val="en-US" w:eastAsia="vi-VN"/>
        </w:rPr>
        <w:t xml:space="preserve"> CSS tuân theo nguyên tắc phân tầng, nghĩa là khi có nhiều quy tắc được áp dụng lên cùng một phần tử, các quy tắc có độ ưu tiên cao hơn sẽ được áp dụng. CSS cũng hỗ trợ thừa kế, cho phép các thuộc tính của một phần tử cha được kế thừa bởi các phần tử con.</w:t>
      </w:r>
    </w:p>
    <w:p w14:paraId="4E4E0DC4" w14:textId="16E445B6" w:rsidR="000E2106" w:rsidRPr="000E2106" w:rsidRDefault="000E2106" w:rsidP="000E2106">
      <w:pPr>
        <w:pStyle w:val="BodyText"/>
        <w:ind w:firstLine="397"/>
        <w:rPr>
          <w:lang w:val="en-US" w:eastAsia="vi-VN"/>
        </w:rPr>
      </w:pPr>
      <w:r w:rsidRPr="000E2106">
        <w:rPr>
          <w:i/>
          <w:iCs/>
          <w:lang w:val="en-US" w:eastAsia="vi-VN"/>
        </w:rPr>
        <w:t>- Định dạng đa dạng:</w:t>
      </w:r>
      <w:r w:rsidRPr="000E2106">
        <w:rPr>
          <w:lang w:val="en-US" w:eastAsia="vi-VN"/>
        </w:rPr>
        <w:t xml:space="preserve"> CSS cho phép định dạng phong phú và linh hoạt như màu sắc, phông chữ, căn lề, khoảng cách giữa các phần tử, độ rộng, độ cao, bo tròn góc, hiệu ứng đổ bóng, hiệu ứng chuyển động và nhiều thuộc tính khác.</w:t>
      </w:r>
    </w:p>
    <w:p w14:paraId="0229AF97" w14:textId="2CB0AF84" w:rsidR="00BA22D2" w:rsidRPr="00BA22D2" w:rsidRDefault="000E2106" w:rsidP="00BA22D2">
      <w:pPr>
        <w:pStyle w:val="BodyText"/>
        <w:ind w:firstLine="397"/>
        <w:rPr>
          <w:lang w:val="en-US" w:eastAsia="vi-VN"/>
        </w:rPr>
      </w:pPr>
      <w:r w:rsidRPr="000E2106">
        <w:rPr>
          <w:i/>
          <w:iCs/>
          <w:lang w:val="en-US" w:eastAsia="vi-VN"/>
        </w:rPr>
        <w:t>- Khả năng đáp ứng (Responsive):</w:t>
      </w:r>
      <w:r w:rsidRPr="000E2106">
        <w:rPr>
          <w:lang w:val="en-US" w:eastAsia="vi-VN"/>
        </w:rPr>
        <w:t xml:space="preserve"> CSS hỗ trợ các kỹ thuật tạo ra giao diện linh hoạt, phù hợp với nhiều kích thước màn hình khác nhau, từ điện thoại di động đến máy tính để bàn, thông qua việc sử dụng các đơn vị đo lường linh hoạt và các truy vấn phương tiện (media queries).</w:t>
      </w:r>
    </w:p>
    <w:p w14:paraId="41B2FE44" w14:textId="114A29C8" w:rsidR="00BA22D2" w:rsidRPr="00BA22D2" w:rsidRDefault="00BA22D2" w:rsidP="00BA22D2">
      <w:pPr>
        <w:pStyle w:val="BodyText"/>
        <w:ind w:firstLine="397"/>
        <w:rPr>
          <w:lang w:val="en-US" w:eastAsia="vi-VN"/>
        </w:rPr>
      </w:pPr>
      <w:r w:rsidRPr="00BA22D2">
        <w:rPr>
          <w:lang w:val="en-US" w:eastAsia="vi-VN"/>
        </w:rPr>
        <w:t>Có ba cách chính để tích hợp CSS vào tài liệu HTML:</w:t>
      </w:r>
    </w:p>
    <w:p w14:paraId="0AD14D8C" w14:textId="3A181155" w:rsidR="00BA22D2" w:rsidRPr="00BA22D2" w:rsidRDefault="00BA22D2" w:rsidP="00BA22D2">
      <w:pPr>
        <w:pStyle w:val="BodyText"/>
        <w:ind w:firstLine="397"/>
        <w:rPr>
          <w:lang w:val="en-US" w:eastAsia="vi-VN"/>
        </w:rPr>
      </w:pPr>
      <w:r w:rsidRPr="00BA22D2">
        <w:rPr>
          <w:i/>
          <w:iCs/>
          <w:lang w:val="en-US" w:eastAsia="vi-VN"/>
        </w:rPr>
        <w:t>- Inline CSS:</w:t>
      </w:r>
      <w:r w:rsidRPr="00BA22D2">
        <w:rPr>
          <w:lang w:val="en-US" w:eastAsia="vi-VN"/>
        </w:rPr>
        <w:t xml:space="preserve"> Được định nghĩa trực tiếp trong thuộc tính style của một thẻ HTML.</w:t>
      </w:r>
    </w:p>
    <w:p w14:paraId="1A98BB58" w14:textId="25954802" w:rsidR="00BA22D2" w:rsidRPr="00BA22D2" w:rsidRDefault="00BA22D2" w:rsidP="00BA22D2">
      <w:pPr>
        <w:pStyle w:val="BodyText"/>
        <w:ind w:firstLine="397"/>
        <w:rPr>
          <w:lang w:val="en-US" w:eastAsia="vi-VN"/>
        </w:rPr>
      </w:pPr>
      <w:r w:rsidRPr="00BA22D2">
        <w:rPr>
          <w:i/>
          <w:iCs/>
          <w:lang w:val="en-US" w:eastAsia="vi-VN"/>
        </w:rPr>
        <w:t>- Internal CSS:</w:t>
      </w:r>
      <w:r w:rsidRPr="00BA22D2">
        <w:rPr>
          <w:lang w:val="en-US" w:eastAsia="vi-VN"/>
        </w:rPr>
        <w:t xml:space="preserve"> Được đặt trong thẻ &lt;style&gt; trong phần &lt;head&gt; của tài liệu HTML.</w:t>
      </w:r>
    </w:p>
    <w:p w14:paraId="22D45252" w14:textId="45EF4EF3" w:rsidR="00BA22D2" w:rsidRDefault="00BA22D2" w:rsidP="00BA22D2">
      <w:pPr>
        <w:pStyle w:val="BodyText"/>
        <w:ind w:firstLine="397"/>
        <w:rPr>
          <w:lang w:val="en-US" w:eastAsia="vi-VN"/>
        </w:rPr>
      </w:pPr>
      <w:r w:rsidRPr="00BA22D2">
        <w:rPr>
          <w:i/>
          <w:iCs/>
          <w:lang w:val="en-US" w:eastAsia="vi-VN"/>
        </w:rPr>
        <w:t>- External CSS:</w:t>
      </w:r>
      <w:r w:rsidRPr="00BA22D2">
        <w:rPr>
          <w:lang w:val="en-US" w:eastAsia="vi-VN"/>
        </w:rPr>
        <w:t xml:space="preserve"> CSS được viết trong một file riêng biệt với đuôi .css</w:t>
      </w:r>
      <w:r w:rsidR="004E585D">
        <w:rPr>
          <w:lang w:val="en-US" w:eastAsia="vi-VN"/>
        </w:rPr>
        <w:t xml:space="preserve"> và</w:t>
      </w:r>
      <w:r w:rsidRPr="00BA22D2">
        <w:rPr>
          <w:lang w:val="en-US" w:eastAsia="vi-VN"/>
        </w:rPr>
        <w:t xml:space="preserve"> liên kết với tài liệu HTML bằng thẻ </w:t>
      </w:r>
      <w:r w:rsidRPr="002B2F45">
        <w:rPr>
          <w:lang w:val="en-US" w:eastAsia="vi-VN"/>
        </w:rPr>
        <w:t>&lt;link&gt;</w:t>
      </w:r>
      <w:r w:rsidRPr="00BA22D2">
        <w:rPr>
          <w:lang w:val="en-US" w:eastAsia="vi-VN"/>
        </w:rPr>
        <w:t>.</w:t>
      </w:r>
    </w:p>
    <w:p w14:paraId="7B265051" w14:textId="7E4ABD67" w:rsidR="001E737B" w:rsidRDefault="00B2492E" w:rsidP="001E737B">
      <w:pPr>
        <w:pStyle w:val="Heading3"/>
        <w:rPr>
          <w:lang w:eastAsia="vi-VN"/>
        </w:rPr>
      </w:pPr>
      <w:bookmarkStart w:id="117" w:name="_Toc200746843"/>
      <w:bookmarkStart w:id="118" w:name="_Toc200915114"/>
      <w:r w:rsidRPr="00B2492E">
        <w:rPr>
          <w:lang w:eastAsia="vi-VN"/>
        </w:rPr>
        <w:t>Ngôn ngữ mở rộng của CSS</w:t>
      </w:r>
      <w:bookmarkEnd w:id="117"/>
      <w:bookmarkEnd w:id="118"/>
      <w:r w:rsidR="001E737B">
        <w:rPr>
          <w:lang w:eastAsia="vi-VN"/>
        </w:rPr>
        <w:t xml:space="preserve"> </w:t>
      </w:r>
    </w:p>
    <w:p w14:paraId="1D4C9CE4" w14:textId="45DF2991" w:rsidR="001E737B" w:rsidRDefault="001E737B" w:rsidP="001E737B">
      <w:pPr>
        <w:pStyle w:val="nd"/>
        <w:rPr>
          <w:lang w:val="en-US" w:eastAsia="vi-VN"/>
        </w:rPr>
      </w:pPr>
      <w:r w:rsidRPr="001E737B">
        <w:rPr>
          <w:lang w:eastAsia="vi-VN"/>
        </w:rPr>
        <w:t>SASS/SCSS là một chương trình tiền xử lý CSS (</w:t>
      </w:r>
      <w:r w:rsidRPr="001E737B">
        <w:rPr>
          <w:i/>
          <w:iCs/>
          <w:lang w:eastAsia="vi-VN"/>
        </w:rPr>
        <w:t>CSS preprocessor).</w:t>
      </w:r>
      <w:r w:rsidRPr="001E737B">
        <w:rPr>
          <w:lang w:eastAsia="vi-VN"/>
        </w:rPr>
        <w:t xml:space="preserve"> Nó </w:t>
      </w:r>
      <w:r>
        <w:rPr>
          <w:lang w:val="en-US" w:eastAsia="vi-VN"/>
        </w:rPr>
        <w:t>hỗ trợ</w:t>
      </w:r>
      <w:r w:rsidRPr="001E737B">
        <w:rPr>
          <w:lang w:eastAsia="vi-VN"/>
        </w:rPr>
        <w:t xml:space="preserve"> viết CSS theo cách của một ngôn ngữ lập trình, có cấu trúc rõ ràng, rành mạch, dễ phát triển và bảo trì code hơn. Ngoài ra nó có rất nhiều các thư viện hỗ trợ kèm theo </w:t>
      </w:r>
      <w:r>
        <w:rPr>
          <w:lang w:val="en-US" w:eastAsia="vi-VN"/>
        </w:rPr>
        <w:t>hỗ trợ</w:t>
      </w:r>
      <w:r w:rsidRPr="001E737B">
        <w:rPr>
          <w:lang w:eastAsia="vi-VN"/>
        </w:rPr>
        <w:t xml:space="preserve"> viết code CSS một cách dễ dàng vào đơn giản hơn. Có rất nhiều loại CSS Preprocessor trong đó bao gồm SASS, Stylus hay LESS.</w:t>
      </w:r>
    </w:p>
    <w:p w14:paraId="3AC0EAED" w14:textId="557DA9C9" w:rsidR="001E737B" w:rsidRPr="001E737B" w:rsidRDefault="001E737B" w:rsidP="001E737B">
      <w:pPr>
        <w:pStyle w:val="nd"/>
      </w:pPr>
      <w:r w:rsidRPr="001E737B">
        <w:rPr>
          <w:rFonts w:eastAsia="SimSun"/>
        </w:rPr>
        <w:t>SASS </w:t>
      </w:r>
      <w:r w:rsidRPr="001E737B">
        <w:t>và </w:t>
      </w:r>
      <w:r w:rsidRPr="001E737B">
        <w:rPr>
          <w:rFonts w:eastAsia="SimSun"/>
        </w:rPr>
        <w:t>SCSS </w:t>
      </w:r>
      <w:r w:rsidRPr="001E737B">
        <w:t>về bản chất vấn đề là giống nhau, chỉ khác nhau ở cách viết</w:t>
      </w:r>
      <w:r>
        <w:rPr>
          <w:rFonts w:eastAsia="SimSun"/>
          <w:lang w:val="en-US"/>
        </w:rPr>
        <w:t xml:space="preserve">. </w:t>
      </w:r>
      <w:r w:rsidRPr="001E737B">
        <w:t xml:space="preserve">Sass là chữ viết tắt của Syntactically Awesome Style Sheets, chương trình tiền xử lý bằng ngôn ngữ kịch bản (Preprocessor Scripting Language ), sẽ được biên dịch thành CSS. Nghĩa là, </w:t>
      </w:r>
      <w:r>
        <w:rPr>
          <w:lang w:val="en-US"/>
        </w:rPr>
        <w:t>xây dựng</w:t>
      </w:r>
      <w:r w:rsidRPr="001E737B">
        <w:t xml:space="preserve"> style bằng SASS, rồi SASS sẽ render thành file CSS.</w:t>
      </w:r>
    </w:p>
    <w:p w14:paraId="160169E8" w14:textId="77777777" w:rsidR="001E737B" w:rsidRPr="001E737B" w:rsidRDefault="001E737B" w:rsidP="001E737B">
      <w:pPr>
        <w:pStyle w:val="nd"/>
      </w:pPr>
      <w:r w:rsidRPr="001E737B">
        <w:rPr>
          <w:rFonts w:eastAsia="SimSun"/>
        </w:rPr>
        <w:t>SASS</w:t>
      </w:r>
      <w:r w:rsidRPr="001E737B">
        <w:t> bản thân có hai kiểu viết khác nhau, một kiểu như là HAML, Pug – Sử dụng indent (cách thụt đầu dòng) để phân tách các khối code , sử dụng xuống dòng để phân biệt rules , có phần mở rộng là </w:t>
      </w:r>
      <w:r w:rsidRPr="001E737B">
        <w:rPr>
          <w:rFonts w:eastAsia="SimSun"/>
        </w:rPr>
        <w:t>.sass.</w:t>
      </w:r>
    </w:p>
    <w:p w14:paraId="751353EB" w14:textId="77777777" w:rsidR="001E737B" w:rsidRPr="001E737B" w:rsidRDefault="001E737B" w:rsidP="001E737B">
      <w:pPr>
        <w:pStyle w:val="Code"/>
        <w:rPr>
          <w:lang w:eastAsia="vi-VN"/>
        </w:rPr>
      </w:pPr>
      <w:r w:rsidRPr="001E737B">
        <w:rPr>
          <w:lang w:eastAsia="vi-VN"/>
        </w:rPr>
        <w:t>.header</w:t>
      </w:r>
    </w:p>
    <w:p w14:paraId="4118E104" w14:textId="737CABC3" w:rsidR="001E737B" w:rsidRPr="001E737B" w:rsidRDefault="001E737B" w:rsidP="001E737B">
      <w:pPr>
        <w:pStyle w:val="Code"/>
        <w:rPr>
          <w:lang w:val="en-US" w:eastAsia="vi-VN"/>
        </w:rPr>
      </w:pPr>
      <w:r w:rsidRPr="001E737B">
        <w:rPr>
          <w:lang w:eastAsia="vi-VN"/>
        </w:rPr>
        <w:t xml:space="preserve">  color: #f3f3f3;</w:t>
      </w:r>
    </w:p>
    <w:p w14:paraId="727D20EE" w14:textId="77777777" w:rsidR="001E737B" w:rsidRPr="001E737B" w:rsidRDefault="001E737B" w:rsidP="001E737B">
      <w:pPr>
        <w:pStyle w:val="Code"/>
        <w:rPr>
          <w:lang w:eastAsia="vi-VN"/>
        </w:rPr>
      </w:pPr>
      <w:r w:rsidRPr="001E737B">
        <w:rPr>
          <w:lang w:eastAsia="vi-VN"/>
        </w:rPr>
        <w:t>.header__inner</w:t>
      </w:r>
    </w:p>
    <w:p w14:paraId="456544E5" w14:textId="77777777" w:rsidR="001E737B" w:rsidRPr="001E737B" w:rsidRDefault="001E737B" w:rsidP="001E737B">
      <w:pPr>
        <w:pStyle w:val="Code"/>
        <w:rPr>
          <w:lang w:eastAsia="vi-VN"/>
        </w:rPr>
      </w:pPr>
      <w:r w:rsidRPr="001E737B">
        <w:rPr>
          <w:lang w:eastAsia="vi-VN"/>
        </w:rPr>
        <w:t xml:space="preserve">  border: 1px solid #f3f3f3</w:t>
      </w:r>
    </w:p>
    <w:p w14:paraId="15DC2DCD" w14:textId="55E51847" w:rsidR="00056ACB" w:rsidRDefault="0071468F" w:rsidP="00E02B51">
      <w:pPr>
        <w:pStyle w:val="Heading3"/>
        <w:rPr>
          <w:lang w:eastAsia="vi-VN"/>
        </w:rPr>
      </w:pPr>
      <w:bookmarkStart w:id="119" w:name="_Toc182207745"/>
      <w:bookmarkStart w:id="120" w:name="_Toc200746844"/>
      <w:bookmarkStart w:id="121" w:name="_Toc200915115"/>
      <w:r>
        <w:rPr>
          <w:lang w:eastAsia="vi-VN"/>
        </w:rPr>
        <w:t xml:space="preserve">Ngôn ngữ </w:t>
      </w:r>
      <w:r w:rsidR="00056ACB">
        <w:rPr>
          <w:lang w:eastAsia="vi-VN"/>
        </w:rPr>
        <w:t>Javascript</w:t>
      </w:r>
      <w:bookmarkEnd w:id="119"/>
      <w:bookmarkEnd w:id="120"/>
      <w:bookmarkEnd w:id="121"/>
    </w:p>
    <w:p w14:paraId="5FE6F156" w14:textId="298BDA5B" w:rsidR="00CD7358" w:rsidRPr="00CD7358" w:rsidRDefault="00CD7358" w:rsidP="00CD7358">
      <w:pPr>
        <w:pStyle w:val="BodyText"/>
        <w:ind w:firstLine="397"/>
        <w:rPr>
          <w:lang w:val="en-US" w:eastAsia="vi-VN"/>
        </w:rPr>
      </w:pPr>
      <w:r>
        <w:rPr>
          <w:lang w:eastAsia="vi-VN"/>
        </w:rPr>
        <w:t xml:space="preserve">JavaScript là một ngôn ngữ lập trình động, phổ biến và mạnh mẽ được sử dụng rộng rãi để phát triển các ứng dụng web, ứng dụng di động, trò chơi và nhiều loại phần mềm khác. Ban đầu, JavaScript </w:t>
      </w:r>
      <w:r w:rsidRPr="00CD7358">
        <w:rPr>
          <w:lang w:val="en-US" w:eastAsia="vi-VN"/>
        </w:rPr>
        <w:t>được</w:t>
      </w:r>
      <w:r>
        <w:rPr>
          <w:lang w:eastAsia="vi-VN"/>
        </w:rPr>
        <w:t xml:space="preserve"> phát triển vào năm 1995 bởi Brendan Eich tại Netscape nhằm bổ sung khả năng tương tác cho các trang web</w:t>
      </w:r>
      <w:r w:rsidR="004E585D">
        <w:rPr>
          <w:lang w:eastAsia="vi-VN"/>
        </w:rPr>
        <w:t xml:space="preserve"> như</w:t>
      </w:r>
      <w:r>
        <w:rPr>
          <w:lang w:eastAsia="vi-VN"/>
        </w:rPr>
        <w:t>ng kể từ đó, nó đã phát triển và trở thành một trong những ngôn ngữ lập trình phổ biến nhất trên thế giới.</w:t>
      </w:r>
    </w:p>
    <w:p w14:paraId="39C55433" w14:textId="77777777" w:rsidR="00CD7358" w:rsidRDefault="00CD7358" w:rsidP="00CD7358">
      <w:pPr>
        <w:pStyle w:val="BodyText"/>
        <w:ind w:firstLine="397"/>
        <w:rPr>
          <w:lang w:eastAsia="vi-VN"/>
        </w:rPr>
      </w:pPr>
      <w:r>
        <w:rPr>
          <w:lang w:eastAsia="vi-VN"/>
        </w:rPr>
        <w:t>Tính năng nổi bật của JavaScript</w:t>
      </w:r>
    </w:p>
    <w:p w14:paraId="32AC87E6" w14:textId="7FD2980E" w:rsidR="00CD7358" w:rsidRPr="00CD7358" w:rsidRDefault="00CD7358" w:rsidP="00CD7358">
      <w:pPr>
        <w:pStyle w:val="BodyText"/>
        <w:ind w:firstLine="397"/>
        <w:rPr>
          <w:lang w:val="en-US" w:eastAsia="vi-VN"/>
        </w:rPr>
      </w:pPr>
      <w:r w:rsidRPr="00CD7358">
        <w:rPr>
          <w:i/>
          <w:iCs/>
          <w:lang w:val="en-US" w:eastAsia="vi-VN"/>
        </w:rPr>
        <w:t xml:space="preserve">- </w:t>
      </w:r>
      <w:r w:rsidRPr="00CD7358">
        <w:rPr>
          <w:i/>
          <w:iCs/>
          <w:lang w:eastAsia="vi-VN"/>
        </w:rPr>
        <w:t>Ngôn ngữ lập trình phía client:</w:t>
      </w:r>
      <w:r>
        <w:rPr>
          <w:lang w:eastAsia="vi-VN"/>
        </w:rPr>
        <w:t xml:space="preserve"> JavaScript chủ yếu được sử dụng để lập trình phía client (trên trình duyệt web</w:t>
      </w:r>
      <w:r w:rsidRPr="00CD7358">
        <w:rPr>
          <w:lang w:val="en-US" w:eastAsia="vi-VN"/>
        </w:rPr>
        <w:t>) giúp tạo ra các tương tác động trên giao diện người dùng mà không cần phải tải lại toàn bộ trang web. Nó cho phép các nhà phát triển tạo ra các ứng dụng web phong phú và tương tác từ việc kiểm tra đầu vào của người dùng đến thay đổi giao diện một cách động.</w:t>
      </w:r>
    </w:p>
    <w:p w14:paraId="63A9FDE7" w14:textId="102E5A1A" w:rsidR="00CD7358" w:rsidRPr="00CD7358" w:rsidRDefault="00CD7358" w:rsidP="00CD7358">
      <w:pPr>
        <w:pStyle w:val="BodyText"/>
        <w:ind w:firstLine="397"/>
        <w:rPr>
          <w:lang w:val="en-US" w:eastAsia="vi-VN"/>
        </w:rPr>
      </w:pPr>
      <w:r w:rsidRPr="00CD7358">
        <w:rPr>
          <w:i/>
          <w:iCs/>
          <w:lang w:val="en-US" w:eastAsia="vi-VN"/>
        </w:rPr>
        <w:t>- Tính năng đa nền tảng:</w:t>
      </w:r>
      <w:r w:rsidRPr="00CD7358">
        <w:rPr>
          <w:lang w:val="en-US" w:eastAsia="vi-VN"/>
        </w:rPr>
        <w:t xml:space="preserve"> JavaScript hoạt động trên hầu hết các trình duyệt web hiện đại mà không cần phải cài đặt thêm bất kỳ phần mềm hoặc plugin nào. Điều này giúp nó trở thành một ngôn ngữ đa nền tảng, cho phép viết một lần và chạy trên nhiều hệ điều hành và trình duyệt khác nhau.</w:t>
      </w:r>
    </w:p>
    <w:p w14:paraId="0FC4E56E" w14:textId="796D339A" w:rsidR="00CD7358" w:rsidRPr="00CD7358" w:rsidRDefault="00CD7358" w:rsidP="00CD7358">
      <w:pPr>
        <w:pStyle w:val="BodyText"/>
        <w:ind w:firstLine="397"/>
        <w:rPr>
          <w:lang w:val="en-US" w:eastAsia="vi-VN"/>
        </w:rPr>
      </w:pPr>
      <w:r w:rsidRPr="00CD7358">
        <w:rPr>
          <w:i/>
          <w:iCs/>
          <w:lang w:val="en-US" w:eastAsia="vi-VN"/>
        </w:rPr>
        <w:t>- Hỗ trợ lập trình hướng đối tượng:</w:t>
      </w:r>
      <w:r w:rsidRPr="00CD7358">
        <w:rPr>
          <w:lang w:val="en-US" w:eastAsia="vi-VN"/>
        </w:rPr>
        <w:t xml:space="preserve"> JavaScript là một ngôn ngữ lập trình hỗ trợ lập trình hướng đối tượng, cho phép các nhà phát triển tạo ra các đối tượng, kế thừa và tái sử dụng mã. Các khái niệm như lớp (class), đối tượng (object), kế thừa (inheritance) đều có thể được áp dụng trong JavaScript thông qua phiên bản ES6 trở về sau.</w:t>
      </w:r>
    </w:p>
    <w:p w14:paraId="62B6A1BB" w14:textId="565C6EA8" w:rsidR="00CD7358" w:rsidRPr="00CD7358" w:rsidRDefault="00CD7358" w:rsidP="00CD7358">
      <w:pPr>
        <w:pStyle w:val="BodyText"/>
        <w:ind w:firstLine="397"/>
        <w:rPr>
          <w:lang w:val="en-US" w:eastAsia="vi-VN"/>
        </w:rPr>
      </w:pPr>
      <w:r w:rsidRPr="00CD7358">
        <w:rPr>
          <w:i/>
          <w:iCs/>
          <w:lang w:val="en-US" w:eastAsia="vi-VN"/>
        </w:rPr>
        <w:t>- Lập trình sự kiện:</w:t>
      </w:r>
      <w:r w:rsidRPr="00CD7358">
        <w:rPr>
          <w:lang w:val="en-US" w:eastAsia="vi-VN"/>
        </w:rPr>
        <w:t xml:space="preserve"> JavaScript cung cấp khả năng lập trình sự kiện</w:t>
      </w:r>
      <w:r w:rsidR="00351133">
        <w:rPr>
          <w:lang w:val="en-US" w:eastAsia="vi-VN"/>
        </w:rPr>
        <w:t xml:space="preserve"> giúp</w:t>
      </w:r>
      <w:r w:rsidRPr="00CD7358">
        <w:rPr>
          <w:lang w:val="en-US" w:eastAsia="vi-VN"/>
        </w:rPr>
        <w:t xml:space="preserve"> các ứng dụng web có thể phản hồi lại các hành động của người dùng như nhấp chuột, di chuyển chuột, nhập liệu trên bàn phím</w:t>
      </w:r>
      <w:r w:rsidR="004E585D">
        <w:rPr>
          <w:lang w:val="en-US" w:eastAsia="vi-VN"/>
        </w:rPr>
        <w:t xml:space="preserve"> hoặc</w:t>
      </w:r>
      <w:r w:rsidRPr="00CD7358">
        <w:rPr>
          <w:lang w:val="en-US" w:eastAsia="vi-VN"/>
        </w:rPr>
        <w:t xml:space="preserve"> các sự kiện khác. Điều này giúp tạo ra trải nghiệm người dùng linh hoạt và tương tác.</w:t>
      </w:r>
    </w:p>
    <w:p w14:paraId="0002C23C" w14:textId="6C84EE12" w:rsidR="00CD7358" w:rsidRPr="00CD7358" w:rsidRDefault="00CD7358" w:rsidP="00CD7358">
      <w:pPr>
        <w:pStyle w:val="BodyText"/>
        <w:ind w:firstLine="397"/>
        <w:rPr>
          <w:lang w:val="en-US" w:eastAsia="vi-VN"/>
        </w:rPr>
      </w:pPr>
      <w:r w:rsidRPr="00CD7358">
        <w:rPr>
          <w:i/>
          <w:iCs/>
          <w:lang w:val="en-US" w:eastAsia="vi-VN"/>
        </w:rPr>
        <w:t>- Ngôn ngữ không đồng bộ:</w:t>
      </w:r>
      <w:r w:rsidRPr="00CD7358">
        <w:rPr>
          <w:lang w:val="en-US" w:eastAsia="vi-VN"/>
        </w:rPr>
        <w:t xml:space="preserve"> JavaScript có khả năng xử lý các tác vụ không đồng bộ một cách hiệu quả thông qua các tính năng như callback, promises</w:t>
      </w:r>
      <w:r w:rsidR="004E585D">
        <w:rPr>
          <w:lang w:val="en-US" w:eastAsia="vi-VN"/>
        </w:rPr>
        <w:t xml:space="preserve"> và</w:t>
      </w:r>
      <w:r w:rsidRPr="00CD7358">
        <w:rPr>
          <w:lang w:val="en-US" w:eastAsia="vi-VN"/>
        </w:rPr>
        <w:t xml:space="preserve"> async/await. Điều này giúp nó xử lý tốt các tác vụ I/O (Input/Output) như gọi API, đọc file</w:t>
      </w:r>
      <w:r w:rsidR="00351133">
        <w:rPr>
          <w:lang w:val="en-US" w:eastAsia="vi-VN"/>
        </w:rPr>
        <w:t xml:space="preserve"> mà</w:t>
      </w:r>
      <w:r w:rsidRPr="00CD7358">
        <w:rPr>
          <w:lang w:val="en-US" w:eastAsia="vi-VN"/>
        </w:rPr>
        <w:t xml:space="preserve"> không làm gián đoạn các tác vụ khác.</w:t>
      </w:r>
    </w:p>
    <w:p w14:paraId="72DC9706" w14:textId="3D73A89C" w:rsidR="00CD7358" w:rsidRPr="00CD7358" w:rsidRDefault="00F2012A" w:rsidP="00CD7358">
      <w:pPr>
        <w:pStyle w:val="BodyText"/>
        <w:ind w:firstLine="397"/>
        <w:rPr>
          <w:lang w:val="en-US" w:eastAsia="vi-VN"/>
        </w:rPr>
      </w:pPr>
      <w:r w:rsidRPr="00F2012A">
        <w:rPr>
          <w:i/>
          <w:iCs/>
          <w:lang w:val="en-US" w:eastAsia="vi-VN"/>
        </w:rPr>
        <w:t xml:space="preserve">- </w:t>
      </w:r>
      <w:r w:rsidR="00CD7358" w:rsidRPr="00F2012A">
        <w:rPr>
          <w:i/>
          <w:iCs/>
          <w:lang w:val="en-US" w:eastAsia="vi-VN"/>
        </w:rPr>
        <w:t>Khả năng mở rộng mạnh mẽ:</w:t>
      </w:r>
      <w:r w:rsidR="00CD7358" w:rsidRPr="00CD7358">
        <w:rPr>
          <w:lang w:val="en-US" w:eastAsia="vi-VN"/>
        </w:rPr>
        <w:t xml:space="preserve"> Ngoài việc lập trình phía client, với sự ra đời của Node.js, JavaScript đã mở rộng sang lĩnh vực lập trình phía server, cho phép xây dựng các ứng dụng server-side mạnh mẽ và hiệu quả. Node.js cũng cung cấp một môi trường thực thi JavaScript trên máy chủ</w:t>
      </w:r>
      <w:r w:rsidR="00351133">
        <w:rPr>
          <w:lang w:val="en-US" w:eastAsia="vi-VN"/>
        </w:rPr>
        <w:t xml:space="preserve"> giúp</w:t>
      </w:r>
      <w:r w:rsidR="00CD7358" w:rsidRPr="00CD7358">
        <w:rPr>
          <w:lang w:val="en-US" w:eastAsia="vi-VN"/>
        </w:rPr>
        <w:t xml:space="preserve"> tạo ra các ứng dụng thời gian thực như chat và streaming.</w:t>
      </w:r>
    </w:p>
    <w:p w14:paraId="139AB837" w14:textId="77777777" w:rsidR="00CD7358" w:rsidRPr="00CD7358" w:rsidRDefault="00CD7358" w:rsidP="00CD7358">
      <w:pPr>
        <w:pStyle w:val="BodyText"/>
        <w:ind w:firstLine="397"/>
        <w:rPr>
          <w:lang w:val="en-US" w:eastAsia="vi-VN"/>
        </w:rPr>
      </w:pPr>
      <w:r w:rsidRPr="00CD7358">
        <w:rPr>
          <w:lang w:val="en-US" w:eastAsia="vi-VN"/>
        </w:rPr>
        <w:t>Ưu điểm của JavaScript</w:t>
      </w:r>
    </w:p>
    <w:p w14:paraId="3199DA3E" w14:textId="11864413" w:rsidR="00CD7358" w:rsidRPr="00CD7358" w:rsidRDefault="00F2012A" w:rsidP="00CD7358">
      <w:pPr>
        <w:pStyle w:val="BodyText"/>
        <w:ind w:firstLine="397"/>
        <w:rPr>
          <w:lang w:val="en-US" w:eastAsia="vi-VN"/>
        </w:rPr>
      </w:pPr>
      <w:r w:rsidRPr="00F2012A">
        <w:rPr>
          <w:i/>
          <w:iCs/>
          <w:lang w:val="en-US" w:eastAsia="vi-VN"/>
        </w:rPr>
        <w:t xml:space="preserve">- </w:t>
      </w:r>
      <w:r w:rsidR="00CD7358" w:rsidRPr="00F2012A">
        <w:rPr>
          <w:i/>
          <w:iCs/>
          <w:lang w:val="en-US" w:eastAsia="vi-VN"/>
        </w:rPr>
        <w:t>Tốc độ:</w:t>
      </w:r>
      <w:r w:rsidR="00CD7358" w:rsidRPr="00CD7358">
        <w:rPr>
          <w:lang w:val="en-US" w:eastAsia="vi-VN"/>
        </w:rPr>
        <w:t xml:space="preserve"> Vì JavaScript là ngôn ngữ được thực thi trực tiếp trên trình duyệt mà không cần biên dịch trước</w:t>
      </w:r>
      <w:r w:rsidR="00351133">
        <w:rPr>
          <w:lang w:val="en-US" w:eastAsia="vi-VN"/>
        </w:rPr>
        <w:t xml:space="preserve"> nên</w:t>
      </w:r>
      <w:r w:rsidR="00CD7358" w:rsidRPr="00CD7358">
        <w:rPr>
          <w:lang w:val="en-US" w:eastAsia="vi-VN"/>
        </w:rPr>
        <w:t xml:space="preserve"> nó rất nhanh trong việc thực thi mã và phản hồi lại các hành động của người dùng.</w:t>
      </w:r>
    </w:p>
    <w:p w14:paraId="76564234" w14:textId="2D10FA44" w:rsidR="00CD7358" w:rsidRPr="00CD7358" w:rsidRDefault="00F2012A" w:rsidP="00CD7358">
      <w:pPr>
        <w:pStyle w:val="BodyText"/>
        <w:ind w:firstLine="397"/>
        <w:rPr>
          <w:lang w:val="en-US" w:eastAsia="vi-VN"/>
        </w:rPr>
      </w:pPr>
      <w:r w:rsidRPr="00F2012A">
        <w:rPr>
          <w:i/>
          <w:iCs/>
          <w:lang w:val="en-US" w:eastAsia="vi-VN"/>
        </w:rPr>
        <w:t xml:space="preserve">- </w:t>
      </w:r>
      <w:r w:rsidR="00CD7358" w:rsidRPr="00F2012A">
        <w:rPr>
          <w:i/>
          <w:iCs/>
          <w:lang w:val="en-US" w:eastAsia="vi-VN"/>
        </w:rPr>
        <w:t>Dễ học:</w:t>
      </w:r>
      <w:r w:rsidR="00CD7358" w:rsidRPr="00CD7358">
        <w:rPr>
          <w:lang w:val="en-US" w:eastAsia="vi-VN"/>
        </w:rPr>
        <w:t xml:space="preserve"> Cú pháp của JavaScript tương đối đơn giản và dễ tiếp cận, đặc biệt là đối với những người mới học lập trình.</w:t>
      </w:r>
    </w:p>
    <w:p w14:paraId="6636C23E" w14:textId="4CE5C90F" w:rsidR="00CD7358" w:rsidRPr="00CD7358" w:rsidRDefault="00F2012A" w:rsidP="00CD7358">
      <w:pPr>
        <w:pStyle w:val="BodyText"/>
        <w:ind w:firstLine="397"/>
        <w:rPr>
          <w:lang w:val="en-US" w:eastAsia="vi-VN"/>
        </w:rPr>
      </w:pPr>
      <w:r w:rsidRPr="00F2012A">
        <w:rPr>
          <w:i/>
          <w:iCs/>
          <w:lang w:val="en-US" w:eastAsia="vi-VN"/>
        </w:rPr>
        <w:t xml:space="preserve">- </w:t>
      </w:r>
      <w:r w:rsidR="00CD7358" w:rsidRPr="00F2012A">
        <w:rPr>
          <w:i/>
          <w:iCs/>
          <w:lang w:val="en-US" w:eastAsia="vi-VN"/>
        </w:rPr>
        <w:t>Khả năng tương tác mạnh mẽ:</w:t>
      </w:r>
      <w:r w:rsidR="00CD7358" w:rsidRPr="00CD7358">
        <w:rPr>
          <w:lang w:val="en-US" w:eastAsia="vi-VN"/>
        </w:rPr>
        <w:t xml:space="preserve"> JavaScript dễ dàng tương tác với các ngôn ngữ và công nghệ khác như HTML và CSS để tạo ra các ứng dụng web phức tạp.</w:t>
      </w:r>
    </w:p>
    <w:p w14:paraId="0BB6C79A" w14:textId="072A9886" w:rsidR="00CD7358" w:rsidRDefault="00F2012A" w:rsidP="00CD7358">
      <w:pPr>
        <w:pStyle w:val="BodyText"/>
        <w:ind w:firstLine="397"/>
        <w:rPr>
          <w:lang w:val="en-US" w:eastAsia="vi-VN"/>
        </w:rPr>
      </w:pPr>
      <w:r w:rsidRPr="00F2012A">
        <w:rPr>
          <w:i/>
          <w:iCs/>
          <w:lang w:val="en-US" w:eastAsia="vi-VN"/>
        </w:rPr>
        <w:t xml:space="preserve">- </w:t>
      </w:r>
      <w:r w:rsidR="00CD7358" w:rsidRPr="00F2012A">
        <w:rPr>
          <w:i/>
          <w:iCs/>
          <w:lang w:val="en-US" w:eastAsia="vi-VN"/>
        </w:rPr>
        <w:t>Hệ sinh thái phong phú:</w:t>
      </w:r>
      <w:r w:rsidR="00CD7358" w:rsidRPr="00CD7358">
        <w:rPr>
          <w:lang w:val="en-US" w:eastAsia="vi-VN"/>
        </w:rPr>
        <w:t xml:space="preserve"> JavaScript có một hệ sinh thái phong phú với nhiều thư viện và framework nổi tiếng</w:t>
      </w:r>
      <w:r w:rsidR="00CD7358">
        <w:rPr>
          <w:lang w:eastAsia="vi-VN"/>
        </w:rPr>
        <w:t xml:space="preserve"> như React, Angular, Vue.js</w:t>
      </w:r>
      <w:r w:rsidR="00351133">
        <w:rPr>
          <w:lang w:eastAsia="vi-VN"/>
        </w:rPr>
        <w:t xml:space="preserve"> giúp</w:t>
      </w:r>
      <w:r w:rsidR="00CD7358">
        <w:rPr>
          <w:lang w:eastAsia="vi-VN"/>
        </w:rPr>
        <w:t xml:space="preserve"> đơn giản hóa việc phát triển các ứng dụng lớn.</w:t>
      </w:r>
    </w:p>
    <w:p w14:paraId="061D9831" w14:textId="77777777" w:rsidR="00960F61" w:rsidRPr="00960F61" w:rsidRDefault="00960F61" w:rsidP="00960F61">
      <w:pPr>
        <w:pStyle w:val="BodyText"/>
        <w:ind w:firstLine="397"/>
        <w:rPr>
          <w:lang w:val="en-US" w:eastAsia="vi-VN"/>
        </w:rPr>
      </w:pPr>
      <w:r w:rsidRPr="00960F61">
        <w:rPr>
          <w:lang w:val="en-US" w:eastAsia="vi-VN"/>
        </w:rPr>
        <w:t>Một số thách thức của JavaScript</w:t>
      </w:r>
    </w:p>
    <w:p w14:paraId="38643916" w14:textId="4C708560" w:rsidR="00960F61" w:rsidRPr="00960F61" w:rsidRDefault="00960F61" w:rsidP="00960F61">
      <w:pPr>
        <w:pStyle w:val="BodyText"/>
        <w:ind w:firstLine="397"/>
        <w:rPr>
          <w:lang w:val="en-US" w:eastAsia="vi-VN"/>
        </w:rPr>
      </w:pPr>
      <w:r w:rsidRPr="00960F61">
        <w:rPr>
          <w:i/>
          <w:iCs/>
          <w:lang w:val="en-US" w:eastAsia="vi-VN"/>
        </w:rPr>
        <w:t>- Hiệu năng trong các ứng dụng lớn:</w:t>
      </w:r>
      <w:r w:rsidRPr="00960F61">
        <w:rPr>
          <w:lang w:val="en-US" w:eastAsia="vi-VN"/>
        </w:rPr>
        <w:t xml:space="preserve"> Khi ứng dụng web lớn dần, quản lý mã JavaScript trở nên phức tạp, điều này có thể ảnh hưởng đến hiệu năng nếu không được tối ưu hóa đúng cách.</w:t>
      </w:r>
    </w:p>
    <w:p w14:paraId="055EA48F" w14:textId="6EEC7B9A" w:rsidR="00960F61" w:rsidRDefault="00960F61" w:rsidP="00960F61">
      <w:pPr>
        <w:pStyle w:val="BodyText"/>
        <w:ind w:firstLine="397"/>
        <w:rPr>
          <w:lang w:val="en-US" w:eastAsia="vi-VN"/>
        </w:rPr>
      </w:pPr>
      <w:r w:rsidRPr="00960F61">
        <w:rPr>
          <w:i/>
          <w:iCs/>
          <w:lang w:val="en-US" w:eastAsia="vi-VN"/>
        </w:rPr>
        <w:t>- Tính không đồng bộ:</w:t>
      </w:r>
      <w:r w:rsidRPr="00960F61">
        <w:rPr>
          <w:lang w:val="en-US" w:eastAsia="vi-VN"/>
        </w:rPr>
        <w:t xml:space="preserve"> Mặc dù JavaScript có khả năng xử lý các tác vụ không đồng bộ, việc quản lý các tác vụ này đôi khi có thể phức tạp, đặc biệt là với những người mới làm quen.</w:t>
      </w:r>
    </w:p>
    <w:p w14:paraId="19F9B88B" w14:textId="4CECCC19" w:rsidR="0056477F" w:rsidRDefault="00A90F19" w:rsidP="009A54A2">
      <w:pPr>
        <w:pStyle w:val="BodyText"/>
        <w:ind w:firstLine="397"/>
        <w:rPr>
          <w:lang w:val="en-US" w:eastAsia="vi-VN"/>
        </w:rPr>
      </w:pPr>
      <w:r w:rsidRPr="00A90F19">
        <w:rPr>
          <w:lang w:val="en-US" w:eastAsia="vi-VN"/>
        </w:rPr>
        <w:t xml:space="preserve">Với khả năng lập trình linh hoạt và đa năng, </w:t>
      </w:r>
      <w:r>
        <w:rPr>
          <w:lang w:val="en-US" w:eastAsia="vi-VN"/>
        </w:rPr>
        <w:t>JavaScript</w:t>
      </w:r>
      <w:r w:rsidRPr="00A90F19">
        <w:rPr>
          <w:lang w:val="en-US" w:eastAsia="vi-VN"/>
        </w:rPr>
        <w:t xml:space="preserve"> không chỉ giúp tạo ra các trang web tương tác mà còn mở rộng sang lĩnh vực phát triển di động, desktop</w:t>
      </w:r>
      <w:r w:rsidR="004E585D">
        <w:rPr>
          <w:lang w:val="en-US" w:eastAsia="vi-VN"/>
        </w:rPr>
        <w:t xml:space="preserve"> và</w:t>
      </w:r>
      <w:r w:rsidRPr="00A90F19">
        <w:rPr>
          <w:lang w:val="en-US" w:eastAsia="vi-VN"/>
        </w:rPr>
        <w:t xml:space="preserve"> server. Hệ sinh thái JavaScript không ngừng phát triển</w:t>
      </w:r>
      <w:r w:rsidR="00351133">
        <w:rPr>
          <w:lang w:val="en-US" w:eastAsia="vi-VN"/>
        </w:rPr>
        <w:t xml:space="preserve"> giúp</w:t>
      </w:r>
      <w:r w:rsidRPr="00A90F19">
        <w:rPr>
          <w:lang w:val="en-US" w:eastAsia="vi-VN"/>
        </w:rPr>
        <w:t xml:space="preserve"> các nhà phát triển có thêm nhiều công cụ mạnh mẽ để xây dựng các ứng dụng phức tạp, hiệu quả và mang tính tương tác cao.</w:t>
      </w:r>
    </w:p>
    <w:p w14:paraId="47D992F4" w14:textId="23F97C4E" w:rsidR="008C690B" w:rsidRDefault="008C690B" w:rsidP="008C690B">
      <w:pPr>
        <w:pStyle w:val="Heading3"/>
      </w:pPr>
      <w:bookmarkStart w:id="122" w:name="_Toc187237224"/>
      <w:bookmarkStart w:id="123" w:name="_Toc200746845"/>
      <w:bookmarkStart w:id="124" w:name="_Toc200915116"/>
      <w:r>
        <w:t>Bootstrap Framework</w:t>
      </w:r>
      <w:bookmarkEnd w:id="122"/>
      <w:bookmarkEnd w:id="123"/>
      <w:bookmarkEnd w:id="124"/>
    </w:p>
    <w:p w14:paraId="00E785DE" w14:textId="77777777" w:rsidR="008C690B" w:rsidRPr="00810835" w:rsidRDefault="008C690B" w:rsidP="008C690B">
      <w:pPr>
        <w:pStyle w:val="nd"/>
      </w:pPr>
      <w:r w:rsidRPr="00810835">
        <w:t>Bootstrap là một framework front-end mã nguồn mở được thiết kế bởi Twitter, giúp các nhà phát triển dễ dàng xây dựng giao diện người dùng (UI) cho các trang web và ứng dụng di động. Ra đời năm 2011, Bootstrap nhanh chóng trở thành công cụ không thể thiếu trong cộng đồng lập trình web nhờ khả năng đơn giản hóa quy trình thiết kế và hỗ trợ tương thích tốt trên nhiều nền tảng.</w:t>
      </w:r>
    </w:p>
    <w:p w14:paraId="4D07465A" w14:textId="77777777" w:rsidR="008C690B" w:rsidRPr="00810835" w:rsidRDefault="008C690B" w:rsidP="008C690B">
      <w:pPr>
        <w:pStyle w:val="nd"/>
      </w:pPr>
      <w:r w:rsidRPr="00810835">
        <w:t>Framework này cung cấp một bộ thành phần giao diện như nút, biểu mẫu, thanh điều hướng, bảng, và hệ thống lưới linh hoạt, giúp tạo nên các trang web hiện đại và tối ưu cho mọi kích thước màn hình. Bootstrap sử dụng HTML, CSS và JavaScript để mang lại trải nghiệm người dùng mượt mà và đồng nhất trên nhiều trình duyệt và thiết bị.</w:t>
      </w:r>
    </w:p>
    <w:p w14:paraId="2B22C716" w14:textId="77777777" w:rsidR="008C690B" w:rsidRDefault="008C690B" w:rsidP="008C690B">
      <w:pPr>
        <w:pStyle w:val="nd"/>
      </w:pPr>
      <w:r w:rsidRPr="00810835">
        <w:t>Điểm nổi bật của Bootstrap là khả năng tùy chỉnh mạnh mẽ, cho phép nhà phát triển điều chỉnh các thành phần để phù hợp với yêu cầu thiết kế cụ thể của dự án. Nhờ vào tính đơn giản, hiệu quả và linh hoạt, Bootstrap trở thành lựa chọn ưa thích không chỉ cho người mới học mà còn cho các lập trình viên chuyên nghiệp trong việc xây dựng giao diện nhanh chóng và hiệu quả.</w:t>
      </w:r>
    </w:p>
    <w:p w14:paraId="703C5481" w14:textId="77777777" w:rsidR="008C690B" w:rsidRPr="008C690B" w:rsidRDefault="008C690B" w:rsidP="008C690B">
      <w:pPr>
        <w:pStyle w:val="nd"/>
        <w:rPr>
          <w:b/>
          <w:bCs/>
        </w:rPr>
      </w:pPr>
      <w:bookmarkStart w:id="125" w:name="_Toc187237225"/>
      <w:r w:rsidRPr="008C690B">
        <w:rPr>
          <w:b/>
          <w:bCs/>
        </w:rPr>
        <w:t>Cài đặt Bootstrap</w:t>
      </w:r>
      <w:bookmarkEnd w:id="125"/>
    </w:p>
    <w:p w14:paraId="5582DDEF" w14:textId="77777777" w:rsidR="008C690B" w:rsidRDefault="008C690B" w:rsidP="008C690B">
      <w:pPr>
        <w:pStyle w:val="nd"/>
      </w:pPr>
      <w:r>
        <w:t>Bootstrap có thể được cài đặt theo hai cách:</w:t>
      </w:r>
    </w:p>
    <w:p w14:paraId="18890A72" w14:textId="77777777" w:rsidR="008C690B" w:rsidRDefault="008C690B" w:rsidP="008C690B">
      <w:pPr>
        <w:pStyle w:val="nd"/>
      </w:pPr>
      <w:r>
        <w:t>Tải xuống thư viện: Bootstrap có thể được tải xuống dưới dạng thư viện CSS và JavaScript</w:t>
      </w:r>
      <w:r>
        <w:rPr>
          <w:lang w:val="en-US"/>
        </w:rPr>
        <w:t xml:space="preserve"> tại </w:t>
      </w:r>
      <w:r w:rsidRPr="0096680E">
        <w:rPr>
          <w:lang w:val="en-US"/>
        </w:rPr>
        <w:t>https://getbootstrap.com/docs/5.0/getting-started/download/</w:t>
      </w:r>
      <w:r>
        <w:t>.</w:t>
      </w:r>
    </w:p>
    <w:p w14:paraId="5C626B1D" w14:textId="77777777" w:rsidR="008C690B" w:rsidRDefault="008C690B" w:rsidP="008C690B">
      <w:pPr>
        <w:pStyle w:val="nd"/>
        <w:rPr>
          <w:lang w:val="en-US"/>
        </w:rPr>
      </w:pPr>
      <w:r>
        <w:t>Sử dụng CDN: Bootstrap có thể được sử dụng thông qua CDN (Content Delivery Network).</w:t>
      </w:r>
    </w:p>
    <w:p w14:paraId="46B41E1D" w14:textId="77777777" w:rsidR="008C690B" w:rsidRPr="0096680E" w:rsidRDefault="008C690B" w:rsidP="008C690B">
      <w:pPr>
        <w:pStyle w:val="Code"/>
      </w:pPr>
      <w:r w:rsidRPr="0096680E">
        <w:t>&lt;link href="https://cdn.jsdelivr.net/npm/bootstrap@5.0.2/dist/css/bootstrap.min.css" rel="stylesheet" integrity="sha384-EVSTQN3/azprG1Anm3QDgpJLIm9Nao0Yz1ztcQTwFspd3yD65VohhpuuCOmLASjC" crossorigin="anonymous"&gt;</w:t>
      </w:r>
    </w:p>
    <w:p w14:paraId="06F40B91" w14:textId="77777777" w:rsidR="008C690B" w:rsidRPr="0096680E" w:rsidRDefault="008C690B" w:rsidP="008C690B">
      <w:pPr>
        <w:pStyle w:val="Code"/>
        <w:rPr>
          <w:lang w:val="en-US"/>
        </w:rPr>
      </w:pPr>
      <w:r w:rsidRPr="0096680E">
        <w:t>&lt;script src="https://cdn.jsdelivr.net/npm/bootstrap@5.0.2/dist/js/bootstrap.bundle.min.js" integrity="sha384-MrcW6ZMFYlzcLA8Nl+NtUVF0sA7MsXsP1UyJoMp4YLEuNSfAP+JcXn/tWtIaxVXM" crossorigin="anonymous"&gt;&lt;/script&gt;</w:t>
      </w:r>
    </w:p>
    <w:p w14:paraId="5B6C62A9" w14:textId="77777777" w:rsidR="008C690B" w:rsidRPr="008C690B" w:rsidRDefault="008C690B" w:rsidP="008C690B">
      <w:pPr>
        <w:pStyle w:val="nd"/>
        <w:rPr>
          <w:b/>
          <w:bCs/>
        </w:rPr>
      </w:pPr>
      <w:bookmarkStart w:id="126" w:name="_Toc187237226"/>
      <w:r w:rsidRPr="008C690B">
        <w:rPr>
          <w:b/>
          <w:bCs/>
        </w:rPr>
        <w:t>Các thành phần chính của Bootsrap</w:t>
      </w:r>
      <w:bookmarkEnd w:id="126"/>
    </w:p>
    <w:p w14:paraId="0F2322CE" w14:textId="3FE81AAC" w:rsidR="008C690B" w:rsidRPr="00810835" w:rsidRDefault="008C690B" w:rsidP="008C690B">
      <w:pPr>
        <w:pStyle w:val="nd"/>
      </w:pPr>
      <w:r w:rsidRPr="008C690B">
        <w:t>Định dạng văn bản – Typography</w:t>
      </w:r>
      <w:r>
        <w:rPr>
          <w:lang w:val="en-US"/>
        </w:rPr>
        <w:t xml:space="preserve">: </w:t>
      </w:r>
      <w:r w:rsidRPr="00810835">
        <w:t>Bootstrap cung cấp các lớp CSS để định dạng văn bản trên trang web.</w:t>
      </w:r>
    </w:p>
    <w:p w14:paraId="207B0F36" w14:textId="4643A818" w:rsidR="008C690B" w:rsidRPr="00810835" w:rsidRDefault="008C690B" w:rsidP="008C690B">
      <w:pPr>
        <w:pStyle w:val="nd"/>
      </w:pPr>
      <w:r w:rsidRPr="008C690B">
        <w:t>Thiết kế biểu mẫu – Form</w:t>
      </w:r>
      <w:r>
        <w:rPr>
          <w:lang w:val="en-US"/>
        </w:rPr>
        <w:t xml:space="preserve">: </w:t>
      </w:r>
      <w:r w:rsidRPr="00810835">
        <w:t>Bootstrap cung cấp các lớp CSS để tạo các biểu mẫu web dễ sử dụng.</w:t>
      </w:r>
      <w:r>
        <w:rPr>
          <w:lang w:val="en-US"/>
        </w:rPr>
        <w:t xml:space="preserve"> </w:t>
      </w:r>
      <w:r w:rsidRPr="00810835">
        <w:t>Buttons: Bootstrap cung cấp các lớp CSS để tạo các nút bấm web hấp dẫn.</w:t>
      </w:r>
    </w:p>
    <w:p w14:paraId="2C034B6F" w14:textId="77777777" w:rsidR="008C690B" w:rsidRPr="00810835" w:rsidRDefault="008C690B" w:rsidP="008C690B">
      <w:pPr>
        <w:pStyle w:val="nd"/>
      </w:pPr>
      <w:r w:rsidRPr="00810835">
        <w:t>Cú pháp:</w:t>
      </w:r>
    </w:p>
    <w:p w14:paraId="15719960" w14:textId="77777777" w:rsidR="008C690B" w:rsidRPr="00286696" w:rsidRDefault="008C690B" w:rsidP="008C690B">
      <w:pPr>
        <w:pStyle w:val="Code"/>
        <w:rPr>
          <w:lang w:val="en-US"/>
        </w:rPr>
      </w:pPr>
      <w:r w:rsidRPr="00810835">
        <w:t>&lt;button type=”button”&gt; Ấn &lt;/button&gt;</w:t>
      </w:r>
    </w:p>
    <w:p w14:paraId="4215A641" w14:textId="77777777" w:rsidR="008C690B" w:rsidRPr="00810835" w:rsidRDefault="008C690B" w:rsidP="008C690B">
      <w:pPr>
        <w:pStyle w:val="nd"/>
      </w:pPr>
      <w:r w:rsidRPr="00810835">
        <w:t xml:space="preserve">Ví dụ: tạo 1 button để đăng nhập với class </w:t>
      </w:r>
      <w:r w:rsidRPr="00810835">
        <w:rPr>
          <w:b/>
          <w:bCs/>
        </w:rPr>
        <w:t>.buttton</w:t>
      </w:r>
    </w:p>
    <w:p w14:paraId="5397F629" w14:textId="77777777" w:rsidR="008C690B" w:rsidRPr="00810835" w:rsidRDefault="008C690B" w:rsidP="008C690B">
      <w:pPr>
        <w:pStyle w:val="nd"/>
      </w:pPr>
      <w:r w:rsidRPr="00810835">
        <w:t xml:space="preserve">Sử dụng class </w:t>
      </w:r>
      <w:r w:rsidRPr="00810835">
        <w:rPr>
          <w:b/>
          <w:bCs/>
        </w:rPr>
        <w:t>.btn-lg</w:t>
      </w:r>
      <w:r w:rsidRPr="00810835">
        <w:t xml:space="preserve"> cho các nút lớn hoặc </w:t>
      </w:r>
      <w:r w:rsidRPr="00810835">
        <w:rPr>
          <w:b/>
          <w:bCs/>
        </w:rPr>
        <w:t>.btn-sm</w:t>
      </w:r>
      <w:r w:rsidRPr="00810835">
        <w:t xml:space="preserve"> cho các nút nhỏ</w:t>
      </w:r>
    </w:p>
    <w:p w14:paraId="07CB67FA" w14:textId="77777777" w:rsidR="008C690B" w:rsidRPr="00810835" w:rsidRDefault="008C690B" w:rsidP="008C690B">
      <w:pPr>
        <w:pStyle w:val="nd"/>
      </w:pPr>
      <w:r w:rsidRPr="00810835">
        <w:t xml:space="preserve">class </w:t>
      </w:r>
      <w:r w:rsidRPr="00810835">
        <w:rPr>
          <w:b/>
          <w:bCs/>
        </w:rPr>
        <w:t xml:space="preserve">.btn-primary </w:t>
      </w:r>
      <w:r w:rsidRPr="00810835">
        <w:t>là lớp màu sắc của nút, trong trường hợp này là màu chủ đạo (primary color), thường là màu xanh dương.</w:t>
      </w:r>
    </w:p>
    <w:p w14:paraId="21609692" w14:textId="77777777" w:rsidR="008C690B" w:rsidRPr="00810835" w:rsidRDefault="008C690B" w:rsidP="008C690B">
      <w:pPr>
        <w:pStyle w:val="nd"/>
      </w:pPr>
      <w:r w:rsidRPr="00810835">
        <w:t xml:space="preserve">Có thể thay thế class </w:t>
      </w:r>
      <w:r w:rsidRPr="00810835">
        <w:rPr>
          <w:b/>
          <w:bCs/>
        </w:rPr>
        <w:t>.primary</w:t>
      </w:r>
      <w:r w:rsidRPr="00810835">
        <w:t xml:space="preserve"> bằng các giá trị màu sắc khác như </w:t>
      </w:r>
      <w:r w:rsidRPr="00810835">
        <w:rPr>
          <w:b/>
          <w:bCs/>
        </w:rPr>
        <w:t>.success</w:t>
      </w:r>
      <w:r w:rsidRPr="00810835">
        <w:t xml:space="preserve">, </w:t>
      </w:r>
      <w:r w:rsidRPr="00810835">
        <w:rPr>
          <w:b/>
          <w:bCs/>
        </w:rPr>
        <w:t>.danger</w:t>
      </w:r>
      <w:r w:rsidRPr="00810835">
        <w:t xml:space="preserve">, </w:t>
      </w:r>
      <w:r w:rsidRPr="00810835">
        <w:rPr>
          <w:b/>
          <w:bCs/>
        </w:rPr>
        <w:t>.warning</w:t>
      </w:r>
      <w:r w:rsidRPr="00810835">
        <w:t xml:space="preserve">, </w:t>
      </w:r>
      <w:r w:rsidRPr="00810835">
        <w:rPr>
          <w:b/>
          <w:bCs/>
        </w:rPr>
        <w:t>.info</w:t>
      </w:r>
      <w:r w:rsidRPr="00810835">
        <w:t xml:space="preserve"> để đặt màu sắc khác cho nút.</w:t>
      </w:r>
    </w:p>
    <w:p w14:paraId="4768D988" w14:textId="5211ED02" w:rsidR="008C690B" w:rsidRPr="00A40672" w:rsidRDefault="008C690B" w:rsidP="00A40672">
      <w:pPr>
        <w:pStyle w:val="Code"/>
        <w:rPr>
          <w:lang w:val="en-US"/>
        </w:rPr>
      </w:pPr>
      <w:r w:rsidRPr="00E74987">
        <w:t>&lt;button type="button" class="btn btn-primary"&gt;</w:t>
      </w:r>
      <w:r>
        <w:t>Đăng Nhập</w:t>
      </w:r>
      <w:r w:rsidRPr="00E74987">
        <w:t>&lt;/button&gt;</w:t>
      </w:r>
    </w:p>
    <w:p w14:paraId="1C6E1305" w14:textId="77777777" w:rsidR="008C690B" w:rsidRPr="00040C39" w:rsidRDefault="008C690B" w:rsidP="008C690B">
      <w:pPr>
        <w:pStyle w:val="nd"/>
      </w:pPr>
      <w:r w:rsidRPr="00040C39">
        <w:t>Tables: Bootstrap cung cấp các lớp CSS để tạo các bảng web dễ đọc.</w:t>
      </w:r>
    </w:p>
    <w:p w14:paraId="45DC6DC6" w14:textId="77777777" w:rsidR="008C690B" w:rsidRPr="00040C39" w:rsidRDefault="008C690B" w:rsidP="008C690B">
      <w:pPr>
        <w:pStyle w:val="nd"/>
      </w:pPr>
      <w:r w:rsidRPr="00040C39">
        <w:t>Cú pháp:</w:t>
      </w:r>
    </w:p>
    <w:p w14:paraId="346C1F4B" w14:textId="77777777" w:rsidR="008C690B" w:rsidRPr="00040C39" w:rsidRDefault="008C690B" w:rsidP="008C690B">
      <w:pPr>
        <w:pStyle w:val="Code"/>
      </w:pPr>
      <w:r w:rsidRPr="00040C39">
        <w:t>&lt;table class="table"&gt; &lt;/table&gt;</w:t>
      </w:r>
    </w:p>
    <w:p w14:paraId="32F95C56" w14:textId="77777777" w:rsidR="008C690B" w:rsidRPr="0096680E" w:rsidRDefault="008C690B" w:rsidP="008C690B">
      <w:pPr>
        <w:pStyle w:val="nd"/>
        <w:rPr>
          <w:b/>
          <w:bCs/>
          <w:lang w:val="en-US"/>
        </w:rPr>
      </w:pPr>
      <w:r>
        <w:t xml:space="preserve">Ví dụ: Tạo table sinh viên sử dụng class </w:t>
      </w:r>
      <w:r w:rsidRPr="00EB314D">
        <w:rPr>
          <w:b/>
          <w:bCs/>
        </w:rPr>
        <w:t>.table</w:t>
      </w:r>
    </w:p>
    <w:p w14:paraId="23580BC9" w14:textId="77777777" w:rsidR="008C690B" w:rsidRPr="00286696" w:rsidRDefault="008C690B" w:rsidP="008C690B">
      <w:pPr>
        <w:pStyle w:val="Code"/>
      </w:pPr>
      <w:r w:rsidRPr="00286696">
        <w:t>&lt;div&gt;</w:t>
      </w:r>
    </w:p>
    <w:p w14:paraId="03C8EEDF" w14:textId="77777777" w:rsidR="008C690B" w:rsidRPr="00286696" w:rsidRDefault="008C690B" w:rsidP="008C690B">
      <w:pPr>
        <w:pStyle w:val="Code"/>
      </w:pPr>
      <w:r w:rsidRPr="00286696">
        <w:t xml:space="preserve">    &lt;h2&gt;Student Table&lt;/h2&gt;</w:t>
      </w:r>
    </w:p>
    <w:p w14:paraId="4E80941D" w14:textId="77777777" w:rsidR="008C690B" w:rsidRPr="00286696" w:rsidRDefault="008C690B" w:rsidP="008C690B">
      <w:pPr>
        <w:pStyle w:val="Code"/>
      </w:pPr>
      <w:r w:rsidRPr="00286696">
        <w:t xml:space="preserve">    &lt;table class="table"&gt;</w:t>
      </w:r>
    </w:p>
    <w:p w14:paraId="35BEF1BB" w14:textId="77777777" w:rsidR="008C690B" w:rsidRPr="00286696" w:rsidRDefault="008C690B" w:rsidP="008C690B">
      <w:pPr>
        <w:pStyle w:val="Code"/>
      </w:pPr>
      <w:r w:rsidRPr="00286696">
        <w:t xml:space="preserve">        &lt;thead&gt;</w:t>
      </w:r>
    </w:p>
    <w:p w14:paraId="794C5A90" w14:textId="77777777" w:rsidR="008C690B" w:rsidRPr="00286696" w:rsidRDefault="008C690B" w:rsidP="008C690B">
      <w:pPr>
        <w:pStyle w:val="Code"/>
      </w:pPr>
      <w:r w:rsidRPr="00286696">
        <w:t xml:space="preserve">            &lt;tr&gt;</w:t>
      </w:r>
    </w:p>
    <w:p w14:paraId="013B3908" w14:textId="77777777" w:rsidR="008C690B" w:rsidRPr="00286696" w:rsidRDefault="008C690B" w:rsidP="008C690B">
      <w:pPr>
        <w:pStyle w:val="Code"/>
      </w:pPr>
      <w:r w:rsidRPr="00286696">
        <w:t xml:space="preserve">                &lt;th scope="col"&gt;#&lt;/th&gt;</w:t>
      </w:r>
    </w:p>
    <w:p w14:paraId="58079EFA" w14:textId="77777777" w:rsidR="008C690B" w:rsidRPr="00286696" w:rsidRDefault="008C690B" w:rsidP="008C690B">
      <w:pPr>
        <w:pStyle w:val="Code"/>
      </w:pPr>
      <w:r w:rsidRPr="00286696">
        <w:t xml:space="preserve">                &lt;th scope="col"&gt;Student ID&lt;/th&gt;</w:t>
      </w:r>
    </w:p>
    <w:p w14:paraId="376ACA11" w14:textId="77777777" w:rsidR="008C690B" w:rsidRPr="00286696" w:rsidRDefault="008C690B" w:rsidP="008C690B">
      <w:pPr>
        <w:pStyle w:val="Code"/>
      </w:pPr>
      <w:r w:rsidRPr="00286696">
        <w:t xml:space="preserve">                &lt;th scope="col"&gt;Name&lt;/th&gt;</w:t>
      </w:r>
    </w:p>
    <w:p w14:paraId="16D6CD0A" w14:textId="77777777" w:rsidR="008C690B" w:rsidRPr="00286696" w:rsidRDefault="008C690B" w:rsidP="008C690B">
      <w:pPr>
        <w:pStyle w:val="Code"/>
        <w:rPr>
          <w:lang w:val="en-US"/>
        </w:rPr>
      </w:pPr>
      <w:r w:rsidRPr="00286696">
        <w:t xml:space="preserve">                &lt;th scope="col"&gt;Age&lt;/th&gt;</w:t>
      </w:r>
    </w:p>
    <w:p w14:paraId="4984AA76" w14:textId="77777777" w:rsidR="008C690B" w:rsidRPr="00286696" w:rsidRDefault="008C690B" w:rsidP="008C690B">
      <w:pPr>
        <w:pStyle w:val="Code"/>
      </w:pPr>
      <w:r w:rsidRPr="00286696">
        <w:t xml:space="preserve">            &lt;/tr&gt;</w:t>
      </w:r>
    </w:p>
    <w:p w14:paraId="018C42B1" w14:textId="77777777" w:rsidR="008C690B" w:rsidRPr="00286696" w:rsidRDefault="008C690B" w:rsidP="008C690B">
      <w:pPr>
        <w:pStyle w:val="Code"/>
      </w:pPr>
      <w:r w:rsidRPr="00286696">
        <w:t xml:space="preserve">        &lt;/thead&gt;</w:t>
      </w:r>
    </w:p>
    <w:p w14:paraId="7CE74143" w14:textId="77777777" w:rsidR="008C690B" w:rsidRPr="00286696" w:rsidRDefault="008C690B" w:rsidP="008C690B">
      <w:pPr>
        <w:pStyle w:val="Code"/>
      </w:pPr>
      <w:r w:rsidRPr="00286696">
        <w:t xml:space="preserve">        &lt;tbody&gt;</w:t>
      </w:r>
    </w:p>
    <w:p w14:paraId="4EBF93B0" w14:textId="77777777" w:rsidR="008C690B" w:rsidRPr="00286696" w:rsidRDefault="008C690B" w:rsidP="008C690B">
      <w:pPr>
        <w:pStyle w:val="Code"/>
      </w:pPr>
      <w:r w:rsidRPr="00286696">
        <w:t xml:space="preserve">            &lt;tr&gt;</w:t>
      </w:r>
    </w:p>
    <w:p w14:paraId="26919EFB" w14:textId="77777777" w:rsidR="008C690B" w:rsidRPr="00286696" w:rsidRDefault="008C690B" w:rsidP="008C690B">
      <w:pPr>
        <w:pStyle w:val="Code"/>
      </w:pPr>
      <w:r w:rsidRPr="00286696">
        <w:t xml:space="preserve">                &lt;th scope="row"&gt;1&lt;/th&gt;</w:t>
      </w:r>
    </w:p>
    <w:p w14:paraId="3B8CC712" w14:textId="77777777" w:rsidR="008C690B" w:rsidRPr="00286696" w:rsidRDefault="008C690B" w:rsidP="008C690B">
      <w:pPr>
        <w:pStyle w:val="Code"/>
      </w:pPr>
      <w:r w:rsidRPr="00286696">
        <w:t xml:space="preserve">                &lt;td&gt;101&lt;/td&gt;</w:t>
      </w:r>
    </w:p>
    <w:p w14:paraId="22BDC6BF" w14:textId="77777777" w:rsidR="008C690B" w:rsidRPr="00286696" w:rsidRDefault="008C690B" w:rsidP="008C690B">
      <w:pPr>
        <w:pStyle w:val="Code"/>
      </w:pPr>
      <w:r w:rsidRPr="00286696">
        <w:t xml:space="preserve">                &lt;td&gt;John Doe&lt;/td&gt;</w:t>
      </w:r>
    </w:p>
    <w:p w14:paraId="657E529E" w14:textId="77777777" w:rsidR="008C690B" w:rsidRPr="00286696" w:rsidRDefault="008C690B" w:rsidP="008C690B">
      <w:pPr>
        <w:pStyle w:val="Code"/>
      </w:pPr>
      <w:r w:rsidRPr="00286696">
        <w:t xml:space="preserve">                &lt;td&gt;20&lt;/td&gt;</w:t>
      </w:r>
    </w:p>
    <w:p w14:paraId="3A34714F" w14:textId="77777777" w:rsidR="008C690B" w:rsidRPr="00286696" w:rsidRDefault="008C690B" w:rsidP="008C690B">
      <w:pPr>
        <w:pStyle w:val="Code"/>
      </w:pPr>
      <w:r w:rsidRPr="00286696">
        <w:t xml:space="preserve">            &lt;/tr&gt;</w:t>
      </w:r>
    </w:p>
    <w:p w14:paraId="08EBAB7C" w14:textId="77777777" w:rsidR="008C690B" w:rsidRPr="00286696" w:rsidRDefault="008C690B" w:rsidP="008C690B">
      <w:pPr>
        <w:pStyle w:val="Code"/>
      </w:pPr>
      <w:r w:rsidRPr="00286696">
        <w:t xml:space="preserve">            &lt;tr&gt;</w:t>
      </w:r>
    </w:p>
    <w:p w14:paraId="541E67F9" w14:textId="77777777" w:rsidR="008C690B" w:rsidRPr="00286696" w:rsidRDefault="008C690B" w:rsidP="008C690B">
      <w:pPr>
        <w:pStyle w:val="Code"/>
      </w:pPr>
      <w:r w:rsidRPr="00286696">
        <w:t xml:space="preserve">                &lt;th scope="row"&gt;2&lt;/th&gt;</w:t>
      </w:r>
    </w:p>
    <w:p w14:paraId="2D879094" w14:textId="77777777" w:rsidR="008C690B" w:rsidRPr="00286696" w:rsidRDefault="008C690B" w:rsidP="008C690B">
      <w:pPr>
        <w:pStyle w:val="Code"/>
      </w:pPr>
      <w:r w:rsidRPr="00286696">
        <w:t xml:space="preserve">                &lt;td&gt;102&lt;/td&gt;</w:t>
      </w:r>
    </w:p>
    <w:p w14:paraId="44C23E6E" w14:textId="77777777" w:rsidR="008C690B" w:rsidRPr="00286696" w:rsidRDefault="008C690B" w:rsidP="008C690B">
      <w:pPr>
        <w:pStyle w:val="Code"/>
      </w:pPr>
      <w:r w:rsidRPr="00286696">
        <w:t xml:space="preserve">                &lt;td&gt;Jane Smith&lt;/td&gt;</w:t>
      </w:r>
    </w:p>
    <w:p w14:paraId="6AE1D26E" w14:textId="77777777" w:rsidR="008C690B" w:rsidRPr="00286696" w:rsidRDefault="008C690B" w:rsidP="008C690B">
      <w:pPr>
        <w:pStyle w:val="Code"/>
      </w:pPr>
      <w:r w:rsidRPr="00286696">
        <w:t xml:space="preserve">                &lt;td&gt;22&lt;/td&gt;</w:t>
      </w:r>
    </w:p>
    <w:p w14:paraId="7452C94F" w14:textId="77777777" w:rsidR="008C690B" w:rsidRPr="00286696" w:rsidRDefault="008C690B" w:rsidP="008C690B">
      <w:pPr>
        <w:pStyle w:val="Code"/>
      </w:pPr>
      <w:r w:rsidRPr="00286696">
        <w:t xml:space="preserve">            &lt;/tr&gt;</w:t>
      </w:r>
    </w:p>
    <w:p w14:paraId="2701C593" w14:textId="77777777" w:rsidR="008C690B" w:rsidRPr="00286696" w:rsidRDefault="008C690B" w:rsidP="008C690B">
      <w:pPr>
        <w:pStyle w:val="Code"/>
      </w:pPr>
      <w:r w:rsidRPr="00286696">
        <w:t xml:space="preserve">        &lt;/tbody&gt;</w:t>
      </w:r>
    </w:p>
    <w:p w14:paraId="0A056535" w14:textId="77777777" w:rsidR="008C690B" w:rsidRPr="00286696" w:rsidRDefault="008C690B" w:rsidP="008C690B">
      <w:pPr>
        <w:pStyle w:val="Code"/>
      </w:pPr>
      <w:r w:rsidRPr="00286696">
        <w:t xml:space="preserve">    &lt;/table&gt;</w:t>
      </w:r>
    </w:p>
    <w:p w14:paraId="1CC46388" w14:textId="6F19B147" w:rsidR="008C690B" w:rsidRPr="00A40672" w:rsidRDefault="008C690B" w:rsidP="00A40672">
      <w:pPr>
        <w:pStyle w:val="Code"/>
        <w:rPr>
          <w:lang w:val="en-US"/>
        </w:rPr>
      </w:pPr>
      <w:r w:rsidRPr="00286696">
        <w:t>&lt;/div&gt;</w:t>
      </w:r>
    </w:p>
    <w:p w14:paraId="352B231C" w14:textId="77777777" w:rsidR="008C690B" w:rsidRDefault="008C690B" w:rsidP="008C690B">
      <w:pPr>
        <w:pStyle w:val="nd"/>
      </w:pPr>
      <w:r>
        <w:t>Navigationbar: Bootstrap cung cấp các lớp CSS để tạo các thanh điều hướng web hiệu quả.</w:t>
      </w:r>
    </w:p>
    <w:p w14:paraId="52EEC6AE" w14:textId="77777777" w:rsidR="008C690B" w:rsidRDefault="008C690B" w:rsidP="008C690B">
      <w:pPr>
        <w:pStyle w:val="nd"/>
      </w:pPr>
      <w:r>
        <w:t>Cú pháp</w:t>
      </w:r>
    </w:p>
    <w:p w14:paraId="2D48F56D" w14:textId="77777777" w:rsidR="008C690B" w:rsidRDefault="008C690B" w:rsidP="008C690B">
      <w:pPr>
        <w:pStyle w:val="Code"/>
      </w:pPr>
      <w:r>
        <w:t xml:space="preserve">&lt;nav </w:t>
      </w:r>
      <w:r w:rsidRPr="00EE2C46">
        <w:t>class="navbar-nav"</w:t>
      </w:r>
      <w:r>
        <w:t>&gt; &lt;/nav&gt;</w:t>
      </w:r>
    </w:p>
    <w:p w14:paraId="62FC25DF" w14:textId="77777777" w:rsidR="008C690B" w:rsidRPr="00EB314D" w:rsidRDefault="008C690B" w:rsidP="008C690B">
      <w:pPr>
        <w:pStyle w:val="nd"/>
        <w:rPr>
          <w:b/>
          <w:bCs/>
        </w:rPr>
      </w:pPr>
      <w:r>
        <w:t xml:space="preserve">Ví dụ: tạo một navigationbar cho trang quản lý sản phẩm với class </w:t>
      </w:r>
      <w:r>
        <w:rPr>
          <w:b/>
          <w:bCs/>
        </w:rPr>
        <w:t>.navbar</w:t>
      </w:r>
    </w:p>
    <w:p w14:paraId="7E45BC97" w14:textId="77777777" w:rsidR="008C690B" w:rsidRDefault="008C690B" w:rsidP="008C690B">
      <w:pPr>
        <w:pStyle w:val="Code"/>
      </w:pPr>
      <w:r>
        <w:t>&lt;nav class="navbar navbar-expand-sm bg-dark navbar-dark"&gt;</w:t>
      </w:r>
    </w:p>
    <w:p w14:paraId="5460F23A" w14:textId="77777777" w:rsidR="008C690B" w:rsidRDefault="008C690B" w:rsidP="008C690B">
      <w:pPr>
        <w:pStyle w:val="Code"/>
      </w:pPr>
      <w:r>
        <w:t xml:space="preserve">    &lt;ul class="navbar-nav"&gt;</w:t>
      </w:r>
    </w:p>
    <w:p w14:paraId="26398133" w14:textId="77777777" w:rsidR="008C690B" w:rsidRDefault="008C690B" w:rsidP="008C690B">
      <w:pPr>
        <w:pStyle w:val="Code"/>
      </w:pPr>
      <w:r>
        <w:t xml:space="preserve">      &lt;li class="nav-item active"&gt;</w:t>
      </w:r>
    </w:p>
    <w:p w14:paraId="071E4B1C" w14:textId="77777777" w:rsidR="008C690B" w:rsidRDefault="008C690B" w:rsidP="008C690B">
      <w:pPr>
        <w:pStyle w:val="Code"/>
      </w:pPr>
      <w:r>
        <w:t xml:space="preserve">        &lt;a class="nav-link" href="#"&gt;Trang chủ&lt;/a&gt;</w:t>
      </w:r>
    </w:p>
    <w:p w14:paraId="303432E3" w14:textId="77777777" w:rsidR="008C690B" w:rsidRDefault="008C690B" w:rsidP="008C690B">
      <w:pPr>
        <w:pStyle w:val="Code"/>
      </w:pPr>
      <w:r>
        <w:t xml:space="preserve">      &lt;/li&gt;</w:t>
      </w:r>
    </w:p>
    <w:p w14:paraId="5D90ED67" w14:textId="77777777" w:rsidR="008C690B" w:rsidRDefault="008C690B" w:rsidP="008C690B">
      <w:pPr>
        <w:pStyle w:val="Code"/>
      </w:pPr>
      <w:r>
        <w:t xml:space="preserve">      &lt;li class="nav-item"&gt;</w:t>
      </w:r>
    </w:p>
    <w:p w14:paraId="1BF07870" w14:textId="77777777" w:rsidR="008C690B" w:rsidRDefault="008C690B" w:rsidP="008C690B">
      <w:pPr>
        <w:pStyle w:val="Code"/>
      </w:pPr>
      <w:r>
        <w:t xml:space="preserve">        &lt;a class="nav-link" href="#"&gt;</w:t>
      </w:r>
      <w:r w:rsidRPr="009857CD">
        <w:t>Thể loại</w:t>
      </w:r>
      <w:r>
        <w:t>&lt;/a&gt;</w:t>
      </w:r>
    </w:p>
    <w:p w14:paraId="7349295D" w14:textId="77777777" w:rsidR="008C690B" w:rsidRDefault="008C690B" w:rsidP="008C690B">
      <w:pPr>
        <w:pStyle w:val="Code"/>
      </w:pPr>
      <w:r>
        <w:t xml:space="preserve">      &lt;/li&gt;</w:t>
      </w:r>
    </w:p>
    <w:p w14:paraId="58C4DC54" w14:textId="77777777" w:rsidR="008C690B" w:rsidRDefault="008C690B" w:rsidP="008C690B">
      <w:pPr>
        <w:pStyle w:val="Code"/>
      </w:pPr>
      <w:r>
        <w:t xml:space="preserve">      &lt;li class="nav-item"&gt;</w:t>
      </w:r>
    </w:p>
    <w:p w14:paraId="134572FC" w14:textId="77777777" w:rsidR="008C690B" w:rsidRDefault="008C690B" w:rsidP="008C690B">
      <w:pPr>
        <w:pStyle w:val="Code"/>
      </w:pPr>
      <w:r>
        <w:t xml:space="preserve">        &lt;a class="nav-link" href="#"&gt;liên hệ&lt;/a&gt;</w:t>
      </w:r>
    </w:p>
    <w:p w14:paraId="6A58F9AC" w14:textId="77777777" w:rsidR="008C690B" w:rsidRDefault="008C690B" w:rsidP="008C690B">
      <w:pPr>
        <w:pStyle w:val="Code"/>
      </w:pPr>
      <w:r>
        <w:t xml:space="preserve">      &lt;/li&gt;</w:t>
      </w:r>
    </w:p>
    <w:p w14:paraId="726F2A4D" w14:textId="77777777" w:rsidR="008C690B" w:rsidRDefault="008C690B" w:rsidP="008C690B">
      <w:pPr>
        <w:pStyle w:val="Code"/>
      </w:pPr>
      <w:r>
        <w:t xml:space="preserve">    &lt;/ul&gt;</w:t>
      </w:r>
    </w:p>
    <w:p w14:paraId="6DE7F6BC" w14:textId="3F9F7A08" w:rsidR="008C690B" w:rsidRPr="00A40672" w:rsidRDefault="008C690B" w:rsidP="00A40672">
      <w:pPr>
        <w:pStyle w:val="Code"/>
        <w:rPr>
          <w:lang w:val="en-US"/>
        </w:rPr>
      </w:pPr>
      <w:r>
        <w:t xml:space="preserve"> &lt;/nav&gt;</w:t>
      </w:r>
    </w:p>
    <w:p w14:paraId="76F17F8E" w14:textId="77777777" w:rsidR="008C690B" w:rsidRPr="008C690B" w:rsidRDefault="008C690B" w:rsidP="008C690B">
      <w:pPr>
        <w:pStyle w:val="nd"/>
        <w:rPr>
          <w:b/>
          <w:bCs/>
        </w:rPr>
      </w:pPr>
      <w:bookmarkStart w:id="127" w:name="_Toc152859307"/>
      <w:bookmarkStart w:id="128" w:name="_Toc153656446"/>
      <w:bookmarkStart w:id="129" w:name="_Toc154620471"/>
      <w:bookmarkStart w:id="130" w:name="_Toc155431765"/>
      <w:r w:rsidRPr="008C690B">
        <w:rPr>
          <w:b/>
          <w:bCs/>
        </w:rPr>
        <w:t>Tài liệu Bootstrap</w:t>
      </w:r>
      <w:bookmarkEnd w:id="127"/>
      <w:bookmarkEnd w:id="128"/>
      <w:bookmarkEnd w:id="129"/>
      <w:bookmarkEnd w:id="130"/>
    </w:p>
    <w:p w14:paraId="29B77521" w14:textId="77777777" w:rsidR="008C690B" w:rsidRPr="00683347" w:rsidRDefault="008C690B" w:rsidP="008C690B">
      <w:pPr>
        <w:pStyle w:val="nd"/>
      </w:pPr>
      <w:r w:rsidRPr="00683347">
        <w:t>Bootstrap có tài liệu phong phú và chi tiết, bao gồm hướng dẫn sử dụng, ví dụ và hướng dẫn. Tài liệu có sẵn trực tuyến và có thể được tải xuống dưới dạng PDF.</w:t>
      </w:r>
    </w:p>
    <w:p w14:paraId="0630D512" w14:textId="156377D9" w:rsidR="008C690B" w:rsidRPr="008C690B" w:rsidRDefault="008C690B" w:rsidP="008C690B">
      <w:pPr>
        <w:pStyle w:val="nd"/>
        <w:rPr>
          <w:lang w:val="en-US"/>
        </w:rPr>
      </w:pPr>
      <w:r w:rsidRPr="00683347">
        <w:t>Tóm lại, Bootstrap là một framework mã nguồn mở mạnh mẽ và linh hoạt có thể giúp các nhà phát triển tạo các trang web và ứng dụng web đáp ứng nhanh chóng và dễ dàng.</w:t>
      </w:r>
    </w:p>
    <w:p w14:paraId="37F6C8D0" w14:textId="66F6A281" w:rsidR="00056ACB" w:rsidRDefault="00A73202" w:rsidP="00E02B51">
      <w:pPr>
        <w:pStyle w:val="Heading3"/>
        <w:rPr>
          <w:lang w:eastAsia="vi-VN"/>
        </w:rPr>
      </w:pPr>
      <w:bookmarkStart w:id="131" w:name="_Toc182207750"/>
      <w:bookmarkStart w:id="132" w:name="_Toc200746846"/>
      <w:bookmarkStart w:id="133" w:name="_Toc200915117"/>
      <w:r>
        <w:rPr>
          <w:lang w:eastAsia="vi-VN"/>
        </w:rPr>
        <w:t>Node</w:t>
      </w:r>
      <w:r w:rsidR="008476AA">
        <w:rPr>
          <w:lang w:eastAsia="vi-VN"/>
        </w:rPr>
        <w:t>.js</w:t>
      </w:r>
      <w:bookmarkEnd w:id="131"/>
      <w:bookmarkEnd w:id="132"/>
      <w:bookmarkEnd w:id="133"/>
    </w:p>
    <w:p w14:paraId="156B4F1B" w14:textId="31B4E6B7" w:rsidR="00266CE2" w:rsidRPr="00266CE2" w:rsidRDefault="00266CE2" w:rsidP="00266CE2">
      <w:pPr>
        <w:pStyle w:val="BodyText"/>
        <w:ind w:firstLine="397"/>
        <w:rPr>
          <w:lang w:val="en-US" w:eastAsia="vi-VN"/>
        </w:rPr>
      </w:pPr>
      <w:r>
        <w:rPr>
          <w:lang w:eastAsia="vi-VN"/>
        </w:rPr>
        <w:t>Node.js là một môi trường chạy JavaScript phía máy chủ (server-side) dựa trên nền tảng V8 JavaScript Engine của Google Chrome. Được phát triển bởi Ryan Dahl vào năm 2009, Node.js cho phép các nhà phát triển viết mã JavaScript để chạy trên máy chủ, mở rộng khả năng của JavaScript từ việc chỉ chạy trên trình duyệt web sang việc xây dựng các ứng dụng máy chủ (server-side applications).</w:t>
      </w:r>
    </w:p>
    <w:p w14:paraId="50C66D43" w14:textId="77777777" w:rsidR="00266CE2" w:rsidRDefault="00266CE2" w:rsidP="00266CE2">
      <w:pPr>
        <w:pStyle w:val="BodyText"/>
        <w:ind w:firstLine="397"/>
        <w:rPr>
          <w:lang w:eastAsia="vi-VN"/>
        </w:rPr>
      </w:pPr>
      <w:r>
        <w:rPr>
          <w:lang w:eastAsia="vi-VN"/>
        </w:rPr>
        <w:t>Đặc điểm chính của Node.js:</w:t>
      </w:r>
    </w:p>
    <w:p w14:paraId="190D7685" w14:textId="4518CE4A" w:rsidR="00266CE2" w:rsidRPr="00266CE2" w:rsidRDefault="00266CE2" w:rsidP="00266CE2">
      <w:pPr>
        <w:pStyle w:val="BodyText"/>
        <w:ind w:firstLine="397"/>
        <w:rPr>
          <w:lang w:val="en-US" w:eastAsia="vi-VN"/>
        </w:rPr>
      </w:pPr>
      <w:r w:rsidRPr="00266CE2">
        <w:rPr>
          <w:i/>
          <w:iCs/>
          <w:lang w:val="en-US" w:eastAsia="vi-VN"/>
        </w:rPr>
        <w:t xml:space="preserve">- </w:t>
      </w:r>
      <w:r w:rsidRPr="00266CE2">
        <w:rPr>
          <w:i/>
          <w:iCs/>
          <w:lang w:eastAsia="vi-VN"/>
        </w:rPr>
        <w:t>Nền tảng phi đồng bộ và không chặn (Asynchronous and Non-blocking):</w:t>
      </w:r>
      <w:r>
        <w:rPr>
          <w:lang w:eastAsia="vi-VN"/>
        </w:rPr>
        <w:t xml:space="preserve"> Node.js sử dụng mô hình phi đồng bộ và không chặn, cho phép xử lý nhiều yêu cầu đồng thời mà không phải đợi các hoạt động I/O (như đọc/ghi tệp tin, truy vấn cơ sở dữ liệu) hoàn tất. Điều này giúp tăng cường hiệu suất và khả năng mở rộng của các ứng dụng web, đặc biệt là trong các ứng dụng cần xử lý lượng lớn dữ liệu hoặc nhiều kết nối đồng thời.</w:t>
      </w:r>
    </w:p>
    <w:p w14:paraId="73DA9D92" w14:textId="04E6BB1E" w:rsidR="00266CE2" w:rsidRPr="00266CE2" w:rsidRDefault="00266CE2" w:rsidP="00266CE2">
      <w:pPr>
        <w:pStyle w:val="BodyText"/>
        <w:ind w:firstLine="397"/>
        <w:rPr>
          <w:lang w:val="en-US" w:eastAsia="vi-VN"/>
        </w:rPr>
      </w:pPr>
      <w:r w:rsidRPr="00266CE2">
        <w:rPr>
          <w:i/>
          <w:iCs/>
          <w:lang w:val="en-US" w:eastAsia="vi-VN"/>
        </w:rPr>
        <w:t xml:space="preserve">- </w:t>
      </w:r>
      <w:r w:rsidRPr="00266CE2">
        <w:rPr>
          <w:i/>
          <w:iCs/>
          <w:lang w:eastAsia="vi-VN"/>
        </w:rPr>
        <w:t>Mô hình sự kiện (Event-driven):</w:t>
      </w:r>
      <w:r>
        <w:rPr>
          <w:lang w:eastAsia="vi-VN"/>
        </w:rPr>
        <w:t xml:space="preserve"> Node.js dựa trên mô hình sự kiện, trong đó các hoạt động như xử lý yêu cầu HTTP, đọc tệp tin</w:t>
      </w:r>
      <w:r w:rsidR="004E585D">
        <w:rPr>
          <w:lang w:eastAsia="vi-VN"/>
        </w:rPr>
        <w:t xml:space="preserve"> và</w:t>
      </w:r>
      <w:r>
        <w:rPr>
          <w:lang w:eastAsia="vi-VN"/>
        </w:rPr>
        <w:t xml:space="preserve"> truy vấn cơ sở dữ liệu được thực hiện qua các sự kiện và callback functions. Điều này giúp quản lý hiệu quả các tác vụ bất đồng bộ và xử lý nhiều kết nối đồng thời mà không làm giảm hiệu suất của ứng dụng.</w:t>
      </w:r>
    </w:p>
    <w:p w14:paraId="218E371A" w14:textId="33F591F0" w:rsidR="00266CE2" w:rsidRPr="00266CE2" w:rsidRDefault="00266CE2" w:rsidP="00266CE2">
      <w:pPr>
        <w:pStyle w:val="BodyText"/>
        <w:ind w:firstLine="397"/>
        <w:rPr>
          <w:lang w:val="en-US" w:eastAsia="vi-VN"/>
        </w:rPr>
      </w:pPr>
      <w:r w:rsidRPr="00266CE2">
        <w:rPr>
          <w:i/>
          <w:iCs/>
          <w:lang w:val="en-US" w:eastAsia="vi-VN"/>
        </w:rPr>
        <w:t xml:space="preserve">- </w:t>
      </w:r>
      <w:r w:rsidRPr="00266CE2">
        <w:rPr>
          <w:i/>
          <w:iCs/>
          <w:lang w:eastAsia="vi-VN"/>
        </w:rPr>
        <w:t>Cung cấp một môi trường chạy JavaScript trên máy chủ:</w:t>
      </w:r>
      <w:r>
        <w:rPr>
          <w:lang w:eastAsia="vi-VN"/>
        </w:rPr>
        <w:t xml:space="preserve"> Trước khi Node.js ra đời, JavaScript chủ yếu được sử dụng trên trình duyệt web. Node.js mở rộng khả năng của JavaScript để chạy trên máy chủ, cho phép phát triển các ứng dụng web, dịch vụ API</w:t>
      </w:r>
      <w:r w:rsidR="004E585D">
        <w:rPr>
          <w:lang w:eastAsia="vi-VN"/>
        </w:rPr>
        <w:t xml:space="preserve"> và</w:t>
      </w:r>
      <w:r>
        <w:rPr>
          <w:lang w:eastAsia="vi-VN"/>
        </w:rPr>
        <w:t xml:space="preserve"> các ứng dụng mạng một cách đồng nhất bằng một ngôn ngữ lập trình duy nhất.</w:t>
      </w:r>
    </w:p>
    <w:p w14:paraId="4B9D81C5" w14:textId="1E1ADAF7" w:rsidR="00266CE2" w:rsidRPr="00266CE2" w:rsidRDefault="00266CE2" w:rsidP="00266CE2">
      <w:pPr>
        <w:pStyle w:val="BodyText"/>
        <w:ind w:firstLine="397"/>
        <w:rPr>
          <w:lang w:val="en-US" w:eastAsia="vi-VN"/>
        </w:rPr>
      </w:pPr>
      <w:r w:rsidRPr="00266CE2">
        <w:rPr>
          <w:i/>
          <w:iCs/>
          <w:lang w:val="en-US" w:eastAsia="vi-VN"/>
        </w:rPr>
        <w:t xml:space="preserve">- </w:t>
      </w:r>
      <w:r w:rsidRPr="00266CE2">
        <w:rPr>
          <w:i/>
          <w:iCs/>
          <w:lang w:eastAsia="vi-VN"/>
        </w:rPr>
        <w:t>Quản lý gói qua npm (Node Package Manager):</w:t>
      </w:r>
      <w:r>
        <w:rPr>
          <w:lang w:eastAsia="vi-VN"/>
        </w:rPr>
        <w:t xml:space="preserve"> Node.js đi kèm với npm, một hệ thống quản lý gói mạnh mẽ cho phép các nhà phát triển dễ dàng cài đặt, quản lý và chia sẻ các thư viện và công cụ. npm có một kho lưu trữ khổng lồ với hàng triệu gói phần mềm</w:t>
      </w:r>
      <w:r w:rsidR="00351133">
        <w:rPr>
          <w:lang w:eastAsia="vi-VN"/>
        </w:rPr>
        <w:t xml:space="preserve"> giúp</w:t>
      </w:r>
      <w:r>
        <w:rPr>
          <w:lang w:eastAsia="vi-VN"/>
        </w:rPr>
        <w:t xml:space="preserve"> tiết kiệm thời gian phát triển và tăng cường khả năng mở rộng của các ứng dụng.</w:t>
      </w:r>
    </w:p>
    <w:p w14:paraId="2B0C01BD" w14:textId="551D2384" w:rsidR="00266CE2" w:rsidRPr="00266CE2" w:rsidRDefault="00266CE2" w:rsidP="00266CE2">
      <w:pPr>
        <w:pStyle w:val="BodyText"/>
        <w:ind w:firstLine="397"/>
        <w:rPr>
          <w:lang w:val="en-US" w:eastAsia="vi-VN"/>
        </w:rPr>
      </w:pPr>
      <w:r w:rsidRPr="00266CE2">
        <w:rPr>
          <w:i/>
          <w:iCs/>
          <w:lang w:val="en-US" w:eastAsia="vi-VN"/>
        </w:rPr>
        <w:t xml:space="preserve">- </w:t>
      </w:r>
      <w:r w:rsidRPr="00266CE2">
        <w:rPr>
          <w:i/>
          <w:iCs/>
          <w:lang w:eastAsia="vi-VN"/>
        </w:rPr>
        <w:t>Mô hình đơn luồng (Single-threaded):</w:t>
      </w:r>
      <w:r>
        <w:rPr>
          <w:lang w:eastAsia="vi-VN"/>
        </w:rPr>
        <w:t xml:space="preserve"> Node.js sử dụng mô hình đơn luồng với vòng lặp sự kiện (event loop) để xử lý các tác vụ. Mặc dù Node.js chỉ sử dụng một luồng chính</w:t>
      </w:r>
      <w:r w:rsidR="004E585D">
        <w:rPr>
          <w:lang w:eastAsia="vi-VN"/>
        </w:rPr>
        <w:t xml:space="preserve"> như</w:t>
      </w:r>
      <w:r>
        <w:rPr>
          <w:lang w:eastAsia="vi-VN"/>
        </w:rPr>
        <w:t>ng nó có thể xử lý hàng triệu kết nối đồng thời nhờ vào cơ chế phi đồng bộ và không chặn.</w:t>
      </w:r>
    </w:p>
    <w:p w14:paraId="79997547" w14:textId="7AB6F804" w:rsidR="00266CE2" w:rsidRPr="00266CE2" w:rsidRDefault="00266CE2" w:rsidP="00266CE2">
      <w:pPr>
        <w:pStyle w:val="BodyText"/>
        <w:ind w:firstLine="397"/>
        <w:rPr>
          <w:lang w:val="en-US" w:eastAsia="vi-VN"/>
        </w:rPr>
      </w:pPr>
      <w:r w:rsidRPr="00266CE2">
        <w:rPr>
          <w:i/>
          <w:iCs/>
          <w:lang w:val="en-US" w:eastAsia="vi-VN"/>
        </w:rPr>
        <w:t xml:space="preserve">- </w:t>
      </w:r>
      <w:r w:rsidRPr="00266CE2">
        <w:rPr>
          <w:i/>
          <w:iCs/>
          <w:lang w:eastAsia="vi-VN"/>
        </w:rPr>
        <w:t>Hiệu suất cao với V8 Engine:</w:t>
      </w:r>
      <w:r>
        <w:rPr>
          <w:lang w:eastAsia="vi-VN"/>
        </w:rPr>
        <w:t xml:space="preserve"> Node.js dựa trên V8 JavaScript Engine của Google, nổi tiếng với hiệu suất cao trong việc thực thi mã JavaScript. V8 thực hiện biên dịch mã JavaScript thành mã máy (machine code)</w:t>
      </w:r>
      <w:r w:rsidR="00351133">
        <w:rPr>
          <w:lang w:eastAsia="vi-VN"/>
        </w:rPr>
        <w:t xml:space="preserve"> giúp</w:t>
      </w:r>
      <w:r>
        <w:rPr>
          <w:lang w:eastAsia="vi-VN"/>
        </w:rPr>
        <w:t xml:space="preserve"> tăng tốc việc thực thi và cải thiện hiệu suất tổng thể của ứng dụng.</w:t>
      </w:r>
    </w:p>
    <w:p w14:paraId="0F35230D" w14:textId="77777777" w:rsidR="00266CE2" w:rsidRDefault="00266CE2" w:rsidP="00266CE2">
      <w:pPr>
        <w:pStyle w:val="BodyText"/>
        <w:ind w:firstLine="397"/>
        <w:rPr>
          <w:lang w:eastAsia="vi-VN"/>
        </w:rPr>
      </w:pPr>
      <w:r>
        <w:rPr>
          <w:lang w:eastAsia="vi-VN"/>
        </w:rPr>
        <w:t>Các ứng dụng phổ biến của Node.js:</w:t>
      </w:r>
    </w:p>
    <w:p w14:paraId="64FBFACD" w14:textId="34F91795" w:rsidR="00266CE2" w:rsidRPr="00B04B37" w:rsidRDefault="00EA3B0A" w:rsidP="00B04B37">
      <w:pPr>
        <w:pStyle w:val="BodyText"/>
        <w:ind w:firstLine="397"/>
        <w:rPr>
          <w:lang w:val="en-US" w:eastAsia="vi-VN"/>
        </w:rPr>
      </w:pPr>
      <w:r w:rsidRPr="00EA3B0A">
        <w:rPr>
          <w:i/>
          <w:iCs/>
          <w:lang w:val="en-US" w:eastAsia="vi-VN"/>
        </w:rPr>
        <w:t xml:space="preserve">- </w:t>
      </w:r>
      <w:r w:rsidR="00266CE2" w:rsidRPr="00EA3B0A">
        <w:rPr>
          <w:i/>
          <w:iCs/>
          <w:lang w:eastAsia="vi-VN"/>
        </w:rPr>
        <w:t>Ứng dụng web:</w:t>
      </w:r>
      <w:r w:rsidR="00266CE2">
        <w:rPr>
          <w:lang w:eastAsia="vi-VN"/>
        </w:rPr>
        <w:t xml:space="preserve"> Node.js rất phù hợp để phát triển các ứng dụng web, bao gồm cả các trang web tĩnh và động, nhờ vào khả năng xử lý nhiều yêu cầu đồng thời và hỗ trợ các thư viện web như Express.js.</w:t>
      </w:r>
    </w:p>
    <w:p w14:paraId="4AF08C7D" w14:textId="66943986" w:rsidR="00266CE2" w:rsidRPr="00266CE2" w:rsidRDefault="00EA3B0A" w:rsidP="00266CE2">
      <w:pPr>
        <w:pStyle w:val="BodyText"/>
        <w:ind w:firstLine="397"/>
        <w:rPr>
          <w:lang w:val="en-US" w:eastAsia="vi-VN"/>
        </w:rPr>
      </w:pPr>
      <w:r w:rsidRPr="00EA3B0A">
        <w:rPr>
          <w:i/>
          <w:iCs/>
          <w:lang w:val="en-US" w:eastAsia="vi-VN"/>
        </w:rPr>
        <w:t xml:space="preserve">- </w:t>
      </w:r>
      <w:r w:rsidR="00266CE2" w:rsidRPr="00EA3B0A">
        <w:rPr>
          <w:i/>
          <w:iCs/>
          <w:lang w:eastAsia="vi-VN"/>
        </w:rPr>
        <w:t>Dịch vụ API:</w:t>
      </w:r>
      <w:r w:rsidR="00266CE2">
        <w:rPr>
          <w:lang w:eastAsia="vi-VN"/>
        </w:rPr>
        <w:t xml:space="preserve"> Node.js được sử dụng để xây dựng các dịch vụ API RESTful hoặc GraphQL, nhờ vào khả năng xử lý các yêu cầu HTTP và tương tác với cơ sở dữ liệu một cách hiệu quả.</w:t>
      </w:r>
    </w:p>
    <w:p w14:paraId="0AD8940B" w14:textId="7DB4F1DD" w:rsidR="00266CE2" w:rsidRPr="00266CE2" w:rsidRDefault="00EA3B0A" w:rsidP="00266CE2">
      <w:pPr>
        <w:pStyle w:val="BodyText"/>
        <w:ind w:firstLine="397"/>
        <w:rPr>
          <w:lang w:val="en-US" w:eastAsia="vi-VN"/>
        </w:rPr>
      </w:pPr>
      <w:r w:rsidRPr="00EA3B0A">
        <w:rPr>
          <w:i/>
          <w:iCs/>
          <w:lang w:val="en-US" w:eastAsia="vi-VN"/>
        </w:rPr>
        <w:t xml:space="preserve">- </w:t>
      </w:r>
      <w:r w:rsidR="00266CE2" w:rsidRPr="00EA3B0A">
        <w:rPr>
          <w:i/>
          <w:iCs/>
          <w:lang w:eastAsia="vi-VN"/>
        </w:rPr>
        <w:t>Ứng dụng mạng thời gian thực:</w:t>
      </w:r>
      <w:r w:rsidR="00266CE2">
        <w:rPr>
          <w:lang w:eastAsia="vi-VN"/>
        </w:rPr>
        <w:t xml:space="preserve"> Node.js thường được sử dụng trong các ứng dụng mạng thời gian thực như chat rooms, gaming servers</w:t>
      </w:r>
      <w:r w:rsidR="004E585D">
        <w:rPr>
          <w:lang w:eastAsia="vi-VN"/>
        </w:rPr>
        <w:t xml:space="preserve"> và</w:t>
      </w:r>
      <w:r w:rsidR="00266CE2">
        <w:rPr>
          <w:lang w:eastAsia="vi-VN"/>
        </w:rPr>
        <w:t xml:space="preserve"> các ứng dụng video streaming, nhờ vào khả năng xử lý các kết nối đồng thời và sự kiện.</w:t>
      </w:r>
    </w:p>
    <w:p w14:paraId="3A47EEA0" w14:textId="2215FCF3" w:rsidR="00266CE2" w:rsidRDefault="00EA3B0A" w:rsidP="00266CE2">
      <w:pPr>
        <w:pStyle w:val="BodyText"/>
        <w:ind w:firstLine="397"/>
        <w:rPr>
          <w:lang w:eastAsia="vi-VN"/>
        </w:rPr>
      </w:pPr>
      <w:r w:rsidRPr="00EA3B0A">
        <w:rPr>
          <w:i/>
          <w:iCs/>
          <w:lang w:val="en-US" w:eastAsia="vi-VN"/>
        </w:rPr>
        <w:t xml:space="preserve">- </w:t>
      </w:r>
      <w:r w:rsidR="00266CE2" w:rsidRPr="00EA3B0A">
        <w:rPr>
          <w:i/>
          <w:iCs/>
          <w:lang w:eastAsia="vi-VN"/>
        </w:rPr>
        <w:t>Công cụ dòng lệnh (CLI tools):</w:t>
      </w:r>
      <w:r w:rsidR="00266CE2">
        <w:rPr>
          <w:lang w:eastAsia="vi-VN"/>
        </w:rPr>
        <w:t xml:space="preserve"> Node.js cũng được sử dụng để xây dựng các công cụ dòng lệnh mạnh mẽ, nhờ vào khả năng tương tác với hệ thống tệp tin và thực thi các lệnh từ dòng lệnh.</w:t>
      </w:r>
    </w:p>
    <w:p w14:paraId="551A21AD" w14:textId="472C3D9B" w:rsidR="00266CE2" w:rsidRPr="00266CE2" w:rsidRDefault="00266CE2" w:rsidP="00266CE2">
      <w:pPr>
        <w:pStyle w:val="BodyText"/>
        <w:ind w:firstLine="397"/>
        <w:rPr>
          <w:lang w:eastAsia="vi-VN"/>
        </w:rPr>
      </w:pPr>
      <w:r>
        <w:rPr>
          <w:lang w:eastAsia="vi-VN"/>
        </w:rPr>
        <w:t xml:space="preserve">Node.js đã </w:t>
      </w:r>
      <w:r w:rsidR="00261A37">
        <w:rPr>
          <w:lang w:val="en-US" w:eastAsia="vi-VN"/>
        </w:rPr>
        <w:t>thay đổi</w:t>
      </w:r>
      <w:r>
        <w:rPr>
          <w:lang w:eastAsia="vi-VN"/>
        </w:rPr>
        <w:t xml:space="preserve"> cách các nhà phát triển xây dựng và triển khai ứng dụng máy chủ bằng cách mang lại một môi trường phát triển đồng nhất và hiệu suất cao. Với khả năng xử lý đồng thời tốt, mô hình sự kiện mạnh mẽ</w:t>
      </w:r>
      <w:r w:rsidR="004E585D">
        <w:rPr>
          <w:lang w:eastAsia="vi-VN"/>
        </w:rPr>
        <w:t xml:space="preserve"> và</w:t>
      </w:r>
      <w:r>
        <w:rPr>
          <w:lang w:eastAsia="vi-VN"/>
        </w:rPr>
        <w:t xml:space="preserve"> hệ sinh thái phong phú, Node.js là một lựa chọn lý tưởng cho việc phát triển các ứng dụng web hiện đại, dịch vụ API</w:t>
      </w:r>
      <w:r w:rsidR="004E585D">
        <w:rPr>
          <w:lang w:eastAsia="vi-VN"/>
        </w:rPr>
        <w:t xml:space="preserve"> và</w:t>
      </w:r>
      <w:r>
        <w:rPr>
          <w:lang w:eastAsia="vi-VN"/>
        </w:rPr>
        <w:t xml:space="preserve"> nhiều ứng dụng khác trong môi trường máy chủ.</w:t>
      </w:r>
    </w:p>
    <w:p w14:paraId="36864F24" w14:textId="2EBCA7C6" w:rsidR="00056ACB" w:rsidRDefault="00A73202" w:rsidP="00E02B51">
      <w:pPr>
        <w:pStyle w:val="Heading3"/>
        <w:rPr>
          <w:lang w:eastAsia="vi-VN"/>
        </w:rPr>
      </w:pPr>
      <w:bookmarkStart w:id="134" w:name="_Toc182207751"/>
      <w:bookmarkStart w:id="135" w:name="_Toc200746847"/>
      <w:bookmarkStart w:id="136" w:name="_Toc200915118"/>
      <w:r>
        <w:rPr>
          <w:lang w:eastAsia="vi-VN"/>
        </w:rPr>
        <w:t>Express</w:t>
      </w:r>
      <w:bookmarkEnd w:id="134"/>
      <w:bookmarkEnd w:id="135"/>
      <w:bookmarkEnd w:id="136"/>
    </w:p>
    <w:p w14:paraId="0DB2280A" w14:textId="2F18D42E" w:rsidR="00986D2E" w:rsidRPr="00986D2E" w:rsidRDefault="00986D2E" w:rsidP="00986D2E">
      <w:pPr>
        <w:pStyle w:val="BodyText"/>
        <w:ind w:firstLine="397"/>
        <w:rPr>
          <w:lang w:val="en-US" w:eastAsia="vi-VN"/>
        </w:rPr>
      </w:pPr>
      <w:r>
        <w:rPr>
          <w:lang w:eastAsia="vi-VN"/>
        </w:rPr>
        <w:t>Express</w:t>
      </w:r>
      <w:r>
        <w:rPr>
          <w:lang w:val="en-US" w:eastAsia="vi-VN"/>
        </w:rPr>
        <w:t xml:space="preserve"> hay Express.js</w:t>
      </w:r>
      <w:r>
        <w:rPr>
          <w:lang w:eastAsia="vi-VN"/>
        </w:rPr>
        <w:t xml:space="preserve"> là một framework ứng dụng web cho Node.js, </w:t>
      </w:r>
      <w:r w:rsidRPr="00986D2E">
        <w:rPr>
          <w:lang w:val="en-US" w:eastAsia="vi-VN"/>
        </w:rPr>
        <w:t>được phát triển để tạo ra các ứng dụng web và dịch vụ API một cách dễ dàng và nhanh chóng. Được phát hành lần đầu tiên vào năm 2010, Express đã trở thành một trong những framework phổ biến nhất cho Node.js nhờ vào sự đơn giản, hiệu quả và tính mở rộng của nó.</w:t>
      </w:r>
    </w:p>
    <w:p w14:paraId="06B6D018" w14:textId="77777777" w:rsidR="00986D2E" w:rsidRPr="00986D2E" w:rsidRDefault="00986D2E" w:rsidP="00986D2E">
      <w:pPr>
        <w:pStyle w:val="BodyText"/>
        <w:ind w:firstLine="397"/>
        <w:rPr>
          <w:lang w:val="en-US" w:eastAsia="vi-VN"/>
        </w:rPr>
      </w:pPr>
      <w:r w:rsidRPr="00986D2E">
        <w:rPr>
          <w:lang w:val="en-US" w:eastAsia="vi-VN"/>
        </w:rPr>
        <w:t>Đặc điểm nổi bật của Express.js:</w:t>
      </w:r>
    </w:p>
    <w:p w14:paraId="4658F33E" w14:textId="6942BA93" w:rsidR="00986D2E" w:rsidRPr="00986D2E" w:rsidRDefault="00AC638D" w:rsidP="00986D2E">
      <w:pPr>
        <w:pStyle w:val="BodyText"/>
        <w:ind w:firstLine="397"/>
        <w:rPr>
          <w:lang w:val="en-US" w:eastAsia="vi-VN"/>
        </w:rPr>
      </w:pPr>
      <w:r w:rsidRPr="00AC638D">
        <w:rPr>
          <w:i/>
          <w:iCs/>
          <w:lang w:val="en-US" w:eastAsia="vi-VN"/>
        </w:rPr>
        <w:t xml:space="preserve">- </w:t>
      </w:r>
      <w:r w:rsidR="00986D2E" w:rsidRPr="00AC638D">
        <w:rPr>
          <w:i/>
          <w:iCs/>
          <w:lang w:val="en-US" w:eastAsia="vi-VN"/>
        </w:rPr>
        <w:t>Thiết kế đơn giản và nhẹ nhàng:</w:t>
      </w:r>
      <w:r w:rsidR="00986D2E" w:rsidRPr="00986D2E">
        <w:rPr>
          <w:lang w:val="en-US" w:eastAsia="vi-VN"/>
        </w:rPr>
        <w:t xml:space="preserve"> Express cung cấp một cấu trúc nhẹ nhàng và đơn giản</w:t>
      </w:r>
      <w:r w:rsidR="00351133">
        <w:rPr>
          <w:lang w:val="en-US" w:eastAsia="vi-VN"/>
        </w:rPr>
        <w:t xml:space="preserve"> giúp</w:t>
      </w:r>
      <w:r w:rsidR="00986D2E" w:rsidRPr="00986D2E">
        <w:rPr>
          <w:lang w:val="en-US" w:eastAsia="vi-VN"/>
        </w:rPr>
        <w:t xml:space="preserve"> các nhà phát triển nhanh chóng thiết lập và triển khai các ứng dụng web và dịch vụ API. Với ít cấu hình cần thiết, Express giúp giảm bớt sự phức tạp trong việc phát triển và quản lý ứng dụng, tập trung vào việc cung cấp các tính năng cơ bản và linh hoạt để phát triển ứng dụng.</w:t>
      </w:r>
    </w:p>
    <w:p w14:paraId="7236E3E0" w14:textId="65863FB0" w:rsidR="00986D2E" w:rsidRPr="00986D2E" w:rsidRDefault="00AC638D" w:rsidP="00AC638D">
      <w:pPr>
        <w:pStyle w:val="BodyText"/>
        <w:ind w:firstLine="397"/>
        <w:rPr>
          <w:lang w:val="en-US" w:eastAsia="vi-VN"/>
        </w:rPr>
      </w:pPr>
      <w:r w:rsidRPr="00AC638D">
        <w:rPr>
          <w:i/>
          <w:iCs/>
          <w:lang w:val="en-US" w:eastAsia="vi-VN"/>
        </w:rPr>
        <w:t xml:space="preserve">- </w:t>
      </w:r>
      <w:r w:rsidR="00986D2E" w:rsidRPr="00AC638D">
        <w:rPr>
          <w:i/>
          <w:iCs/>
          <w:lang w:val="en-US" w:eastAsia="vi-VN"/>
        </w:rPr>
        <w:t>Mô hình Middleware mạnh mẽ:</w:t>
      </w:r>
      <w:r w:rsidR="00986D2E" w:rsidRPr="00986D2E">
        <w:rPr>
          <w:lang w:val="en-US" w:eastAsia="vi-VN"/>
        </w:rPr>
        <w:t xml:space="preserve"> Một trong những tính năng mạnh mẽ của Express là hệ thống middleware. Middleware là các hàm xử lý yêu cầu HTTP (request) và phản hồi (response) mà có thể được chèn vào giữa các bước xử lý của một ứng dụng. Điều này cho phép các nhà phát triển thực hiện các tác vụ như xác thực, xử lý lỗi, phân tích dữ liệu và nhiều chức năng khác một cách dễ dàng và có tổ chức. Middleware có thể được sử dụng toàn cục hoặc cho các tuyến đường (routes) cụ thể, mang lại khả năng kiểm soát và tùy chỉnh cao.</w:t>
      </w:r>
    </w:p>
    <w:p w14:paraId="6FF03960" w14:textId="54D4EC90" w:rsidR="00986D2E" w:rsidRPr="00986D2E" w:rsidRDefault="00AC638D" w:rsidP="00AC638D">
      <w:pPr>
        <w:pStyle w:val="BodyText"/>
        <w:ind w:firstLine="397"/>
        <w:rPr>
          <w:lang w:val="en-US" w:eastAsia="vi-VN"/>
        </w:rPr>
      </w:pPr>
      <w:r w:rsidRPr="00AC638D">
        <w:rPr>
          <w:i/>
          <w:iCs/>
          <w:lang w:val="en-US" w:eastAsia="vi-VN"/>
        </w:rPr>
        <w:t xml:space="preserve">- </w:t>
      </w:r>
      <w:r w:rsidR="00986D2E" w:rsidRPr="00AC638D">
        <w:rPr>
          <w:i/>
          <w:iCs/>
          <w:lang w:val="en-US" w:eastAsia="vi-VN"/>
        </w:rPr>
        <w:t>Quản lý tuyến đường (Routing):</w:t>
      </w:r>
      <w:r w:rsidR="00986D2E" w:rsidRPr="00986D2E">
        <w:rPr>
          <w:lang w:val="en-US" w:eastAsia="vi-VN"/>
        </w:rPr>
        <w:t xml:space="preserve"> Express cung cấp một hệ thống quản lý tuyến đường linh hoạt, cho phép định nghĩa các tuyến đường HTTP cho các phương thức như GET, POST, PUT, DELETE</w:t>
      </w:r>
      <w:r w:rsidR="004E585D">
        <w:rPr>
          <w:lang w:val="en-US" w:eastAsia="vi-VN"/>
        </w:rPr>
        <w:t xml:space="preserve"> và</w:t>
      </w:r>
      <w:r w:rsidR="00986D2E" w:rsidRPr="00986D2E">
        <w:rPr>
          <w:lang w:val="en-US" w:eastAsia="vi-VN"/>
        </w:rPr>
        <w:t xml:space="preserve"> các phương thức khác. </w:t>
      </w:r>
      <w:r w:rsidR="00B47E58">
        <w:rPr>
          <w:lang w:val="en-US" w:eastAsia="vi-VN"/>
        </w:rPr>
        <w:t>Chúng ta</w:t>
      </w:r>
      <w:r w:rsidR="00986D2E" w:rsidRPr="00986D2E">
        <w:rPr>
          <w:lang w:val="en-US" w:eastAsia="vi-VN"/>
        </w:rPr>
        <w:t xml:space="preserve"> có thể định nghĩa các tuyến đường với các tham số động và xử lý các yêu cầu từ người dùng một cách rõ ràng và có tổ chức. Express hỗ trợ việc phân chia các tuyến đường thành các tệp riêng biệt</w:t>
      </w:r>
      <w:r w:rsidR="00351133">
        <w:rPr>
          <w:lang w:val="en-US" w:eastAsia="vi-VN"/>
        </w:rPr>
        <w:t xml:space="preserve"> giúp</w:t>
      </w:r>
      <w:r w:rsidR="00986D2E" w:rsidRPr="00986D2E">
        <w:rPr>
          <w:lang w:val="en-US" w:eastAsia="vi-VN"/>
        </w:rPr>
        <w:t xml:space="preserve"> quản lý mã nguồn trở nên dễ dàng hơn.</w:t>
      </w:r>
    </w:p>
    <w:p w14:paraId="47BA3C5B" w14:textId="5AF4025C" w:rsidR="00986D2E" w:rsidRPr="00986D2E" w:rsidRDefault="00AC638D" w:rsidP="00AC638D">
      <w:pPr>
        <w:pStyle w:val="BodyText"/>
        <w:ind w:firstLine="397"/>
        <w:rPr>
          <w:lang w:val="en-US" w:eastAsia="vi-VN"/>
        </w:rPr>
      </w:pPr>
      <w:r w:rsidRPr="00AC638D">
        <w:rPr>
          <w:i/>
          <w:iCs/>
          <w:lang w:val="en-US" w:eastAsia="vi-VN"/>
        </w:rPr>
        <w:t xml:space="preserve">- </w:t>
      </w:r>
      <w:r w:rsidR="00986D2E" w:rsidRPr="00AC638D">
        <w:rPr>
          <w:i/>
          <w:iCs/>
          <w:lang w:val="en-US" w:eastAsia="vi-VN"/>
        </w:rPr>
        <w:t>Tính mở rộng cao:</w:t>
      </w:r>
      <w:r w:rsidR="00986D2E" w:rsidRPr="00986D2E">
        <w:rPr>
          <w:lang w:val="en-US" w:eastAsia="vi-VN"/>
        </w:rPr>
        <w:t xml:space="preserve"> Express có khả năng mở rộng tốt thông qua việc tích hợp với các thư viện và công cụ khác. </w:t>
      </w:r>
      <w:r w:rsidR="00B47E58">
        <w:rPr>
          <w:lang w:val="en-US" w:eastAsia="vi-VN"/>
        </w:rPr>
        <w:t>Chúng ta</w:t>
      </w:r>
      <w:r w:rsidR="00986D2E" w:rsidRPr="00986D2E">
        <w:rPr>
          <w:lang w:val="en-US" w:eastAsia="vi-VN"/>
        </w:rPr>
        <w:t xml:space="preserve"> có thể dễ dàng kết hợp Express với các thư viện như Mongoose để tương tác với MongoDB, Passport để xử lý xác thực người dùng</w:t>
      </w:r>
      <w:r w:rsidR="004E585D">
        <w:rPr>
          <w:lang w:val="en-US" w:eastAsia="vi-VN"/>
        </w:rPr>
        <w:t xml:space="preserve"> hoặc</w:t>
      </w:r>
      <w:r w:rsidR="00986D2E" w:rsidRPr="00986D2E">
        <w:rPr>
          <w:lang w:val="en-US" w:eastAsia="vi-VN"/>
        </w:rPr>
        <w:t xml:space="preserve"> các công cụ khác để tăng cường chức năng của ứng dụng. Điều này giúp </w:t>
      </w:r>
      <w:r w:rsidR="008A6E6E">
        <w:rPr>
          <w:lang w:val="en-US" w:eastAsia="vi-VN"/>
        </w:rPr>
        <w:t xml:space="preserve">chúng ta </w:t>
      </w:r>
      <w:r w:rsidR="00986D2E" w:rsidRPr="00986D2E">
        <w:rPr>
          <w:lang w:val="en-US" w:eastAsia="vi-VN"/>
        </w:rPr>
        <w:t>xây dựng các ứng dụng phức tạp hơn mà vẫn giữ cho mã nguồn dễ quản lý và bảo trì.</w:t>
      </w:r>
    </w:p>
    <w:p w14:paraId="77CC596D" w14:textId="45520B00" w:rsidR="00986D2E" w:rsidRPr="00986D2E" w:rsidRDefault="00AC638D" w:rsidP="00AC638D">
      <w:pPr>
        <w:pStyle w:val="BodyText"/>
        <w:ind w:firstLine="397"/>
        <w:rPr>
          <w:lang w:val="en-US" w:eastAsia="vi-VN"/>
        </w:rPr>
      </w:pPr>
      <w:r w:rsidRPr="00AC638D">
        <w:rPr>
          <w:i/>
          <w:iCs/>
          <w:lang w:val="en-US" w:eastAsia="vi-VN"/>
        </w:rPr>
        <w:t xml:space="preserve">- </w:t>
      </w:r>
      <w:r w:rsidR="00986D2E" w:rsidRPr="00AC638D">
        <w:rPr>
          <w:i/>
          <w:iCs/>
          <w:lang w:val="en-US" w:eastAsia="vi-VN"/>
        </w:rPr>
        <w:t>Hỗ trợ nhiều engine template:</w:t>
      </w:r>
      <w:r w:rsidR="00986D2E" w:rsidRPr="00986D2E">
        <w:rPr>
          <w:lang w:val="en-US" w:eastAsia="vi-VN"/>
        </w:rPr>
        <w:t xml:space="preserve"> Express hỗ trợ nhiều engine template khác nhau</w:t>
      </w:r>
      <w:r w:rsidR="004E585D">
        <w:rPr>
          <w:lang w:val="en-US" w:eastAsia="vi-VN"/>
        </w:rPr>
        <w:t xml:space="preserve"> như</w:t>
      </w:r>
      <w:r w:rsidR="00986D2E" w:rsidRPr="00986D2E">
        <w:rPr>
          <w:lang w:val="en-US" w:eastAsia="vi-VN"/>
        </w:rPr>
        <w:t xml:space="preserve"> Pug (trước đây là Jade), EJS</w:t>
      </w:r>
      <w:r w:rsidR="004E585D">
        <w:rPr>
          <w:lang w:val="en-US" w:eastAsia="vi-VN"/>
        </w:rPr>
        <w:t xml:space="preserve"> và</w:t>
      </w:r>
      <w:r w:rsidR="00986D2E" w:rsidRPr="00986D2E">
        <w:rPr>
          <w:lang w:val="en-US" w:eastAsia="vi-VN"/>
        </w:rPr>
        <w:t xml:space="preserve"> Handlebars. Điều này giúp </w:t>
      </w:r>
      <w:r w:rsidR="008A6E6E">
        <w:rPr>
          <w:lang w:val="en-US" w:eastAsia="vi-VN"/>
        </w:rPr>
        <w:t>người dùng</w:t>
      </w:r>
      <w:r w:rsidR="00986D2E" w:rsidRPr="00986D2E">
        <w:rPr>
          <w:lang w:val="en-US" w:eastAsia="vi-VN"/>
        </w:rPr>
        <w:t xml:space="preserve"> dễ dàng tạo ra các trang web động bằng cách kết hợp dữ liệu từ máy chủ với các mẫu giao diện. Việc tích hợp các engine template giúp tăng cường khả năng phát triển giao diện người dùng một cách linh hoạt và hiệu quả.</w:t>
      </w:r>
    </w:p>
    <w:p w14:paraId="24DFFD7A" w14:textId="7568BF4B" w:rsidR="00986D2E" w:rsidRPr="00986D2E" w:rsidRDefault="00AC638D" w:rsidP="00AC638D">
      <w:pPr>
        <w:pStyle w:val="BodyText"/>
        <w:ind w:firstLine="397"/>
        <w:rPr>
          <w:lang w:val="en-US" w:eastAsia="vi-VN"/>
        </w:rPr>
      </w:pPr>
      <w:r w:rsidRPr="00AC638D">
        <w:rPr>
          <w:i/>
          <w:iCs/>
          <w:lang w:val="en-US" w:eastAsia="vi-VN"/>
        </w:rPr>
        <w:t xml:space="preserve">- </w:t>
      </w:r>
      <w:r w:rsidR="00986D2E" w:rsidRPr="00AC638D">
        <w:rPr>
          <w:i/>
          <w:iCs/>
          <w:lang w:val="en-US" w:eastAsia="vi-VN"/>
        </w:rPr>
        <w:t>Quản lý yêu cầu và phản hồi (Request/Response):</w:t>
      </w:r>
      <w:r w:rsidR="00986D2E" w:rsidRPr="00986D2E">
        <w:rPr>
          <w:lang w:val="en-US" w:eastAsia="vi-VN"/>
        </w:rPr>
        <w:t xml:space="preserve"> Express cung cấp các đối tượng yêu cầu (request) và phản hồi (response) dễ sử dụng</w:t>
      </w:r>
      <w:r w:rsidR="00351133">
        <w:rPr>
          <w:lang w:val="en-US" w:eastAsia="vi-VN"/>
        </w:rPr>
        <w:t xml:space="preserve"> giúp</w:t>
      </w:r>
      <w:r w:rsidR="00986D2E" w:rsidRPr="00986D2E">
        <w:rPr>
          <w:lang w:val="en-US" w:eastAsia="vi-VN"/>
        </w:rPr>
        <w:t xml:space="preserve"> xử lý dữ liệu gửi từ người dùng và gửi dữ liệu phản hồi một cách hiệu quả. </w:t>
      </w:r>
      <w:r w:rsidR="00B47E58">
        <w:rPr>
          <w:lang w:val="en-US" w:eastAsia="vi-VN"/>
        </w:rPr>
        <w:t>Chúng ta</w:t>
      </w:r>
      <w:r w:rsidR="00986D2E" w:rsidRPr="00986D2E">
        <w:rPr>
          <w:lang w:val="en-US" w:eastAsia="vi-VN"/>
        </w:rPr>
        <w:t xml:space="preserve"> có thể dễ dàng truy cập các tham số của yêu cầu, xử lý dữ liệu từ biểu mẫu</w:t>
      </w:r>
      <w:r w:rsidR="004E585D">
        <w:rPr>
          <w:lang w:val="en-US" w:eastAsia="vi-VN"/>
        </w:rPr>
        <w:t xml:space="preserve"> và</w:t>
      </w:r>
      <w:r w:rsidR="00986D2E" w:rsidRPr="00986D2E">
        <w:rPr>
          <w:lang w:val="en-US" w:eastAsia="vi-VN"/>
        </w:rPr>
        <w:t xml:space="preserve"> gửi phản hồi với các mã trạng thái HTTP khác nhau, tiêu đề</w:t>
      </w:r>
      <w:r w:rsidR="004E585D">
        <w:rPr>
          <w:lang w:val="en-US" w:eastAsia="vi-VN"/>
        </w:rPr>
        <w:t xml:space="preserve"> và</w:t>
      </w:r>
      <w:r w:rsidR="00986D2E" w:rsidRPr="00986D2E">
        <w:rPr>
          <w:lang w:val="en-US" w:eastAsia="vi-VN"/>
        </w:rPr>
        <w:t xml:space="preserve"> nội dung.</w:t>
      </w:r>
    </w:p>
    <w:p w14:paraId="28A7BA7C" w14:textId="58E4FD17" w:rsidR="00986D2E" w:rsidRPr="00986D2E" w:rsidRDefault="00AC638D" w:rsidP="00AC638D">
      <w:pPr>
        <w:pStyle w:val="BodyText"/>
        <w:ind w:firstLine="397"/>
        <w:rPr>
          <w:lang w:val="en-US" w:eastAsia="vi-VN"/>
        </w:rPr>
      </w:pPr>
      <w:r w:rsidRPr="00AC638D">
        <w:rPr>
          <w:i/>
          <w:iCs/>
          <w:lang w:val="en-US" w:eastAsia="vi-VN"/>
        </w:rPr>
        <w:t xml:space="preserve">- </w:t>
      </w:r>
      <w:r w:rsidR="00986D2E" w:rsidRPr="00AC638D">
        <w:rPr>
          <w:i/>
          <w:iCs/>
          <w:lang w:val="en-US" w:eastAsia="vi-VN"/>
        </w:rPr>
        <w:t>Hỗ trợ xử lý lỗi (Error Handling):</w:t>
      </w:r>
      <w:r w:rsidR="00986D2E" w:rsidRPr="00986D2E">
        <w:rPr>
          <w:lang w:val="en-US" w:eastAsia="vi-VN"/>
        </w:rPr>
        <w:t xml:space="preserve"> Express cung cấp cơ chế xử lý lỗi tích hợp, cho phép </w:t>
      </w:r>
      <w:r w:rsidR="008A6E6E">
        <w:rPr>
          <w:lang w:val="en-US" w:eastAsia="vi-VN"/>
        </w:rPr>
        <w:t xml:space="preserve">người dùng </w:t>
      </w:r>
      <w:r w:rsidR="00986D2E" w:rsidRPr="00986D2E">
        <w:rPr>
          <w:lang w:val="en-US" w:eastAsia="vi-VN"/>
        </w:rPr>
        <w:t xml:space="preserve">dễ dàng quản lý và phản hồi các lỗi xảy ra trong ứng dụng. </w:t>
      </w:r>
      <w:r w:rsidR="00B47E58">
        <w:rPr>
          <w:lang w:val="en-US" w:eastAsia="vi-VN"/>
        </w:rPr>
        <w:t>Chúng ta</w:t>
      </w:r>
      <w:r w:rsidR="00986D2E" w:rsidRPr="00986D2E">
        <w:rPr>
          <w:lang w:val="en-US" w:eastAsia="vi-VN"/>
        </w:rPr>
        <w:t xml:space="preserve"> có thể định nghĩa các hàm xử lý lỗi middleware để xử lý các lỗi phát sinh trong các bước xử lý yêu cầu, từ đó cung cấp thông tin lỗi chi tiết và thân thiện với người dùng.</w:t>
      </w:r>
    </w:p>
    <w:p w14:paraId="209893B3" w14:textId="5AEBA11F" w:rsidR="00986D2E" w:rsidRDefault="00AC638D" w:rsidP="00AC638D">
      <w:pPr>
        <w:pStyle w:val="BodyText"/>
        <w:ind w:firstLine="397"/>
        <w:rPr>
          <w:lang w:val="en-US" w:eastAsia="vi-VN"/>
        </w:rPr>
      </w:pPr>
      <w:r w:rsidRPr="00AC638D">
        <w:rPr>
          <w:i/>
          <w:iCs/>
          <w:lang w:val="en-US" w:eastAsia="vi-VN"/>
        </w:rPr>
        <w:t xml:space="preserve">- </w:t>
      </w:r>
      <w:r w:rsidR="00986D2E" w:rsidRPr="00AC638D">
        <w:rPr>
          <w:i/>
          <w:iCs/>
          <w:lang w:val="en-US" w:eastAsia="vi-VN"/>
        </w:rPr>
        <w:t>Tích hợp với cơ sở dữ liệu:</w:t>
      </w:r>
      <w:r w:rsidR="00986D2E" w:rsidRPr="00986D2E">
        <w:rPr>
          <w:lang w:val="en-US" w:eastAsia="vi-VN"/>
        </w:rPr>
        <w:t xml:space="preserve"> Express có thể được tích hợp với nhiều hệ quản trị cơ sở dữ liệu (DBMS) khác nhau như MongoDB, MySQL, PostgreSQL</w:t>
      </w:r>
      <w:r w:rsidR="004E585D">
        <w:rPr>
          <w:lang w:val="en-US" w:eastAsia="vi-VN"/>
        </w:rPr>
        <w:t xml:space="preserve"> và</w:t>
      </w:r>
      <w:r w:rsidR="00986D2E" w:rsidRPr="00986D2E">
        <w:rPr>
          <w:lang w:val="en-US" w:eastAsia="vi-VN"/>
        </w:rPr>
        <w:t xml:space="preserve"> SQLite thông qua các thư viện và ORM (Object-Relational Mapping). Điều này giúp dễ dàng kết nối và tương tác với cơ sở dữ liệu, thực hiện các thao tác như lưu trữ, truy vấn</w:t>
      </w:r>
      <w:r w:rsidR="004E585D">
        <w:rPr>
          <w:lang w:val="en-US" w:eastAsia="vi-VN"/>
        </w:rPr>
        <w:t xml:space="preserve"> và</w:t>
      </w:r>
      <w:r w:rsidR="00986D2E" w:rsidRPr="00986D2E">
        <w:rPr>
          <w:lang w:val="en-US" w:eastAsia="vi-VN"/>
        </w:rPr>
        <w:t xml:space="preserve"> quản lý dữ liệu một cách hiệu quả.</w:t>
      </w:r>
    </w:p>
    <w:p w14:paraId="6311FE67" w14:textId="77777777" w:rsidR="00A40672" w:rsidRPr="00986D2E" w:rsidRDefault="00A40672" w:rsidP="00AC638D">
      <w:pPr>
        <w:pStyle w:val="BodyText"/>
        <w:ind w:firstLine="397"/>
        <w:rPr>
          <w:lang w:val="en-US" w:eastAsia="vi-VN"/>
        </w:rPr>
      </w:pPr>
    </w:p>
    <w:p w14:paraId="1866F227" w14:textId="7554A8CC" w:rsidR="00986D2E" w:rsidRPr="00986D2E" w:rsidRDefault="00986D2E" w:rsidP="00986D2E">
      <w:pPr>
        <w:pStyle w:val="BodyText"/>
        <w:ind w:firstLine="397"/>
        <w:rPr>
          <w:lang w:val="en-US" w:eastAsia="vi-VN"/>
        </w:rPr>
      </w:pPr>
      <w:r w:rsidRPr="00986D2E">
        <w:rPr>
          <w:lang w:val="en-US" w:eastAsia="vi-VN"/>
        </w:rPr>
        <w:t>Lợi ích của Express:</w:t>
      </w:r>
    </w:p>
    <w:p w14:paraId="54FF7035" w14:textId="6B2BBD67" w:rsidR="000F2BA0" w:rsidRPr="000F2BA0" w:rsidRDefault="000F2BA0" w:rsidP="000F2BA0">
      <w:pPr>
        <w:pStyle w:val="BodyText"/>
        <w:ind w:firstLine="397"/>
        <w:rPr>
          <w:lang w:val="en-US" w:eastAsia="vi-VN"/>
        </w:rPr>
      </w:pPr>
      <w:r w:rsidRPr="000F2BA0">
        <w:rPr>
          <w:i/>
          <w:iCs/>
          <w:lang w:val="en-US" w:eastAsia="vi-VN"/>
        </w:rPr>
        <w:t>- Nhanh chóng và dễ dàng để bắt đầu:</w:t>
      </w:r>
      <w:r>
        <w:rPr>
          <w:lang w:val="en-US" w:eastAsia="vi-VN"/>
        </w:rPr>
        <w:t xml:space="preserve"> Với </w:t>
      </w:r>
      <w:r w:rsidR="0087337A">
        <w:rPr>
          <w:lang w:val="en-US" w:eastAsia="vi-VN"/>
        </w:rPr>
        <w:t xml:space="preserve">một </w:t>
      </w:r>
      <w:r>
        <w:rPr>
          <w:lang w:val="en-US" w:eastAsia="vi-VN"/>
        </w:rPr>
        <w:t>c</w:t>
      </w:r>
      <w:r w:rsidRPr="000F2BA0">
        <w:rPr>
          <w:lang w:val="en-US" w:eastAsia="vi-VN"/>
        </w:rPr>
        <w:t>ấu trúc đơn giản</w:t>
      </w:r>
      <w:r>
        <w:rPr>
          <w:lang w:val="en-US" w:eastAsia="vi-VN"/>
        </w:rPr>
        <w:t xml:space="preserve">, </w:t>
      </w:r>
      <w:r w:rsidRPr="000F2BA0">
        <w:rPr>
          <w:lang w:val="en-US" w:eastAsia="vi-VN"/>
        </w:rPr>
        <w:t xml:space="preserve">Express.js </w:t>
      </w:r>
      <w:r w:rsidR="00581A4A">
        <w:rPr>
          <w:lang w:val="en-US" w:eastAsia="vi-VN"/>
        </w:rPr>
        <w:t xml:space="preserve">được </w:t>
      </w:r>
      <w:r w:rsidRPr="000F2BA0">
        <w:rPr>
          <w:lang w:val="en-US" w:eastAsia="vi-VN"/>
        </w:rPr>
        <w:t>thiết kế với cấu trúc tối giản và linh hoạt, không yêu cầu cấu hình phức tạp hoặc thiết lập môi trường nặng nề. Các nhà phát triển có thể dễ dàng tạo ra một ứng dụng web cơ bản chỉ với vài dòng mã. Điều này giúp giảm thời gian học tập và triển khai cho những người mới bắt đầu, đồng thời giúp các dự án nhỏ được triển khai nhanh chóng.</w:t>
      </w:r>
    </w:p>
    <w:p w14:paraId="001379CE" w14:textId="04F59726" w:rsidR="000F2BA0" w:rsidRPr="00E035E5" w:rsidRDefault="000F2BA0" w:rsidP="00E035E5">
      <w:pPr>
        <w:pStyle w:val="BodyText"/>
        <w:ind w:firstLine="397"/>
        <w:rPr>
          <w:i/>
          <w:iCs/>
          <w:lang w:val="en-US" w:eastAsia="vi-VN"/>
        </w:rPr>
      </w:pPr>
      <w:r w:rsidRPr="000F2BA0">
        <w:rPr>
          <w:i/>
          <w:iCs/>
          <w:lang w:val="en-US" w:eastAsia="vi-VN"/>
        </w:rPr>
        <w:t>- Tài liệu phong phú:</w:t>
      </w:r>
      <w:r w:rsidRPr="000F2BA0">
        <w:rPr>
          <w:lang w:val="en-US" w:eastAsia="vi-VN"/>
        </w:rPr>
        <w:t xml:space="preserve"> Express cung cấp tài liệu chi tiết và dễ hiểu, bao gồm hướng dẫn sử dụng, các ví dụ mã nguồn</w:t>
      </w:r>
      <w:r w:rsidR="004E585D">
        <w:rPr>
          <w:lang w:val="en-US" w:eastAsia="vi-VN"/>
        </w:rPr>
        <w:t xml:space="preserve"> và</w:t>
      </w:r>
      <w:r w:rsidRPr="000F2BA0">
        <w:rPr>
          <w:lang w:val="en-US" w:eastAsia="vi-VN"/>
        </w:rPr>
        <w:t xml:space="preserve"> các bài viết giải thích về các tính năng chính. Điều này giúp các nhà phát triển nắm bắt nhanh chóng cách sử dụng các tính năng của Express và giải quyết các vấn đề mà họ gặp phải trong quá trình phát triển. Tài liệu phong phú giúp các nhà phát triển, đặc biệt là những người mới, có thể nhanh chóng làm quen và áp dụng Express vào dự án của mình.</w:t>
      </w:r>
    </w:p>
    <w:p w14:paraId="2A76BFDF" w14:textId="0CBEFD0D" w:rsidR="000F2BA0" w:rsidRPr="000F2BA0" w:rsidRDefault="00E035E5" w:rsidP="000F2BA0">
      <w:pPr>
        <w:pStyle w:val="BodyText"/>
        <w:ind w:firstLine="397"/>
        <w:rPr>
          <w:lang w:val="en-US" w:eastAsia="vi-VN"/>
        </w:rPr>
      </w:pPr>
      <w:r w:rsidRPr="00E035E5">
        <w:rPr>
          <w:i/>
          <w:iCs/>
          <w:lang w:val="en-US" w:eastAsia="vi-VN"/>
        </w:rPr>
        <w:t xml:space="preserve">- </w:t>
      </w:r>
      <w:r w:rsidR="000F2BA0" w:rsidRPr="00E035E5">
        <w:rPr>
          <w:i/>
          <w:iCs/>
          <w:lang w:val="en-US" w:eastAsia="vi-VN"/>
        </w:rPr>
        <w:t>Hỗ trợ nhiều middleware:</w:t>
      </w:r>
      <w:r w:rsidR="000F2BA0" w:rsidRPr="000F2BA0">
        <w:rPr>
          <w:lang w:val="en-US" w:eastAsia="vi-VN"/>
        </w:rPr>
        <w:t xml:space="preserve"> Express.js cho phép sử dụng các middleware để xử lý yêu cầu và phản hồi, thực hiện các tác vụ như xác thực, xử lý lỗi</w:t>
      </w:r>
      <w:r w:rsidR="004E585D">
        <w:rPr>
          <w:lang w:val="en-US" w:eastAsia="vi-VN"/>
        </w:rPr>
        <w:t xml:space="preserve"> và</w:t>
      </w:r>
      <w:r w:rsidR="000F2BA0" w:rsidRPr="000F2BA0">
        <w:rPr>
          <w:lang w:val="en-US" w:eastAsia="vi-VN"/>
        </w:rPr>
        <w:t xml:space="preserve"> phân tích dữ liệu. Các middleware có thể được sử dụng để thêm chức năng mới vào ứng dụng mà không cần phải thay đổi mã nguồn chính. Điều này giúp ứng dụng có thể mở rộng dễ dàng theo nhu cầu, chẳng hạn như thêm các tính năng bảo mật hoặc phân tích </w:t>
      </w:r>
      <w:r w:rsidR="009C4EFF">
        <w:rPr>
          <w:lang w:val="en-US" w:eastAsia="vi-VN"/>
        </w:rPr>
        <w:t>người dùng</w:t>
      </w:r>
      <w:r w:rsidR="000F2BA0" w:rsidRPr="000F2BA0">
        <w:rPr>
          <w:lang w:val="en-US" w:eastAsia="vi-VN"/>
        </w:rPr>
        <w:t>.</w:t>
      </w:r>
    </w:p>
    <w:p w14:paraId="5B84E920" w14:textId="762DB7B0" w:rsidR="000F2BA0" w:rsidRPr="000F2BA0" w:rsidRDefault="00E035E5" w:rsidP="000F2BA0">
      <w:pPr>
        <w:pStyle w:val="BodyText"/>
        <w:ind w:firstLine="397"/>
        <w:rPr>
          <w:lang w:val="en-US" w:eastAsia="vi-VN"/>
        </w:rPr>
      </w:pPr>
      <w:r w:rsidRPr="00E035E5">
        <w:rPr>
          <w:i/>
          <w:iCs/>
          <w:lang w:val="en-US" w:eastAsia="vi-VN"/>
        </w:rPr>
        <w:t xml:space="preserve">- </w:t>
      </w:r>
      <w:r>
        <w:rPr>
          <w:i/>
          <w:iCs/>
          <w:lang w:val="en-US" w:eastAsia="vi-VN"/>
        </w:rPr>
        <w:t>Dễ dàng t</w:t>
      </w:r>
      <w:r w:rsidR="000F2BA0" w:rsidRPr="00E035E5">
        <w:rPr>
          <w:i/>
          <w:iCs/>
          <w:lang w:val="en-US" w:eastAsia="vi-VN"/>
        </w:rPr>
        <w:t>ích hợp với thư viện và công cụ khác:</w:t>
      </w:r>
      <w:r w:rsidR="000F2BA0" w:rsidRPr="000F2BA0">
        <w:rPr>
          <w:lang w:val="en-US" w:eastAsia="vi-VN"/>
        </w:rPr>
        <w:t xml:space="preserve"> Express có khả năng tích hợp với nhiều thư viện và công cụ khác, chẳng hạn như cơ sở dữ liệu, hệ thống xác thực</w:t>
      </w:r>
      <w:r w:rsidR="004E585D">
        <w:rPr>
          <w:lang w:val="en-US" w:eastAsia="vi-VN"/>
        </w:rPr>
        <w:t xml:space="preserve"> và</w:t>
      </w:r>
      <w:r w:rsidR="000F2BA0" w:rsidRPr="000F2BA0">
        <w:rPr>
          <w:lang w:val="en-US" w:eastAsia="vi-VN"/>
        </w:rPr>
        <w:t xml:space="preserve"> các công cụ phân tích. </w:t>
      </w:r>
      <w:r w:rsidR="00B47E58">
        <w:rPr>
          <w:lang w:val="en-US" w:eastAsia="vi-VN"/>
        </w:rPr>
        <w:t>Chúng ta</w:t>
      </w:r>
      <w:r w:rsidR="000F2BA0" w:rsidRPr="000F2BA0">
        <w:rPr>
          <w:lang w:val="en-US" w:eastAsia="vi-VN"/>
        </w:rPr>
        <w:t xml:space="preserve"> có thể sử dụng các thư viện bên ngoài như Mongoose để kết nối và tương tác với MongoDB, Passport để xử lý xác thực người dùng</w:t>
      </w:r>
      <w:r w:rsidR="004E585D">
        <w:rPr>
          <w:lang w:val="en-US" w:eastAsia="vi-VN"/>
        </w:rPr>
        <w:t xml:space="preserve"> hoặc</w:t>
      </w:r>
      <w:r w:rsidR="000F2BA0" w:rsidRPr="000F2BA0">
        <w:rPr>
          <w:lang w:val="en-US" w:eastAsia="vi-VN"/>
        </w:rPr>
        <w:t xml:space="preserve"> các công cụ khác để nâng cao chức năng của ứng dụng. Điều này giúp </w:t>
      </w:r>
      <w:r w:rsidR="008A6E6E">
        <w:rPr>
          <w:lang w:val="en-US" w:eastAsia="vi-VN"/>
        </w:rPr>
        <w:t xml:space="preserve">người dùng có thể </w:t>
      </w:r>
      <w:r w:rsidR="000F2BA0" w:rsidRPr="000F2BA0">
        <w:rPr>
          <w:lang w:val="en-US" w:eastAsia="vi-VN"/>
        </w:rPr>
        <w:t>xây dựng các ứng dụng phức tạp và tùy chỉnh theo nhu cầu cụ thể của dự án.</w:t>
      </w:r>
    </w:p>
    <w:p w14:paraId="380F20BA" w14:textId="0EBFEA2F" w:rsidR="000F2BA0" w:rsidRPr="000F2BA0" w:rsidRDefault="00E035E5" w:rsidP="00E035E5">
      <w:pPr>
        <w:pStyle w:val="BodyText"/>
        <w:ind w:firstLine="397"/>
        <w:rPr>
          <w:lang w:val="en-US" w:eastAsia="vi-VN"/>
        </w:rPr>
      </w:pPr>
      <w:r w:rsidRPr="00E035E5">
        <w:rPr>
          <w:i/>
          <w:iCs/>
          <w:lang w:val="en-US" w:eastAsia="vi-VN"/>
        </w:rPr>
        <w:t xml:space="preserve">- </w:t>
      </w:r>
      <w:r w:rsidR="000F2BA0" w:rsidRPr="00E035E5">
        <w:rPr>
          <w:i/>
          <w:iCs/>
          <w:lang w:val="en-US" w:eastAsia="vi-VN"/>
        </w:rPr>
        <w:t>Quản lý yêu cầu và phản hồi hiệu quả</w:t>
      </w:r>
      <w:r w:rsidRPr="00E035E5">
        <w:rPr>
          <w:i/>
          <w:iCs/>
          <w:lang w:val="en-US" w:eastAsia="vi-VN"/>
        </w:rPr>
        <w:t>:</w:t>
      </w:r>
      <w:r>
        <w:rPr>
          <w:lang w:val="en-US" w:eastAsia="vi-VN"/>
        </w:rPr>
        <w:t xml:space="preserve"> </w:t>
      </w:r>
      <w:r w:rsidR="000F2BA0" w:rsidRPr="000F2BA0">
        <w:rPr>
          <w:lang w:val="en-US" w:eastAsia="vi-VN"/>
        </w:rPr>
        <w:t xml:space="preserve">Nhờ vào sự đơn giản trong cách Express xử lý các yêu cầu và phản hồi, việc xây dựng các API và ứng dụng web trở nên trực quan và dễ quản lý. </w:t>
      </w:r>
      <w:r w:rsidR="00B47E58">
        <w:rPr>
          <w:lang w:val="en-US" w:eastAsia="vi-VN"/>
        </w:rPr>
        <w:t>Chúng ta</w:t>
      </w:r>
      <w:r w:rsidR="000F2BA0" w:rsidRPr="000F2BA0">
        <w:rPr>
          <w:lang w:val="en-US" w:eastAsia="vi-VN"/>
        </w:rPr>
        <w:t xml:space="preserve"> có thể dễ dàng định nghĩa các tuyến đường (routes) và các hàm xử lý (handlers) để xử lý các yêu cầu từ người dùng</w:t>
      </w:r>
      <w:r w:rsidR="00351133">
        <w:rPr>
          <w:lang w:val="en-US" w:eastAsia="vi-VN"/>
        </w:rPr>
        <w:t xml:space="preserve"> giúp</w:t>
      </w:r>
      <w:r w:rsidR="000F2BA0" w:rsidRPr="000F2BA0">
        <w:rPr>
          <w:lang w:val="en-US" w:eastAsia="vi-VN"/>
        </w:rPr>
        <w:t xml:space="preserve"> giảm thiểu sự phức tạp và tăng hiệu quả phát triển ứng dụng.</w:t>
      </w:r>
    </w:p>
    <w:p w14:paraId="0E9A3AD6" w14:textId="57728B65" w:rsidR="000F2BA0" w:rsidRPr="000F2BA0" w:rsidRDefault="00754C6F" w:rsidP="000F2BA0">
      <w:pPr>
        <w:pStyle w:val="BodyText"/>
        <w:ind w:firstLine="397"/>
        <w:rPr>
          <w:lang w:val="en-US" w:eastAsia="vi-VN"/>
        </w:rPr>
      </w:pPr>
      <w:r w:rsidRPr="00754C6F">
        <w:rPr>
          <w:i/>
          <w:iCs/>
          <w:lang w:val="en-US" w:eastAsia="vi-VN"/>
        </w:rPr>
        <w:t xml:space="preserve">- </w:t>
      </w:r>
      <w:r w:rsidR="000F2BA0" w:rsidRPr="00754C6F">
        <w:rPr>
          <w:i/>
          <w:iCs/>
          <w:lang w:val="en-US" w:eastAsia="vi-VN"/>
        </w:rPr>
        <w:t>Cộng đồng lớn:</w:t>
      </w:r>
      <w:r w:rsidR="000F2BA0" w:rsidRPr="000F2BA0">
        <w:rPr>
          <w:lang w:val="en-US" w:eastAsia="vi-VN"/>
        </w:rPr>
        <w:t xml:space="preserve"> Express.js có một cộng đồng người dùng và nhà phát triển rộng lớn và năng động. Cộng đồng này đóng góp vào việc phát triển và duy trì Express, đồng thời cung cấp hỗ trợ qua các diễn đàn, nhóm thảo luận</w:t>
      </w:r>
      <w:r w:rsidR="004E585D">
        <w:rPr>
          <w:lang w:val="en-US" w:eastAsia="vi-VN"/>
        </w:rPr>
        <w:t xml:space="preserve"> và</w:t>
      </w:r>
      <w:r w:rsidR="000F2BA0" w:rsidRPr="000F2BA0">
        <w:rPr>
          <w:lang w:val="en-US" w:eastAsia="vi-VN"/>
        </w:rPr>
        <w:t xml:space="preserve"> các mạng xã hội. Việc có một cộng đồng lớn giúp đảm bảo rằng có thể dễ dàng tìm kiếm sự trợ giúp và giải pháp cho các vấn đề </w:t>
      </w:r>
      <w:r w:rsidR="00B47E58">
        <w:rPr>
          <w:lang w:val="en-US" w:eastAsia="vi-VN"/>
        </w:rPr>
        <w:t xml:space="preserve">người dùng </w:t>
      </w:r>
      <w:r w:rsidR="000F2BA0" w:rsidRPr="000F2BA0">
        <w:rPr>
          <w:lang w:val="en-US" w:eastAsia="vi-VN"/>
        </w:rPr>
        <w:t>gặp phải.</w:t>
      </w:r>
    </w:p>
    <w:p w14:paraId="14718E61" w14:textId="4FBC90FB" w:rsidR="000F2BA0" w:rsidRDefault="004F5805" w:rsidP="000F2BA0">
      <w:pPr>
        <w:pStyle w:val="BodyText"/>
        <w:ind w:firstLine="397"/>
        <w:rPr>
          <w:lang w:val="en-US" w:eastAsia="vi-VN"/>
        </w:rPr>
      </w:pPr>
      <w:r w:rsidRPr="004F5805">
        <w:rPr>
          <w:i/>
          <w:iCs/>
          <w:lang w:val="en-US" w:eastAsia="vi-VN"/>
        </w:rPr>
        <w:t xml:space="preserve">- </w:t>
      </w:r>
      <w:r w:rsidR="000F2BA0" w:rsidRPr="004F5805">
        <w:rPr>
          <w:i/>
          <w:iCs/>
          <w:lang w:val="en-US" w:eastAsia="vi-VN"/>
        </w:rPr>
        <w:t>Tài liệu phong phú và hỗ trợ:</w:t>
      </w:r>
      <w:r w:rsidR="000F2BA0" w:rsidRPr="000F2BA0">
        <w:rPr>
          <w:lang w:val="en-US" w:eastAsia="vi-VN"/>
        </w:rPr>
        <w:t xml:space="preserve"> Tài liệu của Express bao gồm hướng dẫn chi tiết, các ví dụ mã nguồn</w:t>
      </w:r>
      <w:r w:rsidR="004E585D">
        <w:rPr>
          <w:lang w:val="en-US" w:eastAsia="vi-VN"/>
        </w:rPr>
        <w:t xml:space="preserve"> và</w:t>
      </w:r>
      <w:r w:rsidR="000F2BA0" w:rsidRPr="000F2BA0">
        <w:rPr>
          <w:lang w:val="en-US" w:eastAsia="vi-VN"/>
        </w:rPr>
        <w:t xml:space="preserve"> các bài viết hướng dẫn từ cơ bản đến nâng cao. Ngoài ra, nhiều trang web, blog</w:t>
      </w:r>
      <w:r w:rsidR="004E585D">
        <w:rPr>
          <w:lang w:val="en-US" w:eastAsia="vi-VN"/>
        </w:rPr>
        <w:t xml:space="preserve"> và</w:t>
      </w:r>
      <w:r w:rsidR="000F2BA0" w:rsidRPr="000F2BA0">
        <w:rPr>
          <w:lang w:val="en-US" w:eastAsia="vi-VN"/>
        </w:rPr>
        <w:t xml:space="preserve"> khóa học trực tuyến cung cấp các hướng dẫn và mẹo bổ sung để giúp </w:t>
      </w:r>
      <w:r w:rsidR="00B47E58">
        <w:rPr>
          <w:lang w:val="en-US" w:eastAsia="vi-VN"/>
        </w:rPr>
        <w:t>lập trình viên</w:t>
      </w:r>
      <w:r w:rsidR="000F2BA0" w:rsidRPr="000F2BA0">
        <w:rPr>
          <w:lang w:val="en-US" w:eastAsia="vi-VN"/>
        </w:rPr>
        <w:t xml:space="preserve"> khai thác tối đa các tính năng của Express. Việc có tài liệu phong phú và sự hỗ trợ từ cộng đồng giúp giảm bớt khó khăn trong việc học và phát triển ứng dụng, đồng thời cung cấp nhiều nguồn tài nguyên để giải quyết các vấn đề kỹ thuật.</w:t>
      </w:r>
    </w:p>
    <w:p w14:paraId="6B6A0948" w14:textId="3AA5ABAF" w:rsidR="002956A6" w:rsidRDefault="008E6F78" w:rsidP="008C690B">
      <w:pPr>
        <w:pStyle w:val="BodyText"/>
        <w:ind w:firstLine="397"/>
        <w:rPr>
          <w:lang w:val="en-US" w:eastAsia="vi-VN"/>
        </w:rPr>
      </w:pPr>
      <w:r w:rsidRPr="008E6F78">
        <w:rPr>
          <w:lang w:val="en-US" w:eastAsia="vi-VN"/>
        </w:rPr>
        <w:t xml:space="preserve">Express </w:t>
      </w:r>
      <w:r w:rsidR="00BA5EA0">
        <w:rPr>
          <w:lang w:val="en-US" w:eastAsia="vi-VN"/>
        </w:rPr>
        <w:t>phát huy được</w:t>
      </w:r>
      <w:r>
        <w:rPr>
          <w:lang w:val="en-US" w:eastAsia="vi-VN"/>
        </w:rPr>
        <w:t xml:space="preserve"> </w:t>
      </w:r>
      <w:r w:rsidRPr="008E6F78">
        <w:rPr>
          <w:lang w:val="en-US" w:eastAsia="vi-VN"/>
        </w:rPr>
        <w:t>sức mạnh và sự linh hoạt của mình trong việc xây dựng các ứng dụng web và dịch vụ API bằng Node.js. Với thiết kế đơn giản, khả năng mở rộng cao và tính dễ sử dụng, Express là một lựa chọn lý tưởng cho các nhà phát triển khi xây dựng các ứng dụng từ nhỏ đến lớn. Việc kết hợp Express với Node.js cung cấp một nền tảng mạnh mẽ và hiệu quả cho việc phát triển các ứng dụng máy chủ hiện đại.</w:t>
      </w:r>
    </w:p>
    <w:p w14:paraId="3D6A2621" w14:textId="77777777" w:rsidR="008C690B" w:rsidRPr="00BC0A48" w:rsidRDefault="008C690B" w:rsidP="007C49F8">
      <w:pPr>
        <w:pStyle w:val="Heading3"/>
      </w:pPr>
      <w:bookmarkStart w:id="137" w:name="_Toc155367465"/>
      <w:bookmarkStart w:id="138" w:name="_Toc155479675"/>
      <w:bookmarkStart w:id="139" w:name="_Toc187237233"/>
      <w:bookmarkStart w:id="140" w:name="_Toc200746848"/>
      <w:bookmarkStart w:id="141" w:name="_Toc200915119"/>
      <w:r>
        <w:t>Hệ quản trị cơ sở dữ liệu MongoDB</w:t>
      </w:r>
      <w:bookmarkEnd w:id="137"/>
      <w:bookmarkEnd w:id="138"/>
      <w:bookmarkEnd w:id="139"/>
      <w:bookmarkEnd w:id="140"/>
      <w:bookmarkEnd w:id="141"/>
    </w:p>
    <w:p w14:paraId="2C45908A" w14:textId="77777777" w:rsidR="008C690B" w:rsidRDefault="008C690B" w:rsidP="008C690B">
      <w:pPr>
        <w:pStyle w:val="nd"/>
      </w:pPr>
      <w:r w:rsidRPr="000C7580">
        <w:t>MongoDB là một hệ quản trị cơ sở dữ liệu NoSQL mã nguồn mở, được sử dụng để lưu trữ dữ liệu dạng tài liệu. MongoDB được phát triển bởi MongoDB Inc. và được cấp phép theo Giấy phép Công cộng phía Máy chủ (SSPL).</w:t>
      </w:r>
    </w:p>
    <w:p w14:paraId="03C6BBBA" w14:textId="77777777" w:rsidR="008C690B" w:rsidRPr="000C7580" w:rsidRDefault="008C690B" w:rsidP="008C690B">
      <w:pPr>
        <w:pStyle w:val="nd"/>
      </w:pPr>
      <w:r w:rsidRPr="000C7580">
        <w:t>MongoDB lưu trữ dữ liệu trong các tài liệu JSON. Tài liệu JSON là một tập hợp các cặp khóa-giá trị, trong đó khóa là một chuỗi và giá trị có thể là một chuỗi, số, mảng, hoặc đối tượng JSON.</w:t>
      </w:r>
    </w:p>
    <w:p w14:paraId="7A1C8DE2" w14:textId="77777777" w:rsidR="008C690B" w:rsidRPr="000C7580" w:rsidRDefault="008C690B" w:rsidP="008C690B">
      <w:pPr>
        <w:pStyle w:val="nd"/>
      </w:pPr>
      <w:r w:rsidRPr="000C7580">
        <w:t>MongoDB sử dụng một mô hình tài liệu linh hoạt, cho phép lưu trữ dữ liệu theo bất kỳ cách nào phù hợp với nhu cầu. Điều này làm cho MongoDB trở nên linh hoạt và dễ sử dụng cho nhiều loại ứng dụng khác nhau.</w:t>
      </w:r>
    </w:p>
    <w:p w14:paraId="347C0399" w14:textId="77777777" w:rsidR="008C690B" w:rsidRPr="001C0925" w:rsidRDefault="008C690B" w:rsidP="008C690B">
      <w:pPr>
        <w:pStyle w:val="nd"/>
      </w:pPr>
      <w:r w:rsidRPr="001C0925">
        <w:t xml:space="preserve">Một số tính năng chính của </w:t>
      </w:r>
      <w:r>
        <w:rPr>
          <w:lang w:val="en-US"/>
        </w:rPr>
        <w:t>MongoDB</w:t>
      </w:r>
      <w:r w:rsidRPr="001C0925">
        <w:t xml:space="preserve"> bao gồm:</w:t>
      </w:r>
    </w:p>
    <w:p w14:paraId="14A2DF06" w14:textId="77777777" w:rsidR="008C690B" w:rsidRPr="000C7580" w:rsidRDefault="008C690B" w:rsidP="008C690B">
      <w:pPr>
        <w:pStyle w:val="nd"/>
      </w:pPr>
      <w:r w:rsidRPr="000C7580">
        <w:t>Cơ sở dữ liệu hướng tài liệu: MongoDB lưu trữ dữ liệu trong các tài liệu JSON linh hoạt.</w:t>
      </w:r>
    </w:p>
    <w:p w14:paraId="4752A5DF" w14:textId="77777777" w:rsidR="008C690B" w:rsidRPr="000C7580" w:rsidRDefault="008C690B" w:rsidP="008C690B">
      <w:pPr>
        <w:pStyle w:val="nd"/>
      </w:pPr>
      <w:r w:rsidRPr="000C7580">
        <w:t>Cấu trúc dữ liệu linh hoạt: MongoDB cho phép lưu trữ dữ liệu theo bất kỳ cách nào phù hợp với nhu cầu.</w:t>
      </w:r>
    </w:p>
    <w:p w14:paraId="48B23ACC" w14:textId="77777777" w:rsidR="008C690B" w:rsidRPr="000C7580" w:rsidRDefault="008C690B" w:rsidP="008C690B">
      <w:pPr>
        <w:pStyle w:val="nd"/>
      </w:pPr>
      <w:r w:rsidRPr="000C7580">
        <w:t>Tính khả mở: MongoDB có thể được sử dụng trên nhiều nền tảng khác nhau, bao gồm Linux, macOS, và Windows.</w:t>
      </w:r>
    </w:p>
    <w:p w14:paraId="78867554" w14:textId="77777777" w:rsidR="008C690B" w:rsidRPr="000C7580" w:rsidRDefault="008C690B" w:rsidP="008C690B">
      <w:pPr>
        <w:pStyle w:val="nd"/>
      </w:pPr>
      <w:r w:rsidRPr="000C7580">
        <w:t>Tính sẵn sàng cao: MongoDB có thể được sử dụng để tạo các ứng dụng có sẵn cao.</w:t>
      </w:r>
    </w:p>
    <w:p w14:paraId="34A3E77E" w14:textId="595013D2" w:rsidR="008C690B" w:rsidRPr="008C690B" w:rsidRDefault="008C690B" w:rsidP="008C690B">
      <w:pPr>
        <w:pStyle w:val="BodyText"/>
        <w:ind w:firstLine="397"/>
        <w:rPr>
          <w:lang w:val="en-US" w:eastAsia="vi-VN"/>
        </w:rPr>
      </w:pPr>
      <w:r w:rsidRPr="000C7580">
        <w:t>Tính bảo mật: MongoDB cung cấp các tính năng bảo mật mạnh mẽ để bảo vệ dữ liệu.</w:t>
      </w:r>
    </w:p>
    <w:p w14:paraId="401DCBFF" w14:textId="77777777" w:rsidR="00A40672" w:rsidRDefault="00A40672">
      <w:pPr>
        <w:spacing w:after="160" w:line="259" w:lineRule="auto"/>
        <w:rPr>
          <w:b/>
        </w:rPr>
      </w:pPr>
      <w:bookmarkStart w:id="142" w:name="_Toc182207754"/>
      <w:r>
        <w:br w:type="page"/>
      </w:r>
    </w:p>
    <w:p w14:paraId="71D0743C" w14:textId="4459B266" w:rsidR="00AF4014" w:rsidRDefault="00296245" w:rsidP="00C00298">
      <w:pPr>
        <w:pStyle w:val="Heading1"/>
      </w:pPr>
      <w:bookmarkStart w:id="143" w:name="_Toc200746849"/>
      <w:bookmarkStart w:id="144" w:name="_Toc200915120"/>
      <w:r>
        <w:t>HIỆN THỰC HÓA NGHIÊN CỨU</w:t>
      </w:r>
      <w:bookmarkEnd w:id="142"/>
      <w:bookmarkEnd w:id="143"/>
      <w:bookmarkEnd w:id="144"/>
    </w:p>
    <w:p w14:paraId="253A8C7A" w14:textId="1F05E733" w:rsidR="005738F3" w:rsidRDefault="005738F3" w:rsidP="00EA43EA">
      <w:pPr>
        <w:pStyle w:val="Heading2"/>
        <w:rPr>
          <w:rFonts w:eastAsia="SimSun"/>
        </w:rPr>
      </w:pPr>
      <w:bookmarkStart w:id="145" w:name="_Toc182207755"/>
      <w:bookmarkStart w:id="146" w:name="_Toc200746850"/>
      <w:bookmarkStart w:id="147" w:name="_Toc200915121"/>
      <w:r>
        <w:rPr>
          <w:rFonts w:eastAsia="SimSun"/>
        </w:rPr>
        <w:t>Mô tả bài toán</w:t>
      </w:r>
      <w:bookmarkEnd w:id="145"/>
      <w:bookmarkEnd w:id="146"/>
      <w:bookmarkEnd w:id="147"/>
    </w:p>
    <w:p w14:paraId="55B37AED" w14:textId="77777777" w:rsidR="007C49F8" w:rsidRDefault="007C49F8" w:rsidP="007C49F8">
      <w:pPr>
        <w:pStyle w:val="nd"/>
        <w:rPr>
          <w:sz w:val="24"/>
        </w:rPr>
      </w:pPr>
      <w:r>
        <w:t>Trung tâm Ngoại ngữ - Tin học Victory có nhu cầu xây dựng một hệ thống quản lý thiết bị dạy học và quà thưởng nhằm tự động hóa, tối ưu hóa quy trình quản lý, đồng thời đảm bảo tính chính xác và minh bạch. Hệ thống được thiết kế để hỗ trợ quản lý các thiết bị như máy tính, máy chiếu, bảng trắng và quà tặng khuyến khích dành cho học viên, đối tác hoặc khách đến làm việc. Với mục tiêu nâng cao hiệu quả vận hành, hệ thống cung cấp các tính năng quản lý thiết bị theo phòng học, chuyển thiết bị giữa các phòng, theo dõi tình trạng thiết bị, quản lý mượn trả, cũng như thống kê và báo cáo chi tiết về thiết bị và quà thưởng. Hệ thống còn tích hợp phân quyền người dùng, tìm kiếm thiết bị nhanh chóng và thông báo khi kho thiết bị hoặc quà thưởng sắp cạn.</w:t>
      </w:r>
    </w:p>
    <w:p w14:paraId="617FAB84" w14:textId="77777777" w:rsidR="007C49F8" w:rsidRDefault="007C49F8" w:rsidP="007C49F8">
      <w:pPr>
        <w:pStyle w:val="nd"/>
      </w:pPr>
      <w:r>
        <w:t>Để đáp ứng yêu cầu quản lý nhân sự và tài khoản, hệ thống cho phép quản lý tài khoản người dùng và thông tin giảng viên một cách linh hoạt. Người quản trị có thể thêm, sửa, xóa tài khoản người dùng, quản lý trạng thái tài khoản như kích hoạt hoặc khóa khi cần thiết. Tương tự, hệ thống hỗ trợ thêm, sửa, xóa thông tin giảng viên, cho phép nhập danh sách giảng viên qua file CSV và cung cấp giao diện để xem danh sách cũng như chi tiết thông tin giảng viên. Những tính năng này giúp trung tâm quản lý đội ngũ nhân sự hiệu quả, đảm bảo dữ liệu được cập nhật chính xác và dễ dàng truy xuất.</w:t>
      </w:r>
    </w:p>
    <w:p w14:paraId="79E3C37D" w14:textId="77777777" w:rsidR="007C49F8" w:rsidRDefault="007C49F8" w:rsidP="007C49F8">
      <w:pPr>
        <w:pStyle w:val="nd"/>
      </w:pPr>
      <w:r>
        <w:t>Trong quản lý thiết bị, hệ thống cung cấp các chức năng toàn diện để đáp ứng nhu cầu của trung tâm. Thiết bị được quản lý theo phòng học, cho phép xem thông tin về số lượng, loại thiết bị và thêm thiết bị vào từng phòng. Hệ thống hỗ trợ chuyển thiết bị giữa các phòng, lưu trữ lịch sử chuyển đổi để theo dõi. Ngoài ra, hệ thống theo dõi tình trạng thiết bị như mới, hỏng, cần bảo trì hoặc đang cho mượn, đồng thời cung cấp báo cáo thống kê thiết bị theo loại như máy tính, máy chiếu hay bảng trắng. Giảng viên có thể mượn và trả thiết bị, với hệ thống ghi nhận tình trạng thiết bị khi trả lại và lưu trữ lịch sử mượn trả để quản lý chặt chẽ. Tính năng tìm kiếm thiết bị theo tên, loại, tình trạng hoặc phòng học giúp nhân viên dễ dàng định vị thiết bị cần thiết.</w:t>
      </w:r>
    </w:p>
    <w:p w14:paraId="31CF78C3" w14:textId="77777777" w:rsidR="007C49F8" w:rsidRDefault="007C49F8" w:rsidP="007C49F8">
      <w:pPr>
        <w:pStyle w:val="nd"/>
      </w:pPr>
      <w:r>
        <w:t>Về quản lý quà tặng, hệ thống cho phép quản lý nhập, xuất và theo dõi tình trạng tồn kho quà tặng. Quà tặng có thể được xuất cho học viên xuất sắc, đối tác hoặc khách đến làm việc, với quy trình duyệt đơn yêu cầu xuất quà thông qua file PDF được nhập bởi giáo viên. Admin nhận thông báo và duyệt đơn, đảm bảo quy trình minh bạch và thuận tiện. Hệ thống cũng hỗ trợ nhập file PDF đề nghị xuất quà và xuất file báo cáo xuất quà, giúp quản lý các giao dịch quà tặng một cách hiệu quả. Thông báo tự động khi kho quà thưởng sắp hết giúp trung tâm kịp thời bổ sung nguồn lực.</w:t>
      </w:r>
    </w:p>
    <w:p w14:paraId="07963D80" w14:textId="3CDF3AE5" w:rsidR="008B0464" w:rsidRPr="007C49F8" w:rsidRDefault="007C49F8" w:rsidP="007C49F8">
      <w:pPr>
        <w:pStyle w:val="nd"/>
        <w:rPr>
          <w:lang w:val="en-US"/>
        </w:rPr>
      </w:pPr>
      <w:r>
        <w:t>Hệ thống cung cấp các báo cáo và thống kê chi tiết để hỗ trợ quản lý và ra quyết định. Các báo cáo bao gồm thống kê số lượng thiết bị và quà thưởng trong kho, chi tiết các giao dịch nhập xuất, tình trạng mượn trả thiết bị theo thời gian, cũng như báo cáo thiết bị theo loại để hỗ trợ phân bổ hợp lý. Báo cáo về quà thưởng giúp trung tâm nắm bắt số lượng tồn kho và lịch sử xuất quà, từ đó tối ưu hóa việc nhập xuất. Với các tính năng này, hệ thống không chỉ đáp ứng nhu cầu quản lý thiết bị và quà thưởng tại Trung tâm Victory mà còn mang lại sự tiện lợi, chính xác và hiệu quả trong vận hành.</w:t>
      </w:r>
    </w:p>
    <w:p w14:paraId="47FDD538" w14:textId="5B527C78" w:rsidR="00793AA3" w:rsidRDefault="00487937" w:rsidP="00EA43EA">
      <w:pPr>
        <w:pStyle w:val="Heading2"/>
        <w:rPr>
          <w:rFonts w:eastAsia="SimSun"/>
        </w:rPr>
      </w:pPr>
      <w:bookmarkStart w:id="148" w:name="_Toc182207756"/>
      <w:bookmarkStart w:id="149" w:name="_Toc200746851"/>
      <w:bookmarkStart w:id="150" w:name="_Toc200915122"/>
      <w:r>
        <w:rPr>
          <w:rFonts w:eastAsia="SimSun"/>
        </w:rPr>
        <w:t>Phân tích</w:t>
      </w:r>
      <w:r w:rsidR="00063176">
        <w:rPr>
          <w:rFonts w:eastAsia="SimSun"/>
        </w:rPr>
        <w:t xml:space="preserve"> yêu cầu và lựa chọn công nghệ</w:t>
      </w:r>
      <w:bookmarkEnd w:id="148"/>
      <w:bookmarkEnd w:id="149"/>
      <w:bookmarkEnd w:id="150"/>
    </w:p>
    <w:p w14:paraId="194C38F9" w14:textId="3DFC22A3" w:rsidR="00753A61" w:rsidRDefault="00753A61" w:rsidP="00E02B51">
      <w:pPr>
        <w:pStyle w:val="Heading3"/>
      </w:pPr>
      <w:bookmarkStart w:id="151" w:name="_Toc182207757"/>
      <w:bookmarkStart w:id="152" w:name="_Toc200746852"/>
      <w:bookmarkStart w:id="153" w:name="_Toc200915123"/>
      <w:r>
        <w:t>Phân tích yêu cầu</w:t>
      </w:r>
      <w:bookmarkEnd w:id="151"/>
      <w:bookmarkEnd w:id="152"/>
      <w:bookmarkEnd w:id="153"/>
    </w:p>
    <w:p w14:paraId="642FA520" w14:textId="35763C45" w:rsidR="00611802" w:rsidRDefault="007C49F8" w:rsidP="00BE1783">
      <w:pPr>
        <w:pStyle w:val="BodyText"/>
        <w:ind w:firstLine="397"/>
        <w:rPr>
          <w:lang w:val="en-US"/>
        </w:rPr>
      </w:pPr>
      <w:r w:rsidRPr="007C49F8">
        <w:rPr>
          <w:lang w:val="en-US"/>
        </w:rPr>
        <w:t>Hệ thống quản lý thiết bị và quà tặng cho Trung tâm Ngoại ngữ - Tin học Victory được thiết kế với ba vai trò người dùng chính: quản trị viên (admin), người quản lý thiết bị, và người quản lý quà tặng. Mỗi vai trò được phân quyền rõ ràng để thực hiện các chức năng phù hợp, đảm bảo quản lý hiệu quả thiết bị dạy học, quà thưởng, và thông tin liên quan. Các chức năng chính của hệ thống được liệt kê chi tiết trong bảng 3.1, thể hiện phân quyền cho từng vai trò</w:t>
      </w:r>
      <w:r>
        <w:rPr>
          <w:lang w:val="en-US"/>
        </w:rPr>
        <w:t>.</w:t>
      </w:r>
    </w:p>
    <w:p w14:paraId="27FAABC1" w14:textId="1A2071C1" w:rsidR="007C49F8" w:rsidRDefault="007C49F8" w:rsidP="007C49F8">
      <w:pPr>
        <w:pStyle w:val="Caption"/>
        <w:keepNext/>
      </w:pPr>
      <w:bookmarkStart w:id="154" w:name="_Toc200915235"/>
      <w:r>
        <w:t xml:space="preserve">Bảng </w:t>
      </w:r>
      <w:r w:rsidR="003E3B4B">
        <w:fldChar w:fldCharType="begin"/>
      </w:r>
      <w:r w:rsidR="003E3B4B">
        <w:instrText xml:space="preserve"> STYLEREF 1 \s </w:instrText>
      </w:r>
      <w:r w:rsidR="003E3B4B">
        <w:fldChar w:fldCharType="separate"/>
      </w:r>
      <w:r w:rsidR="009058AE">
        <w:rPr>
          <w:noProof/>
        </w:rPr>
        <w:t>3</w:t>
      </w:r>
      <w:r w:rsidR="003E3B4B">
        <w:rPr>
          <w:noProof/>
        </w:rPr>
        <w:fldChar w:fldCharType="end"/>
      </w:r>
      <w:r w:rsidR="009665D9">
        <w:t>.</w:t>
      </w:r>
      <w:r w:rsidR="003E3B4B">
        <w:fldChar w:fldCharType="begin"/>
      </w:r>
      <w:r w:rsidR="003E3B4B">
        <w:instrText xml:space="preserve"> SEQ Bảng \* ARABIC \s 1 </w:instrText>
      </w:r>
      <w:r w:rsidR="003E3B4B">
        <w:fldChar w:fldCharType="separate"/>
      </w:r>
      <w:r w:rsidR="009058AE">
        <w:rPr>
          <w:noProof/>
        </w:rPr>
        <w:t>1</w:t>
      </w:r>
      <w:r w:rsidR="003E3B4B">
        <w:rPr>
          <w:noProof/>
        </w:rPr>
        <w:fldChar w:fldCharType="end"/>
      </w:r>
      <w:r>
        <w:t xml:space="preserve"> </w:t>
      </w:r>
      <w:r w:rsidRPr="007C49F8">
        <w:t>Các chức năng trong hệ thống quản lý thiết bị và quà tặng</w:t>
      </w:r>
      <w:bookmarkEnd w:id="154"/>
    </w:p>
    <w:tbl>
      <w:tblPr>
        <w:tblStyle w:val="TableGrid"/>
        <w:tblW w:w="5000" w:type="pct"/>
        <w:tblLook w:val="04A0" w:firstRow="1" w:lastRow="0" w:firstColumn="1" w:lastColumn="0" w:noHBand="0" w:noVBand="1"/>
      </w:tblPr>
      <w:tblGrid>
        <w:gridCol w:w="719"/>
        <w:gridCol w:w="4226"/>
        <w:gridCol w:w="1664"/>
        <w:gridCol w:w="1770"/>
        <w:gridCol w:w="1108"/>
      </w:tblGrid>
      <w:tr w:rsidR="007C49F8" w:rsidRPr="00F268F3" w14:paraId="1D8C101E" w14:textId="77777777" w:rsidTr="00A23444">
        <w:tc>
          <w:tcPr>
            <w:tcW w:w="379" w:type="pct"/>
            <w:shd w:val="clear" w:color="auto" w:fill="E7E6E6" w:themeFill="background2"/>
            <w:vAlign w:val="center"/>
            <w:hideMark/>
          </w:tcPr>
          <w:p w14:paraId="4B0AC778" w14:textId="77777777" w:rsidR="007C49F8" w:rsidRPr="00F268F3" w:rsidRDefault="007C49F8" w:rsidP="00A23444">
            <w:pPr>
              <w:spacing w:after="160" w:line="278" w:lineRule="auto"/>
              <w:jc w:val="center"/>
              <w:rPr>
                <w:b/>
                <w:bCs/>
              </w:rPr>
            </w:pPr>
            <w:r w:rsidRPr="00F268F3">
              <w:rPr>
                <w:b/>
                <w:bCs/>
              </w:rPr>
              <w:t>STT</w:t>
            </w:r>
          </w:p>
        </w:tc>
        <w:tc>
          <w:tcPr>
            <w:tcW w:w="2227" w:type="pct"/>
            <w:shd w:val="clear" w:color="auto" w:fill="E7E6E6" w:themeFill="background2"/>
            <w:vAlign w:val="center"/>
            <w:hideMark/>
          </w:tcPr>
          <w:p w14:paraId="77931364" w14:textId="77777777" w:rsidR="007C49F8" w:rsidRPr="00F268F3" w:rsidRDefault="007C49F8" w:rsidP="00A23444">
            <w:pPr>
              <w:spacing w:after="160" w:line="278" w:lineRule="auto"/>
              <w:jc w:val="center"/>
              <w:rPr>
                <w:b/>
                <w:bCs/>
              </w:rPr>
            </w:pPr>
            <w:r w:rsidRPr="00F268F3">
              <w:rPr>
                <w:b/>
                <w:bCs/>
              </w:rPr>
              <w:t>Chức năng</w:t>
            </w:r>
          </w:p>
        </w:tc>
        <w:tc>
          <w:tcPr>
            <w:tcW w:w="877" w:type="pct"/>
            <w:shd w:val="clear" w:color="auto" w:fill="E7E6E6" w:themeFill="background2"/>
            <w:vAlign w:val="center"/>
            <w:hideMark/>
          </w:tcPr>
          <w:p w14:paraId="605BEA7F" w14:textId="77777777" w:rsidR="007C49F8" w:rsidRPr="00F268F3" w:rsidRDefault="007C49F8" w:rsidP="00A23444">
            <w:pPr>
              <w:spacing w:after="160" w:line="278" w:lineRule="auto"/>
              <w:jc w:val="center"/>
              <w:rPr>
                <w:b/>
                <w:bCs/>
              </w:rPr>
            </w:pPr>
            <w:r w:rsidRPr="00F268F3">
              <w:rPr>
                <w:b/>
                <w:bCs/>
              </w:rPr>
              <w:t>Người quản lý thiết bị</w:t>
            </w:r>
          </w:p>
        </w:tc>
        <w:tc>
          <w:tcPr>
            <w:tcW w:w="933" w:type="pct"/>
            <w:shd w:val="clear" w:color="auto" w:fill="E7E6E6" w:themeFill="background2"/>
            <w:vAlign w:val="center"/>
            <w:hideMark/>
          </w:tcPr>
          <w:p w14:paraId="413FFE0D" w14:textId="77777777" w:rsidR="007C49F8" w:rsidRPr="00F268F3" w:rsidRDefault="007C49F8" w:rsidP="00A23444">
            <w:pPr>
              <w:spacing w:after="160" w:line="278" w:lineRule="auto"/>
              <w:jc w:val="center"/>
              <w:rPr>
                <w:b/>
                <w:bCs/>
              </w:rPr>
            </w:pPr>
            <w:r w:rsidRPr="00F268F3">
              <w:rPr>
                <w:b/>
                <w:bCs/>
              </w:rPr>
              <w:t>Người quản lý quà tặng</w:t>
            </w:r>
          </w:p>
        </w:tc>
        <w:tc>
          <w:tcPr>
            <w:tcW w:w="584" w:type="pct"/>
            <w:shd w:val="clear" w:color="auto" w:fill="E7E6E6" w:themeFill="background2"/>
            <w:vAlign w:val="center"/>
            <w:hideMark/>
          </w:tcPr>
          <w:p w14:paraId="4F02127C" w14:textId="77777777" w:rsidR="007C49F8" w:rsidRPr="00F268F3" w:rsidRDefault="007C49F8" w:rsidP="00A23444">
            <w:pPr>
              <w:spacing w:after="160" w:line="278" w:lineRule="auto"/>
              <w:jc w:val="center"/>
              <w:rPr>
                <w:b/>
                <w:bCs/>
              </w:rPr>
            </w:pPr>
            <w:r w:rsidRPr="00F268F3">
              <w:rPr>
                <w:b/>
                <w:bCs/>
              </w:rPr>
              <w:t>Quản trị viên</w:t>
            </w:r>
          </w:p>
        </w:tc>
      </w:tr>
      <w:tr w:rsidR="007C49F8" w:rsidRPr="00F268F3" w14:paraId="05C6764D" w14:textId="77777777" w:rsidTr="00200294">
        <w:tc>
          <w:tcPr>
            <w:tcW w:w="379" w:type="pct"/>
            <w:hideMark/>
          </w:tcPr>
          <w:p w14:paraId="2153060C" w14:textId="77777777" w:rsidR="007C49F8" w:rsidRPr="00F268F3" w:rsidRDefault="007C49F8" w:rsidP="0088497E">
            <w:pPr>
              <w:spacing w:after="160" w:line="278" w:lineRule="auto"/>
            </w:pPr>
            <w:r w:rsidRPr="00F268F3">
              <w:t>1</w:t>
            </w:r>
          </w:p>
        </w:tc>
        <w:tc>
          <w:tcPr>
            <w:tcW w:w="2227" w:type="pct"/>
            <w:hideMark/>
          </w:tcPr>
          <w:p w14:paraId="091BC837" w14:textId="77777777" w:rsidR="007C49F8" w:rsidRPr="00F268F3" w:rsidRDefault="007C49F8" w:rsidP="0088497E">
            <w:pPr>
              <w:spacing w:after="160" w:line="278" w:lineRule="auto"/>
            </w:pPr>
            <w:r w:rsidRPr="00F268F3">
              <w:t>Đăng nhập</w:t>
            </w:r>
          </w:p>
        </w:tc>
        <w:tc>
          <w:tcPr>
            <w:tcW w:w="877" w:type="pct"/>
            <w:vAlign w:val="center"/>
            <w:hideMark/>
          </w:tcPr>
          <w:p w14:paraId="09DC8EE5" w14:textId="77777777" w:rsidR="007C49F8" w:rsidRPr="00F268F3" w:rsidRDefault="007C49F8" w:rsidP="00200294">
            <w:pPr>
              <w:spacing w:after="160" w:line="278" w:lineRule="auto"/>
              <w:jc w:val="center"/>
            </w:pPr>
            <w:r w:rsidRPr="00F268F3">
              <w:rPr>
                <w:rFonts w:ascii="Segoe UI Symbol" w:hAnsi="Segoe UI Symbol" w:cs="Segoe UI Symbol"/>
              </w:rPr>
              <w:t>✓</w:t>
            </w:r>
          </w:p>
        </w:tc>
        <w:tc>
          <w:tcPr>
            <w:tcW w:w="933" w:type="pct"/>
            <w:vAlign w:val="center"/>
            <w:hideMark/>
          </w:tcPr>
          <w:p w14:paraId="6D62A169" w14:textId="77777777" w:rsidR="007C49F8" w:rsidRPr="00F268F3" w:rsidRDefault="007C49F8" w:rsidP="00200294">
            <w:pPr>
              <w:spacing w:after="160" w:line="278" w:lineRule="auto"/>
              <w:jc w:val="center"/>
            </w:pPr>
            <w:r w:rsidRPr="00F268F3">
              <w:rPr>
                <w:rFonts w:ascii="Segoe UI Symbol" w:hAnsi="Segoe UI Symbol" w:cs="Segoe UI Symbol"/>
              </w:rPr>
              <w:t>✓</w:t>
            </w:r>
          </w:p>
        </w:tc>
        <w:tc>
          <w:tcPr>
            <w:tcW w:w="584" w:type="pct"/>
            <w:vAlign w:val="center"/>
            <w:hideMark/>
          </w:tcPr>
          <w:p w14:paraId="7BD71826" w14:textId="77777777" w:rsidR="007C49F8" w:rsidRPr="00F268F3" w:rsidRDefault="007C49F8" w:rsidP="00200294">
            <w:pPr>
              <w:spacing w:after="160" w:line="278" w:lineRule="auto"/>
              <w:jc w:val="center"/>
            </w:pPr>
            <w:r w:rsidRPr="00F268F3">
              <w:rPr>
                <w:rFonts w:ascii="Segoe UI Symbol" w:hAnsi="Segoe UI Symbol" w:cs="Segoe UI Symbol"/>
              </w:rPr>
              <w:t>✓</w:t>
            </w:r>
          </w:p>
        </w:tc>
      </w:tr>
      <w:tr w:rsidR="007C49F8" w:rsidRPr="00F268F3" w14:paraId="3F105EAE" w14:textId="77777777" w:rsidTr="00200294">
        <w:tc>
          <w:tcPr>
            <w:tcW w:w="379" w:type="pct"/>
            <w:hideMark/>
          </w:tcPr>
          <w:p w14:paraId="29B50B44" w14:textId="77777777" w:rsidR="007C49F8" w:rsidRPr="00F268F3" w:rsidRDefault="007C49F8" w:rsidP="0088497E">
            <w:pPr>
              <w:spacing w:after="160" w:line="278" w:lineRule="auto"/>
            </w:pPr>
            <w:r w:rsidRPr="00F268F3">
              <w:t>2</w:t>
            </w:r>
          </w:p>
        </w:tc>
        <w:tc>
          <w:tcPr>
            <w:tcW w:w="2227" w:type="pct"/>
            <w:hideMark/>
          </w:tcPr>
          <w:p w14:paraId="217DF863" w14:textId="77777777" w:rsidR="007C49F8" w:rsidRPr="00F268F3" w:rsidRDefault="007C49F8" w:rsidP="0088497E">
            <w:pPr>
              <w:spacing w:after="160" w:line="278" w:lineRule="auto"/>
            </w:pPr>
            <w:r w:rsidRPr="00F268F3">
              <w:t>Quản lý tài khoản người dùng (thêm, sửa, xóa, kích hoạt/khóa)</w:t>
            </w:r>
          </w:p>
        </w:tc>
        <w:tc>
          <w:tcPr>
            <w:tcW w:w="877" w:type="pct"/>
            <w:vAlign w:val="center"/>
            <w:hideMark/>
          </w:tcPr>
          <w:p w14:paraId="78AEA8C8" w14:textId="77777777" w:rsidR="007C49F8" w:rsidRPr="00F268F3" w:rsidRDefault="007C49F8" w:rsidP="00200294">
            <w:pPr>
              <w:spacing w:after="160" w:line="278" w:lineRule="auto"/>
              <w:jc w:val="center"/>
            </w:pPr>
          </w:p>
        </w:tc>
        <w:tc>
          <w:tcPr>
            <w:tcW w:w="933" w:type="pct"/>
            <w:vAlign w:val="center"/>
            <w:hideMark/>
          </w:tcPr>
          <w:p w14:paraId="5F8DF10C" w14:textId="77777777" w:rsidR="007C49F8" w:rsidRPr="00F268F3" w:rsidRDefault="007C49F8" w:rsidP="00200294">
            <w:pPr>
              <w:spacing w:after="160" w:line="278" w:lineRule="auto"/>
              <w:jc w:val="center"/>
            </w:pPr>
          </w:p>
        </w:tc>
        <w:tc>
          <w:tcPr>
            <w:tcW w:w="584" w:type="pct"/>
            <w:vAlign w:val="center"/>
            <w:hideMark/>
          </w:tcPr>
          <w:p w14:paraId="636544E1" w14:textId="77777777" w:rsidR="007C49F8" w:rsidRPr="00F268F3" w:rsidRDefault="007C49F8" w:rsidP="00200294">
            <w:pPr>
              <w:spacing w:after="160" w:line="278" w:lineRule="auto"/>
              <w:jc w:val="center"/>
            </w:pPr>
            <w:r w:rsidRPr="00F268F3">
              <w:rPr>
                <w:rFonts w:ascii="Segoe UI Symbol" w:hAnsi="Segoe UI Symbol" w:cs="Segoe UI Symbol"/>
              </w:rPr>
              <w:t>✓</w:t>
            </w:r>
          </w:p>
        </w:tc>
      </w:tr>
      <w:tr w:rsidR="007C49F8" w:rsidRPr="00F268F3" w14:paraId="2143F156" w14:textId="77777777" w:rsidTr="00200294">
        <w:tc>
          <w:tcPr>
            <w:tcW w:w="379" w:type="pct"/>
            <w:hideMark/>
          </w:tcPr>
          <w:p w14:paraId="720D051C" w14:textId="77777777" w:rsidR="007C49F8" w:rsidRPr="00F268F3" w:rsidRDefault="007C49F8" w:rsidP="0088497E">
            <w:pPr>
              <w:spacing w:after="160" w:line="278" w:lineRule="auto"/>
            </w:pPr>
            <w:r w:rsidRPr="00F268F3">
              <w:t>3</w:t>
            </w:r>
          </w:p>
        </w:tc>
        <w:tc>
          <w:tcPr>
            <w:tcW w:w="2227" w:type="pct"/>
            <w:hideMark/>
          </w:tcPr>
          <w:p w14:paraId="788A0372" w14:textId="77777777" w:rsidR="007C49F8" w:rsidRPr="00F268F3" w:rsidRDefault="007C49F8" w:rsidP="0088497E">
            <w:pPr>
              <w:spacing w:after="160" w:line="278" w:lineRule="auto"/>
            </w:pPr>
            <w:r w:rsidRPr="00F268F3">
              <w:t>Quản lý giảng viên (thêm, sửa, xóa, nhập CSV, xem danh sách)</w:t>
            </w:r>
          </w:p>
        </w:tc>
        <w:tc>
          <w:tcPr>
            <w:tcW w:w="877" w:type="pct"/>
            <w:vAlign w:val="center"/>
            <w:hideMark/>
          </w:tcPr>
          <w:p w14:paraId="61B32B6A" w14:textId="77777777" w:rsidR="007C49F8" w:rsidRPr="00F268F3" w:rsidRDefault="007C49F8" w:rsidP="00200294">
            <w:pPr>
              <w:spacing w:after="160" w:line="278" w:lineRule="auto"/>
              <w:jc w:val="center"/>
            </w:pPr>
          </w:p>
        </w:tc>
        <w:tc>
          <w:tcPr>
            <w:tcW w:w="933" w:type="pct"/>
            <w:vAlign w:val="center"/>
            <w:hideMark/>
          </w:tcPr>
          <w:p w14:paraId="31957D37" w14:textId="77777777" w:rsidR="007C49F8" w:rsidRPr="00F268F3" w:rsidRDefault="007C49F8" w:rsidP="00200294">
            <w:pPr>
              <w:spacing w:after="160" w:line="278" w:lineRule="auto"/>
              <w:jc w:val="center"/>
            </w:pPr>
          </w:p>
        </w:tc>
        <w:tc>
          <w:tcPr>
            <w:tcW w:w="584" w:type="pct"/>
            <w:vAlign w:val="center"/>
            <w:hideMark/>
          </w:tcPr>
          <w:p w14:paraId="4EF17C8C" w14:textId="77777777" w:rsidR="007C49F8" w:rsidRPr="00F268F3" w:rsidRDefault="007C49F8" w:rsidP="00200294">
            <w:pPr>
              <w:spacing w:after="160" w:line="278" w:lineRule="auto"/>
              <w:jc w:val="center"/>
            </w:pPr>
            <w:r w:rsidRPr="00F268F3">
              <w:rPr>
                <w:rFonts w:ascii="Segoe UI Symbol" w:hAnsi="Segoe UI Symbol" w:cs="Segoe UI Symbol"/>
              </w:rPr>
              <w:t>✓</w:t>
            </w:r>
          </w:p>
        </w:tc>
      </w:tr>
      <w:tr w:rsidR="007C49F8" w:rsidRPr="00F268F3" w14:paraId="2F05EBE3" w14:textId="77777777" w:rsidTr="00200294">
        <w:tc>
          <w:tcPr>
            <w:tcW w:w="379" w:type="pct"/>
            <w:hideMark/>
          </w:tcPr>
          <w:p w14:paraId="468E27FD" w14:textId="77777777" w:rsidR="007C49F8" w:rsidRPr="00F268F3" w:rsidRDefault="007C49F8" w:rsidP="0088497E">
            <w:pPr>
              <w:spacing w:after="160" w:line="278" w:lineRule="auto"/>
            </w:pPr>
            <w:r w:rsidRPr="00F268F3">
              <w:t>4</w:t>
            </w:r>
          </w:p>
        </w:tc>
        <w:tc>
          <w:tcPr>
            <w:tcW w:w="2227" w:type="pct"/>
            <w:hideMark/>
          </w:tcPr>
          <w:p w14:paraId="56A0F425" w14:textId="77777777" w:rsidR="007C49F8" w:rsidRPr="00F268F3" w:rsidRDefault="007C49F8" w:rsidP="0088497E">
            <w:pPr>
              <w:spacing w:after="160" w:line="278" w:lineRule="auto"/>
            </w:pPr>
            <w:r w:rsidRPr="00F268F3">
              <w:t>Quản lý thiết bị theo phòng học</w:t>
            </w:r>
          </w:p>
        </w:tc>
        <w:tc>
          <w:tcPr>
            <w:tcW w:w="877" w:type="pct"/>
            <w:vAlign w:val="center"/>
            <w:hideMark/>
          </w:tcPr>
          <w:p w14:paraId="77C3041B" w14:textId="77777777" w:rsidR="007C49F8" w:rsidRPr="00F268F3" w:rsidRDefault="007C49F8" w:rsidP="00200294">
            <w:pPr>
              <w:spacing w:after="160" w:line="278" w:lineRule="auto"/>
              <w:jc w:val="center"/>
            </w:pPr>
            <w:r w:rsidRPr="00F268F3">
              <w:rPr>
                <w:rFonts w:ascii="Segoe UI Symbol" w:hAnsi="Segoe UI Symbol" w:cs="Segoe UI Symbol"/>
              </w:rPr>
              <w:t>✓</w:t>
            </w:r>
          </w:p>
        </w:tc>
        <w:tc>
          <w:tcPr>
            <w:tcW w:w="933" w:type="pct"/>
            <w:vAlign w:val="center"/>
            <w:hideMark/>
          </w:tcPr>
          <w:p w14:paraId="0F8189C1" w14:textId="77777777" w:rsidR="007C49F8" w:rsidRPr="00F268F3" w:rsidRDefault="007C49F8" w:rsidP="00200294">
            <w:pPr>
              <w:spacing w:after="160" w:line="278" w:lineRule="auto"/>
              <w:jc w:val="center"/>
            </w:pPr>
          </w:p>
        </w:tc>
        <w:tc>
          <w:tcPr>
            <w:tcW w:w="584" w:type="pct"/>
            <w:vAlign w:val="center"/>
            <w:hideMark/>
          </w:tcPr>
          <w:p w14:paraId="778E7405" w14:textId="77777777" w:rsidR="007C49F8" w:rsidRPr="00F268F3" w:rsidRDefault="007C49F8" w:rsidP="00200294">
            <w:pPr>
              <w:spacing w:after="160" w:line="278" w:lineRule="auto"/>
              <w:jc w:val="center"/>
            </w:pPr>
            <w:r w:rsidRPr="00F268F3">
              <w:rPr>
                <w:rFonts w:ascii="Segoe UI Symbol" w:hAnsi="Segoe UI Symbol" w:cs="Segoe UI Symbol"/>
              </w:rPr>
              <w:t>✓</w:t>
            </w:r>
          </w:p>
        </w:tc>
      </w:tr>
      <w:tr w:rsidR="007C49F8" w:rsidRPr="00F268F3" w14:paraId="7AC62CF3" w14:textId="77777777" w:rsidTr="00200294">
        <w:tc>
          <w:tcPr>
            <w:tcW w:w="379" w:type="pct"/>
            <w:hideMark/>
          </w:tcPr>
          <w:p w14:paraId="113737EA" w14:textId="77777777" w:rsidR="007C49F8" w:rsidRPr="00F268F3" w:rsidRDefault="007C49F8" w:rsidP="0088497E">
            <w:pPr>
              <w:spacing w:after="160" w:line="278" w:lineRule="auto"/>
            </w:pPr>
            <w:r w:rsidRPr="00F268F3">
              <w:t>5</w:t>
            </w:r>
          </w:p>
        </w:tc>
        <w:tc>
          <w:tcPr>
            <w:tcW w:w="2227" w:type="pct"/>
            <w:hideMark/>
          </w:tcPr>
          <w:p w14:paraId="0E68B453" w14:textId="77777777" w:rsidR="007C49F8" w:rsidRPr="00F268F3" w:rsidRDefault="007C49F8" w:rsidP="0088497E">
            <w:pPr>
              <w:spacing w:after="160" w:line="278" w:lineRule="auto"/>
            </w:pPr>
            <w:r w:rsidRPr="00F268F3">
              <w:t>Chuyển thiết bị giữa các phòng</w:t>
            </w:r>
          </w:p>
        </w:tc>
        <w:tc>
          <w:tcPr>
            <w:tcW w:w="877" w:type="pct"/>
            <w:vAlign w:val="center"/>
            <w:hideMark/>
          </w:tcPr>
          <w:p w14:paraId="61DA7CFD" w14:textId="77777777" w:rsidR="007C49F8" w:rsidRPr="00F268F3" w:rsidRDefault="007C49F8" w:rsidP="00200294">
            <w:pPr>
              <w:spacing w:after="160" w:line="278" w:lineRule="auto"/>
              <w:jc w:val="center"/>
            </w:pPr>
            <w:r w:rsidRPr="00F268F3">
              <w:rPr>
                <w:rFonts w:ascii="Segoe UI Symbol" w:hAnsi="Segoe UI Symbol" w:cs="Segoe UI Symbol"/>
              </w:rPr>
              <w:t>✓</w:t>
            </w:r>
          </w:p>
        </w:tc>
        <w:tc>
          <w:tcPr>
            <w:tcW w:w="933" w:type="pct"/>
            <w:vAlign w:val="center"/>
            <w:hideMark/>
          </w:tcPr>
          <w:p w14:paraId="15F9CF87" w14:textId="77777777" w:rsidR="007C49F8" w:rsidRPr="00F268F3" w:rsidRDefault="007C49F8" w:rsidP="00200294">
            <w:pPr>
              <w:spacing w:after="160" w:line="278" w:lineRule="auto"/>
              <w:jc w:val="center"/>
            </w:pPr>
          </w:p>
        </w:tc>
        <w:tc>
          <w:tcPr>
            <w:tcW w:w="584" w:type="pct"/>
            <w:vAlign w:val="center"/>
            <w:hideMark/>
          </w:tcPr>
          <w:p w14:paraId="2B9B2AD0" w14:textId="77777777" w:rsidR="007C49F8" w:rsidRPr="00F268F3" w:rsidRDefault="007C49F8" w:rsidP="00200294">
            <w:pPr>
              <w:spacing w:after="160" w:line="278" w:lineRule="auto"/>
              <w:jc w:val="center"/>
            </w:pPr>
            <w:r w:rsidRPr="00F268F3">
              <w:rPr>
                <w:rFonts w:ascii="Segoe UI Symbol" w:hAnsi="Segoe UI Symbol" w:cs="Segoe UI Symbol"/>
              </w:rPr>
              <w:t>✓</w:t>
            </w:r>
          </w:p>
        </w:tc>
      </w:tr>
      <w:tr w:rsidR="007C49F8" w:rsidRPr="00F268F3" w14:paraId="3EBA9226" w14:textId="77777777" w:rsidTr="00200294">
        <w:tc>
          <w:tcPr>
            <w:tcW w:w="379" w:type="pct"/>
            <w:hideMark/>
          </w:tcPr>
          <w:p w14:paraId="1FB759BF" w14:textId="77777777" w:rsidR="007C49F8" w:rsidRPr="00F268F3" w:rsidRDefault="007C49F8" w:rsidP="0088497E">
            <w:pPr>
              <w:spacing w:after="160" w:line="278" w:lineRule="auto"/>
            </w:pPr>
            <w:r w:rsidRPr="00F268F3">
              <w:t>6</w:t>
            </w:r>
          </w:p>
        </w:tc>
        <w:tc>
          <w:tcPr>
            <w:tcW w:w="2227" w:type="pct"/>
            <w:hideMark/>
          </w:tcPr>
          <w:p w14:paraId="57FAA46A" w14:textId="52FDE938" w:rsidR="007C49F8" w:rsidRPr="00F268F3" w:rsidRDefault="007C49F8" w:rsidP="0088497E">
            <w:pPr>
              <w:spacing w:after="160" w:line="278" w:lineRule="auto"/>
            </w:pPr>
            <w:r w:rsidRPr="00F268F3">
              <w:t>Thống kê tình trạng thiết bị (mớ</w:t>
            </w:r>
            <w:r w:rsidR="00E66761">
              <w:t>i</w:t>
            </w:r>
            <w:r w:rsidRPr="00F268F3">
              <w:t>, cho mượn</w:t>
            </w:r>
            <w:r w:rsidR="00E66761">
              <w:t>,…</w:t>
            </w:r>
            <w:r w:rsidRPr="00F268F3">
              <w:t>)</w:t>
            </w:r>
          </w:p>
        </w:tc>
        <w:tc>
          <w:tcPr>
            <w:tcW w:w="877" w:type="pct"/>
            <w:vAlign w:val="center"/>
            <w:hideMark/>
          </w:tcPr>
          <w:p w14:paraId="458260E8" w14:textId="77777777" w:rsidR="007C49F8" w:rsidRPr="00F268F3" w:rsidRDefault="007C49F8" w:rsidP="00200294">
            <w:pPr>
              <w:spacing w:after="160" w:line="278" w:lineRule="auto"/>
              <w:jc w:val="center"/>
            </w:pPr>
            <w:r w:rsidRPr="00F268F3">
              <w:rPr>
                <w:rFonts w:ascii="Segoe UI Symbol" w:hAnsi="Segoe UI Symbol" w:cs="Segoe UI Symbol"/>
              </w:rPr>
              <w:t>✓</w:t>
            </w:r>
          </w:p>
        </w:tc>
        <w:tc>
          <w:tcPr>
            <w:tcW w:w="933" w:type="pct"/>
            <w:vAlign w:val="center"/>
            <w:hideMark/>
          </w:tcPr>
          <w:p w14:paraId="35CC7B6C" w14:textId="77777777" w:rsidR="007C49F8" w:rsidRPr="00F268F3" w:rsidRDefault="007C49F8" w:rsidP="00200294">
            <w:pPr>
              <w:spacing w:after="160" w:line="278" w:lineRule="auto"/>
              <w:jc w:val="center"/>
            </w:pPr>
          </w:p>
        </w:tc>
        <w:tc>
          <w:tcPr>
            <w:tcW w:w="584" w:type="pct"/>
            <w:vAlign w:val="center"/>
            <w:hideMark/>
          </w:tcPr>
          <w:p w14:paraId="00A7C198" w14:textId="77777777" w:rsidR="007C49F8" w:rsidRPr="00F268F3" w:rsidRDefault="007C49F8" w:rsidP="00200294">
            <w:pPr>
              <w:spacing w:after="160" w:line="278" w:lineRule="auto"/>
              <w:jc w:val="center"/>
            </w:pPr>
            <w:r w:rsidRPr="00F268F3">
              <w:rPr>
                <w:rFonts w:ascii="Segoe UI Symbol" w:hAnsi="Segoe UI Symbol" w:cs="Segoe UI Symbol"/>
              </w:rPr>
              <w:t>✓</w:t>
            </w:r>
          </w:p>
        </w:tc>
      </w:tr>
      <w:tr w:rsidR="007C49F8" w:rsidRPr="00F268F3" w14:paraId="70E7A4A7" w14:textId="77777777" w:rsidTr="00200294">
        <w:tc>
          <w:tcPr>
            <w:tcW w:w="379" w:type="pct"/>
            <w:hideMark/>
          </w:tcPr>
          <w:p w14:paraId="1685A2E9" w14:textId="77777777" w:rsidR="007C49F8" w:rsidRPr="00F268F3" w:rsidRDefault="007C49F8" w:rsidP="0088497E">
            <w:pPr>
              <w:spacing w:after="160" w:line="278" w:lineRule="auto"/>
            </w:pPr>
            <w:r w:rsidRPr="00F268F3">
              <w:t>7</w:t>
            </w:r>
          </w:p>
        </w:tc>
        <w:tc>
          <w:tcPr>
            <w:tcW w:w="2227" w:type="pct"/>
            <w:hideMark/>
          </w:tcPr>
          <w:p w14:paraId="1FC78130" w14:textId="77777777" w:rsidR="007C49F8" w:rsidRPr="00F268F3" w:rsidRDefault="007C49F8" w:rsidP="0088497E">
            <w:pPr>
              <w:spacing w:after="160" w:line="278" w:lineRule="auto"/>
            </w:pPr>
            <w:r w:rsidRPr="00F268F3">
              <w:t>Quản lý mượn/trả thiết bị (ghi nhận tình trạng, lịch sử)</w:t>
            </w:r>
          </w:p>
        </w:tc>
        <w:tc>
          <w:tcPr>
            <w:tcW w:w="877" w:type="pct"/>
            <w:vAlign w:val="center"/>
            <w:hideMark/>
          </w:tcPr>
          <w:p w14:paraId="43B3DF49" w14:textId="77777777" w:rsidR="007C49F8" w:rsidRPr="00F268F3" w:rsidRDefault="007C49F8" w:rsidP="00200294">
            <w:pPr>
              <w:spacing w:after="160" w:line="278" w:lineRule="auto"/>
              <w:jc w:val="center"/>
            </w:pPr>
            <w:r w:rsidRPr="00F268F3">
              <w:rPr>
                <w:rFonts w:ascii="Segoe UI Symbol" w:hAnsi="Segoe UI Symbol" w:cs="Segoe UI Symbol"/>
              </w:rPr>
              <w:t>✓</w:t>
            </w:r>
          </w:p>
        </w:tc>
        <w:tc>
          <w:tcPr>
            <w:tcW w:w="933" w:type="pct"/>
            <w:vAlign w:val="center"/>
            <w:hideMark/>
          </w:tcPr>
          <w:p w14:paraId="6689CCFB" w14:textId="77777777" w:rsidR="007C49F8" w:rsidRPr="00F268F3" w:rsidRDefault="007C49F8" w:rsidP="00200294">
            <w:pPr>
              <w:spacing w:after="160" w:line="278" w:lineRule="auto"/>
              <w:jc w:val="center"/>
            </w:pPr>
          </w:p>
        </w:tc>
        <w:tc>
          <w:tcPr>
            <w:tcW w:w="584" w:type="pct"/>
            <w:vAlign w:val="center"/>
            <w:hideMark/>
          </w:tcPr>
          <w:p w14:paraId="4F89B4BD" w14:textId="77777777" w:rsidR="007C49F8" w:rsidRPr="00F268F3" w:rsidRDefault="007C49F8" w:rsidP="00200294">
            <w:pPr>
              <w:spacing w:after="160" w:line="278" w:lineRule="auto"/>
              <w:jc w:val="center"/>
            </w:pPr>
            <w:r w:rsidRPr="00F268F3">
              <w:rPr>
                <w:rFonts w:ascii="Segoe UI Symbol" w:hAnsi="Segoe UI Symbol" w:cs="Segoe UI Symbol"/>
              </w:rPr>
              <w:t>✓</w:t>
            </w:r>
          </w:p>
        </w:tc>
      </w:tr>
      <w:tr w:rsidR="007C49F8" w:rsidRPr="00F268F3" w14:paraId="64FF63E1" w14:textId="77777777" w:rsidTr="00200294">
        <w:tc>
          <w:tcPr>
            <w:tcW w:w="379" w:type="pct"/>
            <w:hideMark/>
          </w:tcPr>
          <w:p w14:paraId="01A48D63" w14:textId="77777777" w:rsidR="007C49F8" w:rsidRPr="00F268F3" w:rsidRDefault="007C49F8" w:rsidP="0088497E">
            <w:pPr>
              <w:spacing w:after="160" w:line="278" w:lineRule="auto"/>
            </w:pPr>
            <w:r w:rsidRPr="00F268F3">
              <w:t>8</w:t>
            </w:r>
          </w:p>
        </w:tc>
        <w:tc>
          <w:tcPr>
            <w:tcW w:w="2227" w:type="pct"/>
            <w:hideMark/>
          </w:tcPr>
          <w:p w14:paraId="20D0C60A" w14:textId="77777777" w:rsidR="007C49F8" w:rsidRPr="00F268F3" w:rsidRDefault="007C49F8" w:rsidP="0088497E">
            <w:pPr>
              <w:spacing w:after="160" w:line="278" w:lineRule="auto"/>
            </w:pPr>
            <w:r w:rsidRPr="00F268F3">
              <w:t>Tìm kiếm thiết bị (theo tên, loại, tình trạng, phòng học)</w:t>
            </w:r>
          </w:p>
        </w:tc>
        <w:tc>
          <w:tcPr>
            <w:tcW w:w="877" w:type="pct"/>
            <w:vAlign w:val="center"/>
            <w:hideMark/>
          </w:tcPr>
          <w:p w14:paraId="044A3485" w14:textId="77777777" w:rsidR="007C49F8" w:rsidRPr="00F268F3" w:rsidRDefault="007C49F8" w:rsidP="00200294">
            <w:pPr>
              <w:spacing w:after="160" w:line="278" w:lineRule="auto"/>
              <w:jc w:val="center"/>
            </w:pPr>
            <w:r w:rsidRPr="00F268F3">
              <w:rPr>
                <w:rFonts w:ascii="Segoe UI Symbol" w:hAnsi="Segoe UI Symbol" w:cs="Segoe UI Symbol"/>
              </w:rPr>
              <w:t>✓</w:t>
            </w:r>
          </w:p>
        </w:tc>
        <w:tc>
          <w:tcPr>
            <w:tcW w:w="933" w:type="pct"/>
            <w:vAlign w:val="center"/>
            <w:hideMark/>
          </w:tcPr>
          <w:p w14:paraId="2DCD8ADA" w14:textId="77777777" w:rsidR="007C49F8" w:rsidRPr="00F268F3" w:rsidRDefault="007C49F8" w:rsidP="00200294">
            <w:pPr>
              <w:spacing w:after="160" w:line="278" w:lineRule="auto"/>
              <w:jc w:val="center"/>
            </w:pPr>
          </w:p>
        </w:tc>
        <w:tc>
          <w:tcPr>
            <w:tcW w:w="584" w:type="pct"/>
            <w:vAlign w:val="center"/>
            <w:hideMark/>
          </w:tcPr>
          <w:p w14:paraId="415495B0" w14:textId="77777777" w:rsidR="007C49F8" w:rsidRPr="00F268F3" w:rsidRDefault="007C49F8" w:rsidP="00200294">
            <w:pPr>
              <w:spacing w:after="160" w:line="278" w:lineRule="auto"/>
              <w:jc w:val="center"/>
            </w:pPr>
            <w:r w:rsidRPr="00F268F3">
              <w:rPr>
                <w:rFonts w:ascii="Segoe UI Symbol" w:hAnsi="Segoe UI Symbol" w:cs="Segoe UI Symbol"/>
              </w:rPr>
              <w:t>✓</w:t>
            </w:r>
          </w:p>
        </w:tc>
      </w:tr>
      <w:tr w:rsidR="007C49F8" w:rsidRPr="00F268F3" w14:paraId="4E76C9C5" w14:textId="77777777" w:rsidTr="00200294">
        <w:tc>
          <w:tcPr>
            <w:tcW w:w="379" w:type="pct"/>
            <w:hideMark/>
          </w:tcPr>
          <w:p w14:paraId="34A7964A" w14:textId="77777777" w:rsidR="007C49F8" w:rsidRPr="00F268F3" w:rsidRDefault="007C49F8" w:rsidP="0088497E">
            <w:pPr>
              <w:spacing w:after="160" w:line="278" w:lineRule="auto"/>
            </w:pPr>
            <w:r w:rsidRPr="00F268F3">
              <w:t>9</w:t>
            </w:r>
          </w:p>
        </w:tc>
        <w:tc>
          <w:tcPr>
            <w:tcW w:w="2227" w:type="pct"/>
            <w:hideMark/>
          </w:tcPr>
          <w:p w14:paraId="1C3D6FC6" w14:textId="77777777" w:rsidR="007C49F8" w:rsidRPr="00F268F3" w:rsidRDefault="007C49F8" w:rsidP="0088497E">
            <w:pPr>
              <w:spacing w:after="160" w:line="278" w:lineRule="auto"/>
            </w:pPr>
            <w:r w:rsidRPr="00F268F3">
              <w:t>Thống kê thiết bị theo loại</w:t>
            </w:r>
          </w:p>
        </w:tc>
        <w:tc>
          <w:tcPr>
            <w:tcW w:w="877" w:type="pct"/>
            <w:vAlign w:val="center"/>
            <w:hideMark/>
          </w:tcPr>
          <w:p w14:paraId="7BF5BF11" w14:textId="77777777" w:rsidR="007C49F8" w:rsidRPr="00F268F3" w:rsidRDefault="007C49F8" w:rsidP="00200294">
            <w:pPr>
              <w:spacing w:after="160" w:line="278" w:lineRule="auto"/>
              <w:jc w:val="center"/>
            </w:pPr>
            <w:r w:rsidRPr="00F268F3">
              <w:rPr>
                <w:rFonts w:ascii="Segoe UI Symbol" w:hAnsi="Segoe UI Symbol" w:cs="Segoe UI Symbol"/>
              </w:rPr>
              <w:t>✓</w:t>
            </w:r>
          </w:p>
        </w:tc>
        <w:tc>
          <w:tcPr>
            <w:tcW w:w="933" w:type="pct"/>
            <w:vAlign w:val="center"/>
            <w:hideMark/>
          </w:tcPr>
          <w:p w14:paraId="1DAFDB99" w14:textId="77777777" w:rsidR="007C49F8" w:rsidRPr="00F268F3" w:rsidRDefault="007C49F8" w:rsidP="00200294">
            <w:pPr>
              <w:spacing w:after="160" w:line="278" w:lineRule="auto"/>
              <w:jc w:val="center"/>
            </w:pPr>
          </w:p>
        </w:tc>
        <w:tc>
          <w:tcPr>
            <w:tcW w:w="584" w:type="pct"/>
            <w:vAlign w:val="center"/>
            <w:hideMark/>
          </w:tcPr>
          <w:p w14:paraId="7E885020" w14:textId="77777777" w:rsidR="007C49F8" w:rsidRPr="00F268F3" w:rsidRDefault="007C49F8" w:rsidP="00200294">
            <w:pPr>
              <w:spacing w:after="160" w:line="278" w:lineRule="auto"/>
              <w:jc w:val="center"/>
            </w:pPr>
            <w:r w:rsidRPr="00F268F3">
              <w:rPr>
                <w:rFonts w:ascii="Segoe UI Symbol" w:hAnsi="Segoe UI Symbol" w:cs="Segoe UI Symbol"/>
              </w:rPr>
              <w:t>✓</w:t>
            </w:r>
          </w:p>
        </w:tc>
      </w:tr>
      <w:tr w:rsidR="007C49F8" w:rsidRPr="00F268F3" w14:paraId="3F72608A" w14:textId="77777777" w:rsidTr="00200294">
        <w:tc>
          <w:tcPr>
            <w:tcW w:w="379" w:type="pct"/>
            <w:hideMark/>
          </w:tcPr>
          <w:p w14:paraId="3E276501" w14:textId="77777777" w:rsidR="007C49F8" w:rsidRPr="00F268F3" w:rsidRDefault="007C49F8" w:rsidP="0088497E">
            <w:pPr>
              <w:spacing w:after="160" w:line="278" w:lineRule="auto"/>
            </w:pPr>
            <w:r w:rsidRPr="00F268F3">
              <w:t>10</w:t>
            </w:r>
          </w:p>
        </w:tc>
        <w:tc>
          <w:tcPr>
            <w:tcW w:w="2227" w:type="pct"/>
            <w:hideMark/>
          </w:tcPr>
          <w:p w14:paraId="085ABA6C" w14:textId="1000E3D9" w:rsidR="007C49F8" w:rsidRPr="00F268F3" w:rsidRDefault="007C49F8" w:rsidP="0088497E">
            <w:pPr>
              <w:spacing w:after="160" w:line="278" w:lineRule="auto"/>
            </w:pPr>
            <w:r w:rsidRPr="00F268F3">
              <w:t>Quản lý quà tặng (</w:t>
            </w:r>
            <w:r w:rsidR="000670C6">
              <w:t>thêm, sửa, xoá</w:t>
            </w:r>
            <w:r w:rsidRPr="00F268F3">
              <w:t>)</w:t>
            </w:r>
          </w:p>
        </w:tc>
        <w:tc>
          <w:tcPr>
            <w:tcW w:w="877" w:type="pct"/>
            <w:vAlign w:val="center"/>
            <w:hideMark/>
          </w:tcPr>
          <w:p w14:paraId="1BAE79A8" w14:textId="77777777" w:rsidR="007C49F8" w:rsidRPr="00F268F3" w:rsidRDefault="007C49F8" w:rsidP="00200294">
            <w:pPr>
              <w:spacing w:after="160" w:line="278" w:lineRule="auto"/>
              <w:jc w:val="center"/>
            </w:pPr>
          </w:p>
        </w:tc>
        <w:tc>
          <w:tcPr>
            <w:tcW w:w="933" w:type="pct"/>
            <w:vAlign w:val="center"/>
            <w:hideMark/>
          </w:tcPr>
          <w:p w14:paraId="0F7DF342" w14:textId="77777777" w:rsidR="007C49F8" w:rsidRPr="00F268F3" w:rsidRDefault="007C49F8" w:rsidP="00200294">
            <w:pPr>
              <w:spacing w:after="160" w:line="278" w:lineRule="auto"/>
              <w:jc w:val="center"/>
            </w:pPr>
            <w:r w:rsidRPr="00F268F3">
              <w:rPr>
                <w:rFonts w:ascii="Segoe UI Symbol" w:hAnsi="Segoe UI Symbol" w:cs="Segoe UI Symbol"/>
              </w:rPr>
              <w:t>✓</w:t>
            </w:r>
          </w:p>
        </w:tc>
        <w:tc>
          <w:tcPr>
            <w:tcW w:w="584" w:type="pct"/>
            <w:vAlign w:val="center"/>
            <w:hideMark/>
          </w:tcPr>
          <w:p w14:paraId="6DE9DA8E" w14:textId="77777777" w:rsidR="007C49F8" w:rsidRPr="00F268F3" w:rsidRDefault="007C49F8" w:rsidP="00200294">
            <w:pPr>
              <w:spacing w:after="160" w:line="278" w:lineRule="auto"/>
              <w:jc w:val="center"/>
            </w:pPr>
            <w:r w:rsidRPr="00F268F3">
              <w:rPr>
                <w:rFonts w:ascii="Segoe UI Symbol" w:hAnsi="Segoe UI Symbol" w:cs="Segoe UI Symbol"/>
              </w:rPr>
              <w:t>✓</w:t>
            </w:r>
          </w:p>
        </w:tc>
      </w:tr>
      <w:tr w:rsidR="007C49F8" w:rsidRPr="00F268F3" w14:paraId="29629EBC" w14:textId="77777777" w:rsidTr="00200294">
        <w:tc>
          <w:tcPr>
            <w:tcW w:w="379" w:type="pct"/>
            <w:hideMark/>
          </w:tcPr>
          <w:p w14:paraId="21EE57CA" w14:textId="77777777" w:rsidR="007C49F8" w:rsidRPr="00F268F3" w:rsidRDefault="007C49F8" w:rsidP="0088497E">
            <w:pPr>
              <w:spacing w:after="160" w:line="278" w:lineRule="auto"/>
            </w:pPr>
            <w:r w:rsidRPr="00F268F3">
              <w:t>11</w:t>
            </w:r>
          </w:p>
        </w:tc>
        <w:tc>
          <w:tcPr>
            <w:tcW w:w="2227" w:type="pct"/>
            <w:hideMark/>
          </w:tcPr>
          <w:p w14:paraId="4FAAA910" w14:textId="77777777" w:rsidR="007C49F8" w:rsidRPr="00F268F3" w:rsidRDefault="007C49F8" w:rsidP="0088497E">
            <w:pPr>
              <w:spacing w:after="160" w:line="278" w:lineRule="auto"/>
            </w:pPr>
            <w:r w:rsidRPr="00F268F3">
              <w:t>Xuất quà tặng (học viên, đối tác, khách)</w:t>
            </w:r>
          </w:p>
        </w:tc>
        <w:tc>
          <w:tcPr>
            <w:tcW w:w="877" w:type="pct"/>
            <w:vAlign w:val="center"/>
            <w:hideMark/>
          </w:tcPr>
          <w:p w14:paraId="6124ABFE" w14:textId="77777777" w:rsidR="007C49F8" w:rsidRPr="00F268F3" w:rsidRDefault="007C49F8" w:rsidP="00200294">
            <w:pPr>
              <w:spacing w:after="160" w:line="278" w:lineRule="auto"/>
              <w:jc w:val="center"/>
            </w:pPr>
          </w:p>
        </w:tc>
        <w:tc>
          <w:tcPr>
            <w:tcW w:w="933" w:type="pct"/>
            <w:vAlign w:val="center"/>
            <w:hideMark/>
          </w:tcPr>
          <w:p w14:paraId="56E71FAA" w14:textId="77777777" w:rsidR="007C49F8" w:rsidRPr="00F268F3" w:rsidRDefault="007C49F8" w:rsidP="00200294">
            <w:pPr>
              <w:spacing w:after="160" w:line="278" w:lineRule="auto"/>
              <w:jc w:val="center"/>
            </w:pPr>
            <w:r w:rsidRPr="00F268F3">
              <w:rPr>
                <w:rFonts w:ascii="Segoe UI Symbol" w:hAnsi="Segoe UI Symbol" w:cs="Segoe UI Symbol"/>
              </w:rPr>
              <w:t>✓</w:t>
            </w:r>
          </w:p>
        </w:tc>
        <w:tc>
          <w:tcPr>
            <w:tcW w:w="584" w:type="pct"/>
            <w:vAlign w:val="center"/>
            <w:hideMark/>
          </w:tcPr>
          <w:p w14:paraId="7BB6A847" w14:textId="77777777" w:rsidR="007C49F8" w:rsidRPr="00F268F3" w:rsidRDefault="007C49F8" w:rsidP="00200294">
            <w:pPr>
              <w:spacing w:after="160" w:line="278" w:lineRule="auto"/>
              <w:jc w:val="center"/>
            </w:pPr>
            <w:r w:rsidRPr="00F268F3">
              <w:rPr>
                <w:rFonts w:ascii="Segoe UI Symbol" w:hAnsi="Segoe UI Symbol" w:cs="Segoe UI Symbol"/>
              </w:rPr>
              <w:t>✓</w:t>
            </w:r>
          </w:p>
        </w:tc>
      </w:tr>
      <w:tr w:rsidR="007C49F8" w:rsidRPr="00F268F3" w14:paraId="6923AEB2" w14:textId="77777777" w:rsidTr="00200294">
        <w:tc>
          <w:tcPr>
            <w:tcW w:w="379" w:type="pct"/>
            <w:hideMark/>
          </w:tcPr>
          <w:p w14:paraId="47705E59" w14:textId="77777777" w:rsidR="007C49F8" w:rsidRPr="00F268F3" w:rsidRDefault="007C49F8" w:rsidP="0088497E">
            <w:pPr>
              <w:spacing w:after="160" w:line="278" w:lineRule="auto"/>
            </w:pPr>
            <w:r w:rsidRPr="00F268F3">
              <w:t>12</w:t>
            </w:r>
          </w:p>
        </w:tc>
        <w:tc>
          <w:tcPr>
            <w:tcW w:w="2227" w:type="pct"/>
            <w:hideMark/>
          </w:tcPr>
          <w:p w14:paraId="3CE0642F" w14:textId="77777777" w:rsidR="007C49F8" w:rsidRPr="00F268F3" w:rsidRDefault="007C49F8" w:rsidP="0088497E">
            <w:pPr>
              <w:spacing w:after="160" w:line="278" w:lineRule="auto"/>
            </w:pPr>
            <w:r w:rsidRPr="00F268F3">
              <w:t>Nhập/duyệt đơn yêu cầu xuất quà (file PDF)</w:t>
            </w:r>
          </w:p>
        </w:tc>
        <w:tc>
          <w:tcPr>
            <w:tcW w:w="877" w:type="pct"/>
            <w:vAlign w:val="center"/>
            <w:hideMark/>
          </w:tcPr>
          <w:p w14:paraId="07702F7A" w14:textId="77777777" w:rsidR="007C49F8" w:rsidRPr="00F268F3" w:rsidRDefault="007C49F8" w:rsidP="00200294">
            <w:pPr>
              <w:spacing w:after="160" w:line="278" w:lineRule="auto"/>
              <w:jc w:val="center"/>
            </w:pPr>
          </w:p>
        </w:tc>
        <w:tc>
          <w:tcPr>
            <w:tcW w:w="933" w:type="pct"/>
            <w:vAlign w:val="center"/>
            <w:hideMark/>
          </w:tcPr>
          <w:p w14:paraId="75DA0AF9" w14:textId="77777777" w:rsidR="007C49F8" w:rsidRPr="00F268F3" w:rsidRDefault="007C49F8" w:rsidP="00200294">
            <w:pPr>
              <w:spacing w:after="160" w:line="278" w:lineRule="auto"/>
              <w:jc w:val="center"/>
            </w:pPr>
            <w:r w:rsidRPr="00F268F3">
              <w:rPr>
                <w:rFonts w:ascii="Segoe UI Symbol" w:hAnsi="Segoe UI Symbol" w:cs="Segoe UI Symbol"/>
              </w:rPr>
              <w:t>✓</w:t>
            </w:r>
          </w:p>
        </w:tc>
        <w:tc>
          <w:tcPr>
            <w:tcW w:w="584" w:type="pct"/>
            <w:vAlign w:val="center"/>
            <w:hideMark/>
          </w:tcPr>
          <w:p w14:paraId="48E3E060" w14:textId="77777777" w:rsidR="007C49F8" w:rsidRPr="00F268F3" w:rsidRDefault="007C49F8" w:rsidP="00200294">
            <w:pPr>
              <w:spacing w:after="160" w:line="278" w:lineRule="auto"/>
              <w:jc w:val="center"/>
            </w:pPr>
            <w:r w:rsidRPr="00F268F3">
              <w:rPr>
                <w:rFonts w:ascii="Segoe UI Symbol" w:hAnsi="Segoe UI Symbol" w:cs="Segoe UI Symbol"/>
              </w:rPr>
              <w:t>✓</w:t>
            </w:r>
          </w:p>
        </w:tc>
      </w:tr>
      <w:tr w:rsidR="00E66761" w:rsidRPr="00F268F3" w14:paraId="549385FF" w14:textId="77777777" w:rsidTr="00200294">
        <w:tc>
          <w:tcPr>
            <w:tcW w:w="379" w:type="pct"/>
          </w:tcPr>
          <w:p w14:paraId="43BF5E29" w14:textId="2101499A" w:rsidR="00E66761" w:rsidRPr="00F268F3" w:rsidRDefault="00E66761" w:rsidP="0088497E">
            <w:pPr>
              <w:spacing w:after="160" w:line="278" w:lineRule="auto"/>
            </w:pPr>
            <w:r>
              <w:t>13</w:t>
            </w:r>
          </w:p>
        </w:tc>
        <w:tc>
          <w:tcPr>
            <w:tcW w:w="2227" w:type="pct"/>
          </w:tcPr>
          <w:p w14:paraId="1F8C1A8C" w14:textId="48D69B82" w:rsidR="00E66761" w:rsidRPr="00F268F3" w:rsidRDefault="00E66761" w:rsidP="0088497E">
            <w:pPr>
              <w:spacing w:after="160" w:line="278" w:lineRule="auto"/>
            </w:pPr>
            <w:r>
              <w:t>Hoàn trả quà tặng</w:t>
            </w:r>
          </w:p>
        </w:tc>
        <w:tc>
          <w:tcPr>
            <w:tcW w:w="877" w:type="pct"/>
            <w:vAlign w:val="center"/>
          </w:tcPr>
          <w:p w14:paraId="5CE3238E" w14:textId="77777777" w:rsidR="00E66761" w:rsidRPr="00F268F3" w:rsidRDefault="00E66761" w:rsidP="00200294">
            <w:pPr>
              <w:spacing w:after="160" w:line="278" w:lineRule="auto"/>
              <w:jc w:val="center"/>
            </w:pPr>
          </w:p>
        </w:tc>
        <w:tc>
          <w:tcPr>
            <w:tcW w:w="933" w:type="pct"/>
            <w:vAlign w:val="center"/>
          </w:tcPr>
          <w:p w14:paraId="10D7EF5B" w14:textId="25B1EE7F" w:rsidR="00E66761" w:rsidRPr="00F268F3" w:rsidRDefault="00E66761" w:rsidP="00200294">
            <w:pPr>
              <w:spacing w:after="160" w:line="278" w:lineRule="auto"/>
              <w:jc w:val="center"/>
              <w:rPr>
                <w:rFonts w:ascii="Segoe UI Symbol" w:hAnsi="Segoe UI Symbol" w:cs="Segoe UI Symbol"/>
              </w:rPr>
            </w:pPr>
            <w:r w:rsidRPr="00F268F3">
              <w:rPr>
                <w:rFonts w:ascii="Segoe UI Symbol" w:hAnsi="Segoe UI Symbol" w:cs="Segoe UI Symbol"/>
              </w:rPr>
              <w:t>✓</w:t>
            </w:r>
          </w:p>
        </w:tc>
        <w:tc>
          <w:tcPr>
            <w:tcW w:w="584" w:type="pct"/>
            <w:vAlign w:val="center"/>
          </w:tcPr>
          <w:p w14:paraId="470637B2" w14:textId="2C3AF570" w:rsidR="00E66761" w:rsidRPr="00F268F3" w:rsidRDefault="00E66761" w:rsidP="00200294">
            <w:pPr>
              <w:spacing w:after="160" w:line="278" w:lineRule="auto"/>
              <w:jc w:val="center"/>
              <w:rPr>
                <w:rFonts w:ascii="Segoe UI Symbol" w:hAnsi="Segoe UI Symbol" w:cs="Segoe UI Symbol"/>
              </w:rPr>
            </w:pPr>
            <w:r w:rsidRPr="00F268F3">
              <w:rPr>
                <w:rFonts w:ascii="Segoe UI Symbol" w:hAnsi="Segoe UI Symbol" w:cs="Segoe UI Symbol"/>
              </w:rPr>
              <w:t>✓</w:t>
            </w:r>
          </w:p>
        </w:tc>
      </w:tr>
      <w:tr w:rsidR="007C49F8" w:rsidRPr="00F268F3" w14:paraId="02292B31" w14:textId="77777777" w:rsidTr="00200294">
        <w:tc>
          <w:tcPr>
            <w:tcW w:w="379" w:type="pct"/>
            <w:hideMark/>
          </w:tcPr>
          <w:p w14:paraId="18F1CB1E" w14:textId="730EECCE" w:rsidR="007C49F8" w:rsidRPr="00F268F3" w:rsidRDefault="007C49F8" w:rsidP="0088497E">
            <w:pPr>
              <w:spacing w:after="160" w:line="278" w:lineRule="auto"/>
            </w:pPr>
            <w:r w:rsidRPr="00F268F3">
              <w:t>1</w:t>
            </w:r>
            <w:r w:rsidR="00E66761">
              <w:t>4</w:t>
            </w:r>
          </w:p>
        </w:tc>
        <w:tc>
          <w:tcPr>
            <w:tcW w:w="2227" w:type="pct"/>
            <w:hideMark/>
          </w:tcPr>
          <w:p w14:paraId="0F09F952" w14:textId="533A213B" w:rsidR="007C49F8" w:rsidRPr="00F268F3" w:rsidRDefault="007C49F8" w:rsidP="0088497E">
            <w:pPr>
              <w:spacing w:after="160" w:line="278" w:lineRule="auto"/>
            </w:pPr>
            <w:r w:rsidRPr="00F268F3">
              <w:t>Báo cáo kho thiết bị (nhập, xuất,</w:t>
            </w:r>
            <w:r w:rsidR="000670C6">
              <w:t>…</w:t>
            </w:r>
            <w:r w:rsidRPr="00F268F3">
              <w:t>)</w:t>
            </w:r>
          </w:p>
        </w:tc>
        <w:tc>
          <w:tcPr>
            <w:tcW w:w="877" w:type="pct"/>
            <w:vAlign w:val="center"/>
            <w:hideMark/>
          </w:tcPr>
          <w:p w14:paraId="0CAE73D7" w14:textId="77777777" w:rsidR="007C49F8" w:rsidRPr="00F268F3" w:rsidRDefault="007C49F8" w:rsidP="00200294">
            <w:pPr>
              <w:spacing w:after="160" w:line="278" w:lineRule="auto"/>
              <w:jc w:val="center"/>
            </w:pPr>
            <w:r w:rsidRPr="00F268F3">
              <w:rPr>
                <w:rFonts w:ascii="Segoe UI Symbol" w:hAnsi="Segoe UI Symbol" w:cs="Segoe UI Symbol"/>
              </w:rPr>
              <w:t>✓</w:t>
            </w:r>
          </w:p>
        </w:tc>
        <w:tc>
          <w:tcPr>
            <w:tcW w:w="933" w:type="pct"/>
            <w:vAlign w:val="center"/>
            <w:hideMark/>
          </w:tcPr>
          <w:p w14:paraId="1B9EC9A9" w14:textId="77777777" w:rsidR="007C49F8" w:rsidRPr="00F268F3" w:rsidRDefault="007C49F8" w:rsidP="00200294">
            <w:pPr>
              <w:spacing w:after="160" w:line="278" w:lineRule="auto"/>
              <w:jc w:val="center"/>
            </w:pPr>
          </w:p>
        </w:tc>
        <w:tc>
          <w:tcPr>
            <w:tcW w:w="584" w:type="pct"/>
            <w:vAlign w:val="center"/>
            <w:hideMark/>
          </w:tcPr>
          <w:p w14:paraId="35AB27F8" w14:textId="77777777" w:rsidR="007C49F8" w:rsidRPr="00F268F3" w:rsidRDefault="007C49F8" w:rsidP="00200294">
            <w:pPr>
              <w:spacing w:after="160" w:line="278" w:lineRule="auto"/>
              <w:jc w:val="center"/>
            </w:pPr>
            <w:r w:rsidRPr="00F268F3">
              <w:rPr>
                <w:rFonts w:ascii="Segoe UI Symbol" w:hAnsi="Segoe UI Symbol" w:cs="Segoe UI Symbol"/>
              </w:rPr>
              <w:t>✓</w:t>
            </w:r>
          </w:p>
        </w:tc>
      </w:tr>
      <w:tr w:rsidR="007C49F8" w:rsidRPr="00F268F3" w14:paraId="18144F8C" w14:textId="77777777" w:rsidTr="00200294">
        <w:tc>
          <w:tcPr>
            <w:tcW w:w="379" w:type="pct"/>
            <w:hideMark/>
          </w:tcPr>
          <w:p w14:paraId="006A9EF7" w14:textId="6D2553B4" w:rsidR="007C49F8" w:rsidRPr="00F268F3" w:rsidRDefault="007C49F8" w:rsidP="0088497E">
            <w:pPr>
              <w:spacing w:after="160" w:line="278" w:lineRule="auto"/>
            </w:pPr>
            <w:r w:rsidRPr="00F268F3">
              <w:t>1</w:t>
            </w:r>
            <w:r w:rsidR="00E66761">
              <w:t>5</w:t>
            </w:r>
          </w:p>
        </w:tc>
        <w:tc>
          <w:tcPr>
            <w:tcW w:w="2227" w:type="pct"/>
            <w:hideMark/>
          </w:tcPr>
          <w:p w14:paraId="15612B00" w14:textId="77777777" w:rsidR="007C49F8" w:rsidRPr="00F268F3" w:rsidRDefault="007C49F8" w:rsidP="0088497E">
            <w:pPr>
              <w:spacing w:after="160" w:line="278" w:lineRule="auto"/>
            </w:pPr>
            <w:r w:rsidRPr="00F268F3">
              <w:t>Báo cáo mượn/trả thiết bị (theo thời gian, tình trạng)</w:t>
            </w:r>
          </w:p>
        </w:tc>
        <w:tc>
          <w:tcPr>
            <w:tcW w:w="877" w:type="pct"/>
            <w:vAlign w:val="center"/>
            <w:hideMark/>
          </w:tcPr>
          <w:p w14:paraId="4BBB4B20" w14:textId="77777777" w:rsidR="007C49F8" w:rsidRPr="00F268F3" w:rsidRDefault="007C49F8" w:rsidP="00200294">
            <w:pPr>
              <w:spacing w:after="160" w:line="278" w:lineRule="auto"/>
              <w:jc w:val="center"/>
            </w:pPr>
            <w:r w:rsidRPr="00F268F3">
              <w:rPr>
                <w:rFonts w:ascii="Segoe UI Symbol" w:hAnsi="Segoe UI Symbol" w:cs="Segoe UI Symbol"/>
              </w:rPr>
              <w:t>✓</w:t>
            </w:r>
          </w:p>
        </w:tc>
        <w:tc>
          <w:tcPr>
            <w:tcW w:w="933" w:type="pct"/>
            <w:vAlign w:val="center"/>
            <w:hideMark/>
          </w:tcPr>
          <w:p w14:paraId="6B3DF72D" w14:textId="77777777" w:rsidR="007C49F8" w:rsidRPr="00F268F3" w:rsidRDefault="007C49F8" w:rsidP="00200294">
            <w:pPr>
              <w:spacing w:after="160" w:line="278" w:lineRule="auto"/>
              <w:jc w:val="center"/>
            </w:pPr>
          </w:p>
        </w:tc>
        <w:tc>
          <w:tcPr>
            <w:tcW w:w="584" w:type="pct"/>
            <w:vAlign w:val="center"/>
            <w:hideMark/>
          </w:tcPr>
          <w:p w14:paraId="4340629F" w14:textId="77777777" w:rsidR="007C49F8" w:rsidRPr="00F268F3" w:rsidRDefault="007C49F8" w:rsidP="00200294">
            <w:pPr>
              <w:spacing w:after="160" w:line="278" w:lineRule="auto"/>
              <w:jc w:val="center"/>
            </w:pPr>
            <w:r w:rsidRPr="00F268F3">
              <w:rPr>
                <w:rFonts w:ascii="Segoe UI Symbol" w:hAnsi="Segoe UI Symbol" w:cs="Segoe UI Symbol"/>
              </w:rPr>
              <w:t>✓</w:t>
            </w:r>
          </w:p>
        </w:tc>
      </w:tr>
      <w:tr w:rsidR="007C49F8" w:rsidRPr="00F268F3" w14:paraId="6194B6A8" w14:textId="77777777" w:rsidTr="00200294">
        <w:tc>
          <w:tcPr>
            <w:tcW w:w="379" w:type="pct"/>
            <w:hideMark/>
          </w:tcPr>
          <w:p w14:paraId="5E3C62E8" w14:textId="1326308F" w:rsidR="007C49F8" w:rsidRPr="00F268F3" w:rsidRDefault="007C49F8" w:rsidP="0088497E">
            <w:pPr>
              <w:spacing w:after="160" w:line="278" w:lineRule="auto"/>
            </w:pPr>
            <w:r w:rsidRPr="00F268F3">
              <w:t>1</w:t>
            </w:r>
            <w:r w:rsidR="00E66761">
              <w:t>6</w:t>
            </w:r>
          </w:p>
        </w:tc>
        <w:tc>
          <w:tcPr>
            <w:tcW w:w="2227" w:type="pct"/>
            <w:hideMark/>
          </w:tcPr>
          <w:p w14:paraId="4DAB4F33" w14:textId="77777777" w:rsidR="007C49F8" w:rsidRPr="00F268F3" w:rsidRDefault="007C49F8" w:rsidP="0088497E">
            <w:pPr>
              <w:spacing w:after="160" w:line="278" w:lineRule="auto"/>
            </w:pPr>
            <w:r w:rsidRPr="00F268F3">
              <w:t>Báo cáo thống kê thiết bị theo loại</w:t>
            </w:r>
          </w:p>
        </w:tc>
        <w:tc>
          <w:tcPr>
            <w:tcW w:w="877" w:type="pct"/>
            <w:vAlign w:val="center"/>
            <w:hideMark/>
          </w:tcPr>
          <w:p w14:paraId="400A271A" w14:textId="77777777" w:rsidR="007C49F8" w:rsidRPr="00F268F3" w:rsidRDefault="007C49F8" w:rsidP="00200294">
            <w:pPr>
              <w:spacing w:after="160" w:line="278" w:lineRule="auto"/>
              <w:jc w:val="center"/>
            </w:pPr>
            <w:r w:rsidRPr="00F268F3">
              <w:rPr>
                <w:rFonts w:ascii="Segoe UI Symbol" w:hAnsi="Segoe UI Symbol" w:cs="Segoe UI Symbol"/>
              </w:rPr>
              <w:t>✓</w:t>
            </w:r>
          </w:p>
        </w:tc>
        <w:tc>
          <w:tcPr>
            <w:tcW w:w="933" w:type="pct"/>
            <w:vAlign w:val="center"/>
            <w:hideMark/>
          </w:tcPr>
          <w:p w14:paraId="608AE689" w14:textId="77777777" w:rsidR="007C49F8" w:rsidRPr="00F268F3" w:rsidRDefault="007C49F8" w:rsidP="00200294">
            <w:pPr>
              <w:spacing w:after="160" w:line="278" w:lineRule="auto"/>
              <w:jc w:val="center"/>
            </w:pPr>
          </w:p>
        </w:tc>
        <w:tc>
          <w:tcPr>
            <w:tcW w:w="584" w:type="pct"/>
            <w:vAlign w:val="center"/>
            <w:hideMark/>
          </w:tcPr>
          <w:p w14:paraId="4BBB0AA8" w14:textId="77777777" w:rsidR="007C49F8" w:rsidRPr="00F268F3" w:rsidRDefault="007C49F8" w:rsidP="00200294">
            <w:pPr>
              <w:spacing w:after="160" w:line="278" w:lineRule="auto"/>
              <w:jc w:val="center"/>
            </w:pPr>
            <w:r w:rsidRPr="00F268F3">
              <w:rPr>
                <w:rFonts w:ascii="Segoe UI Symbol" w:hAnsi="Segoe UI Symbol" w:cs="Segoe UI Symbol"/>
              </w:rPr>
              <w:t>✓</w:t>
            </w:r>
          </w:p>
        </w:tc>
      </w:tr>
      <w:tr w:rsidR="007C49F8" w:rsidRPr="00F268F3" w14:paraId="6351D271" w14:textId="77777777" w:rsidTr="00200294">
        <w:tc>
          <w:tcPr>
            <w:tcW w:w="379" w:type="pct"/>
            <w:hideMark/>
          </w:tcPr>
          <w:p w14:paraId="21302CE4" w14:textId="158C4977" w:rsidR="007C49F8" w:rsidRPr="00F268F3" w:rsidRDefault="007C49F8" w:rsidP="0088497E">
            <w:pPr>
              <w:spacing w:after="160" w:line="278" w:lineRule="auto"/>
            </w:pPr>
            <w:r w:rsidRPr="00F268F3">
              <w:t>1</w:t>
            </w:r>
            <w:r w:rsidR="00E66761">
              <w:t>8</w:t>
            </w:r>
          </w:p>
        </w:tc>
        <w:tc>
          <w:tcPr>
            <w:tcW w:w="2227" w:type="pct"/>
            <w:hideMark/>
          </w:tcPr>
          <w:p w14:paraId="5036E2D8" w14:textId="62FC7157" w:rsidR="007C49F8" w:rsidRPr="00F268F3" w:rsidRDefault="007C49F8" w:rsidP="0088497E">
            <w:pPr>
              <w:spacing w:after="160" w:line="278" w:lineRule="auto"/>
            </w:pPr>
            <w:r w:rsidRPr="00F268F3">
              <w:t>Báo cáo quà thưởng (nhập, xuất,</w:t>
            </w:r>
            <w:r w:rsidR="000670C6">
              <w:t>...</w:t>
            </w:r>
            <w:r w:rsidRPr="00F268F3">
              <w:t>)</w:t>
            </w:r>
          </w:p>
        </w:tc>
        <w:tc>
          <w:tcPr>
            <w:tcW w:w="877" w:type="pct"/>
            <w:vAlign w:val="center"/>
            <w:hideMark/>
          </w:tcPr>
          <w:p w14:paraId="64A96543" w14:textId="77777777" w:rsidR="007C49F8" w:rsidRPr="00F268F3" w:rsidRDefault="007C49F8" w:rsidP="00200294">
            <w:pPr>
              <w:spacing w:after="160" w:line="278" w:lineRule="auto"/>
              <w:jc w:val="center"/>
            </w:pPr>
          </w:p>
        </w:tc>
        <w:tc>
          <w:tcPr>
            <w:tcW w:w="933" w:type="pct"/>
            <w:vAlign w:val="center"/>
            <w:hideMark/>
          </w:tcPr>
          <w:p w14:paraId="519EB1A7" w14:textId="77777777" w:rsidR="007C49F8" w:rsidRPr="00F268F3" w:rsidRDefault="007C49F8" w:rsidP="00200294">
            <w:pPr>
              <w:spacing w:after="160" w:line="278" w:lineRule="auto"/>
              <w:jc w:val="center"/>
            </w:pPr>
            <w:r w:rsidRPr="00F268F3">
              <w:rPr>
                <w:rFonts w:ascii="Segoe UI Symbol" w:hAnsi="Segoe UI Symbol" w:cs="Segoe UI Symbol"/>
              </w:rPr>
              <w:t>✓</w:t>
            </w:r>
          </w:p>
        </w:tc>
        <w:tc>
          <w:tcPr>
            <w:tcW w:w="584" w:type="pct"/>
            <w:vAlign w:val="center"/>
            <w:hideMark/>
          </w:tcPr>
          <w:p w14:paraId="5012263D" w14:textId="77777777" w:rsidR="007C49F8" w:rsidRPr="00F268F3" w:rsidRDefault="007C49F8" w:rsidP="00200294">
            <w:pPr>
              <w:spacing w:after="160" w:line="278" w:lineRule="auto"/>
              <w:jc w:val="center"/>
            </w:pPr>
            <w:r w:rsidRPr="00F268F3">
              <w:rPr>
                <w:rFonts w:ascii="Segoe UI Symbol" w:hAnsi="Segoe UI Symbol" w:cs="Segoe UI Symbol"/>
              </w:rPr>
              <w:t>✓</w:t>
            </w:r>
          </w:p>
        </w:tc>
      </w:tr>
      <w:tr w:rsidR="007C49F8" w:rsidRPr="00F268F3" w14:paraId="0618352F" w14:textId="77777777" w:rsidTr="00200294">
        <w:tc>
          <w:tcPr>
            <w:tcW w:w="379" w:type="pct"/>
            <w:hideMark/>
          </w:tcPr>
          <w:p w14:paraId="5503228D" w14:textId="73F4EDD8" w:rsidR="007C49F8" w:rsidRPr="00F268F3" w:rsidRDefault="007C49F8" w:rsidP="0088497E">
            <w:pPr>
              <w:spacing w:after="160" w:line="278" w:lineRule="auto"/>
            </w:pPr>
            <w:r w:rsidRPr="00F268F3">
              <w:t>1</w:t>
            </w:r>
            <w:r w:rsidR="00E66761">
              <w:t>9</w:t>
            </w:r>
          </w:p>
        </w:tc>
        <w:tc>
          <w:tcPr>
            <w:tcW w:w="2227" w:type="pct"/>
            <w:hideMark/>
          </w:tcPr>
          <w:p w14:paraId="74514B78" w14:textId="0994F40B" w:rsidR="007C49F8" w:rsidRPr="00F268F3" w:rsidRDefault="007C49F8" w:rsidP="0088497E">
            <w:pPr>
              <w:spacing w:after="160" w:line="278" w:lineRule="auto"/>
            </w:pPr>
            <w:r w:rsidRPr="00F268F3">
              <w:t xml:space="preserve">Thông báo </w:t>
            </w:r>
          </w:p>
        </w:tc>
        <w:tc>
          <w:tcPr>
            <w:tcW w:w="877" w:type="pct"/>
            <w:vAlign w:val="center"/>
            <w:hideMark/>
          </w:tcPr>
          <w:p w14:paraId="6DC92909" w14:textId="77777777" w:rsidR="007C49F8" w:rsidRPr="00F268F3" w:rsidRDefault="007C49F8" w:rsidP="00200294">
            <w:pPr>
              <w:spacing w:after="160" w:line="278" w:lineRule="auto"/>
              <w:jc w:val="center"/>
            </w:pPr>
            <w:r w:rsidRPr="00F268F3">
              <w:rPr>
                <w:rFonts w:ascii="Segoe UI Symbol" w:hAnsi="Segoe UI Symbol" w:cs="Segoe UI Symbol"/>
              </w:rPr>
              <w:t>✓</w:t>
            </w:r>
          </w:p>
        </w:tc>
        <w:tc>
          <w:tcPr>
            <w:tcW w:w="933" w:type="pct"/>
            <w:vAlign w:val="center"/>
            <w:hideMark/>
          </w:tcPr>
          <w:p w14:paraId="59383495" w14:textId="77777777" w:rsidR="007C49F8" w:rsidRPr="00F268F3" w:rsidRDefault="007C49F8" w:rsidP="00200294">
            <w:pPr>
              <w:spacing w:after="160" w:line="278" w:lineRule="auto"/>
              <w:jc w:val="center"/>
            </w:pPr>
            <w:r w:rsidRPr="00F268F3">
              <w:rPr>
                <w:rFonts w:ascii="Segoe UI Symbol" w:hAnsi="Segoe UI Symbol" w:cs="Segoe UI Symbol"/>
              </w:rPr>
              <w:t>✓</w:t>
            </w:r>
          </w:p>
        </w:tc>
        <w:tc>
          <w:tcPr>
            <w:tcW w:w="584" w:type="pct"/>
            <w:vAlign w:val="center"/>
            <w:hideMark/>
          </w:tcPr>
          <w:p w14:paraId="5C460AC6" w14:textId="77777777" w:rsidR="007C49F8" w:rsidRPr="00F268F3" w:rsidRDefault="007C49F8" w:rsidP="00200294">
            <w:pPr>
              <w:spacing w:after="160" w:line="278" w:lineRule="auto"/>
              <w:jc w:val="center"/>
            </w:pPr>
            <w:r w:rsidRPr="00F268F3">
              <w:rPr>
                <w:rFonts w:ascii="Segoe UI Symbol" w:hAnsi="Segoe UI Symbol" w:cs="Segoe UI Symbol"/>
              </w:rPr>
              <w:t>✓</w:t>
            </w:r>
          </w:p>
        </w:tc>
      </w:tr>
      <w:tr w:rsidR="00200294" w:rsidRPr="00F268F3" w14:paraId="5707C286" w14:textId="77777777" w:rsidTr="00200294">
        <w:tc>
          <w:tcPr>
            <w:tcW w:w="379" w:type="pct"/>
          </w:tcPr>
          <w:p w14:paraId="1B3ED8CA" w14:textId="279F9DC6" w:rsidR="00200294" w:rsidRPr="00F268F3" w:rsidRDefault="00200294" w:rsidP="0088497E">
            <w:pPr>
              <w:spacing w:after="160" w:line="278" w:lineRule="auto"/>
            </w:pPr>
            <w:r>
              <w:t>20</w:t>
            </w:r>
          </w:p>
        </w:tc>
        <w:tc>
          <w:tcPr>
            <w:tcW w:w="2227" w:type="pct"/>
          </w:tcPr>
          <w:p w14:paraId="550F835D" w14:textId="431E1581" w:rsidR="00200294" w:rsidRPr="00F268F3" w:rsidRDefault="00200294" w:rsidP="0088497E">
            <w:pPr>
              <w:spacing w:after="160" w:line="278" w:lineRule="auto"/>
            </w:pPr>
            <w:r>
              <w:t>Gửi mail</w:t>
            </w:r>
          </w:p>
        </w:tc>
        <w:tc>
          <w:tcPr>
            <w:tcW w:w="877" w:type="pct"/>
            <w:vAlign w:val="center"/>
          </w:tcPr>
          <w:p w14:paraId="4F2F79A6" w14:textId="59AD64BB" w:rsidR="00200294" w:rsidRPr="00F268F3" w:rsidRDefault="00200294" w:rsidP="00200294">
            <w:pPr>
              <w:spacing w:after="160" w:line="278" w:lineRule="auto"/>
              <w:jc w:val="center"/>
              <w:rPr>
                <w:rFonts w:ascii="Segoe UI Symbol" w:hAnsi="Segoe UI Symbol" w:cs="Segoe UI Symbol"/>
              </w:rPr>
            </w:pPr>
            <w:r w:rsidRPr="00F268F3">
              <w:rPr>
                <w:rFonts w:ascii="Segoe UI Symbol" w:hAnsi="Segoe UI Symbol" w:cs="Segoe UI Symbol"/>
              </w:rPr>
              <w:t>✓</w:t>
            </w:r>
          </w:p>
        </w:tc>
        <w:tc>
          <w:tcPr>
            <w:tcW w:w="933" w:type="pct"/>
            <w:vAlign w:val="center"/>
          </w:tcPr>
          <w:p w14:paraId="6B5AC09A" w14:textId="21290022" w:rsidR="00200294" w:rsidRPr="00F268F3" w:rsidRDefault="00200294" w:rsidP="00200294">
            <w:pPr>
              <w:spacing w:after="160" w:line="278" w:lineRule="auto"/>
              <w:jc w:val="center"/>
              <w:rPr>
                <w:rFonts w:ascii="Segoe UI Symbol" w:hAnsi="Segoe UI Symbol" w:cs="Segoe UI Symbol"/>
              </w:rPr>
            </w:pPr>
            <w:r w:rsidRPr="00F268F3">
              <w:rPr>
                <w:rFonts w:ascii="Segoe UI Symbol" w:hAnsi="Segoe UI Symbol" w:cs="Segoe UI Symbol"/>
              </w:rPr>
              <w:t>✓</w:t>
            </w:r>
          </w:p>
        </w:tc>
        <w:tc>
          <w:tcPr>
            <w:tcW w:w="584" w:type="pct"/>
            <w:vAlign w:val="center"/>
          </w:tcPr>
          <w:p w14:paraId="139BB1FC" w14:textId="71125187" w:rsidR="00200294" w:rsidRPr="00F268F3" w:rsidRDefault="00200294" w:rsidP="00200294">
            <w:pPr>
              <w:spacing w:after="160" w:line="278" w:lineRule="auto"/>
              <w:jc w:val="center"/>
              <w:rPr>
                <w:rFonts w:ascii="Segoe UI Symbol" w:hAnsi="Segoe UI Symbol" w:cs="Segoe UI Symbol"/>
              </w:rPr>
            </w:pPr>
            <w:r w:rsidRPr="00F268F3">
              <w:rPr>
                <w:rFonts w:ascii="Segoe UI Symbol" w:hAnsi="Segoe UI Symbol" w:cs="Segoe UI Symbol"/>
              </w:rPr>
              <w:t>✓</w:t>
            </w:r>
          </w:p>
        </w:tc>
      </w:tr>
    </w:tbl>
    <w:p w14:paraId="22EC6777" w14:textId="77777777" w:rsidR="00DB6803" w:rsidRPr="00DB6803" w:rsidRDefault="00753A61" w:rsidP="00CF0E9A">
      <w:pPr>
        <w:pStyle w:val="Heading3"/>
        <w:rPr>
          <w:szCs w:val="26"/>
        </w:rPr>
      </w:pPr>
      <w:bookmarkStart w:id="155" w:name="_Toc182207758"/>
      <w:bookmarkStart w:id="156" w:name="_Toc200746853"/>
      <w:bookmarkStart w:id="157" w:name="_Toc200915124"/>
      <w:r>
        <w:t>Lựa chọn công nghệ</w:t>
      </w:r>
      <w:bookmarkEnd w:id="155"/>
      <w:bookmarkEnd w:id="156"/>
      <w:bookmarkEnd w:id="157"/>
    </w:p>
    <w:p w14:paraId="1BEE7863" w14:textId="4B0BE8BD" w:rsidR="00DB6803" w:rsidRPr="00DB6803" w:rsidRDefault="00DB6803" w:rsidP="00DB6803">
      <w:pPr>
        <w:pStyle w:val="nd"/>
        <w:rPr>
          <w:rFonts w:eastAsia="SimSun"/>
        </w:rPr>
      </w:pPr>
      <w:r w:rsidRPr="00DB6803">
        <w:rPr>
          <w:rFonts w:eastAsia="SimSun"/>
        </w:rPr>
        <w:t>Hệ thống được xây dựng với các thành phần chính sau:</w:t>
      </w:r>
    </w:p>
    <w:p w14:paraId="268D3AD8" w14:textId="6DFE55AB" w:rsidR="00DB6803" w:rsidRPr="00DB6803" w:rsidRDefault="00DB6803" w:rsidP="00DB6803">
      <w:pPr>
        <w:pStyle w:val="BodyText"/>
        <w:numPr>
          <w:ilvl w:val="0"/>
          <w:numId w:val="5"/>
        </w:numPr>
        <w:rPr>
          <w:rFonts w:eastAsia="SimSun"/>
          <w:lang w:val="en-US"/>
        </w:rPr>
      </w:pPr>
      <w:r w:rsidRPr="00DB6803">
        <w:rPr>
          <w:rFonts w:eastAsia="SimSun"/>
          <w:b/>
          <w:bCs/>
          <w:lang w:val="en-US"/>
        </w:rPr>
        <w:t>Front-end</w:t>
      </w:r>
      <w:r w:rsidRPr="00DB6803">
        <w:rPr>
          <w:rFonts w:eastAsia="SimSun"/>
          <w:lang w:val="en-US"/>
        </w:rPr>
        <w:t>: Giao diện người dùng hiển thị thông tin thiết bị, quà tặng, báo cáo, và hỗ trợ các thao tác quản lý của quản trị viên, người quản lý thiết bị, và người quản lý quà tặng.</w:t>
      </w:r>
    </w:p>
    <w:p w14:paraId="131731E2" w14:textId="1EF59803" w:rsidR="00DB6803" w:rsidRPr="00DB6803" w:rsidRDefault="00DB6803" w:rsidP="00DB6803">
      <w:pPr>
        <w:pStyle w:val="BodyText"/>
        <w:numPr>
          <w:ilvl w:val="0"/>
          <w:numId w:val="5"/>
        </w:numPr>
        <w:rPr>
          <w:rFonts w:eastAsia="SimSun"/>
          <w:lang w:val="en-US"/>
        </w:rPr>
      </w:pPr>
      <w:r w:rsidRPr="00DB6803">
        <w:rPr>
          <w:rFonts w:eastAsia="SimSun"/>
          <w:b/>
          <w:bCs/>
          <w:lang w:val="en-US"/>
        </w:rPr>
        <w:t>Back-end</w:t>
      </w:r>
      <w:r w:rsidRPr="00DB6803">
        <w:rPr>
          <w:rFonts w:eastAsia="SimSun"/>
          <w:lang w:val="en-US"/>
        </w:rPr>
        <w:t>: Cung cấp API để xử lý logic nghiệp vụ, quản lý dữ liệu và giao tiếp giữa front-end và cơ sở dữ liệu.</w:t>
      </w:r>
    </w:p>
    <w:p w14:paraId="7BE17487" w14:textId="37BEAB8A" w:rsidR="00DB6803" w:rsidRPr="00DB6803" w:rsidRDefault="00DB6803" w:rsidP="00DB6803">
      <w:pPr>
        <w:pStyle w:val="BodyText"/>
        <w:numPr>
          <w:ilvl w:val="0"/>
          <w:numId w:val="5"/>
        </w:numPr>
        <w:rPr>
          <w:rFonts w:eastAsia="SimSun"/>
          <w:lang w:val="en-US"/>
        </w:rPr>
      </w:pPr>
      <w:r w:rsidRPr="00DB6803">
        <w:rPr>
          <w:rFonts w:eastAsia="SimSun"/>
          <w:b/>
          <w:bCs/>
          <w:lang w:val="en-US"/>
        </w:rPr>
        <w:t>Database</w:t>
      </w:r>
      <w:r w:rsidRPr="00DB6803">
        <w:rPr>
          <w:rFonts w:eastAsia="SimSun"/>
          <w:lang w:val="en-US"/>
        </w:rPr>
        <w:t>: Lưu trữ thông tin về thiết bị, quà tặng, tài khoản người dùng, giảng viên,</w:t>
      </w:r>
      <w:r w:rsidR="008A6DDB">
        <w:rPr>
          <w:rFonts w:eastAsia="SimSun"/>
          <w:lang w:val="en-US"/>
        </w:rPr>
        <w:t xml:space="preserve"> phòng học,</w:t>
      </w:r>
      <w:r w:rsidRPr="00DB6803">
        <w:rPr>
          <w:rFonts w:eastAsia="SimSun"/>
          <w:lang w:val="en-US"/>
        </w:rPr>
        <w:t xml:space="preserve"> lịch sử mượn/trả, và các giao dịch nhập/xuất.</w:t>
      </w:r>
    </w:p>
    <w:p w14:paraId="13405F8C" w14:textId="6A61D4C3" w:rsidR="00DB6803" w:rsidRPr="00DB6803" w:rsidRDefault="00DB6803" w:rsidP="00DB6803">
      <w:pPr>
        <w:pStyle w:val="BodyText"/>
        <w:numPr>
          <w:ilvl w:val="0"/>
          <w:numId w:val="5"/>
        </w:numPr>
        <w:rPr>
          <w:rFonts w:eastAsia="SimSun"/>
          <w:lang w:val="en-US"/>
        </w:rPr>
      </w:pPr>
      <w:r w:rsidRPr="00DB6803">
        <w:rPr>
          <w:rFonts w:eastAsia="SimSun"/>
          <w:b/>
          <w:bCs/>
          <w:lang w:val="en-US"/>
        </w:rPr>
        <w:t>Thông báo</w:t>
      </w:r>
      <w:r w:rsidRPr="00DB6803">
        <w:rPr>
          <w:rFonts w:eastAsia="SimSun"/>
          <w:lang w:val="en-US"/>
        </w:rPr>
        <w:t>: Hệ thống thông báo tự động khi kho thiết bị hoặc quà tặng sắp cạn, đảm bảo quản lý kịp thời.</w:t>
      </w:r>
    </w:p>
    <w:p w14:paraId="4E3B3EBB" w14:textId="13EF3760" w:rsidR="00DB6803" w:rsidRDefault="00DB6803" w:rsidP="00200294">
      <w:pPr>
        <w:pStyle w:val="BodyText"/>
        <w:rPr>
          <w:rFonts w:eastAsia="SimSun"/>
          <w:lang w:val="en-US"/>
        </w:rPr>
      </w:pPr>
      <w:r w:rsidRPr="00DB6803">
        <w:rPr>
          <w:rFonts w:eastAsia="SimSun"/>
          <w:lang w:val="en-US"/>
        </w:rPr>
        <w:t>Các công nghệ được lựa chọn dựa trên các tiêu chí</w:t>
      </w:r>
      <w:r w:rsidR="00200294">
        <w:rPr>
          <w:rFonts w:eastAsia="SimSun"/>
          <w:lang w:val="en-US"/>
        </w:rPr>
        <w:t xml:space="preserve">: </w:t>
      </w:r>
      <w:r w:rsidRPr="00DB6803">
        <w:rPr>
          <w:rFonts w:eastAsia="SimSun"/>
          <w:lang w:val="en-US"/>
        </w:rPr>
        <w:t>Mã nguồn mở hoặc miễn phí để tối ưu chi phí.</w:t>
      </w:r>
      <w:r w:rsidR="00200294">
        <w:rPr>
          <w:rFonts w:eastAsia="SimSun"/>
          <w:lang w:val="en-US"/>
        </w:rPr>
        <w:t xml:space="preserve"> </w:t>
      </w:r>
      <w:r w:rsidRPr="00DB6803">
        <w:rPr>
          <w:rFonts w:eastAsia="SimSun"/>
          <w:lang w:val="en-US"/>
        </w:rPr>
        <w:t>Dễ phát triển, triển khai và bảo trì.</w:t>
      </w:r>
      <w:r w:rsidR="00200294">
        <w:rPr>
          <w:rFonts w:eastAsia="SimSun"/>
          <w:lang w:val="en-US"/>
        </w:rPr>
        <w:t xml:space="preserve"> </w:t>
      </w:r>
      <w:r w:rsidRPr="00DB6803">
        <w:rPr>
          <w:rFonts w:eastAsia="SimSun"/>
          <w:lang w:val="en-US"/>
        </w:rPr>
        <w:t>Hỗ trợ nhiều thư viện và công cụ phát triển.</w:t>
      </w:r>
      <w:r w:rsidR="00200294">
        <w:rPr>
          <w:rFonts w:eastAsia="SimSun"/>
          <w:lang w:val="en-US"/>
        </w:rPr>
        <w:t xml:space="preserve"> </w:t>
      </w:r>
      <w:r w:rsidRPr="00DB6803">
        <w:rPr>
          <w:rFonts w:eastAsia="SimSun"/>
          <w:lang w:val="en-US"/>
        </w:rPr>
        <w:t>Cộng đồng người dùng lớn, tài liệu phong phú.</w:t>
      </w:r>
      <w:r w:rsidR="00200294">
        <w:rPr>
          <w:rFonts w:eastAsia="SimSun"/>
          <w:lang w:val="en-US"/>
        </w:rPr>
        <w:t xml:space="preserve"> </w:t>
      </w:r>
      <w:r w:rsidRPr="00DB6803">
        <w:rPr>
          <w:rFonts w:eastAsia="SimSun"/>
          <w:lang w:val="en-US"/>
        </w:rPr>
        <w:t>Khả năng mở rộng và tích hợp tốt.</w:t>
      </w:r>
      <w:r w:rsidR="00200294">
        <w:rPr>
          <w:rFonts w:eastAsia="SimSun"/>
          <w:lang w:val="en-US"/>
        </w:rPr>
        <w:t xml:space="preserve"> </w:t>
      </w:r>
      <w:r w:rsidRPr="00DB6803">
        <w:rPr>
          <w:rFonts w:eastAsia="SimSun"/>
          <w:lang w:val="en-US"/>
        </w:rPr>
        <w:t>Phù hợp với quy mô nhỏ và vừa của trung tâm.</w:t>
      </w:r>
      <w:r w:rsidR="00200294">
        <w:rPr>
          <w:rFonts w:eastAsia="SimSun"/>
          <w:lang w:val="en-US"/>
        </w:rPr>
        <w:t xml:space="preserve"> </w:t>
      </w:r>
      <w:r w:rsidRPr="00DB6803">
        <w:rPr>
          <w:rFonts w:eastAsia="SimSun"/>
          <w:lang w:val="en-US"/>
        </w:rPr>
        <w:t>Dựa trên các tiêu chí này, các công nghệ được lựa chọn được trình bày trong bảng 3.2.</w:t>
      </w:r>
    </w:p>
    <w:p w14:paraId="166D365F" w14:textId="66D9487C" w:rsidR="00DB6803" w:rsidRDefault="00DB6803" w:rsidP="00DB6803">
      <w:pPr>
        <w:pStyle w:val="Caption"/>
        <w:keepNext/>
      </w:pPr>
      <w:bookmarkStart w:id="158" w:name="_Toc200915236"/>
      <w:r>
        <w:t xml:space="preserve">Bảng </w:t>
      </w:r>
      <w:r w:rsidR="003E3B4B">
        <w:fldChar w:fldCharType="begin"/>
      </w:r>
      <w:r w:rsidR="003E3B4B">
        <w:instrText xml:space="preserve"> STYLEREF 1 \s </w:instrText>
      </w:r>
      <w:r w:rsidR="003E3B4B">
        <w:fldChar w:fldCharType="separate"/>
      </w:r>
      <w:r w:rsidR="009058AE">
        <w:rPr>
          <w:noProof/>
        </w:rPr>
        <w:t>3</w:t>
      </w:r>
      <w:r w:rsidR="003E3B4B">
        <w:rPr>
          <w:noProof/>
        </w:rPr>
        <w:fldChar w:fldCharType="end"/>
      </w:r>
      <w:r w:rsidR="009665D9">
        <w:t>.</w:t>
      </w:r>
      <w:r w:rsidR="003E3B4B">
        <w:fldChar w:fldCharType="begin"/>
      </w:r>
      <w:r w:rsidR="003E3B4B">
        <w:instrText xml:space="preserve"> SEQ Bảng \* ARABIC \s 1 </w:instrText>
      </w:r>
      <w:r w:rsidR="003E3B4B">
        <w:fldChar w:fldCharType="separate"/>
      </w:r>
      <w:r w:rsidR="009058AE">
        <w:rPr>
          <w:noProof/>
        </w:rPr>
        <w:t>2</w:t>
      </w:r>
      <w:r w:rsidR="003E3B4B">
        <w:rPr>
          <w:noProof/>
        </w:rPr>
        <w:fldChar w:fldCharType="end"/>
      </w:r>
      <w:r>
        <w:t xml:space="preserve"> </w:t>
      </w:r>
      <w:r w:rsidRPr="00DB6803">
        <w:t>Các công nghệ được lựa chọn sử dụng</w:t>
      </w:r>
      <w:bookmarkEnd w:id="158"/>
    </w:p>
    <w:tbl>
      <w:tblPr>
        <w:tblStyle w:val="TableGrid"/>
        <w:tblW w:w="0" w:type="auto"/>
        <w:tblLook w:val="04A0" w:firstRow="1" w:lastRow="0" w:firstColumn="1" w:lastColumn="0" w:noHBand="0" w:noVBand="1"/>
      </w:tblPr>
      <w:tblGrid>
        <w:gridCol w:w="708"/>
        <w:gridCol w:w="1414"/>
        <w:gridCol w:w="1842"/>
        <w:gridCol w:w="5381"/>
      </w:tblGrid>
      <w:tr w:rsidR="00DB6803" w:rsidRPr="00F268F3" w14:paraId="23461156" w14:textId="77777777" w:rsidTr="00A23444">
        <w:tc>
          <w:tcPr>
            <w:tcW w:w="0" w:type="auto"/>
            <w:shd w:val="clear" w:color="auto" w:fill="E7E6E6" w:themeFill="background2"/>
            <w:vAlign w:val="center"/>
            <w:hideMark/>
          </w:tcPr>
          <w:p w14:paraId="4BE68BCC" w14:textId="77777777" w:rsidR="00DB6803" w:rsidRPr="00F268F3" w:rsidRDefault="00DB6803" w:rsidP="00A23444">
            <w:pPr>
              <w:spacing w:after="160" w:line="278" w:lineRule="auto"/>
              <w:jc w:val="center"/>
              <w:rPr>
                <w:b/>
                <w:bCs/>
              </w:rPr>
            </w:pPr>
            <w:r w:rsidRPr="00F268F3">
              <w:rPr>
                <w:b/>
                <w:bCs/>
              </w:rPr>
              <w:t>STT</w:t>
            </w:r>
          </w:p>
        </w:tc>
        <w:tc>
          <w:tcPr>
            <w:tcW w:w="1414" w:type="dxa"/>
            <w:shd w:val="clear" w:color="auto" w:fill="E7E6E6" w:themeFill="background2"/>
            <w:vAlign w:val="center"/>
            <w:hideMark/>
          </w:tcPr>
          <w:p w14:paraId="668DDBBC" w14:textId="77777777" w:rsidR="00DB6803" w:rsidRPr="00F268F3" w:rsidRDefault="00DB6803" w:rsidP="00A23444">
            <w:pPr>
              <w:spacing w:after="160" w:line="278" w:lineRule="auto"/>
              <w:jc w:val="center"/>
              <w:rPr>
                <w:b/>
                <w:bCs/>
              </w:rPr>
            </w:pPr>
            <w:r w:rsidRPr="00F268F3">
              <w:rPr>
                <w:b/>
                <w:bCs/>
              </w:rPr>
              <w:t>Module</w:t>
            </w:r>
          </w:p>
        </w:tc>
        <w:tc>
          <w:tcPr>
            <w:tcW w:w="1842" w:type="dxa"/>
            <w:shd w:val="clear" w:color="auto" w:fill="E7E6E6" w:themeFill="background2"/>
            <w:vAlign w:val="center"/>
            <w:hideMark/>
          </w:tcPr>
          <w:p w14:paraId="6B33B833" w14:textId="77777777" w:rsidR="00DB6803" w:rsidRPr="00F268F3" w:rsidRDefault="00DB6803" w:rsidP="00A23444">
            <w:pPr>
              <w:spacing w:after="160" w:line="278" w:lineRule="auto"/>
              <w:jc w:val="center"/>
              <w:rPr>
                <w:b/>
                <w:bCs/>
              </w:rPr>
            </w:pPr>
            <w:r w:rsidRPr="00F268F3">
              <w:rPr>
                <w:b/>
                <w:bCs/>
              </w:rPr>
              <w:t>Công nghệ/Giải pháp</w:t>
            </w:r>
          </w:p>
        </w:tc>
        <w:tc>
          <w:tcPr>
            <w:tcW w:w="5381" w:type="dxa"/>
            <w:shd w:val="clear" w:color="auto" w:fill="E7E6E6" w:themeFill="background2"/>
            <w:vAlign w:val="center"/>
            <w:hideMark/>
          </w:tcPr>
          <w:p w14:paraId="3A2E74DD" w14:textId="77777777" w:rsidR="00DB6803" w:rsidRPr="00F268F3" w:rsidRDefault="00DB6803" w:rsidP="00A23444">
            <w:pPr>
              <w:spacing w:after="160" w:line="278" w:lineRule="auto"/>
              <w:jc w:val="center"/>
              <w:rPr>
                <w:b/>
                <w:bCs/>
              </w:rPr>
            </w:pPr>
            <w:r w:rsidRPr="00F268F3">
              <w:rPr>
                <w:b/>
                <w:bCs/>
              </w:rPr>
              <w:t>Diễn giải</w:t>
            </w:r>
          </w:p>
        </w:tc>
      </w:tr>
      <w:tr w:rsidR="00DB6803" w:rsidRPr="00F268F3" w14:paraId="0625DC1B" w14:textId="77777777" w:rsidTr="00DB6803">
        <w:tc>
          <w:tcPr>
            <w:tcW w:w="0" w:type="auto"/>
            <w:hideMark/>
          </w:tcPr>
          <w:p w14:paraId="5213DBEB" w14:textId="77777777" w:rsidR="00DB6803" w:rsidRPr="00F268F3" w:rsidRDefault="00DB6803" w:rsidP="0088497E">
            <w:pPr>
              <w:spacing w:after="160" w:line="278" w:lineRule="auto"/>
            </w:pPr>
            <w:r w:rsidRPr="00F268F3">
              <w:t>1</w:t>
            </w:r>
          </w:p>
        </w:tc>
        <w:tc>
          <w:tcPr>
            <w:tcW w:w="1414" w:type="dxa"/>
            <w:hideMark/>
          </w:tcPr>
          <w:p w14:paraId="5EE8B1BE" w14:textId="77777777" w:rsidR="00DB6803" w:rsidRPr="00F268F3" w:rsidRDefault="00DB6803" w:rsidP="0088497E">
            <w:pPr>
              <w:spacing w:after="160" w:line="278" w:lineRule="auto"/>
            </w:pPr>
            <w:r w:rsidRPr="00F268F3">
              <w:t>Front-end</w:t>
            </w:r>
          </w:p>
        </w:tc>
        <w:tc>
          <w:tcPr>
            <w:tcW w:w="1842" w:type="dxa"/>
            <w:hideMark/>
          </w:tcPr>
          <w:p w14:paraId="1FF7AB07" w14:textId="77777777" w:rsidR="00DB6803" w:rsidRPr="00F268F3" w:rsidRDefault="00DB6803" w:rsidP="0088497E">
            <w:pPr>
              <w:spacing w:after="160" w:line="278" w:lineRule="auto"/>
            </w:pPr>
            <w:r w:rsidRPr="00F268F3">
              <w:t>Handlebars</w:t>
            </w:r>
          </w:p>
        </w:tc>
        <w:tc>
          <w:tcPr>
            <w:tcW w:w="5381" w:type="dxa"/>
            <w:hideMark/>
          </w:tcPr>
          <w:p w14:paraId="7B68FFAF" w14:textId="77777777" w:rsidR="00DB6803" w:rsidRPr="00F268F3" w:rsidRDefault="00DB6803" w:rsidP="0088497E">
            <w:pPr>
              <w:spacing w:after="160" w:line="278" w:lineRule="auto"/>
            </w:pPr>
            <w:r w:rsidRPr="00F268F3">
              <w:t>Công cụ template engine nhẹ, dễ sử dụng, phù hợp cho giao diện động và tích hợp với Node.js.</w:t>
            </w:r>
          </w:p>
        </w:tc>
      </w:tr>
      <w:tr w:rsidR="00DB6803" w:rsidRPr="00F268F3" w14:paraId="5103A599" w14:textId="77777777" w:rsidTr="00DB6803">
        <w:tc>
          <w:tcPr>
            <w:tcW w:w="0" w:type="auto"/>
            <w:hideMark/>
          </w:tcPr>
          <w:p w14:paraId="7579B147" w14:textId="77777777" w:rsidR="00DB6803" w:rsidRPr="00F268F3" w:rsidRDefault="00DB6803" w:rsidP="0088497E">
            <w:pPr>
              <w:spacing w:after="160" w:line="278" w:lineRule="auto"/>
            </w:pPr>
          </w:p>
        </w:tc>
        <w:tc>
          <w:tcPr>
            <w:tcW w:w="1414" w:type="dxa"/>
            <w:hideMark/>
          </w:tcPr>
          <w:p w14:paraId="5892D6D8" w14:textId="77777777" w:rsidR="00DB6803" w:rsidRPr="00F268F3" w:rsidRDefault="00DB6803" w:rsidP="0088497E">
            <w:pPr>
              <w:spacing w:after="160" w:line="278" w:lineRule="auto"/>
            </w:pPr>
          </w:p>
        </w:tc>
        <w:tc>
          <w:tcPr>
            <w:tcW w:w="1842" w:type="dxa"/>
            <w:hideMark/>
          </w:tcPr>
          <w:p w14:paraId="14490599" w14:textId="77777777" w:rsidR="00DB6803" w:rsidRPr="00F268F3" w:rsidRDefault="00DB6803" w:rsidP="0088497E">
            <w:pPr>
              <w:spacing w:after="160" w:line="278" w:lineRule="auto"/>
            </w:pPr>
            <w:r w:rsidRPr="00F268F3">
              <w:t>Bootstrap 5</w:t>
            </w:r>
          </w:p>
        </w:tc>
        <w:tc>
          <w:tcPr>
            <w:tcW w:w="5381" w:type="dxa"/>
            <w:hideMark/>
          </w:tcPr>
          <w:p w14:paraId="50686BFD" w14:textId="77777777" w:rsidR="00DB6803" w:rsidRPr="00F268F3" w:rsidRDefault="00DB6803" w:rsidP="0088497E">
            <w:pPr>
              <w:spacing w:after="160" w:line="278" w:lineRule="auto"/>
            </w:pPr>
            <w:r w:rsidRPr="00F268F3">
              <w:t>Framework CSS phổ biến, hỗ trợ giao diện responsive, thân thiện với người dùng trên nhiều thiết bị.</w:t>
            </w:r>
          </w:p>
        </w:tc>
      </w:tr>
      <w:tr w:rsidR="00DB6803" w:rsidRPr="00F268F3" w14:paraId="26EC8F34" w14:textId="77777777" w:rsidTr="00DB6803">
        <w:tc>
          <w:tcPr>
            <w:tcW w:w="0" w:type="auto"/>
            <w:hideMark/>
          </w:tcPr>
          <w:p w14:paraId="13F4AC83" w14:textId="77777777" w:rsidR="00DB6803" w:rsidRPr="00F268F3" w:rsidRDefault="00DB6803" w:rsidP="0088497E">
            <w:pPr>
              <w:spacing w:after="160" w:line="278" w:lineRule="auto"/>
            </w:pPr>
            <w:r w:rsidRPr="00F268F3">
              <w:t>2</w:t>
            </w:r>
          </w:p>
        </w:tc>
        <w:tc>
          <w:tcPr>
            <w:tcW w:w="1414" w:type="dxa"/>
            <w:hideMark/>
          </w:tcPr>
          <w:p w14:paraId="2C8ACD78" w14:textId="77777777" w:rsidR="00DB6803" w:rsidRPr="00F268F3" w:rsidRDefault="00DB6803" w:rsidP="0088497E">
            <w:pPr>
              <w:spacing w:after="160" w:line="278" w:lineRule="auto"/>
            </w:pPr>
            <w:r w:rsidRPr="00F268F3">
              <w:t>Back-end</w:t>
            </w:r>
          </w:p>
        </w:tc>
        <w:tc>
          <w:tcPr>
            <w:tcW w:w="1842" w:type="dxa"/>
            <w:hideMark/>
          </w:tcPr>
          <w:p w14:paraId="63F9510E" w14:textId="77777777" w:rsidR="00DB6803" w:rsidRPr="00F268F3" w:rsidRDefault="00DB6803" w:rsidP="0088497E">
            <w:pPr>
              <w:spacing w:after="160" w:line="278" w:lineRule="auto"/>
            </w:pPr>
            <w:r w:rsidRPr="00F268F3">
              <w:t>Node.js</w:t>
            </w:r>
          </w:p>
        </w:tc>
        <w:tc>
          <w:tcPr>
            <w:tcW w:w="5381" w:type="dxa"/>
            <w:hideMark/>
          </w:tcPr>
          <w:p w14:paraId="6EA76578" w14:textId="77777777" w:rsidR="00DB6803" w:rsidRPr="00F268F3" w:rsidRDefault="00DB6803" w:rsidP="0088497E">
            <w:pPr>
              <w:spacing w:after="160" w:line="278" w:lineRule="auto"/>
            </w:pPr>
            <w:r w:rsidRPr="00F268F3">
              <w:t>Môi trường runtime JavaScript phía server, hiệu năng cao, hỗ trợ nhiều thư viện.</w:t>
            </w:r>
          </w:p>
        </w:tc>
      </w:tr>
      <w:tr w:rsidR="00DB6803" w:rsidRPr="00F268F3" w14:paraId="3E3C81D2" w14:textId="77777777" w:rsidTr="00DB6803">
        <w:tc>
          <w:tcPr>
            <w:tcW w:w="0" w:type="auto"/>
            <w:hideMark/>
          </w:tcPr>
          <w:p w14:paraId="5C3E72DD" w14:textId="77777777" w:rsidR="00DB6803" w:rsidRPr="00F268F3" w:rsidRDefault="00DB6803" w:rsidP="0088497E">
            <w:pPr>
              <w:spacing w:after="160" w:line="278" w:lineRule="auto"/>
            </w:pPr>
          </w:p>
        </w:tc>
        <w:tc>
          <w:tcPr>
            <w:tcW w:w="1414" w:type="dxa"/>
            <w:hideMark/>
          </w:tcPr>
          <w:p w14:paraId="62C9723B" w14:textId="77777777" w:rsidR="00DB6803" w:rsidRPr="00F268F3" w:rsidRDefault="00DB6803" w:rsidP="0088497E">
            <w:pPr>
              <w:spacing w:after="160" w:line="278" w:lineRule="auto"/>
            </w:pPr>
          </w:p>
        </w:tc>
        <w:tc>
          <w:tcPr>
            <w:tcW w:w="1842" w:type="dxa"/>
            <w:hideMark/>
          </w:tcPr>
          <w:p w14:paraId="65303B7D" w14:textId="77777777" w:rsidR="00DB6803" w:rsidRPr="00F268F3" w:rsidRDefault="00DB6803" w:rsidP="0088497E">
            <w:pPr>
              <w:spacing w:after="160" w:line="278" w:lineRule="auto"/>
            </w:pPr>
            <w:r w:rsidRPr="00F268F3">
              <w:t>Express</w:t>
            </w:r>
          </w:p>
        </w:tc>
        <w:tc>
          <w:tcPr>
            <w:tcW w:w="5381" w:type="dxa"/>
            <w:hideMark/>
          </w:tcPr>
          <w:p w14:paraId="0667267F" w14:textId="77777777" w:rsidR="00DB6803" w:rsidRPr="00F268F3" w:rsidRDefault="00DB6803" w:rsidP="0088497E">
            <w:pPr>
              <w:spacing w:after="160" w:line="278" w:lineRule="auto"/>
            </w:pPr>
            <w:r w:rsidRPr="00F268F3">
              <w:t>Framework JavaScript cho Node.js, giúp phát triển API nhanh chóng và dễ dàng.</w:t>
            </w:r>
          </w:p>
        </w:tc>
      </w:tr>
      <w:tr w:rsidR="00DB6803" w:rsidRPr="00F268F3" w14:paraId="6CA17914" w14:textId="77777777" w:rsidTr="00DB6803">
        <w:tc>
          <w:tcPr>
            <w:tcW w:w="0" w:type="auto"/>
            <w:hideMark/>
          </w:tcPr>
          <w:p w14:paraId="324D2B28" w14:textId="77777777" w:rsidR="00DB6803" w:rsidRPr="00F268F3" w:rsidRDefault="00DB6803" w:rsidP="0088497E">
            <w:pPr>
              <w:spacing w:after="160" w:line="278" w:lineRule="auto"/>
            </w:pPr>
            <w:r w:rsidRPr="00F268F3">
              <w:t>3</w:t>
            </w:r>
          </w:p>
        </w:tc>
        <w:tc>
          <w:tcPr>
            <w:tcW w:w="1414" w:type="dxa"/>
            <w:hideMark/>
          </w:tcPr>
          <w:p w14:paraId="557D7D83" w14:textId="77777777" w:rsidR="00DB6803" w:rsidRPr="00F268F3" w:rsidRDefault="00DB6803" w:rsidP="0088497E">
            <w:pPr>
              <w:spacing w:after="160" w:line="278" w:lineRule="auto"/>
            </w:pPr>
            <w:r w:rsidRPr="00F268F3">
              <w:t>Database</w:t>
            </w:r>
          </w:p>
        </w:tc>
        <w:tc>
          <w:tcPr>
            <w:tcW w:w="1842" w:type="dxa"/>
            <w:hideMark/>
          </w:tcPr>
          <w:p w14:paraId="4A44FE94" w14:textId="77777777" w:rsidR="00DB6803" w:rsidRPr="00F268F3" w:rsidRDefault="00DB6803" w:rsidP="0088497E">
            <w:pPr>
              <w:spacing w:after="160" w:line="278" w:lineRule="auto"/>
            </w:pPr>
            <w:r w:rsidRPr="00F268F3">
              <w:t>MongoDB</w:t>
            </w:r>
          </w:p>
        </w:tc>
        <w:tc>
          <w:tcPr>
            <w:tcW w:w="5381" w:type="dxa"/>
            <w:hideMark/>
          </w:tcPr>
          <w:p w14:paraId="53E7547F" w14:textId="77777777" w:rsidR="00DB6803" w:rsidRPr="00F268F3" w:rsidRDefault="00DB6803" w:rsidP="0088497E">
            <w:pPr>
              <w:spacing w:after="160" w:line="278" w:lineRule="auto"/>
            </w:pPr>
            <w:r w:rsidRPr="00F268F3">
              <w:t>Cơ sở dữ liệu NoSQL mã nguồn mở, linh hoạt trong lưu trữ dữ liệu phi cấu trúc, dễ mở rộng.</w:t>
            </w:r>
          </w:p>
        </w:tc>
      </w:tr>
      <w:tr w:rsidR="00DB6803" w:rsidRPr="00F268F3" w14:paraId="60BFEACB" w14:textId="77777777" w:rsidTr="00DB6803">
        <w:tc>
          <w:tcPr>
            <w:tcW w:w="0" w:type="auto"/>
            <w:hideMark/>
          </w:tcPr>
          <w:p w14:paraId="09AEF885" w14:textId="77777777" w:rsidR="00DB6803" w:rsidRPr="00F268F3" w:rsidRDefault="00DB6803" w:rsidP="0088497E">
            <w:pPr>
              <w:spacing w:after="160" w:line="278" w:lineRule="auto"/>
            </w:pPr>
            <w:r w:rsidRPr="00F268F3">
              <w:t>4</w:t>
            </w:r>
          </w:p>
        </w:tc>
        <w:tc>
          <w:tcPr>
            <w:tcW w:w="1414" w:type="dxa"/>
            <w:hideMark/>
          </w:tcPr>
          <w:p w14:paraId="1880AA5C" w14:textId="77777777" w:rsidR="00DB6803" w:rsidRPr="00F268F3" w:rsidRDefault="00DB6803" w:rsidP="0088497E">
            <w:pPr>
              <w:spacing w:after="160" w:line="278" w:lineRule="auto"/>
            </w:pPr>
            <w:r w:rsidRPr="00F268F3">
              <w:t>Kiến trúc</w:t>
            </w:r>
          </w:p>
        </w:tc>
        <w:tc>
          <w:tcPr>
            <w:tcW w:w="1842" w:type="dxa"/>
            <w:hideMark/>
          </w:tcPr>
          <w:p w14:paraId="1B144D10" w14:textId="77777777" w:rsidR="00DB6803" w:rsidRPr="00F268F3" w:rsidRDefault="00DB6803" w:rsidP="0088497E">
            <w:pPr>
              <w:spacing w:after="160" w:line="278" w:lineRule="auto"/>
            </w:pPr>
            <w:r w:rsidRPr="00F268F3">
              <w:t>MVC + CQRS</w:t>
            </w:r>
          </w:p>
        </w:tc>
        <w:tc>
          <w:tcPr>
            <w:tcW w:w="5381" w:type="dxa"/>
            <w:hideMark/>
          </w:tcPr>
          <w:p w14:paraId="74DD16C8" w14:textId="77777777" w:rsidR="00DB6803" w:rsidRPr="00F268F3" w:rsidRDefault="00DB6803" w:rsidP="0088497E">
            <w:pPr>
              <w:spacing w:after="160" w:line="278" w:lineRule="auto"/>
            </w:pPr>
            <w:r w:rsidRPr="00F268F3">
              <w:t>Mô hình MVC tổ chức code rõ ràng, kết hợp CQRS tách biệt thao tác đọc/ghi để tăng hiệu suất và bảo trì.</w:t>
            </w:r>
          </w:p>
        </w:tc>
      </w:tr>
      <w:tr w:rsidR="00DB6803" w:rsidRPr="00F268F3" w14:paraId="12D6A97B" w14:textId="77777777" w:rsidTr="00DB6803">
        <w:tc>
          <w:tcPr>
            <w:tcW w:w="0" w:type="auto"/>
            <w:hideMark/>
          </w:tcPr>
          <w:p w14:paraId="3D9F5C91" w14:textId="77777777" w:rsidR="00DB6803" w:rsidRPr="00F268F3" w:rsidRDefault="00DB6803" w:rsidP="0088497E">
            <w:pPr>
              <w:spacing w:after="160" w:line="278" w:lineRule="auto"/>
            </w:pPr>
            <w:r w:rsidRPr="00F268F3">
              <w:t>5</w:t>
            </w:r>
          </w:p>
        </w:tc>
        <w:tc>
          <w:tcPr>
            <w:tcW w:w="1414" w:type="dxa"/>
            <w:hideMark/>
          </w:tcPr>
          <w:p w14:paraId="25AEF2F4" w14:textId="77777777" w:rsidR="00DB6803" w:rsidRPr="00F268F3" w:rsidRDefault="00DB6803" w:rsidP="0088497E">
            <w:pPr>
              <w:spacing w:after="160" w:line="278" w:lineRule="auto"/>
            </w:pPr>
            <w:r w:rsidRPr="00F268F3">
              <w:t>Thông báo</w:t>
            </w:r>
          </w:p>
        </w:tc>
        <w:tc>
          <w:tcPr>
            <w:tcW w:w="1842" w:type="dxa"/>
            <w:hideMark/>
          </w:tcPr>
          <w:p w14:paraId="43AB5108" w14:textId="77777777" w:rsidR="00DB6803" w:rsidRPr="00F268F3" w:rsidRDefault="00DB6803" w:rsidP="0088497E">
            <w:pPr>
              <w:spacing w:after="160" w:line="278" w:lineRule="auto"/>
            </w:pPr>
            <w:r w:rsidRPr="00F268F3">
              <w:t>Node.js (tích hợp)</w:t>
            </w:r>
          </w:p>
        </w:tc>
        <w:tc>
          <w:tcPr>
            <w:tcW w:w="5381" w:type="dxa"/>
            <w:hideMark/>
          </w:tcPr>
          <w:p w14:paraId="1E508A4F" w14:textId="77777777" w:rsidR="00DB6803" w:rsidRPr="00F268F3" w:rsidRDefault="00DB6803" w:rsidP="0088497E">
            <w:pPr>
              <w:spacing w:after="160" w:line="278" w:lineRule="auto"/>
            </w:pPr>
            <w:r w:rsidRPr="00F268F3">
              <w:t>Tích hợp các thư viện như nodemailer hoặc push notification để gửi thông báo khi kho sắp cạn.</w:t>
            </w:r>
          </w:p>
        </w:tc>
      </w:tr>
    </w:tbl>
    <w:p w14:paraId="54E19E75" w14:textId="23387E22" w:rsidR="0014412E" w:rsidRDefault="00DB6803" w:rsidP="00DB6803">
      <w:pPr>
        <w:pStyle w:val="BodyText"/>
        <w:rPr>
          <w:rFonts w:eastAsia="SimSun"/>
          <w:lang w:val="en-US"/>
        </w:rPr>
      </w:pPr>
      <w:r w:rsidRPr="00DB6803">
        <w:rPr>
          <w:rFonts w:eastAsia="SimSun"/>
          <w:lang w:val="en-US"/>
        </w:rPr>
        <w:t>Các công nghệ này đảm bảo hệ thống đáp ứng đầy đủ các yêu cầu chức năng, đồng thời dễ dàng triển khai, bảo trì và mở rộng trong tương lai, phù hợp với nhu cầu quản lý thiết bị và quà tặng tại Trung tâm Ngoại ngữ - Tin học Victory.</w:t>
      </w:r>
    </w:p>
    <w:p w14:paraId="3C0AF84B" w14:textId="5F51817E" w:rsidR="00205A9C" w:rsidRDefault="00E434F1" w:rsidP="00EA43EA">
      <w:pPr>
        <w:pStyle w:val="Heading2"/>
        <w:rPr>
          <w:rFonts w:eastAsia="SimSun"/>
        </w:rPr>
      </w:pPr>
      <w:bookmarkStart w:id="159" w:name="_Toc200746854"/>
      <w:bookmarkStart w:id="160" w:name="_Toc200915125"/>
      <w:r>
        <w:rPr>
          <w:rFonts w:eastAsia="SimSun"/>
        </w:rPr>
        <w:t>Thiết kế</w:t>
      </w:r>
      <w:r w:rsidR="00205A9C">
        <w:rPr>
          <w:rFonts w:eastAsia="SimSun"/>
        </w:rPr>
        <w:t xml:space="preserve"> kiến trúc hệ thống</w:t>
      </w:r>
      <w:bookmarkEnd w:id="159"/>
      <w:bookmarkEnd w:id="160"/>
    </w:p>
    <w:p w14:paraId="13E66D5C" w14:textId="12E6DF8F" w:rsidR="0014412E" w:rsidRPr="009F1136" w:rsidRDefault="001D3CE5" w:rsidP="00E02B51">
      <w:pPr>
        <w:pStyle w:val="Heading3"/>
      </w:pPr>
      <w:bookmarkStart w:id="161" w:name="_Toc182207760"/>
      <w:bookmarkStart w:id="162" w:name="_Toc200746855"/>
      <w:bookmarkStart w:id="163" w:name="_Toc200915126"/>
      <w:r>
        <w:t xml:space="preserve">Thiết kế kiến trúc </w:t>
      </w:r>
      <w:bookmarkEnd w:id="161"/>
      <w:r w:rsidR="00723834">
        <w:t>hệ thống</w:t>
      </w:r>
      <w:bookmarkEnd w:id="162"/>
      <w:bookmarkEnd w:id="163"/>
    </w:p>
    <w:p w14:paraId="32A304E8" w14:textId="6CF6D822" w:rsidR="00723834" w:rsidRDefault="00E1631C" w:rsidP="00723834">
      <w:pPr>
        <w:keepNext/>
        <w:jc w:val="center"/>
      </w:pPr>
      <w:r>
        <w:rPr>
          <w:noProof/>
        </w:rPr>
        <w:drawing>
          <wp:inline distT="0" distB="0" distL="0" distR="0" wp14:anchorId="58F80C4E" wp14:editId="43940235">
            <wp:extent cx="4859655" cy="7477125"/>
            <wp:effectExtent l="0" t="0" r="0" b="9525"/>
            <wp:docPr id="241510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60002" cy="7477659"/>
                    </a:xfrm>
                    <a:prstGeom prst="rect">
                      <a:avLst/>
                    </a:prstGeom>
                    <a:noFill/>
                    <a:ln>
                      <a:noFill/>
                    </a:ln>
                  </pic:spPr>
                </pic:pic>
              </a:graphicData>
            </a:graphic>
          </wp:inline>
        </w:drawing>
      </w:r>
    </w:p>
    <w:p w14:paraId="2846105D" w14:textId="1D2DE98E" w:rsidR="009E63AA" w:rsidRDefault="00723834" w:rsidP="00723834">
      <w:pPr>
        <w:pStyle w:val="Caption"/>
      </w:pPr>
      <w:bookmarkStart w:id="164" w:name="_Toc200915183"/>
      <w:r>
        <w:t xml:space="preserve">Hình </w:t>
      </w:r>
      <w:r w:rsidR="003E3B4B">
        <w:fldChar w:fldCharType="begin"/>
      </w:r>
      <w:r w:rsidR="003E3B4B">
        <w:instrText xml:space="preserve"> STYLEREF 1 \s </w:instrText>
      </w:r>
      <w:r w:rsidR="003E3B4B">
        <w:fldChar w:fldCharType="separate"/>
      </w:r>
      <w:r w:rsidR="009058AE">
        <w:rPr>
          <w:noProof/>
        </w:rPr>
        <w:t>3</w:t>
      </w:r>
      <w:r w:rsidR="003E3B4B">
        <w:rPr>
          <w:noProof/>
        </w:rPr>
        <w:fldChar w:fldCharType="end"/>
      </w:r>
      <w:r w:rsidR="0067752C">
        <w:t>.</w:t>
      </w:r>
      <w:r w:rsidR="003E3B4B">
        <w:fldChar w:fldCharType="begin"/>
      </w:r>
      <w:r w:rsidR="003E3B4B">
        <w:instrText xml:space="preserve"> SEQ Hình \* ARABIC \s 1 </w:instrText>
      </w:r>
      <w:r w:rsidR="003E3B4B">
        <w:fldChar w:fldCharType="separate"/>
      </w:r>
      <w:r w:rsidR="009058AE">
        <w:rPr>
          <w:noProof/>
        </w:rPr>
        <w:t>1</w:t>
      </w:r>
      <w:r w:rsidR="003E3B4B">
        <w:rPr>
          <w:noProof/>
        </w:rPr>
        <w:fldChar w:fldCharType="end"/>
      </w:r>
      <w:r>
        <w:t xml:space="preserve"> Kiến trúc hệ thống</w:t>
      </w:r>
      <w:bookmarkEnd w:id="164"/>
    </w:p>
    <w:p w14:paraId="15765A26" w14:textId="77777777" w:rsidR="007A4724" w:rsidRDefault="001D3CE5" w:rsidP="00E02B51">
      <w:pPr>
        <w:pStyle w:val="Heading3"/>
      </w:pPr>
      <w:bookmarkStart w:id="165" w:name="_Toc182207761"/>
      <w:bookmarkStart w:id="166" w:name="_Toc200746856"/>
      <w:bookmarkStart w:id="167" w:name="_Toc200915127"/>
      <w:r>
        <w:t>Thiết kế cơ sở dữ liệu</w:t>
      </w:r>
      <w:bookmarkEnd w:id="165"/>
      <w:bookmarkEnd w:id="166"/>
      <w:bookmarkEnd w:id="167"/>
    </w:p>
    <w:p w14:paraId="5023515A" w14:textId="19F512DD" w:rsidR="007A4724" w:rsidRDefault="00615597" w:rsidP="00502B8E">
      <w:pPr>
        <w:pStyle w:val="Image"/>
      </w:pPr>
      <w:r>
        <w:drawing>
          <wp:inline distT="0" distB="0" distL="0" distR="0" wp14:anchorId="7EA2EA3E" wp14:editId="42869049">
            <wp:extent cx="6030595" cy="6795135"/>
            <wp:effectExtent l="0" t="0" r="8255" b="5715"/>
            <wp:docPr id="12278862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30595" cy="6795135"/>
                    </a:xfrm>
                    <a:prstGeom prst="rect">
                      <a:avLst/>
                    </a:prstGeom>
                    <a:noFill/>
                    <a:ln>
                      <a:noFill/>
                    </a:ln>
                  </pic:spPr>
                </pic:pic>
              </a:graphicData>
            </a:graphic>
          </wp:inline>
        </w:drawing>
      </w:r>
    </w:p>
    <w:p w14:paraId="5B10F6D2" w14:textId="062D6F66" w:rsidR="00976BA6" w:rsidRDefault="00976BA6" w:rsidP="00423706">
      <w:pPr>
        <w:pStyle w:val="Caption"/>
      </w:pPr>
      <w:bookmarkStart w:id="168" w:name="_Toc179895093"/>
      <w:bookmarkStart w:id="169" w:name="_Toc200915184"/>
      <w:r>
        <w:t xml:space="preserve">Hình </w:t>
      </w:r>
      <w:r w:rsidR="003E3B4B">
        <w:fldChar w:fldCharType="begin"/>
      </w:r>
      <w:r w:rsidR="003E3B4B">
        <w:instrText xml:space="preserve"> STYLEREF 1 \s </w:instrText>
      </w:r>
      <w:r w:rsidR="003E3B4B">
        <w:fldChar w:fldCharType="separate"/>
      </w:r>
      <w:r w:rsidR="009058AE">
        <w:rPr>
          <w:noProof/>
        </w:rPr>
        <w:t>3</w:t>
      </w:r>
      <w:r w:rsidR="003E3B4B">
        <w:rPr>
          <w:noProof/>
        </w:rPr>
        <w:fldChar w:fldCharType="end"/>
      </w:r>
      <w:r w:rsidR="0067752C">
        <w:t>.</w:t>
      </w:r>
      <w:r w:rsidR="003E3B4B">
        <w:fldChar w:fldCharType="begin"/>
      </w:r>
      <w:r w:rsidR="003E3B4B">
        <w:instrText xml:space="preserve"> SEQ Hình \* ARABIC \s 1 </w:instrText>
      </w:r>
      <w:r w:rsidR="003E3B4B">
        <w:fldChar w:fldCharType="separate"/>
      </w:r>
      <w:r w:rsidR="009058AE">
        <w:rPr>
          <w:noProof/>
        </w:rPr>
        <w:t>2</w:t>
      </w:r>
      <w:r w:rsidR="003E3B4B">
        <w:rPr>
          <w:noProof/>
        </w:rPr>
        <w:fldChar w:fldCharType="end"/>
      </w:r>
      <w:r>
        <w:t xml:space="preserve">. </w:t>
      </w:r>
      <w:bookmarkEnd w:id="168"/>
      <w:r w:rsidR="00423706" w:rsidRPr="00423706">
        <w:t xml:space="preserve">Sơ đồ </w:t>
      </w:r>
      <w:r w:rsidR="00423706">
        <w:t>q</w:t>
      </w:r>
      <w:r w:rsidR="00423706" w:rsidRPr="00423706">
        <w:t xml:space="preserve">uan hệ </w:t>
      </w:r>
      <w:r w:rsidR="00423706">
        <w:t>t</w:t>
      </w:r>
      <w:r w:rsidR="00423706" w:rsidRPr="00423706">
        <w:t>hực thể</w:t>
      </w:r>
      <w:bookmarkEnd w:id="169"/>
    </w:p>
    <w:p w14:paraId="3B2B61D9" w14:textId="13CBBAEC" w:rsidR="00A15929" w:rsidRDefault="00A15929" w:rsidP="0018173B">
      <w:pPr>
        <w:pStyle w:val="BodyText"/>
        <w:spacing w:before="240"/>
        <w:ind w:firstLine="397"/>
        <w:rPr>
          <w:i/>
          <w:iCs/>
          <w:lang w:val="en-US"/>
        </w:rPr>
      </w:pPr>
      <w:r>
        <w:t xml:space="preserve">Chi tiết mỗi bảng sẽ có các thuộc tính, kiểu dữ liệu, ràng buộc </w:t>
      </w:r>
      <w:r w:rsidR="000B1E01">
        <w:rPr>
          <w:lang w:val="en-US"/>
        </w:rPr>
        <w:t xml:space="preserve">được nêu rõ trong các bảng bên dưới </w:t>
      </w:r>
      <w:r w:rsidR="000B1E01" w:rsidRPr="00254E19">
        <w:rPr>
          <w:i/>
          <w:iCs/>
          <w:lang w:val="en-US"/>
        </w:rPr>
        <w:t>(</w:t>
      </w:r>
      <w:r w:rsidR="00F8198D">
        <w:rPr>
          <w:i/>
          <w:iCs/>
          <w:lang w:val="en-US"/>
        </w:rPr>
        <w:t xml:space="preserve">từ </w:t>
      </w:r>
      <w:r w:rsidR="000B1E01" w:rsidRPr="00254E19">
        <w:rPr>
          <w:i/>
          <w:iCs/>
          <w:lang w:val="en-US"/>
        </w:rPr>
        <w:t xml:space="preserve">Bảng 3.3 đến </w:t>
      </w:r>
      <w:r w:rsidR="00CD2906" w:rsidRPr="00254E19">
        <w:rPr>
          <w:i/>
          <w:iCs/>
          <w:lang w:val="en-US"/>
        </w:rPr>
        <w:t>B</w:t>
      </w:r>
      <w:r w:rsidR="000B1E01" w:rsidRPr="00254E19">
        <w:rPr>
          <w:i/>
          <w:iCs/>
          <w:lang w:val="en-US"/>
        </w:rPr>
        <w:t>ảng 3.1</w:t>
      </w:r>
      <w:r w:rsidR="002B61D5">
        <w:rPr>
          <w:i/>
          <w:iCs/>
          <w:lang w:val="en-US"/>
        </w:rPr>
        <w:t>3</w:t>
      </w:r>
      <w:r w:rsidR="000B1E01" w:rsidRPr="00254E19">
        <w:rPr>
          <w:i/>
          <w:iCs/>
          <w:lang w:val="en-US"/>
        </w:rPr>
        <w:t>)</w:t>
      </w:r>
      <w:r w:rsidR="00AA22C6">
        <w:rPr>
          <w:i/>
          <w:iCs/>
          <w:lang w:val="en-US"/>
        </w:rPr>
        <w:t>.</w:t>
      </w:r>
    </w:p>
    <w:p w14:paraId="4B702238" w14:textId="77777777" w:rsidR="00615597" w:rsidRDefault="00DB6803" w:rsidP="00DB6803">
      <w:pPr>
        <w:pStyle w:val="BodyText"/>
        <w:spacing w:before="240"/>
        <w:ind w:firstLine="397"/>
        <w:rPr>
          <w:lang w:val="en-US"/>
        </w:rPr>
      </w:pPr>
      <w:r w:rsidRPr="00DB6803">
        <w:rPr>
          <w:lang w:val="en-US"/>
        </w:rPr>
        <w:t xml:space="preserve"> </w:t>
      </w:r>
    </w:p>
    <w:p w14:paraId="44ECDB44" w14:textId="037C1CF9" w:rsidR="00DB6803" w:rsidRPr="00DB6803" w:rsidRDefault="00DB6803" w:rsidP="00DB6803">
      <w:pPr>
        <w:pStyle w:val="BodyText"/>
        <w:spacing w:before="240"/>
        <w:ind w:firstLine="397"/>
        <w:rPr>
          <w:lang w:val="en-US"/>
        </w:rPr>
      </w:pPr>
      <w:r>
        <w:rPr>
          <w:lang w:val="en-US"/>
        </w:rPr>
        <w:t xml:space="preserve">*Mô tả bảng </w:t>
      </w:r>
      <w:r w:rsidRPr="00DB6803">
        <w:rPr>
          <w:lang w:val="en-US"/>
        </w:rPr>
        <w:t>Account (Tài khoản người dùng)</w:t>
      </w:r>
    </w:p>
    <w:p w14:paraId="513FD44F" w14:textId="096F704D" w:rsidR="00DB6803" w:rsidRDefault="00DB6803" w:rsidP="00DB6803">
      <w:pPr>
        <w:pStyle w:val="Caption"/>
        <w:keepNext/>
      </w:pPr>
      <w:bookmarkStart w:id="170" w:name="_Toc200915237"/>
      <w:r>
        <w:t xml:space="preserve">Bảng </w:t>
      </w:r>
      <w:r w:rsidR="003E3B4B">
        <w:fldChar w:fldCharType="begin"/>
      </w:r>
      <w:r w:rsidR="003E3B4B">
        <w:instrText xml:space="preserve"> STYLEREF 1 \s </w:instrText>
      </w:r>
      <w:r w:rsidR="003E3B4B">
        <w:fldChar w:fldCharType="separate"/>
      </w:r>
      <w:r w:rsidR="009058AE">
        <w:rPr>
          <w:noProof/>
        </w:rPr>
        <w:t>3</w:t>
      </w:r>
      <w:r w:rsidR="003E3B4B">
        <w:rPr>
          <w:noProof/>
        </w:rPr>
        <w:fldChar w:fldCharType="end"/>
      </w:r>
      <w:r w:rsidR="009665D9">
        <w:t>.</w:t>
      </w:r>
      <w:r w:rsidR="003E3B4B">
        <w:fldChar w:fldCharType="begin"/>
      </w:r>
      <w:r w:rsidR="003E3B4B">
        <w:instrText xml:space="preserve"> SEQ Bảng \* ARABIC \s 1 </w:instrText>
      </w:r>
      <w:r w:rsidR="003E3B4B">
        <w:fldChar w:fldCharType="separate"/>
      </w:r>
      <w:r w:rsidR="009058AE">
        <w:rPr>
          <w:noProof/>
        </w:rPr>
        <w:t>3</w:t>
      </w:r>
      <w:r w:rsidR="003E3B4B">
        <w:rPr>
          <w:noProof/>
        </w:rPr>
        <w:fldChar w:fldCharType="end"/>
      </w:r>
      <w:r>
        <w:t xml:space="preserve"> </w:t>
      </w:r>
      <w:r w:rsidRPr="00DB6803">
        <w:t>Bảng dữ liệu tài khoản người dùng</w:t>
      </w:r>
      <w:bookmarkEnd w:id="170"/>
    </w:p>
    <w:tbl>
      <w:tblPr>
        <w:tblStyle w:val="TableGrid"/>
        <w:tblW w:w="5000" w:type="pct"/>
        <w:tblLook w:val="04A0" w:firstRow="1" w:lastRow="0" w:firstColumn="1" w:lastColumn="0" w:noHBand="0" w:noVBand="1"/>
      </w:tblPr>
      <w:tblGrid>
        <w:gridCol w:w="1522"/>
        <w:gridCol w:w="1734"/>
        <w:gridCol w:w="2057"/>
        <w:gridCol w:w="4174"/>
      </w:tblGrid>
      <w:tr w:rsidR="00A17146" w14:paraId="286C47F5" w14:textId="77777777" w:rsidTr="00A23444">
        <w:tc>
          <w:tcPr>
            <w:tcW w:w="802" w:type="pct"/>
            <w:shd w:val="clear" w:color="auto" w:fill="E7E6E6" w:themeFill="background2"/>
            <w:vAlign w:val="center"/>
          </w:tcPr>
          <w:p w14:paraId="39F352D7" w14:textId="77777777" w:rsidR="00A17146" w:rsidRPr="00A23444" w:rsidRDefault="00A17146" w:rsidP="00A23444">
            <w:pPr>
              <w:jc w:val="center"/>
              <w:rPr>
                <w:b/>
                <w:bCs/>
              </w:rPr>
            </w:pPr>
            <w:r w:rsidRPr="00A23444">
              <w:rPr>
                <w:b/>
                <w:bCs/>
              </w:rPr>
              <w:t>Thuộc tính</w:t>
            </w:r>
          </w:p>
        </w:tc>
        <w:tc>
          <w:tcPr>
            <w:tcW w:w="914" w:type="pct"/>
            <w:shd w:val="clear" w:color="auto" w:fill="E7E6E6" w:themeFill="background2"/>
            <w:vAlign w:val="center"/>
          </w:tcPr>
          <w:p w14:paraId="46BDCA69" w14:textId="77777777" w:rsidR="00A17146" w:rsidRPr="00A23444" w:rsidRDefault="00A17146" w:rsidP="00A23444">
            <w:pPr>
              <w:jc w:val="center"/>
              <w:rPr>
                <w:b/>
                <w:bCs/>
              </w:rPr>
            </w:pPr>
            <w:r w:rsidRPr="00A23444">
              <w:rPr>
                <w:b/>
                <w:bCs/>
              </w:rPr>
              <w:t>Kiểu dữ liệu</w:t>
            </w:r>
          </w:p>
        </w:tc>
        <w:tc>
          <w:tcPr>
            <w:tcW w:w="1084" w:type="pct"/>
            <w:shd w:val="clear" w:color="auto" w:fill="E7E6E6" w:themeFill="background2"/>
            <w:vAlign w:val="center"/>
          </w:tcPr>
          <w:p w14:paraId="7A0B02D8" w14:textId="77777777" w:rsidR="00A17146" w:rsidRPr="00A23444" w:rsidRDefault="00A17146" w:rsidP="00A23444">
            <w:pPr>
              <w:jc w:val="center"/>
              <w:rPr>
                <w:b/>
                <w:bCs/>
              </w:rPr>
            </w:pPr>
            <w:r w:rsidRPr="00A23444">
              <w:rPr>
                <w:b/>
                <w:bCs/>
              </w:rPr>
              <w:t>Ràng buộc</w:t>
            </w:r>
          </w:p>
        </w:tc>
        <w:tc>
          <w:tcPr>
            <w:tcW w:w="2200" w:type="pct"/>
            <w:shd w:val="clear" w:color="auto" w:fill="E7E6E6" w:themeFill="background2"/>
            <w:vAlign w:val="center"/>
          </w:tcPr>
          <w:p w14:paraId="13791D78" w14:textId="77777777" w:rsidR="00A17146" w:rsidRPr="00A23444" w:rsidRDefault="00A17146" w:rsidP="00A23444">
            <w:pPr>
              <w:jc w:val="center"/>
              <w:rPr>
                <w:b/>
                <w:bCs/>
              </w:rPr>
            </w:pPr>
            <w:r w:rsidRPr="00A23444">
              <w:rPr>
                <w:b/>
                <w:bCs/>
              </w:rPr>
              <w:t>Mô tả</w:t>
            </w:r>
          </w:p>
        </w:tc>
      </w:tr>
      <w:tr w:rsidR="00A17146" w14:paraId="65A47DE8" w14:textId="77777777" w:rsidTr="00A23444">
        <w:tc>
          <w:tcPr>
            <w:tcW w:w="802" w:type="pct"/>
          </w:tcPr>
          <w:p w14:paraId="5D1140CB" w14:textId="77777777" w:rsidR="00A17146" w:rsidRDefault="00A17146" w:rsidP="0004451C">
            <w:r>
              <w:t>_id</w:t>
            </w:r>
          </w:p>
        </w:tc>
        <w:tc>
          <w:tcPr>
            <w:tcW w:w="914" w:type="pct"/>
          </w:tcPr>
          <w:p w14:paraId="79EF8DD3" w14:textId="77777777" w:rsidR="00A17146" w:rsidRDefault="00A17146" w:rsidP="0004451C">
            <w:r>
              <w:t>ObjectId</w:t>
            </w:r>
          </w:p>
        </w:tc>
        <w:tc>
          <w:tcPr>
            <w:tcW w:w="1084" w:type="pct"/>
          </w:tcPr>
          <w:p w14:paraId="7620CEEF" w14:textId="77777777" w:rsidR="00A17146" w:rsidRDefault="00A17146" w:rsidP="0004451C">
            <w:r>
              <w:t>Tự động tạo</w:t>
            </w:r>
          </w:p>
        </w:tc>
        <w:tc>
          <w:tcPr>
            <w:tcW w:w="2200" w:type="pct"/>
          </w:tcPr>
          <w:p w14:paraId="63AFAD9E" w14:textId="77777777" w:rsidR="00A17146" w:rsidRDefault="00A17146" w:rsidP="0004451C">
            <w:r>
              <w:t>ID duy nhất của tài khoản</w:t>
            </w:r>
          </w:p>
        </w:tc>
      </w:tr>
      <w:tr w:rsidR="00A17146" w14:paraId="0021C253" w14:textId="77777777" w:rsidTr="00A23444">
        <w:tc>
          <w:tcPr>
            <w:tcW w:w="802" w:type="pct"/>
          </w:tcPr>
          <w:p w14:paraId="727F229E" w14:textId="77777777" w:rsidR="00A17146" w:rsidRDefault="00A17146" w:rsidP="0004451C">
            <w:r>
              <w:t>username</w:t>
            </w:r>
          </w:p>
        </w:tc>
        <w:tc>
          <w:tcPr>
            <w:tcW w:w="914" w:type="pct"/>
          </w:tcPr>
          <w:p w14:paraId="125FF279" w14:textId="77777777" w:rsidR="00A17146" w:rsidRDefault="00A17146" w:rsidP="0004451C">
            <w:r>
              <w:t>String</w:t>
            </w:r>
          </w:p>
        </w:tc>
        <w:tc>
          <w:tcPr>
            <w:tcW w:w="1084" w:type="pct"/>
          </w:tcPr>
          <w:p w14:paraId="05E5D52A" w14:textId="77777777" w:rsidR="00A17146" w:rsidRDefault="00A17146" w:rsidP="0004451C">
            <w:r>
              <w:t>Required, Unique, Trim</w:t>
            </w:r>
          </w:p>
        </w:tc>
        <w:tc>
          <w:tcPr>
            <w:tcW w:w="2200" w:type="pct"/>
          </w:tcPr>
          <w:p w14:paraId="5D2F717D" w14:textId="77777777" w:rsidR="00A17146" w:rsidRDefault="00A17146" w:rsidP="0004451C">
            <w:r>
              <w:t>Tên đăng nhập, không trùng lặp</w:t>
            </w:r>
          </w:p>
        </w:tc>
      </w:tr>
      <w:tr w:rsidR="00A17146" w14:paraId="76ED7137" w14:textId="77777777" w:rsidTr="00A23444">
        <w:tc>
          <w:tcPr>
            <w:tcW w:w="802" w:type="pct"/>
          </w:tcPr>
          <w:p w14:paraId="2A288B92" w14:textId="77777777" w:rsidR="00A17146" w:rsidRDefault="00A17146" w:rsidP="0004451C">
            <w:r>
              <w:t>password</w:t>
            </w:r>
          </w:p>
        </w:tc>
        <w:tc>
          <w:tcPr>
            <w:tcW w:w="914" w:type="pct"/>
          </w:tcPr>
          <w:p w14:paraId="707F3A54" w14:textId="77777777" w:rsidR="00A17146" w:rsidRDefault="00A17146" w:rsidP="0004451C">
            <w:r>
              <w:t>String</w:t>
            </w:r>
          </w:p>
        </w:tc>
        <w:tc>
          <w:tcPr>
            <w:tcW w:w="1084" w:type="pct"/>
          </w:tcPr>
          <w:p w14:paraId="5BED8C05" w14:textId="77777777" w:rsidR="00A17146" w:rsidRDefault="00A17146" w:rsidP="0004451C">
            <w:r>
              <w:t>Required</w:t>
            </w:r>
          </w:p>
        </w:tc>
        <w:tc>
          <w:tcPr>
            <w:tcW w:w="2200" w:type="pct"/>
          </w:tcPr>
          <w:p w14:paraId="43217E0C" w14:textId="77777777" w:rsidR="00A17146" w:rsidRDefault="00A17146" w:rsidP="0004451C">
            <w:r>
              <w:t>Mật khẩu của tài khoản</w:t>
            </w:r>
          </w:p>
        </w:tc>
      </w:tr>
      <w:tr w:rsidR="00A17146" w14:paraId="46586727" w14:textId="77777777" w:rsidTr="00A23444">
        <w:tc>
          <w:tcPr>
            <w:tcW w:w="802" w:type="pct"/>
          </w:tcPr>
          <w:p w14:paraId="0E1D498A" w14:textId="77777777" w:rsidR="00A17146" w:rsidRDefault="00A17146" w:rsidP="0004451C">
            <w:r>
              <w:t>role</w:t>
            </w:r>
          </w:p>
        </w:tc>
        <w:tc>
          <w:tcPr>
            <w:tcW w:w="914" w:type="pct"/>
          </w:tcPr>
          <w:p w14:paraId="149ADEAB" w14:textId="77777777" w:rsidR="00A17146" w:rsidRDefault="00A17146" w:rsidP="0004451C">
            <w:r>
              <w:t>String</w:t>
            </w:r>
          </w:p>
        </w:tc>
        <w:tc>
          <w:tcPr>
            <w:tcW w:w="1084" w:type="pct"/>
          </w:tcPr>
          <w:p w14:paraId="145D0E0E" w14:textId="77777777" w:rsidR="00A17146" w:rsidRDefault="00A17146" w:rsidP="0004451C">
            <w:r>
              <w:t>Required, Enum</w:t>
            </w:r>
          </w:p>
        </w:tc>
        <w:tc>
          <w:tcPr>
            <w:tcW w:w="2200" w:type="pct"/>
          </w:tcPr>
          <w:p w14:paraId="50F0F0F2" w14:textId="77777777" w:rsidR="00A17146" w:rsidRDefault="00A17146" w:rsidP="0004451C">
            <w:r>
              <w:t>Vai trò (system_admin, device_manager, gift_manager, user)</w:t>
            </w:r>
          </w:p>
        </w:tc>
      </w:tr>
      <w:tr w:rsidR="00A17146" w14:paraId="0FCE45F8" w14:textId="77777777" w:rsidTr="00A23444">
        <w:tc>
          <w:tcPr>
            <w:tcW w:w="802" w:type="pct"/>
          </w:tcPr>
          <w:p w14:paraId="487A2AF2" w14:textId="77777777" w:rsidR="00A17146" w:rsidRDefault="00A17146" w:rsidP="0004451C">
            <w:r>
              <w:t>profile</w:t>
            </w:r>
          </w:p>
        </w:tc>
        <w:tc>
          <w:tcPr>
            <w:tcW w:w="914" w:type="pct"/>
          </w:tcPr>
          <w:p w14:paraId="11CE4F59" w14:textId="77777777" w:rsidR="00A17146" w:rsidRDefault="00A17146" w:rsidP="0004451C">
            <w:r>
              <w:t>Embedded</w:t>
            </w:r>
          </w:p>
        </w:tc>
        <w:tc>
          <w:tcPr>
            <w:tcW w:w="1084" w:type="pct"/>
          </w:tcPr>
          <w:p w14:paraId="32C6BD1C" w14:textId="77777777" w:rsidR="00A17146" w:rsidRDefault="00A17146" w:rsidP="0004451C">
            <w:r>
              <w:t>-</w:t>
            </w:r>
          </w:p>
        </w:tc>
        <w:tc>
          <w:tcPr>
            <w:tcW w:w="2200" w:type="pct"/>
          </w:tcPr>
          <w:p w14:paraId="0D51A25B" w14:textId="77777777" w:rsidR="00A17146" w:rsidRDefault="00A17146" w:rsidP="0004451C">
            <w:r>
              <w:t>Thông tin cá nhân nhúng (xem bảng Profile)</w:t>
            </w:r>
          </w:p>
        </w:tc>
      </w:tr>
      <w:tr w:rsidR="00A17146" w14:paraId="0186A8F9" w14:textId="77777777" w:rsidTr="00A23444">
        <w:tc>
          <w:tcPr>
            <w:tcW w:w="802" w:type="pct"/>
          </w:tcPr>
          <w:p w14:paraId="775EE473" w14:textId="77777777" w:rsidR="00A17146" w:rsidRDefault="00A17146" w:rsidP="0004451C">
            <w:r>
              <w:t>isDeleted</w:t>
            </w:r>
          </w:p>
        </w:tc>
        <w:tc>
          <w:tcPr>
            <w:tcW w:w="914" w:type="pct"/>
          </w:tcPr>
          <w:p w14:paraId="0E6F1A2C" w14:textId="77777777" w:rsidR="00A17146" w:rsidRDefault="00A17146" w:rsidP="0004451C">
            <w:r>
              <w:t>Boolean</w:t>
            </w:r>
          </w:p>
        </w:tc>
        <w:tc>
          <w:tcPr>
            <w:tcW w:w="1084" w:type="pct"/>
          </w:tcPr>
          <w:p w14:paraId="574BD057" w14:textId="77777777" w:rsidR="00A17146" w:rsidRDefault="00A17146" w:rsidP="0004451C">
            <w:r>
              <w:t>Default: false</w:t>
            </w:r>
          </w:p>
        </w:tc>
        <w:tc>
          <w:tcPr>
            <w:tcW w:w="2200" w:type="pct"/>
          </w:tcPr>
          <w:p w14:paraId="128488F4" w14:textId="77777777" w:rsidR="00A17146" w:rsidRDefault="00A17146" w:rsidP="0004451C">
            <w:r>
              <w:t>Trạng thái xóa mềm</w:t>
            </w:r>
          </w:p>
        </w:tc>
      </w:tr>
      <w:tr w:rsidR="00A17146" w14:paraId="064368FE" w14:textId="77777777" w:rsidTr="00A23444">
        <w:tc>
          <w:tcPr>
            <w:tcW w:w="802" w:type="pct"/>
          </w:tcPr>
          <w:p w14:paraId="260D1201" w14:textId="77777777" w:rsidR="00A17146" w:rsidRDefault="00A17146" w:rsidP="0004451C">
            <w:r>
              <w:t>createdAt</w:t>
            </w:r>
          </w:p>
        </w:tc>
        <w:tc>
          <w:tcPr>
            <w:tcW w:w="914" w:type="pct"/>
          </w:tcPr>
          <w:p w14:paraId="5E787705" w14:textId="77777777" w:rsidR="00A17146" w:rsidRDefault="00A17146" w:rsidP="0004451C">
            <w:r>
              <w:t>Date</w:t>
            </w:r>
          </w:p>
        </w:tc>
        <w:tc>
          <w:tcPr>
            <w:tcW w:w="1084" w:type="pct"/>
          </w:tcPr>
          <w:p w14:paraId="4E7AEB2C" w14:textId="77777777" w:rsidR="00A17146" w:rsidRDefault="00A17146" w:rsidP="0004451C">
            <w:r>
              <w:t>Tự động tạo (timestamps)</w:t>
            </w:r>
          </w:p>
        </w:tc>
        <w:tc>
          <w:tcPr>
            <w:tcW w:w="2200" w:type="pct"/>
          </w:tcPr>
          <w:p w14:paraId="5C9CCBCD" w14:textId="77777777" w:rsidR="00A17146" w:rsidRDefault="00A17146" w:rsidP="0004451C">
            <w:r>
              <w:t>Thời gian tạo tài khoản</w:t>
            </w:r>
          </w:p>
        </w:tc>
      </w:tr>
      <w:tr w:rsidR="00A17146" w14:paraId="0BFF9282" w14:textId="77777777" w:rsidTr="00A23444">
        <w:tc>
          <w:tcPr>
            <w:tcW w:w="802" w:type="pct"/>
          </w:tcPr>
          <w:p w14:paraId="631F92DE" w14:textId="77777777" w:rsidR="00A17146" w:rsidRDefault="00A17146" w:rsidP="0004451C">
            <w:r>
              <w:t>updatedAt</w:t>
            </w:r>
          </w:p>
        </w:tc>
        <w:tc>
          <w:tcPr>
            <w:tcW w:w="914" w:type="pct"/>
          </w:tcPr>
          <w:p w14:paraId="4D522A23" w14:textId="77777777" w:rsidR="00A17146" w:rsidRDefault="00A17146" w:rsidP="0004451C">
            <w:r>
              <w:t>Date</w:t>
            </w:r>
          </w:p>
        </w:tc>
        <w:tc>
          <w:tcPr>
            <w:tcW w:w="1084" w:type="pct"/>
          </w:tcPr>
          <w:p w14:paraId="6427523C" w14:textId="77777777" w:rsidR="00A17146" w:rsidRDefault="00A17146" w:rsidP="0004451C">
            <w:r>
              <w:t>Tự động cập nhật (timestamps)</w:t>
            </w:r>
          </w:p>
        </w:tc>
        <w:tc>
          <w:tcPr>
            <w:tcW w:w="2200" w:type="pct"/>
          </w:tcPr>
          <w:p w14:paraId="538AB99D" w14:textId="77777777" w:rsidR="00A17146" w:rsidRDefault="00A17146" w:rsidP="0004451C">
            <w:r>
              <w:t>Thời gian cập nhật cuối</w:t>
            </w:r>
          </w:p>
        </w:tc>
      </w:tr>
    </w:tbl>
    <w:p w14:paraId="00AEF94C" w14:textId="2300CB35" w:rsidR="005B006F" w:rsidRDefault="00E97A52" w:rsidP="00A17146">
      <w:pPr>
        <w:pStyle w:val="nd"/>
      </w:pPr>
      <w:r>
        <w:rPr>
          <w:lang w:val="en-US"/>
        </w:rPr>
        <w:t xml:space="preserve">*Mô tả bảng </w:t>
      </w:r>
      <w:r>
        <w:t>Profile</w:t>
      </w:r>
      <w:r w:rsidRPr="00DB6803">
        <w:rPr>
          <w:lang w:val="en-US"/>
        </w:rPr>
        <w:t xml:space="preserve"> (</w:t>
      </w:r>
      <w:r>
        <w:t>Thông tin người dùng</w:t>
      </w:r>
      <w:r w:rsidRPr="00DB6803">
        <w:rPr>
          <w:lang w:val="en-US"/>
        </w:rPr>
        <w:t>)</w:t>
      </w:r>
    </w:p>
    <w:p w14:paraId="6F6B407D" w14:textId="00EEF4E2" w:rsidR="00A17146" w:rsidRDefault="00A17146" w:rsidP="00A17146">
      <w:pPr>
        <w:pStyle w:val="Caption"/>
        <w:keepNext/>
      </w:pPr>
      <w:bookmarkStart w:id="171" w:name="_Toc200915238"/>
      <w:r>
        <w:t xml:space="preserve">Bảng </w:t>
      </w:r>
      <w:r w:rsidR="003E3B4B">
        <w:fldChar w:fldCharType="begin"/>
      </w:r>
      <w:r w:rsidR="003E3B4B">
        <w:instrText xml:space="preserve"> STYLEREF 1 \s </w:instrText>
      </w:r>
      <w:r w:rsidR="003E3B4B">
        <w:fldChar w:fldCharType="separate"/>
      </w:r>
      <w:r w:rsidR="009058AE">
        <w:rPr>
          <w:noProof/>
        </w:rPr>
        <w:t>3</w:t>
      </w:r>
      <w:r w:rsidR="003E3B4B">
        <w:rPr>
          <w:noProof/>
        </w:rPr>
        <w:fldChar w:fldCharType="end"/>
      </w:r>
      <w:r w:rsidR="009665D9">
        <w:t>.</w:t>
      </w:r>
      <w:r w:rsidR="003E3B4B">
        <w:fldChar w:fldCharType="begin"/>
      </w:r>
      <w:r w:rsidR="003E3B4B">
        <w:instrText xml:space="preserve"> SEQ Bảng \* ARABIC \s 1 </w:instrText>
      </w:r>
      <w:r w:rsidR="003E3B4B">
        <w:fldChar w:fldCharType="separate"/>
      </w:r>
      <w:r w:rsidR="009058AE">
        <w:rPr>
          <w:noProof/>
        </w:rPr>
        <w:t>4</w:t>
      </w:r>
      <w:r w:rsidR="003E3B4B">
        <w:rPr>
          <w:noProof/>
        </w:rPr>
        <w:fldChar w:fldCharType="end"/>
      </w:r>
      <w:r>
        <w:t xml:space="preserve"> Bảng dữ liệu thông tin ng</w:t>
      </w:r>
      <w:r w:rsidR="00FC20AF">
        <w:t>ười dùng</w:t>
      </w:r>
      <w:bookmarkEnd w:id="171"/>
    </w:p>
    <w:tbl>
      <w:tblPr>
        <w:tblStyle w:val="TableGrid"/>
        <w:tblW w:w="5000" w:type="pct"/>
        <w:tblLook w:val="04A0" w:firstRow="1" w:lastRow="0" w:firstColumn="1" w:lastColumn="0" w:noHBand="0" w:noVBand="1"/>
      </w:tblPr>
      <w:tblGrid>
        <w:gridCol w:w="1508"/>
        <w:gridCol w:w="1691"/>
        <w:gridCol w:w="2738"/>
        <w:gridCol w:w="3550"/>
      </w:tblGrid>
      <w:tr w:rsidR="00A17146" w:rsidRPr="00A23444" w14:paraId="48378D4A" w14:textId="77777777" w:rsidTr="00A23444">
        <w:tc>
          <w:tcPr>
            <w:tcW w:w="795" w:type="pct"/>
            <w:shd w:val="clear" w:color="auto" w:fill="E7E6E6" w:themeFill="background2"/>
            <w:vAlign w:val="center"/>
          </w:tcPr>
          <w:p w14:paraId="25A2EB31" w14:textId="77777777" w:rsidR="00A17146" w:rsidRPr="00A23444" w:rsidRDefault="00A17146" w:rsidP="00A23444">
            <w:pPr>
              <w:rPr>
                <w:b/>
                <w:bCs/>
              </w:rPr>
            </w:pPr>
            <w:r w:rsidRPr="00A23444">
              <w:rPr>
                <w:b/>
                <w:bCs/>
              </w:rPr>
              <w:t>Thuộc tính</w:t>
            </w:r>
          </w:p>
        </w:tc>
        <w:tc>
          <w:tcPr>
            <w:tcW w:w="891" w:type="pct"/>
            <w:shd w:val="clear" w:color="auto" w:fill="E7E6E6" w:themeFill="background2"/>
            <w:vAlign w:val="center"/>
          </w:tcPr>
          <w:p w14:paraId="76258459" w14:textId="77777777" w:rsidR="00A17146" w:rsidRPr="00A23444" w:rsidRDefault="00A17146" w:rsidP="00A23444">
            <w:pPr>
              <w:rPr>
                <w:b/>
                <w:bCs/>
              </w:rPr>
            </w:pPr>
            <w:r w:rsidRPr="00A23444">
              <w:rPr>
                <w:b/>
                <w:bCs/>
              </w:rPr>
              <w:t>Kiểu dữ liệu</w:t>
            </w:r>
          </w:p>
        </w:tc>
        <w:tc>
          <w:tcPr>
            <w:tcW w:w="1443" w:type="pct"/>
            <w:shd w:val="clear" w:color="auto" w:fill="E7E6E6" w:themeFill="background2"/>
            <w:vAlign w:val="center"/>
          </w:tcPr>
          <w:p w14:paraId="18534A76" w14:textId="77777777" w:rsidR="00A17146" w:rsidRPr="00A23444" w:rsidRDefault="00A17146" w:rsidP="00A23444">
            <w:pPr>
              <w:rPr>
                <w:b/>
                <w:bCs/>
              </w:rPr>
            </w:pPr>
            <w:r w:rsidRPr="00A23444">
              <w:rPr>
                <w:b/>
                <w:bCs/>
              </w:rPr>
              <w:t>Ràng buộc</w:t>
            </w:r>
          </w:p>
        </w:tc>
        <w:tc>
          <w:tcPr>
            <w:tcW w:w="1871" w:type="pct"/>
            <w:shd w:val="clear" w:color="auto" w:fill="E7E6E6" w:themeFill="background2"/>
            <w:vAlign w:val="center"/>
          </w:tcPr>
          <w:p w14:paraId="4E5C5BB8" w14:textId="77777777" w:rsidR="00A17146" w:rsidRPr="00A23444" w:rsidRDefault="00A17146" w:rsidP="00A23444">
            <w:pPr>
              <w:rPr>
                <w:b/>
                <w:bCs/>
              </w:rPr>
            </w:pPr>
            <w:r w:rsidRPr="00A23444">
              <w:rPr>
                <w:b/>
                <w:bCs/>
              </w:rPr>
              <w:t>Mô tả</w:t>
            </w:r>
          </w:p>
        </w:tc>
      </w:tr>
      <w:tr w:rsidR="00A17146" w:rsidRPr="00A23444" w14:paraId="6D6244E6" w14:textId="77777777" w:rsidTr="00A17146">
        <w:tc>
          <w:tcPr>
            <w:tcW w:w="795" w:type="pct"/>
          </w:tcPr>
          <w:p w14:paraId="16343BDB" w14:textId="77777777" w:rsidR="00A17146" w:rsidRPr="00A23444" w:rsidRDefault="00A17146" w:rsidP="00A23444">
            <w:r w:rsidRPr="00A23444">
              <w:t>fullName</w:t>
            </w:r>
          </w:p>
        </w:tc>
        <w:tc>
          <w:tcPr>
            <w:tcW w:w="891" w:type="pct"/>
          </w:tcPr>
          <w:p w14:paraId="6CE91094" w14:textId="77777777" w:rsidR="00A17146" w:rsidRPr="00A23444" w:rsidRDefault="00A17146" w:rsidP="00A23444">
            <w:r w:rsidRPr="00A23444">
              <w:t>String</w:t>
            </w:r>
          </w:p>
        </w:tc>
        <w:tc>
          <w:tcPr>
            <w:tcW w:w="1443" w:type="pct"/>
          </w:tcPr>
          <w:p w14:paraId="442DFDAB" w14:textId="77777777" w:rsidR="00A17146" w:rsidRPr="00A23444" w:rsidRDefault="00A17146" w:rsidP="00A23444">
            <w:r w:rsidRPr="00A23444">
              <w:t>Required, Trim</w:t>
            </w:r>
          </w:p>
        </w:tc>
        <w:tc>
          <w:tcPr>
            <w:tcW w:w="1871" w:type="pct"/>
          </w:tcPr>
          <w:p w14:paraId="3369655C" w14:textId="77777777" w:rsidR="00A17146" w:rsidRPr="00A23444" w:rsidRDefault="00A17146" w:rsidP="00A23444">
            <w:r w:rsidRPr="00A23444">
              <w:t>Họ và tên đầy đủ</w:t>
            </w:r>
          </w:p>
        </w:tc>
      </w:tr>
      <w:tr w:rsidR="00A17146" w:rsidRPr="00A23444" w14:paraId="177E514F" w14:textId="77777777" w:rsidTr="00A17146">
        <w:tc>
          <w:tcPr>
            <w:tcW w:w="795" w:type="pct"/>
          </w:tcPr>
          <w:p w14:paraId="6DFA1A85" w14:textId="77777777" w:rsidR="00A17146" w:rsidRPr="00A23444" w:rsidRDefault="00A17146" w:rsidP="00A23444">
            <w:r w:rsidRPr="00A23444">
              <w:t>birthDate</w:t>
            </w:r>
          </w:p>
        </w:tc>
        <w:tc>
          <w:tcPr>
            <w:tcW w:w="891" w:type="pct"/>
          </w:tcPr>
          <w:p w14:paraId="2ED860F8" w14:textId="77777777" w:rsidR="00A17146" w:rsidRPr="00A23444" w:rsidRDefault="00A17146" w:rsidP="00A23444">
            <w:r w:rsidRPr="00A23444">
              <w:t>Date</w:t>
            </w:r>
          </w:p>
        </w:tc>
        <w:tc>
          <w:tcPr>
            <w:tcW w:w="1443" w:type="pct"/>
          </w:tcPr>
          <w:p w14:paraId="3E0CDF4A" w14:textId="77777777" w:rsidR="00A17146" w:rsidRPr="00A23444" w:rsidRDefault="00A17146" w:rsidP="00A23444">
            <w:r w:rsidRPr="00A23444">
              <w:t>-</w:t>
            </w:r>
          </w:p>
        </w:tc>
        <w:tc>
          <w:tcPr>
            <w:tcW w:w="1871" w:type="pct"/>
          </w:tcPr>
          <w:p w14:paraId="0EDEE185" w14:textId="77777777" w:rsidR="00A17146" w:rsidRPr="00A23444" w:rsidRDefault="00A17146" w:rsidP="00A23444">
            <w:r w:rsidRPr="00A23444">
              <w:t>Ngày sinh</w:t>
            </w:r>
          </w:p>
        </w:tc>
      </w:tr>
      <w:tr w:rsidR="00A17146" w:rsidRPr="00A23444" w14:paraId="7C09BFC7" w14:textId="77777777" w:rsidTr="00A17146">
        <w:tc>
          <w:tcPr>
            <w:tcW w:w="795" w:type="pct"/>
          </w:tcPr>
          <w:p w14:paraId="6401FAB2" w14:textId="77777777" w:rsidR="00A17146" w:rsidRPr="00A23444" w:rsidRDefault="00A17146" w:rsidP="00A23444">
            <w:r w:rsidRPr="00A23444">
              <w:t>avatar</w:t>
            </w:r>
          </w:p>
        </w:tc>
        <w:tc>
          <w:tcPr>
            <w:tcW w:w="891" w:type="pct"/>
          </w:tcPr>
          <w:p w14:paraId="3AFB64F1" w14:textId="77777777" w:rsidR="00A17146" w:rsidRPr="00A23444" w:rsidRDefault="00A17146" w:rsidP="00A23444">
            <w:r w:rsidRPr="00A23444">
              <w:t>String</w:t>
            </w:r>
          </w:p>
        </w:tc>
        <w:tc>
          <w:tcPr>
            <w:tcW w:w="1443" w:type="pct"/>
          </w:tcPr>
          <w:p w14:paraId="595C4911" w14:textId="77777777" w:rsidR="00A17146" w:rsidRPr="00A23444" w:rsidRDefault="00A17146" w:rsidP="00A23444">
            <w:r w:rsidRPr="00A23444">
              <w:t>Default: null</w:t>
            </w:r>
          </w:p>
        </w:tc>
        <w:tc>
          <w:tcPr>
            <w:tcW w:w="1871" w:type="pct"/>
          </w:tcPr>
          <w:p w14:paraId="446BF102" w14:textId="77777777" w:rsidR="00A17146" w:rsidRPr="00A23444" w:rsidRDefault="00A17146" w:rsidP="00A23444">
            <w:r w:rsidRPr="00A23444">
              <w:t>Đường dẫn ảnh đại diện</w:t>
            </w:r>
          </w:p>
        </w:tc>
      </w:tr>
      <w:tr w:rsidR="00A17146" w:rsidRPr="00A23444" w14:paraId="4C2C9832" w14:textId="77777777" w:rsidTr="00A17146">
        <w:tc>
          <w:tcPr>
            <w:tcW w:w="795" w:type="pct"/>
          </w:tcPr>
          <w:p w14:paraId="1D0F1E45" w14:textId="77777777" w:rsidR="00A17146" w:rsidRPr="00A23444" w:rsidRDefault="00A17146" w:rsidP="00A23444">
            <w:r w:rsidRPr="00A23444">
              <w:t>address</w:t>
            </w:r>
          </w:p>
        </w:tc>
        <w:tc>
          <w:tcPr>
            <w:tcW w:w="891" w:type="pct"/>
          </w:tcPr>
          <w:p w14:paraId="680902F9" w14:textId="77777777" w:rsidR="00A17146" w:rsidRPr="00A23444" w:rsidRDefault="00A17146" w:rsidP="00A23444">
            <w:r w:rsidRPr="00A23444">
              <w:t>String</w:t>
            </w:r>
          </w:p>
        </w:tc>
        <w:tc>
          <w:tcPr>
            <w:tcW w:w="1443" w:type="pct"/>
          </w:tcPr>
          <w:p w14:paraId="3CC3F65B" w14:textId="77777777" w:rsidR="00A17146" w:rsidRPr="00A23444" w:rsidRDefault="00A17146" w:rsidP="00A23444">
            <w:r w:rsidRPr="00A23444">
              <w:t>-</w:t>
            </w:r>
          </w:p>
        </w:tc>
        <w:tc>
          <w:tcPr>
            <w:tcW w:w="1871" w:type="pct"/>
          </w:tcPr>
          <w:p w14:paraId="44CECA1D" w14:textId="77777777" w:rsidR="00A17146" w:rsidRPr="00A23444" w:rsidRDefault="00A17146" w:rsidP="00A23444">
            <w:r w:rsidRPr="00A23444">
              <w:t>Địa chỉ</w:t>
            </w:r>
          </w:p>
        </w:tc>
      </w:tr>
      <w:tr w:rsidR="00A17146" w:rsidRPr="00A23444" w14:paraId="4537261C" w14:textId="77777777" w:rsidTr="00A17146">
        <w:tc>
          <w:tcPr>
            <w:tcW w:w="795" w:type="pct"/>
          </w:tcPr>
          <w:p w14:paraId="65D791F3" w14:textId="77777777" w:rsidR="00A17146" w:rsidRPr="00A23444" w:rsidRDefault="00A17146" w:rsidP="00A23444">
            <w:r w:rsidRPr="00A23444">
              <w:t>phone</w:t>
            </w:r>
          </w:p>
        </w:tc>
        <w:tc>
          <w:tcPr>
            <w:tcW w:w="891" w:type="pct"/>
          </w:tcPr>
          <w:p w14:paraId="1A0704AD" w14:textId="77777777" w:rsidR="00A17146" w:rsidRPr="00A23444" w:rsidRDefault="00A17146" w:rsidP="00A23444">
            <w:r w:rsidRPr="00A23444">
              <w:t>String</w:t>
            </w:r>
          </w:p>
        </w:tc>
        <w:tc>
          <w:tcPr>
            <w:tcW w:w="1443" w:type="pct"/>
          </w:tcPr>
          <w:p w14:paraId="1A4B1BD2" w14:textId="77777777" w:rsidR="00A17146" w:rsidRPr="00A23444" w:rsidRDefault="00A17146" w:rsidP="00A23444">
            <w:r w:rsidRPr="00A23444">
              <w:t>Match: /^\d{10,15}$/</w:t>
            </w:r>
          </w:p>
        </w:tc>
        <w:tc>
          <w:tcPr>
            <w:tcW w:w="1871" w:type="pct"/>
          </w:tcPr>
          <w:p w14:paraId="4E76F8E4" w14:textId="77777777" w:rsidR="00A17146" w:rsidRPr="00A23444" w:rsidRDefault="00A17146" w:rsidP="00A23444">
            <w:r w:rsidRPr="00A23444">
              <w:t>Số điện thoại (10-15 chữ số)</w:t>
            </w:r>
          </w:p>
        </w:tc>
      </w:tr>
      <w:tr w:rsidR="00A17146" w:rsidRPr="00A23444" w14:paraId="62446B6A" w14:textId="77777777" w:rsidTr="00A17146">
        <w:tc>
          <w:tcPr>
            <w:tcW w:w="795" w:type="pct"/>
          </w:tcPr>
          <w:p w14:paraId="6FBDCD7F" w14:textId="77777777" w:rsidR="00A17146" w:rsidRPr="00A23444" w:rsidRDefault="00A17146" w:rsidP="00A23444">
            <w:r w:rsidRPr="00A23444">
              <w:t>email</w:t>
            </w:r>
          </w:p>
        </w:tc>
        <w:tc>
          <w:tcPr>
            <w:tcW w:w="891" w:type="pct"/>
          </w:tcPr>
          <w:p w14:paraId="5F816C5C" w14:textId="77777777" w:rsidR="00A17146" w:rsidRPr="00A23444" w:rsidRDefault="00A17146" w:rsidP="00A23444">
            <w:r w:rsidRPr="00A23444">
              <w:t>String</w:t>
            </w:r>
          </w:p>
        </w:tc>
        <w:tc>
          <w:tcPr>
            <w:tcW w:w="1443" w:type="pct"/>
          </w:tcPr>
          <w:p w14:paraId="0326DC91" w14:textId="77777777" w:rsidR="00A17146" w:rsidRPr="00A23444" w:rsidRDefault="00A17146" w:rsidP="00A23444">
            <w:r w:rsidRPr="00A23444">
              <w:t>Match: email regex</w:t>
            </w:r>
          </w:p>
        </w:tc>
        <w:tc>
          <w:tcPr>
            <w:tcW w:w="1871" w:type="pct"/>
          </w:tcPr>
          <w:p w14:paraId="04E863AC" w14:textId="77777777" w:rsidR="00A17146" w:rsidRPr="00A23444" w:rsidRDefault="00A17146" w:rsidP="00A23444">
            <w:r w:rsidRPr="00A23444">
              <w:t>Email hợp lệ</w:t>
            </w:r>
          </w:p>
        </w:tc>
      </w:tr>
    </w:tbl>
    <w:p w14:paraId="41947A94" w14:textId="3D391072" w:rsidR="00DB6803" w:rsidRPr="008E526D" w:rsidRDefault="00DB6803" w:rsidP="00DB6803">
      <w:pPr>
        <w:pStyle w:val="nd"/>
      </w:pPr>
      <w:bookmarkStart w:id="172" w:name="_Toc194523575"/>
      <w:r>
        <w:rPr>
          <w:lang w:val="en-US"/>
        </w:rPr>
        <w:t xml:space="preserve">*Mô tả bảng </w:t>
      </w:r>
      <w:r w:rsidRPr="008E526D">
        <w:t xml:space="preserve">BorrowRequest (Yêu cầu mượn </w:t>
      </w:r>
      <w:r>
        <w:t xml:space="preserve">trả </w:t>
      </w:r>
      <w:r w:rsidRPr="008E526D">
        <w:t>thiết bị)</w:t>
      </w:r>
      <w:bookmarkEnd w:id="172"/>
    </w:p>
    <w:p w14:paraId="72F858EA" w14:textId="4CA3CA3E" w:rsidR="00DB6803" w:rsidRDefault="00DB6803" w:rsidP="00DB6803">
      <w:pPr>
        <w:pStyle w:val="Caption"/>
        <w:keepNext/>
      </w:pPr>
      <w:bookmarkStart w:id="173" w:name="_Toc194511700"/>
      <w:bookmarkStart w:id="174" w:name="_Toc200915239"/>
      <w:r>
        <w:t xml:space="preserve">Bảng </w:t>
      </w:r>
      <w:r w:rsidR="003E3B4B">
        <w:fldChar w:fldCharType="begin"/>
      </w:r>
      <w:r w:rsidR="003E3B4B">
        <w:instrText xml:space="preserve"> STYLEREF 1 \s </w:instrText>
      </w:r>
      <w:r w:rsidR="003E3B4B">
        <w:fldChar w:fldCharType="separate"/>
      </w:r>
      <w:r w:rsidR="009058AE">
        <w:rPr>
          <w:noProof/>
        </w:rPr>
        <w:t>3</w:t>
      </w:r>
      <w:r w:rsidR="003E3B4B">
        <w:rPr>
          <w:noProof/>
        </w:rPr>
        <w:fldChar w:fldCharType="end"/>
      </w:r>
      <w:r w:rsidR="009665D9">
        <w:t>.</w:t>
      </w:r>
      <w:r w:rsidR="003E3B4B">
        <w:fldChar w:fldCharType="begin"/>
      </w:r>
      <w:r w:rsidR="003E3B4B">
        <w:instrText xml:space="preserve"> SEQ Bảng \* ARABIC \s 1 </w:instrText>
      </w:r>
      <w:r w:rsidR="003E3B4B">
        <w:fldChar w:fldCharType="separate"/>
      </w:r>
      <w:r w:rsidR="009058AE">
        <w:rPr>
          <w:noProof/>
        </w:rPr>
        <w:t>5</w:t>
      </w:r>
      <w:r w:rsidR="003E3B4B">
        <w:rPr>
          <w:noProof/>
        </w:rPr>
        <w:fldChar w:fldCharType="end"/>
      </w:r>
      <w:r>
        <w:t xml:space="preserve"> Bảng dữ liệu yêu cầu mượn trả thiết bị</w:t>
      </w:r>
      <w:bookmarkEnd w:id="173"/>
      <w:bookmarkEnd w:id="174"/>
    </w:p>
    <w:tbl>
      <w:tblPr>
        <w:tblStyle w:val="TableGrid"/>
        <w:tblW w:w="5000" w:type="pct"/>
        <w:tblLook w:val="04A0" w:firstRow="1" w:lastRow="0" w:firstColumn="1" w:lastColumn="0" w:noHBand="0" w:noVBand="1"/>
      </w:tblPr>
      <w:tblGrid>
        <w:gridCol w:w="1555"/>
        <w:gridCol w:w="1935"/>
        <w:gridCol w:w="2618"/>
        <w:gridCol w:w="3379"/>
      </w:tblGrid>
      <w:tr w:rsidR="0004451C" w:rsidRPr="00FC20AF" w14:paraId="2B72094E" w14:textId="77777777" w:rsidTr="00A23444">
        <w:tc>
          <w:tcPr>
            <w:tcW w:w="819" w:type="pct"/>
            <w:shd w:val="clear" w:color="auto" w:fill="E7E6E6" w:themeFill="background2"/>
            <w:vAlign w:val="center"/>
            <w:hideMark/>
          </w:tcPr>
          <w:p w14:paraId="46EBD6DC" w14:textId="77777777" w:rsidR="00FC20AF" w:rsidRPr="00A23444" w:rsidRDefault="00FC20AF" w:rsidP="00A23444">
            <w:pPr>
              <w:jc w:val="center"/>
              <w:rPr>
                <w:b/>
                <w:bCs/>
              </w:rPr>
            </w:pPr>
            <w:r w:rsidRPr="00A23444">
              <w:rPr>
                <w:b/>
                <w:bCs/>
              </w:rPr>
              <w:t>Thuộc tính</w:t>
            </w:r>
          </w:p>
        </w:tc>
        <w:tc>
          <w:tcPr>
            <w:tcW w:w="1020" w:type="pct"/>
            <w:shd w:val="clear" w:color="auto" w:fill="E7E6E6" w:themeFill="background2"/>
            <w:vAlign w:val="center"/>
            <w:hideMark/>
          </w:tcPr>
          <w:p w14:paraId="609E924F" w14:textId="77777777" w:rsidR="00FC20AF" w:rsidRPr="00A23444" w:rsidRDefault="00FC20AF" w:rsidP="00A23444">
            <w:pPr>
              <w:jc w:val="center"/>
              <w:rPr>
                <w:b/>
                <w:bCs/>
              </w:rPr>
            </w:pPr>
            <w:r w:rsidRPr="00A23444">
              <w:rPr>
                <w:b/>
                <w:bCs/>
              </w:rPr>
              <w:t>Kiểu dữ liệu</w:t>
            </w:r>
          </w:p>
        </w:tc>
        <w:tc>
          <w:tcPr>
            <w:tcW w:w="1380" w:type="pct"/>
            <w:shd w:val="clear" w:color="auto" w:fill="E7E6E6" w:themeFill="background2"/>
            <w:vAlign w:val="center"/>
            <w:hideMark/>
          </w:tcPr>
          <w:p w14:paraId="3E5FB91D" w14:textId="77777777" w:rsidR="00FC20AF" w:rsidRPr="00A23444" w:rsidRDefault="00FC20AF" w:rsidP="00A23444">
            <w:pPr>
              <w:jc w:val="center"/>
              <w:rPr>
                <w:b/>
                <w:bCs/>
              </w:rPr>
            </w:pPr>
            <w:r w:rsidRPr="00A23444">
              <w:rPr>
                <w:b/>
                <w:bCs/>
              </w:rPr>
              <w:t>Ràng buộc</w:t>
            </w:r>
          </w:p>
        </w:tc>
        <w:tc>
          <w:tcPr>
            <w:tcW w:w="1781" w:type="pct"/>
            <w:shd w:val="clear" w:color="auto" w:fill="E7E6E6" w:themeFill="background2"/>
            <w:vAlign w:val="center"/>
            <w:hideMark/>
          </w:tcPr>
          <w:p w14:paraId="794D7442" w14:textId="77777777" w:rsidR="00FC20AF" w:rsidRPr="00A23444" w:rsidRDefault="00FC20AF" w:rsidP="00A23444">
            <w:pPr>
              <w:jc w:val="center"/>
              <w:rPr>
                <w:b/>
                <w:bCs/>
              </w:rPr>
            </w:pPr>
            <w:r w:rsidRPr="00A23444">
              <w:rPr>
                <w:b/>
                <w:bCs/>
              </w:rPr>
              <w:t>Mô tả</w:t>
            </w:r>
          </w:p>
        </w:tc>
      </w:tr>
      <w:tr w:rsidR="0004451C" w:rsidRPr="00FC20AF" w14:paraId="5C72E9EC" w14:textId="77777777" w:rsidTr="0004451C">
        <w:tc>
          <w:tcPr>
            <w:tcW w:w="819" w:type="pct"/>
            <w:hideMark/>
          </w:tcPr>
          <w:p w14:paraId="50DBBC98" w14:textId="77777777" w:rsidR="00FC20AF" w:rsidRPr="00FC20AF" w:rsidRDefault="00FC20AF" w:rsidP="0004451C">
            <w:r w:rsidRPr="00FC20AF">
              <w:t>_id</w:t>
            </w:r>
          </w:p>
        </w:tc>
        <w:tc>
          <w:tcPr>
            <w:tcW w:w="1020" w:type="pct"/>
            <w:hideMark/>
          </w:tcPr>
          <w:p w14:paraId="18DEE318" w14:textId="77777777" w:rsidR="00FC20AF" w:rsidRPr="00FC20AF" w:rsidRDefault="00FC20AF" w:rsidP="0004451C">
            <w:r w:rsidRPr="00FC20AF">
              <w:t>ObjectId</w:t>
            </w:r>
          </w:p>
        </w:tc>
        <w:tc>
          <w:tcPr>
            <w:tcW w:w="1380" w:type="pct"/>
            <w:hideMark/>
          </w:tcPr>
          <w:p w14:paraId="39BADB52" w14:textId="77777777" w:rsidR="00FC20AF" w:rsidRPr="00FC20AF" w:rsidRDefault="00FC20AF" w:rsidP="0004451C">
            <w:r w:rsidRPr="00FC20AF">
              <w:t>Tự động tạo</w:t>
            </w:r>
          </w:p>
        </w:tc>
        <w:tc>
          <w:tcPr>
            <w:tcW w:w="1781" w:type="pct"/>
            <w:hideMark/>
          </w:tcPr>
          <w:p w14:paraId="507CBD31" w14:textId="77777777" w:rsidR="00FC20AF" w:rsidRPr="00FC20AF" w:rsidRDefault="00FC20AF" w:rsidP="0004451C">
            <w:r w:rsidRPr="00FC20AF">
              <w:t>ID yêu cầu mượn thiết bị</w:t>
            </w:r>
          </w:p>
        </w:tc>
      </w:tr>
      <w:tr w:rsidR="0004451C" w:rsidRPr="00FC20AF" w14:paraId="3D361FBF" w14:textId="77777777" w:rsidTr="0004451C">
        <w:tc>
          <w:tcPr>
            <w:tcW w:w="819" w:type="pct"/>
            <w:hideMark/>
          </w:tcPr>
          <w:p w14:paraId="3F84FCDE" w14:textId="77777777" w:rsidR="00FC20AF" w:rsidRPr="00FC20AF" w:rsidRDefault="00FC20AF" w:rsidP="0004451C">
            <w:r w:rsidRPr="00FC20AF">
              <w:t>teacher</w:t>
            </w:r>
          </w:p>
        </w:tc>
        <w:tc>
          <w:tcPr>
            <w:tcW w:w="1020" w:type="pct"/>
            <w:hideMark/>
          </w:tcPr>
          <w:p w14:paraId="6BE5AD55" w14:textId="77777777" w:rsidR="00FC20AF" w:rsidRPr="00FC20AF" w:rsidRDefault="00FC20AF" w:rsidP="0004451C">
            <w:r w:rsidRPr="00FC20AF">
              <w:t>ObjectId</w:t>
            </w:r>
          </w:p>
        </w:tc>
        <w:tc>
          <w:tcPr>
            <w:tcW w:w="1380" w:type="pct"/>
            <w:hideMark/>
          </w:tcPr>
          <w:p w14:paraId="65378A2A" w14:textId="77777777" w:rsidR="00FC20AF" w:rsidRPr="00FC20AF" w:rsidRDefault="00FC20AF" w:rsidP="0004451C">
            <w:r w:rsidRPr="00FC20AF">
              <w:t>Required, Ref: Teacher</w:t>
            </w:r>
          </w:p>
        </w:tc>
        <w:tc>
          <w:tcPr>
            <w:tcW w:w="1781" w:type="pct"/>
            <w:hideMark/>
          </w:tcPr>
          <w:p w14:paraId="1EBC69DE" w14:textId="77777777" w:rsidR="00FC20AF" w:rsidRPr="00FC20AF" w:rsidRDefault="00FC20AF" w:rsidP="0004451C">
            <w:r w:rsidRPr="00FC20AF">
              <w:t>Giáo viên yêu cầu</w:t>
            </w:r>
          </w:p>
        </w:tc>
      </w:tr>
      <w:tr w:rsidR="0004451C" w:rsidRPr="00FC20AF" w14:paraId="1793915C" w14:textId="77777777" w:rsidTr="0004451C">
        <w:tc>
          <w:tcPr>
            <w:tcW w:w="819" w:type="pct"/>
            <w:hideMark/>
          </w:tcPr>
          <w:p w14:paraId="606CC1C5" w14:textId="77777777" w:rsidR="00FC20AF" w:rsidRPr="00FC20AF" w:rsidRDefault="00FC20AF" w:rsidP="0004451C">
            <w:r w:rsidRPr="00FC20AF">
              <w:t>room</w:t>
            </w:r>
          </w:p>
        </w:tc>
        <w:tc>
          <w:tcPr>
            <w:tcW w:w="1020" w:type="pct"/>
            <w:hideMark/>
          </w:tcPr>
          <w:p w14:paraId="4752852C" w14:textId="77777777" w:rsidR="00FC20AF" w:rsidRPr="00FC20AF" w:rsidRDefault="00FC20AF" w:rsidP="0004451C">
            <w:r w:rsidRPr="00FC20AF">
              <w:t>ObjectId</w:t>
            </w:r>
          </w:p>
        </w:tc>
        <w:tc>
          <w:tcPr>
            <w:tcW w:w="1380" w:type="pct"/>
            <w:hideMark/>
          </w:tcPr>
          <w:p w14:paraId="43CBC452" w14:textId="77777777" w:rsidR="00FC20AF" w:rsidRPr="00FC20AF" w:rsidRDefault="00FC20AF" w:rsidP="0004451C">
            <w:r w:rsidRPr="00FC20AF">
              <w:t>Ref: Room, Optional</w:t>
            </w:r>
          </w:p>
        </w:tc>
        <w:tc>
          <w:tcPr>
            <w:tcW w:w="1781" w:type="pct"/>
            <w:hideMark/>
          </w:tcPr>
          <w:p w14:paraId="7B3767BC" w14:textId="77777777" w:rsidR="00FC20AF" w:rsidRPr="00FC20AF" w:rsidRDefault="00FC20AF" w:rsidP="0004451C">
            <w:r w:rsidRPr="00FC20AF">
              <w:t>Phòng nhận thiết bị (null nếu giữ thiết bị ngoài phòng)</w:t>
            </w:r>
          </w:p>
        </w:tc>
      </w:tr>
      <w:tr w:rsidR="0004451C" w:rsidRPr="00FC20AF" w14:paraId="63209F8B" w14:textId="77777777" w:rsidTr="0004451C">
        <w:tc>
          <w:tcPr>
            <w:tcW w:w="819" w:type="pct"/>
            <w:hideMark/>
          </w:tcPr>
          <w:p w14:paraId="133C25DB" w14:textId="77777777" w:rsidR="00FC20AF" w:rsidRPr="00FC20AF" w:rsidRDefault="00FC20AF" w:rsidP="0004451C">
            <w:r w:rsidRPr="00FC20AF">
              <w:t>devices</w:t>
            </w:r>
          </w:p>
        </w:tc>
        <w:tc>
          <w:tcPr>
            <w:tcW w:w="1020" w:type="pct"/>
            <w:hideMark/>
          </w:tcPr>
          <w:p w14:paraId="0584F537" w14:textId="77777777" w:rsidR="00FC20AF" w:rsidRPr="00FC20AF" w:rsidRDefault="00FC20AF" w:rsidP="0004451C">
            <w:r w:rsidRPr="00FC20AF">
              <w:t>Array[Object]</w:t>
            </w:r>
          </w:p>
        </w:tc>
        <w:tc>
          <w:tcPr>
            <w:tcW w:w="1380" w:type="pct"/>
            <w:hideMark/>
          </w:tcPr>
          <w:p w14:paraId="58BFEA5D" w14:textId="77777777" w:rsidR="00FC20AF" w:rsidRPr="00FC20AF" w:rsidRDefault="00FC20AF" w:rsidP="0004451C">
            <w:r w:rsidRPr="00FC20AF">
              <w:t>Required</w:t>
            </w:r>
          </w:p>
        </w:tc>
        <w:tc>
          <w:tcPr>
            <w:tcW w:w="1781" w:type="pct"/>
            <w:hideMark/>
          </w:tcPr>
          <w:p w14:paraId="558ED224" w14:textId="77777777" w:rsidR="00FC20AF" w:rsidRPr="00FC20AF" w:rsidRDefault="00FC20AF" w:rsidP="0004451C">
            <w:r w:rsidRPr="00FC20AF">
              <w:t>Danh sách { device: ObjectId, quantity: Number }</w:t>
            </w:r>
          </w:p>
        </w:tc>
      </w:tr>
      <w:tr w:rsidR="0004451C" w:rsidRPr="00FC20AF" w14:paraId="18AAA25A" w14:textId="77777777" w:rsidTr="0004451C">
        <w:tc>
          <w:tcPr>
            <w:tcW w:w="819" w:type="pct"/>
            <w:hideMark/>
          </w:tcPr>
          <w:p w14:paraId="759589FC" w14:textId="77777777" w:rsidR="00FC20AF" w:rsidRPr="00FC20AF" w:rsidRDefault="00FC20AF" w:rsidP="0004451C">
            <w:r w:rsidRPr="00FC20AF">
              <w:t>deviceItems</w:t>
            </w:r>
          </w:p>
        </w:tc>
        <w:tc>
          <w:tcPr>
            <w:tcW w:w="1020" w:type="pct"/>
            <w:hideMark/>
          </w:tcPr>
          <w:p w14:paraId="04DB775F" w14:textId="77777777" w:rsidR="00FC20AF" w:rsidRPr="00FC20AF" w:rsidRDefault="00FC20AF" w:rsidP="0004451C">
            <w:r w:rsidRPr="00FC20AF">
              <w:t>Array[ObjectId]</w:t>
            </w:r>
          </w:p>
        </w:tc>
        <w:tc>
          <w:tcPr>
            <w:tcW w:w="1380" w:type="pct"/>
            <w:hideMark/>
          </w:tcPr>
          <w:p w14:paraId="727F1D7F" w14:textId="77777777" w:rsidR="00FC20AF" w:rsidRPr="00FC20AF" w:rsidRDefault="00FC20AF" w:rsidP="0004451C">
            <w:r w:rsidRPr="00FC20AF">
              <w:t>Ref: DeviceItem</w:t>
            </w:r>
          </w:p>
        </w:tc>
        <w:tc>
          <w:tcPr>
            <w:tcW w:w="1781" w:type="pct"/>
            <w:hideMark/>
          </w:tcPr>
          <w:p w14:paraId="119B94DD" w14:textId="77777777" w:rsidR="00FC20AF" w:rsidRPr="00FC20AF" w:rsidRDefault="00FC20AF" w:rsidP="0004451C">
            <w:r w:rsidRPr="00FC20AF">
              <w:t>Danh sách thiết bị cụ thể được cấp phát</w:t>
            </w:r>
          </w:p>
        </w:tc>
      </w:tr>
      <w:tr w:rsidR="0004451C" w:rsidRPr="00FC20AF" w14:paraId="49E9B6D0" w14:textId="77777777" w:rsidTr="0004451C">
        <w:tc>
          <w:tcPr>
            <w:tcW w:w="819" w:type="pct"/>
            <w:hideMark/>
          </w:tcPr>
          <w:p w14:paraId="652315C8" w14:textId="77777777" w:rsidR="00FC20AF" w:rsidRPr="00FC20AF" w:rsidRDefault="00FC20AF" w:rsidP="0004451C">
            <w:r w:rsidRPr="00FC20AF">
              <w:t>status</w:t>
            </w:r>
          </w:p>
        </w:tc>
        <w:tc>
          <w:tcPr>
            <w:tcW w:w="1020" w:type="pct"/>
            <w:hideMark/>
          </w:tcPr>
          <w:p w14:paraId="0E07979D" w14:textId="77777777" w:rsidR="00FC20AF" w:rsidRPr="00FC20AF" w:rsidRDefault="00FC20AF" w:rsidP="0004451C">
            <w:r w:rsidRPr="00FC20AF">
              <w:t>String</w:t>
            </w:r>
          </w:p>
        </w:tc>
        <w:tc>
          <w:tcPr>
            <w:tcW w:w="1380" w:type="pct"/>
            <w:hideMark/>
          </w:tcPr>
          <w:p w14:paraId="54502279" w14:textId="77777777" w:rsidR="00FC20AF" w:rsidRPr="00FC20AF" w:rsidRDefault="00FC20AF" w:rsidP="0004451C">
            <w:r w:rsidRPr="00FC20AF">
              <w:t>Enum: [Đang mượn, Đã trả, Quá hạn], Default: "Đang mượn"</w:t>
            </w:r>
          </w:p>
        </w:tc>
        <w:tc>
          <w:tcPr>
            <w:tcW w:w="1781" w:type="pct"/>
            <w:hideMark/>
          </w:tcPr>
          <w:p w14:paraId="21475DE4" w14:textId="77777777" w:rsidR="00FC20AF" w:rsidRPr="00FC20AF" w:rsidRDefault="00FC20AF" w:rsidP="0004451C">
            <w:r w:rsidRPr="00FC20AF">
              <w:t>Trạng thái mượn thiết bị</w:t>
            </w:r>
          </w:p>
        </w:tc>
      </w:tr>
      <w:tr w:rsidR="0004451C" w:rsidRPr="00FC20AF" w14:paraId="713D39D9" w14:textId="77777777" w:rsidTr="0004451C">
        <w:tc>
          <w:tcPr>
            <w:tcW w:w="819" w:type="pct"/>
            <w:hideMark/>
          </w:tcPr>
          <w:p w14:paraId="2617323D" w14:textId="385BDEEB" w:rsidR="00FC20AF" w:rsidRPr="00FC20AF" w:rsidRDefault="00A23444" w:rsidP="0004451C">
            <w:r>
              <w:t>i</w:t>
            </w:r>
            <w:r w:rsidR="00FC20AF" w:rsidRPr="00FC20AF">
              <w:t>dAccount</w:t>
            </w:r>
          </w:p>
        </w:tc>
        <w:tc>
          <w:tcPr>
            <w:tcW w:w="1020" w:type="pct"/>
            <w:hideMark/>
          </w:tcPr>
          <w:p w14:paraId="62EF1E7B" w14:textId="77777777" w:rsidR="00FC20AF" w:rsidRPr="00FC20AF" w:rsidRDefault="00FC20AF" w:rsidP="0004451C">
            <w:r w:rsidRPr="00FC20AF">
              <w:t>ObjectId</w:t>
            </w:r>
          </w:p>
        </w:tc>
        <w:tc>
          <w:tcPr>
            <w:tcW w:w="1380" w:type="pct"/>
            <w:hideMark/>
          </w:tcPr>
          <w:p w14:paraId="0A714A1A" w14:textId="77777777" w:rsidR="00FC20AF" w:rsidRPr="00FC20AF" w:rsidRDefault="00FC20AF" w:rsidP="0004451C">
            <w:r w:rsidRPr="00FC20AF">
              <w:t>Required, Ref: Account</w:t>
            </w:r>
          </w:p>
        </w:tc>
        <w:tc>
          <w:tcPr>
            <w:tcW w:w="1781" w:type="pct"/>
            <w:hideMark/>
          </w:tcPr>
          <w:p w14:paraId="37346CC3" w14:textId="77777777" w:rsidR="00FC20AF" w:rsidRPr="00FC20AF" w:rsidRDefault="00FC20AF" w:rsidP="0004451C">
            <w:r w:rsidRPr="00FC20AF">
              <w:t>Người thực hiện yêu cầu</w:t>
            </w:r>
          </w:p>
        </w:tc>
      </w:tr>
      <w:tr w:rsidR="0004451C" w:rsidRPr="00FC20AF" w14:paraId="421CEC1A" w14:textId="77777777" w:rsidTr="0004451C">
        <w:tc>
          <w:tcPr>
            <w:tcW w:w="819" w:type="pct"/>
            <w:hideMark/>
          </w:tcPr>
          <w:p w14:paraId="54E11ED6" w14:textId="77777777" w:rsidR="00FC20AF" w:rsidRPr="00FC20AF" w:rsidRDefault="00FC20AF" w:rsidP="0004451C">
            <w:r w:rsidRPr="00FC20AF">
              <w:t>borrow_date</w:t>
            </w:r>
          </w:p>
        </w:tc>
        <w:tc>
          <w:tcPr>
            <w:tcW w:w="1020" w:type="pct"/>
            <w:hideMark/>
          </w:tcPr>
          <w:p w14:paraId="5B68CBE3" w14:textId="77777777" w:rsidR="00FC20AF" w:rsidRPr="00FC20AF" w:rsidRDefault="00FC20AF" w:rsidP="0004451C">
            <w:r w:rsidRPr="00FC20AF">
              <w:t>Date</w:t>
            </w:r>
          </w:p>
        </w:tc>
        <w:tc>
          <w:tcPr>
            <w:tcW w:w="1380" w:type="pct"/>
            <w:hideMark/>
          </w:tcPr>
          <w:p w14:paraId="5E629CA1" w14:textId="77777777" w:rsidR="00FC20AF" w:rsidRPr="00FC20AF" w:rsidRDefault="00FC20AF" w:rsidP="0004451C">
            <w:r w:rsidRPr="00FC20AF">
              <w:t>Default: Date.now</w:t>
            </w:r>
          </w:p>
        </w:tc>
        <w:tc>
          <w:tcPr>
            <w:tcW w:w="1781" w:type="pct"/>
            <w:hideMark/>
          </w:tcPr>
          <w:p w14:paraId="081FAC2D" w14:textId="77777777" w:rsidR="00FC20AF" w:rsidRPr="00FC20AF" w:rsidRDefault="00FC20AF" w:rsidP="0004451C">
            <w:r w:rsidRPr="00FC20AF">
              <w:t>Ngày mượn thiết bị</w:t>
            </w:r>
          </w:p>
        </w:tc>
      </w:tr>
      <w:tr w:rsidR="0004451C" w:rsidRPr="00FC20AF" w14:paraId="08051280" w14:textId="77777777" w:rsidTr="0004451C">
        <w:tc>
          <w:tcPr>
            <w:tcW w:w="819" w:type="pct"/>
            <w:hideMark/>
          </w:tcPr>
          <w:p w14:paraId="6A9A6C4C" w14:textId="77777777" w:rsidR="00FC20AF" w:rsidRPr="00FC20AF" w:rsidRDefault="00FC20AF" w:rsidP="0004451C">
            <w:r w:rsidRPr="00FC20AF">
              <w:t>return_date</w:t>
            </w:r>
          </w:p>
        </w:tc>
        <w:tc>
          <w:tcPr>
            <w:tcW w:w="1020" w:type="pct"/>
            <w:hideMark/>
          </w:tcPr>
          <w:p w14:paraId="41398B0F" w14:textId="77777777" w:rsidR="00FC20AF" w:rsidRPr="00FC20AF" w:rsidRDefault="00FC20AF" w:rsidP="0004451C">
            <w:r w:rsidRPr="00FC20AF">
              <w:t>Date</w:t>
            </w:r>
          </w:p>
        </w:tc>
        <w:tc>
          <w:tcPr>
            <w:tcW w:w="1380" w:type="pct"/>
            <w:hideMark/>
          </w:tcPr>
          <w:p w14:paraId="5798840E" w14:textId="77777777" w:rsidR="00FC20AF" w:rsidRPr="00FC20AF" w:rsidRDefault="00FC20AF" w:rsidP="0004451C">
            <w:r w:rsidRPr="00FC20AF">
              <w:t>Optional</w:t>
            </w:r>
          </w:p>
        </w:tc>
        <w:tc>
          <w:tcPr>
            <w:tcW w:w="1781" w:type="pct"/>
            <w:hideMark/>
          </w:tcPr>
          <w:p w14:paraId="110F037A" w14:textId="77777777" w:rsidR="00FC20AF" w:rsidRPr="00FC20AF" w:rsidRDefault="00FC20AF" w:rsidP="0004451C">
            <w:r w:rsidRPr="00FC20AF">
              <w:t>Ngày trả thiết bị</w:t>
            </w:r>
          </w:p>
        </w:tc>
      </w:tr>
      <w:tr w:rsidR="0004451C" w:rsidRPr="00FC20AF" w14:paraId="74EB204F" w14:textId="77777777" w:rsidTr="0004451C">
        <w:tc>
          <w:tcPr>
            <w:tcW w:w="819" w:type="pct"/>
            <w:hideMark/>
          </w:tcPr>
          <w:p w14:paraId="45A36E4C" w14:textId="77777777" w:rsidR="00FC20AF" w:rsidRPr="00FC20AF" w:rsidRDefault="00FC20AF" w:rsidP="0004451C">
            <w:r w:rsidRPr="00FC20AF">
              <w:t>created_at</w:t>
            </w:r>
          </w:p>
        </w:tc>
        <w:tc>
          <w:tcPr>
            <w:tcW w:w="1020" w:type="pct"/>
            <w:hideMark/>
          </w:tcPr>
          <w:p w14:paraId="29CB437C" w14:textId="77777777" w:rsidR="00FC20AF" w:rsidRPr="00FC20AF" w:rsidRDefault="00FC20AF" w:rsidP="0004451C">
            <w:r w:rsidRPr="00FC20AF">
              <w:t>Date</w:t>
            </w:r>
          </w:p>
        </w:tc>
        <w:tc>
          <w:tcPr>
            <w:tcW w:w="1380" w:type="pct"/>
            <w:hideMark/>
          </w:tcPr>
          <w:p w14:paraId="75E8B8C5" w14:textId="77777777" w:rsidR="00FC20AF" w:rsidRPr="00FC20AF" w:rsidRDefault="00FC20AF" w:rsidP="0004451C">
            <w:r w:rsidRPr="00FC20AF">
              <w:t>Default: Date.now</w:t>
            </w:r>
          </w:p>
        </w:tc>
        <w:tc>
          <w:tcPr>
            <w:tcW w:w="1781" w:type="pct"/>
            <w:hideMark/>
          </w:tcPr>
          <w:p w14:paraId="7C055DC4" w14:textId="77777777" w:rsidR="00FC20AF" w:rsidRPr="00FC20AF" w:rsidRDefault="00FC20AF" w:rsidP="0004451C">
            <w:r w:rsidRPr="00FC20AF">
              <w:t>Ngày tạo yêu cầu</w:t>
            </w:r>
          </w:p>
        </w:tc>
      </w:tr>
      <w:tr w:rsidR="0004451C" w:rsidRPr="00FC20AF" w14:paraId="187C14DB" w14:textId="77777777" w:rsidTr="0004451C">
        <w:tc>
          <w:tcPr>
            <w:tcW w:w="819" w:type="pct"/>
            <w:hideMark/>
          </w:tcPr>
          <w:p w14:paraId="7B437D7E" w14:textId="77777777" w:rsidR="00FC20AF" w:rsidRPr="00FC20AF" w:rsidRDefault="00FC20AF" w:rsidP="0004451C">
            <w:r w:rsidRPr="00FC20AF">
              <w:t>updated_at</w:t>
            </w:r>
          </w:p>
        </w:tc>
        <w:tc>
          <w:tcPr>
            <w:tcW w:w="1020" w:type="pct"/>
            <w:hideMark/>
          </w:tcPr>
          <w:p w14:paraId="67324248" w14:textId="77777777" w:rsidR="00FC20AF" w:rsidRPr="00FC20AF" w:rsidRDefault="00FC20AF" w:rsidP="0004451C">
            <w:r w:rsidRPr="00FC20AF">
              <w:t>Date</w:t>
            </w:r>
          </w:p>
        </w:tc>
        <w:tc>
          <w:tcPr>
            <w:tcW w:w="1380" w:type="pct"/>
            <w:hideMark/>
          </w:tcPr>
          <w:p w14:paraId="0E25B992" w14:textId="77777777" w:rsidR="00FC20AF" w:rsidRPr="00FC20AF" w:rsidRDefault="00FC20AF" w:rsidP="0004451C">
            <w:r w:rsidRPr="00FC20AF">
              <w:t>Tự động cập nhật</w:t>
            </w:r>
          </w:p>
        </w:tc>
        <w:tc>
          <w:tcPr>
            <w:tcW w:w="1781" w:type="pct"/>
            <w:hideMark/>
          </w:tcPr>
          <w:p w14:paraId="584CE1B7" w14:textId="77777777" w:rsidR="00FC20AF" w:rsidRPr="00FC20AF" w:rsidRDefault="00FC20AF" w:rsidP="0004451C">
            <w:r w:rsidRPr="00FC20AF">
              <w:t>Ngày cập nhật cuối</w:t>
            </w:r>
          </w:p>
        </w:tc>
      </w:tr>
    </w:tbl>
    <w:p w14:paraId="33AD02D0" w14:textId="54B1E2BD" w:rsidR="00DB6803" w:rsidRPr="00DB6803" w:rsidRDefault="00DB6803" w:rsidP="00DB6803">
      <w:pPr>
        <w:pStyle w:val="nd"/>
        <w:rPr>
          <w:lang w:val="en-US"/>
        </w:rPr>
      </w:pPr>
      <w:bookmarkStart w:id="175" w:name="_Toc194523576"/>
      <w:r>
        <w:rPr>
          <w:lang w:val="en-US"/>
        </w:rPr>
        <w:t xml:space="preserve">*Mô tả bảng </w:t>
      </w:r>
      <w:r w:rsidRPr="008E526D">
        <w:t>Device (Thiết bị)</w:t>
      </w:r>
      <w:bookmarkEnd w:id="175"/>
    </w:p>
    <w:p w14:paraId="3F34083D" w14:textId="0E265BDD" w:rsidR="00DB6803" w:rsidRDefault="00DB6803" w:rsidP="00DB6803">
      <w:pPr>
        <w:pStyle w:val="Caption"/>
        <w:keepNext/>
      </w:pPr>
      <w:bookmarkStart w:id="176" w:name="_Toc200915240"/>
      <w:r>
        <w:t xml:space="preserve">Bảng </w:t>
      </w:r>
      <w:r w:rsidR="003E3B4B">
        <w:fldChar w:fldCharType="begin"/>
      </w:r>
      <w:r w:rsidR="003E3B4B">
        <w:instrText xml:space="preserve"> STYLEREF 1 \s </w:instrText>
      </w:r>
      <w:r w:rsidR="003E3B4B">
        <w:fldChar w:fldCharType="separate"/>
      </w:r>
      <w:r w:rsidR="009058AE">
        <w:rPr>
          <w:noProof/>
        </w:rPr>
        <w:t>3</w:t>
      </w:r>
      <w:r w:rsidR="003E3B4B">
        <w:rPr>
          <w:noProof/>
        </w:rPr>
        <w:fldChar w:fldCharType="end"/>
      </w:r>
      <w:r w:rsidR="009665D9">
        <w:t>.</w:t>
      </w:r>
      <w:r w:rsidR="003E3B4B">
        <w:fldChar w:fldCharType="begin"/>
      </w:r>
      <w:r w:rsidR="003E3B4B">
        <w:instrText xml:space="preserve"> SEQ Bảng \* ARABIC \s 1 </w:instrText>
      </w:r>
      <w:r w:rsidR="003E3B4B">
        <w:fldChar w:fldCharType="separate"/>
      </w:r>
      <w:r w:rsidR="009058AE">
        <w:rPr>
          <w:noProof/>
        </w:rPr>
        <w:t>6</w:t>
      </w:r>
      <w:r w:rsidR="003E3B4B">
        <w:rPr>
          <w:noProof/>
        </w:rPr>
        <w:fldChar w:fldCharType="end"/>
      </w:r>
      <w:r>
        <w:t xml:space="preserve"> Bảng dữ liệu thiết bị</w:t>
      </w:r>
      <w:bookmarkEnd w:id="176"/>
    </w:p>
    <w:tbl>
      <w:tblPr>
        <w:tblStyle w:val="TableGrid"/>
        <w:tblW w:w="0" w:type="auto"/>
        <w:tblLook w:val="04A0" w:firstRow="1" w:lastRow="0" w:firstColumn="1" w:lastColumn="0" w:noHBand="0" w:noVBand="1"/>
      </w:tblPr>
      <w:tblGrid>
        <w:gridCol w:w="1661"/>
        <w:gridCol w:w="1632"/>
        <w:gridCol w:w="2780"/>
        <w:gridCol w:w="3414"/>
      </w:tblGrid>
      <w:tr w:rsidR="00FC20AF" w:rsidRPr="00FC20AF" w14:paraId="75B8D0F8" w14:textId="77777777" w:rsidTr="00A23444">
        <w:tc>
          <w:tcPr>
            <w:tcW w:w="0" w:type="auto"/>
            <w:shd w:val="clear" w:color="auto" w:fill="E7E6E6" w:themeFill="background2"/>
            <w:vAlign w:val="center"/>
            <w:hideMark/>
          </w:tcPr>
          <w:p w14:paraId="024CC647" w14:textId="77777777" w:rsidR="00FC20AF" w:rsidRPr="00A23444" w:rsidRDefault="00FC20AF" w:rsidP="00A23444">
            <w:pPr>
              <w:jc w:val="center"/>
              <w:rPr>
                <w:b/>
                <w:bCs/>
              </w:rPr>
            </w:pPr>
            <w:r w:rsidRPr="00A23444">
              <w:rPr>
                <w:b/>
                <w:bCs/>
              </w:rPr>
              <w:t>Thuộc tính</w:t>
            </w:r>
          </w:p>
        </w:tc>
        <w:tc>
          <w:tcPr>
            <w:tcW w:w="0" w:type="auto"/>
            <w:shd w:val="clear" w:color="auto" w:fill="E7E6E6" w:themeFill="background2"/>
            <w:vAlign w:val="center"/>
            <w:hideMark/>
          </w:tcPr>
          <w:p w14:paraId="565F4352" w14:textId="77777777" w:rsidR="00FC20AF" w:rsidRPr="00A23444" w:rsidRDefault="00FC20AF" w:rsidP="00A23444">
            <w:pPr>
              <w:jc w:val="center"/>
              <w:rPr>
                <w:b/>
                <w:bCs/>
              </w:rPr>
            </w:pPr>
            <w:r w:rsidRPr="00A23444">
              <w:rPr>
                <w:b/>
                <w:bCs/>
              </w:rPr>
              <w:t>Kiểu dữ liệu</w:t>
            </w:r>
          </w:p>
        </w:tc>
        <w:tc>
          <w:tcPr>
            <w:tcW w:w="0" w:type="auto"/>
            <w:shd w:val="clear" w:color="auto" w:fill="E7E6E6" w:themeFill="background2"/>
            <w:vAlign w:val="center"/>
            <w:hideMark/>
          </w:tcPr>
          <w:p w14:paraId="1FA67D1B" w14:textId="77777777" w:rsidR="00FC20AF" w:rsidRPr="00A23444" w:rsidRDefault="00FC20AF" w:rsidP="00A23444">
            <w:pPr>
              <w:jc w:val="center"/>
              <w:rPr>
                <w:b/>
                <w:bCs/>
              </w:rPr>
            </w:pPr>
            <w:r w:rsidRPr="00A23444">
              <w:rPr>
                <w:b/>
                <w:bCs/>
              </w:rPr>
              <w:t>Ràng buộc</w:t>
            </w:r>
          </w:p>
        </w:tc>
        <w:tc>
          <w:tcPr>
            <w:tcW w:w="0" w:type="auto"/>
            <w:shd w:val="clear" w:color="auto" w:fill="E7E6E6" w:themeFill="background2"/>
            <w:vAlign w:val="center"/>
            <w:hideMark/>
          </w:tcPr>
          <w:p w14:paraId="511A36E5" w14:textId="77777777" w:rsidR="00FC20AF" w:rsidRPr="00A23444" w:rsidRDefault="00FC20AF" w:rsidP="00A23444">
            <w:pPr>
              <w:jc w:val="center"/>
              <w:rPr>
                <w:b/>
                <w:bCs/>
              </w:rPr>
            </w:pPr>
            <w:r w:rsidRPr="00A23444">
              <w:rPr>
                <w:b/>
                <w:bCs/>
              </w:rPr>
              <w:t>Mô tả</w:t>
            </w:r>
          </w:p>
        </w:tc>
      </w:tr>
      <w:tr w:rsidR="00FC20AF" w:rsidRPr="00FC20AF" w14:paraId="32DD6550" w14:textId="77777777" w:rsidTr="00FC20AF">
        <w:tc>
          <w:tcPr>
            <w:tcW w:w="0" w:type="auto"/>
            <w:hideMark/>
          </w:tcPr>
          <w:p w14:paraId="4E35BBDE" w14:textId="77777777" w:rsidR="00FC20AF" w:rsidRPr="00FC20AF" w:rsidRDefault="00FC20AF" w:rsidP="00FC20AF">
            <w:r w:rsidRPr="00FC20AF">
              <w:t>_id</w:t>
            </w:r>
          </w:p>
        </w:tc>
        <w:tc>
          <w:tcPr>
            <w:tcW w:w="0" w:type="auto"/>
            <w:hideMark/>
          </w:tcPr>
          <w:p w14:paraId="7E752490" w14:textId="77777777" w:rsidR="00FC20AF" w:rsidRPr="00FC20AF" w:rsidRDefault="00FC20AF" w:rsidP="00FC20AF">
            <w:r w:rsidRPr="00FC20AF">
              <w:t>ObjectId</w:t>
            </w:r>
          </w:p>
        </w:tc>
        <w:tc>
          <w:tcPr>
            <w:tcW w:w="0" w:type="auto"/>
            <w:hideMark/>
          </w:tcPr>
          <w:p w14:paraId="6F089E3F" w14:textId="77777777" w:rsidR="00FC20AF" w:rsidRPr="00FC20AF" w:rsidRDefault="00FC20AF" w:rsidP="00FC20AF">
            <w:r w:rsidRPr="00FC20AF">
              <w:t>Tự động tạo</w:t>
            </w:r>
          </w:p>
        </w:tc>
        <w:tc>
          <w:tcPr>
            <w:tcW w:w="0" w:type="auto"/>
            <w:hideMark/>
          </w:tcPr>
          <w:p w14:paraId="38ABD37E" w14:textId="77777777" w:rsidR="00FC20AF" w:rsidRPr="00FC20AF" w:rsidRDefault="00FC20AF" w:rsidP="00FC20AF">
            <w:r w:rsidRPr="00FC20AF">
              <w:t>ID thiết bị</w:t>
            </w:r>
          </w:p>
        </w:tc>
      </w:tr>
      <w:tr w:rsidR="00FC20AF" w:rsidRPr="00FC20AF" w14:paraId="09195EE1" w14:textId="77777777" w:rsidTr="00FC20AF">
        <w:tc>
          <w:tcPr>
            <w:tcW w:w="0" w:type="auto"/>
            <w:hideMark/>
          </w:tcPr>
          <w:p w14:paraId="72846E0C" w14:textId="77777777" w:rsidR="00FC20AF" w:rsidRPr="00FC20AF" w:rsidRDefault="00FC20AF" w:rsidP="00FC20AF">
            <w:r w:rsidRPr="00FC20AF">
              <w:t>name</w:t>
            </w:r>
          </w:p>
        </w:tc>
        <w:tc>
          <w:tcPr>
            <w:tcW w:w="0" w:type="auto"/>
            <w:hideMark/>
          </w:tcPr>
          <w:p w14:paraId="5D7EC735" w14:textId="77777777" w:rsidR="00FC20AF" w:rsidRPr="00FC20AF" w:rsidRDefault="00FC20AF" w:rsidP="00FC20AF">
            <w:r w:rsidRPr="00FC20AF">
              <w:t>String</w:t>
            </w:r>
          </w:p>
        </w:tc>
        <w:tc>
          <w:tcPr>
            <w:tcW w:w="0" w:type="auto"/>
            <w:hideMark/>
          </w:tcPr>
          <w:p w14:paraId="63AD180A" w14:textId="77777777" w:rsidR="00FC20AF" w:rsidRPr="00FC20AF" w:rsidRDefault="00FC20AF" w:rsidP="00FC20AF">
            <w:r w:rsidRPr="00FC20AF">
              <w:t>Required, Trim</w:t>
            </w:r>
          </w:p>
        </w:tc>
        <w:tc>
          <w:tcPr>
            <w:tcW w:w="0" w:type="auto"/>
            <w:hideMark/>
          </w:tcPr>
          <w:p w14:paraId="02802508" w14:textId="77777777" w:rsidR="00FC20AF" w:rsidRPr="00FC20AF" w:rsidRDefault="00FC20AF" w:rsidP="00FC20AF">
            <w:r w:rsidRPr="00FC20AF">
              <w:t>Tên thiết bị</w:t>
            </w:r>
          </w:p>
        </w:tc>
      </w:tr>
      <w:tr w:rsidR="00FC20AF" w:rsidRPr="00FC20AF" w14:paraId="266DF6E7" w14:textId="77777777" w:rsidTr="00FC20AF">
        <w:tc>
          <w:tcPr>
            <w:tcW w:w="0" w:type="auto"/>
            <w:hideMark/>
          </w:tcPr>
          <w:p w14:paraId="2D598F58" w14:textId="77777777" w:rsidR="00FC20AF" w:rsidRPr="00FC20AF" w:rsidRDefault="00FC20AF" w:rsidP="00FC20AF">
            <w:r w:rsidRPr="00FC20AF">
              <w:t>category</w:t>
            </w:r>
          </w:p>
        </w:tc>
        <w:tc>
          <w:tcPr>
            <w:tcW w:w="0" w:type="auto"/>
            <w:hideMark/>
          </w:tcPr>
          <w:p w14:paraId="5FDCF6E1" w14:textId="77777777" w:rsidR="00FC20AF" w:rsidRPr="00FC20AF" w:rsidRDefault="00FC20AF" w:rsidP="00FC20AF">
            <w:r w:rsidRPr="00FC20AF">
              <w:t>String</w:t>
            </w:r>
          </w:p>
        </w:tc>
        <w:tc>
          <w:tcPr>
            <w:tcW w:w="0" w:type="auto"/>
            <w:hideMark/>
          </w:tcPr>
          <w:p w14:paraId="3AF7F11D" w14:textId="77777777" w:rsidR="00FC20AF" w:rsidRPr="00FC20AF" w:rsidRDefault="00FC20AF" w:rsidP="00FC20AF">
            <w:r w:rsidRPr="00FC20AF">
              <w:t>Required, Enum</w:t>
            </w:r>
          </w:p>
        </w:tc>
        <w:tc>
          <w:tcPr>
            <w:tcW w:w="0" w:type="auto"/>
            <w:hideMark/>
          </w:tcPr>
          <w:p w14:paraId="54E9BFBF" w14:textId="77777777" w:rsidR="00FC20AF" w:rsidRPr="00FC20AF" w:rsidRDefault="00FC20AF" w:rsidP="00FC20AF">
            <w:r w:rsidRPr="00FC20AF">
              <w:t>Loại thiết bị (Máy chiếu, Laptop,...)</w:t>
            </w:r>
          </w:p>
        </w:tc>
      </w:tr>
      <w:tr w:rsidR="00FC20AF" w:rsidRPr="00FC20AF" w14:paraId="366C7965" w14:textId="77777777" w:rsidTr="00FC20AF">
        <w:tc>
          <w:tcPr>
            <w:tcW w:w="0" w:type="auto"/>
            <w:hideMark/>
          </w:tcPr>
          <w:p w14:paraId="63A5C0B3" w14:textId="77777777" w:rsidR="00FC20AF" w:rsidRPr="00FC20AF" w:rsidRDefault="00FC20AF" w:rsidP="00FC20AF">
            <w:r w:rsidRPr="00FC20AF">
              <w:t>description</w:t>
            </w:r>
          </w:p>
        </w:tc>
        <w:tc>
          <w:tcPr>
            <w:tcW w:w="0" w:type="auto"/>
            <w:hideMark/>
          </w:tcPr>
          <w:p w14:paraId="68DE897D" w14:textId="77777777" w:rsidR="00FC20AF" w:rsidRPr="00FC20AF" w:rsidRDefault="00FC20AF" w:rsidP="00FC20AF">
            <w:r w:rsidRPr="00FC20AF">
              <w:t>String</w:t>
            </w:r>
          </w:p>
        </w:tc>
        <w:tc>
          <w:tcPr>
            <w:tcW w:w="0" w:type="auto"/>
            <w:hideMark/>
          </w:tcPr>
          <w:p w14:paraId="3C4D60EB" w14:textId="77777777" w:rsidR="00FC20AF" w:rsidRPr="00FC20AF" w:rsidRDefault="00FC20AF" w:rsidP="00FC20AF">
            <w:r w:rsidRPr="00FC20AF">
              <w:t>Default: '', Trim</w:t>
            </w:r>
          </w:p>
        </w:tc>
        <w:tc>
          <w:tcPr>
            <w:tcW w:w="0" w:type="auto"/>
            <w:hideMark/>
          </w:tcPr>
          <w:p w14:paraId="7F8BEF69" w14:textId="77777777" w:rsidR="00FC20AF" w:rsidRPr="00FC20AF" w:rsidRDefault="00FC20AF" w:rsidP="00FC20AF">
            <w:r w:rsidRPr="00FC20AF">
              <w:t>Mô tả thiết bị</w:t>
            </w:r>
          </w:p>
        </w:tc>
      </w:tr>
      <w:tr w:rsidR="00FC20AF" w:rsidRPr="00FC20AF" w14:paraId="0D63F556" w14:textId="77777777" w:rsidTr="00FC20AF">
        <w:tc>
          <w:tcPr>
            <w:tcW w:w="0" w:type="auto"/>
            <w:hideMark/>
          </w:tcPr>
          <w:p w14:paraId="7A79E10B" w14:textId="77777777" w:rsidR="00FC20AF" w:rsidRPr="00FC20AF" w:rsidRDefault="00FC20AF" w:rsidP="00FC20AF">
            <w:r w:rsidRPr="00FC20AF">
              <w:t>images</w:t>
            </w:r>
          </w:p>
        </w:tc>
        <w:tc>
          <w:tcPr>
            <w:tcW w:w="0" w:type="auto"/>
            <w:hideMark/>
          </w:tcPr>
          <w:p w14:paraId="30BB5C88" w14:textId="77777777" w:rsidR="00FC20AF" w:rsidRPr="00FC20AF" w:rsidRDefault="00FC20AF" w:rsidP="00FC20AF">
            <w:r w:rsidRPr="00FC20AF">
              <w:t>Array[String]</w:t>
            </w:r>
          </w:p>
        </w:tc>
        <w:tc>
          <w:tcPr>
            <w:tcW w:w="0" w:type="auto"/>
            <w:hideMark/>
          </w:tcPr>
          <w:p w14:paraId="1ED998DD" w14:textId="77777777" w:rsidR="00FC20AF" w:rsidRPr="00FC20AF" w:rsidRDefault="00FC20AF" w:rsidP="00FC20AF">
            <w:r w:rsidRPr="00FC20AF">
              <w:t>Default: []</w:t>
            </w:r>
          </w:p>
        </w:tc>
        <w:tc>
          <w:tcPr>
            <w:tcW w:w="0" w:type="auto"/>
            <w:hideMark/>
          </w:tcPr>
          <w:p w14:paraId="1CCA0664" w14:textId="77777777" w:rsidR="00FC20AF" w:rsidRPr="00FC20AF" w:rsidRDefault="00FC20AF" w:rsidP="00FC20AF">
            <w:r w:rsidRPr="00FC20AF">
              <w:t>Danh sách ảnh thiết bị</w:t>
            </w:r>
          </w:p>
        </w:tc>
      </w:tr>
      <w:tr w:rsidR="00FC20AF" w:rsidRPr="00FC20AF" w14:paraId="7725A556" w14:textId="77777777" w:rsidTr="00FC20AF">
        <w:tc>
          <w:tcPr>
            <w:tcW w:w="0" w:type="auto"/>
            <w:hideMark/>
          </w:tcPr>
          <w:p w14:paraId="4EC790E6" w14:textId="77777777" w:rsidR="00FC20AF" w:rsidRPr="00FC20AF" w:rsidRDefault="00FC20AF" w:rsidP="00FC20AF">
            <w:r w:rsidRPr="00FC20AF">
              <w:t>total_quantity</w:t>
            </w:r>
          </w:p>
        </w:tc>
        <w:tc>
          <w:tcPr>
            <w:tcW w:w="0" w:type="auto"/>
            <w:hideMark/>
          </w:tcPr>
          <w:p w14:paraId="590EAB48" w14:textId="77777777" w:rsidR="00FC20AF" w:rsidRPr="00FC20AF" w:rsidRDefault="00FC20AF" w:rsidP="00FC20AF">
            <w:r w:rsidRPr="00FC20AF">
              <w:t>Number</w:t>
            </w:r>
          </w:p>
        </w:tc>
        <w:tc>
          <w:tcPr>
            <w:tcW w:w="0" w:type="auto"/>
            <w:hideMark/>
          </w:tcPr>
          <w:p w14:paraId="22CDE04B" w14:textId="77777777" w:rsidR="00FC20AF" w:rsidRPr="00FC20AF" w:rsidRDefault="00FC20AF" w:rsidP="00FC20AF">
            <w:r w:rsidRPr="00FC20AF">
              <w:t>Required, Min: 0, Default: 0</w:t>
            </w:r>
          </w:p>
        </w:tc>
        <w:tc>
          <w:tcPr>
            <w:tcW w:w="0" w:type="auto"/>
            <w:hideMark/>
          </w:tcPr>
          <w:p w14:paraId="4F226FBE" w14:textId="77777777" w:rsidR="00FC20AF" w:rsidRPr="00FC20AF" w:rsidRDefault="00FC20AF" w:rsidP="00FC20AF">
            <w:r w:rsidRPr="00FC20AF">
              <w:t>Tổng số thiết bị hiện có</w:t>
            </w:r>
          </w:p>
        </w:tc>
      </w:tr>
      <w:tr w:rsidR="00FC20AF" w:rsidRPr="00FC20AF" w14:paraId="2101B45A" w14:textId="77777777" w:rsidTr="00FC20AF">
        <w:tc>
          <w:tcPr>
            <w:tcW w:w="0" w:type="auto"/>
            <w:hideMark/>
          </w:tcPr>
          <w:p w14:paraId="7A44C1DC" w14:textId="77777777" w:rsidR="00FC20AF" w:rsidRPr="00FC20AF" w:rsidRDefault="00FC20AF" w:rsidP="00FC20AF">
            <w:r w:rsidRPr="00FC20AF">
              <w:t>created_at</w:t>
            </w:r>
          </w:p>
        </w:tc>
        <w:tc>
          <w:tcPr>
            <w:tcW w:w="0" w:type="auto"/>
            <w:hideMark/>
          </w:tcPr>
          <w:p w14:paraId="3ACE0B3C" w14:textId="77777777" w:rsidR="00FC20AF" w:rsidRPr="00FC20AF" w:rsidRDefault="00FC20AF" w:rsidP="00FC20AF">
            <w:r w:rsidRPr="00FC20AF">
              <w:t>Date</w:t>
            </w:r>
          </w:p>
        </w:tc>
        <w:tc>
          <w:tcPr>
            <w:tcW w:w="0" w:type="auto"/>
            <w:hideMark/>
          </w:tcPr>
          <w:p w14:paraId="0D91CF72" w14:textId="77777777" w:rsidR="00FC20AF" w:rsidRPr="00FC20AF" w:rsidRDefault="00FC20AF" w:rsidP="00FC20AF">
            <w:r w:rsidRPr="00FC20AF">
              <w:t>Default: Date.now</w:t>
            </w:r>
          </w:p>
        </w:tc>
        <w:tc>
          <w:tcPr>
            <w:tcW w:w="0" w:type="auto"/>
            <w:hideMark/>
          </w:tcPr>
          <w:p w14:paraId="2DD0094E" w14:textId="77777777" w:rsidR="00FC20AF" w:rsidRPr="00FC20AF" w:rsidRDefault="00FC20AF" w:rsidP="00FC20AF">
            <w:r w:rsidRPr="00FC20AF">
              <w:t>Thời gian tạo</w:t>
            </w:r>
          </w:p>
        </w:tc>
      </w:tr>
      <w:tr w:rsidR="00FC20AF" w:rsidRPr="00FC20AF" w14:paraId="3EC23D29" w14:textId="77777777" w:rsidTr="00FC20AF">
        <w:tc>
          <w:tcPr>
            <w:tcW w:w="0" w:type="auto"/>
            <w:hideMark/>
          </w:tcPr>
          <w:p w14:paraId="5970B151" w14:textId="77777777" w:rsidR="00FC20AF" w:rsidRPr="00FC20AF" w:rsidRDefault="00FC20AF" w:rsidP="00FC20AF">
            <w:r w:rsidRPr="00FC20AF">
              <w:t>updated_at</w:t>
            </w:r>
          </w:p>
        </w:tc>
        <w:tc>
          <w:tcPr>
            <w:tcW w:w="0" w:type="auto"/>
            <w:hideMark/>
          </w:tcPr>
          <w:p w14:paraId="534F5B59" w14:textId="77777777" w:rsidR="00FC20AF" w:rsidRPr="00FC20AF" w:rsidRDefault="00FC20AF" w:rsidP="00FC20AF">
            <w:r w:rsidRPr="00FC20AF">
              <w:t>Date</w:t>
            </w:r>
          </w:p>
        </w:tc>
        <w:tc>
          <w:tcPr>
            <w:tcW w:w="0" w:type="auto"/>
            <w:hideMark/>
          </w:tcPr>
          <w:p w14:paraId="267046E4" w14:textId="77777777" w:rsidR="00FC20AF" w:rsidRPr="00FC20AF" w:rsidRDefault="00FC20AF" w:rsidP="00FC20AF">
            <w:r w:rsidRPr="00FC20AF">
              <w:t>Tự động cập nhật</w:t>
            </w:r>
          </w:p>
        </w:tc>
        <w:tc>
          <w:tcPr>
            <w:tcW w:w="0" w:type="auto"/>
            <w:hideMark/>
          </w:tcPr>
          <w:p w14:paraId="3C5C5F56" w14:textId="77777777" w:rsidR="00FC20AF" w:rsidRPr="00FC20AF" w:rsidRDefault="00FC20AF" w:rsidP="00FC20AF">
            <w:r w:rsidRPr="00FC20AF">
              <w:t>Cập nhật cuối</w:t>
            </w:r>
          </w:p>
        </w:tc>
      </w:tr>
    </w:tbl>
    <w:p w14:paraId="3C87AEDD" w14:textId="21EF8A11" w:rsidR="00DB6803" w:rsidRPr="00DB6803" w:rsidRDefault="00DB6803" w:rsidP="00DB6803">
      <w:pPr>
        <w:pStyle w:val="nd"/>
        <w:rPr>
          <w:lang w:val="en-US"/>
        </w:rPr>
      </w:pPr>
      <w:bookmarkStart w:id="177" w:name="_Toc194523577"/>
      <w:r>
        <w:rPr>
          <w:lang w:val="en-US"/>
        </w:rPr>
        <w:t xml:space="preserve">*Mô tả bảng </w:t>
      </w:r>
      <w:r w:rsidRPr="008E526D">
        <w:t>DeviceItem (Mục thiết bị)</w:t>
      </w:r>
      <w:bookmarkEnd w:id="177"/>
    </w:p>
    <w:p w14:paraId="25F07ACD" w14:textId="420CBEAE" w:rsidR="00DB6803" w:rsidRDefault="00DB6803" w:rsidP="00DB6803">
      <w:pPr>
        <w:pStyle w:val="Caption"/>
        <w:keepNext/>
      </w:pPr>
      <w:bookmarkStart w:id="178" w:name="_Toc200915241"/>
      <w:r>
        <w:t xml:space="preserve">Bảng </w:t>
      </w:r>
      <w:r w:rsidR="003E3B4B">
        <w:fldChar w:fldCharType="begin"/>
      </w:r>
      <w:r w:rsidR="003E3B4B">
        <w:instrText xml:space="preserve"> STYLEREF 1 \s </w:instrText>
      </w:r>
      <w:r w:rsidR="003E3B4B">
        <w:fldChar w:fldCharType="separate"/>
      </w:r>
      <w:r w:rsidR="009058AE">
        <w:rPr>
          <w:noProof/>
        </w:rPr>
        <w:t>3</w:t>
      </w:r>
      <w:r w:rsidR="003E3B4B">
        <w:rPr>
          <w:noProof/>
        </w:rPr>
        <w:fldChar w:fldCharType="end"/>
      </w:r>
      <w:r w:rsidR="009665D9">
        <w:t>.</w:t>
      </w:r>
      <w:r w:rsidR="003E3B4B">
        <w:fldChar w:fldCharType="begin"/>
      </w:r>
      <w:r w:rsidR="003E3B4B">
        <w:instrText xml:space="preserve"> SEQ Bảng \* ARABIC \s 1 </w:instrText>
      </w:r>
      <w:r w:rsidR="003E3B4B">
        <w:fldChar w:fldCharType="separate"/>
      </w:r>
      <w:r w:rsidR="009058AE">
        <w:rPr>
          <w:noProof/>
        </w:rPr>
        <w:t>7</w:t>
      </w:r>
      <w:r w:rsidR="003E3B4B">
        <w:rPr>
          <w:noProof/>
        </w:rPr>
        <w:fldChar w:fldCharType="end"/>
      </w:r>
      <w:r>
        <w:t xml:space="preserve"> Bảng dữ liệu mục thiết bị</w:t>
      </w:r>
      <w:bookmarkEnd w:id="178"/>
    </w:p>
    <w:tbl>
      <w:tblPr>
        <w:tblStyle w:val="TableGrid"/>
        <w:tblW w:w="0" w:type="auto"/>
        <w:tblLook w:val="04A0" w:firstRow="1" w:lastRow="0" w:firstColumn="1" w:lastColumn="0" w:noHBand="0" w:noVBand="1"/>
      </w:tblPr>
      <w:tblGrid>
        <w:gridCol w:w="2021"/>
        <w:gridCol w:w="1802"/>
        <w:gridCol w:w="2438"/>
        <w:gridCol w:w="3226"/>
      </w:tblGrid>
      <w:tr w:rsidR="00FC20AF" w:rsidRPr="00FC20AF" w14:paraId="42DF03C3" w14:textId="77777777" w:rsidTr="00A23444">
        <w:tc>
          <w:tcPr>
            <w:tcW w:w="0" w:type="auto"/>
            <w:shd w:val="clear" w:color="auto" w:fill="E7E6E6" w:themeFill="background2"/>
            <w:vAlign w:val="center"/>
            <w:hideMark/>
          </w:tcPr>
          <w:p w14:paraId="2F54DB1B" w14:textId="77777777" w:rsidR="00FC20AF" w:rsidRPr="00A23444" w:rsidRDefault="00FC20AF" w:rsidP="00A23444">
            <w:pPr>
              <w:jc w:val="center"/>
              <w:rPr>
                <w:b/>
                <w:bCs/>
              </w:rPr>
            </w:pPr>
            <w:r w:rsidRPr="00A23444">
              <w:rPr>
                <w:b/>
                <w:bCs/>
              </w:rPr>
              <w:t>Thuộc tính</w:t>
            </w:r>
          </w:p>
        </w:tc>
        <w:tc>
          <w:tcPr>
            <w:tcW w:w="1802" w:type="dxa"/>
            <w:shd w:val="clear" w:color="auto" w:fill="E7E6E6" w:themeFill="background2"/>
            <w:vAlign w:val="center"/>
            <w:hideMark/>
          </w:tcPr>
          <w:p w14:paraId="6566576C" w14:textId="77777777" w:rsidR="00FC20AF" w:rsidRPr="00A23444" w:rsidRDefault="00FC20AF" w:rsidP="00A23444">
            <w:pPr>
              <w:jc w:val="center"/>
              <w:rPr>
                <w:b/>
                <w:bCs/>
              </w:rPr>
            </w:pPr>
            <w:r w:rsidRPr="00A23444">
              <w:rPr>
                <w:b/>
                <w:bCs/>
              </w:rPr>
              <w:t>Kiểu dữ liệu</w:t>
            </w:r>
          </w:p>
        </w:tc>
        <w:tc>
          <w:tcPr>
            <w:tcW w:w="2438" w:type="dxa"/>
            <w:shd w:val="clear" w:color="auto" w:fill="E7E6E6" w:themeFill="background2"/>
            <w:vAlign w:val="center"/>
            <w:hideMark/>
          </w:tcPr>
          <w:p w14:paraId="2234C86A" w14:textId="77777777" w:rsidR="00FC20AF" w:rsidRPr="00A23444" w:rsidRDefault="00FC20AF" w:rsidP="00A23444">
            <w:pPr>
              <w:jc w:val="center"/>
              <w:rPr>
                <w:b/>
                <w:bCs/>
              </w:rPr>
            </w:pPr>
            <w:r w:rsidRPr="00A23444">
              <w:rPr>
                <w:b/>
                <w:bCs/>
              </w:rPr>
              <w:t>Ràng buộc</w:t>
            </w:r>
          </w:p>
        </w:tc>
        <w:tc>
          <w:tcPr>
            <w:tcW w:w="0" w:type="auto"/>
            <w:shd w:val="clear" w:color="auto" w:fill="E7E6E6" w:themeFill="background2"/>
            <w:vAlign w:val="center"/>
            <w:hideMark/>
          </w:tcPr>
          <w:p w14:paraId="5DF95FDA" w14:textId="77777777" w:rsidR="00FC20AF" w:rsidRPr="00A23444" w:rsidRDefault="00FC20AF" w:rsidP="00A23444">
            <w:pPr>
              <w:jc w:val="center"/>
              <w:rPr>
                <w:b/>
                <w:bCs/>
              </w:rPr>
            </w:pPr>
            <w:r w:rsidRPr="00A23444">
              <w:rPr>
                <w:b/>
                <w:bCs/>
              </w:rPr>
              <w:t>Mô tả</w:t>
            </w:r>
          </w:p>
        </w:tc>
      </w:tr>
      <w:tr w:rsidR="00FC20AF" w:rsidRPr="00FC20AF" w14:paraId="31CF57D2" w14:textId="77777777" w:rsidTr="00A23444">
        <w:tc>
          <w:tcPr>
            <w:tcW w:w="0" w:type="auto"/>
            <w:hideMark/>
          </w:tcPr>
          <w:p w14:paraId="00A03A51" w14:textId="77777777" w:rsidR="00FC20AF" w:rsidRPr="00FC20AF" w:rsidRDefault="00FC20AF" w:rsidP="00FC20AF">
            <w:r w:rsidRPr="00FC20AF">
              <w:t>_id</w:t>
            </w:r>
          </w:p>
        </w:tc>
        <w:tc>
          <w:tcPr>
            <w:tcW w:w="1802" w:type="dxa"/>
            <w:hideMark/>
          </w:tcPr>
          <w:p w14:paraId="1DE9ED2D" w14:textId="77777777" w:rsidR="00FC20AF" w:rsidRPr="00FC20AF" w:rsidRDefault="00FC20AF" w:rsidP="00FC20AF">
            <w:r w:rsidRPr="00FC20AF">
              <w:t>ObjectId</w:t>
            </w:r>
          </w:p>
        </w:tc>
        <w:tc>
          <w:tcPr>
            <w:tcW w:w="2438" w:type="dxa"/>
            <w:hideMark/>
          </w:tcPr>
          <w:p w14:paraId="323C9038" w14:textId="77777777" w:rsidR="00FC20AF" w:rsidRPr="00FC20AF" w:rsidRDefault="00FC20AF" w:rsidP="00FC20AF">
            <w:r w:rsidRPr="00FC20AF">
              <w:t>Tự động tạo</w:t>
            </w:r>
          </w:p>
        </w:tc>
        <w:tc>
          <w:tcPr>
            <w:tcW w:w="0" w:type="auto"/>
            <w:hideMark/>
          </w:tcPr>
          <w:p w14:paraId="58759483" w14:textId="77777777" w:rsidR="00FC20AF" w:rsidRPr="00FC20AF" w:rsidRDefault="00FC20AF" w:rsidP="00FC20AF">
            <w:r w:rsidRPr="00FC20AF">
              <w:t>ID thiết bị cụ thể</w:t>
            </w:r>
          </w:p>
        </w:tc>
      </w:tr>
      <w:tr w:rsidR="00FC20AF" w:rsidRPr="00FC20AF" w14:paraId="372F5D77" w14:textId="77777777" w:rsidTr="00A23444">
        <w:tc>
          <w:tcPr>
            <w:tcW w:w="0" w:type="auto"/>
            <w:hideMark/>
          </w:tcPr>
          <w:p w14:paraId="7A68D692" w14:textId="77777777" w:rsidR="00FC20AF" w:rsidRPr="00FC20AF" w:rsidRDefault="00FC20AF" w:rsidP="00FC20AF">
            <w:r w:rsidRPr="00FC20AF">
              <w:t>device</w:t>
            </w:r>
          </w:p>
        </w:tc>
        <w:tc>
          <w:tcPr>
            <w:tcW w:w="1802" w:type="dxa"/>
            <w:hideMark/>
          </w:tcPr>
          <w:p w14:paraId="22FCA397" w14:textId="77777777" w:rsidR="00FC20AF" w:rsidRPr="00FC20AF" w:rsidRDefault="00FC20AF" w:rsidP="00FC20AF">
            <w:r w:rsidRPr="00FC20AF">
              <w:t>ObjectId</w:t>
            </w:r>
          </w:p>
        </w:tc>
        <w:tc>
          <w:tcPr>
            <w:tcW w:w="2438" w:type="dxa"/>
            <w:hideMark/>
          </w:tcPr>
          <w:p w14:paraId="511C97C5" w14:textId="77777777" w:rsidR="00FC20AF" w:rsidRPr="00FC20AF" w:rsidRDefault="00FC20AF" w:rsidP="00FC20AF">
            <w:r w:rsidRPr="00FC20AF">
              <w:t>Required, Ref: Device</w:t>
            </w:r>
          </w:p>
        </w:tc>
        <w:tc>
          <w:tcPr>
            <w:tcW w:w="0" w:type="auto"/>
            <w:hideMark/>
          </w:tcPr>
          <w:p w14:paraId="50F73815" w14:textId="77777777" w:rsidR="00FC20AF" w:rsidRPr="00FC20AF" w:rsidRDefault="00FC20AF" w:rsidP="00FC20AF">
            <w:r w:rsidRPr="00FC20AF">
              <w:t>Thuộc thiết bị nào</w:t>
            </w:r>
          </w:p>
        </w:tc>
      </w:tr>
      <w:tr w:rsidR="00FC20AF" w:rsidRPr="00FC20AF" w14:paraId="43F0F79D" w14:textId="77777777" w:rsidTr="00A23444">
        <w:tc>
          <w:tcPr>
            <w:tcW w:w="0" w:type="auto"/>
            <w:hideMark/>
          </w:tcPr>
          <w:p w14:paraId="2F215DEC" w14:textId="77777777" w:rsidR="00FC20AF" w:rsidRPr="00FC20AF" w:rsidRDefault="00FC20AF" w:rsidP="00FC20AF">
            <w:r w:rsidRPr="00FC20AF">
              <w:t>status</w:t>
            </w:r>
          </w:p>
        </w:tc>
        <w:tc>
          <w:tcPr>
            <w:tcW w:w="1802" w:type="dxa"/>
            <w:hideMark/>
          </w:tcPr>
          <w:p w14:paraId="2E1CE959" w14:textId="77777777" w:rsidR="00FC20AF" w:rsidRPr="00FC20AF" w:rsidRDefault="00FC20AF" w:rsidP="00FC20AF">
            <w:r w:rsidRPr="00FC20AF">
              <w:t>String</w:t>
            </w:r>
          </w:p>
        </w:tc>
        <w:tc>
          <w:tcPr>
            <w:tcW w:w="2438" w:type="dxa"/>
            <w:hideMark/>
          </w:tcPr>
          <w:p w14:paraId="2630C12B" w14:textId="77777777" w:rsidR="00FC20AF" w:rsidRPr="00FC20AF" w:rsidRDefault="00FC20AF" w:rsidP="00FC20AF">
            <w:r w:rsidRPr="00FC20AF">
              <w:t>Required, Enum, Default: "Mới"</w:t>
            </w:r>
          </w:p>
        </w:tc>
        <w:tc>
          <w:tcPr>
            <w:tcW w:w="0" w:type="auto"/>
            <w:hideMark/>
          </w:tcPr>
          <w:p w14:paraId="376F4D30" w14:textId="77777777" w:rsidR="00FC20AF" w:rsidRPr="00FC20AF" w:rsidRDefault="00FC20AF" w:rsidP="00FC20AF">
            <w:r w:rsidRPr="00FC20AF">
              <w:t>Trạng thái thiết bị (Mới, Hoạt động,...)</w:t>
            </w:r>
          </w:p>
        </w:tc>
      </w:tr>
      <w:tr w:rsidR="00FC20AF" w:rsidRPr="00FC20AF" w14:paraId="6660E38B" w14:textId="77777777" w:rsidTr="00A23444">
        <w:tc>
          <w:tcPr>
            <w:tcW w:w="0" w:type="auto"/>
            <w:hideMark/>
          </w:tcPr>
          <w:p w14:paraId="0E581F53" w14:textId="77777777" w:rsidR="00FC20AF" w:rsidRPr="00FC20AF" w:rsidRDefault="00FC20AF" w:rsidP="00FC20AF">
            <w:r w:rsidRPr="00FC20AF">
              <w:t>room</w:t>
            </w:r>
          </w:p>
        </w:tc>
        <w:tc>
          <w:tcPr>
            <w:tcW w:w="1802" w:type="dxa"/>
            <w:hideMark/>
          </w:tcPr>
          <w:p w14:paraId="65B66C19" w14:textId="77777777" w:rsidR="00FC20AF" w:rsidRPr="00FC20AF" w:rsidRDefault="00FC20AF" w:rsidP="00FC20AF">
            <w:r w:rsidRPr="00FC20AF">
              <w:t>ObjectId</w:t>
            </w:r>
          </w:p>
        </w:tc>
        <w:tc>
          <w:tcPr>
            <w:tcW w:w="2438" w:type="dxa"/>
            <w:hideMark/>
          </w:tcPr>
          <w:p w14:paraId="225DD6B9" w14:textId="77777777" w:rsidR="00FC20AF" w:rsidRPr="00FC20AF" w:rsidRDefault="00FC20AF" w:rsidP="00FC20AF">
            <w:r w:rsidRPr="00FC20AF">
              <w:t>Ref: Room, Optional</w:t>
            </w:r>
          </w:p>
        </w:tc>
        <w:tc>
          <w:tcPr>
            <w:tcW w:w="0" w:type="auto"/>
            <w:hideMark/>
          </w:tcPr>
          <w:p w14:paraId="0503304E" w14:textId="77777777" w:rsidR="00FC20AF" w:rsidRPr="00FC20AF" w:rsidRDefault="00FC20AF" w:rsidP="00FC20AF">
            <w:r w:rsidRPr="00FC20AF">
              <w:t>Phòng đang đặt</w:t>
            </w:r>
          </w:p>
        </w:tc>
      </w:tr>
      <w:tr w:rsidR="00FC20AF" w:rsidRPr="00FC20AF" w14:paraId="6BCFAEEB" w14:textId="77777777" w:rsidTr="00A23444">
        <w:tc>
          <w:tcPr>
            <w:tcW w:w="0" w:type="auto"/>
            <w:hideMark/>
          </w:tcPr>
          <w:p w14:paraId="2E064914" w14:textId="77777777" w:rsidR="00FC20AF" w:rsidRPr="00FC20AF" w:rsidRDefault="00FC20AF" w:rsidP="00FC20AF">
            <w:r w:rsidRPr="00FC20AF">
              <w:t>location</w:t>
            </w:r>
          </w:p>
        </w:tc>
        <w:tc>
          <w:tcPr>
            <w:tcW w:w="1802" w:type="dxa"/>
            <w:hideMark/>
          </w:tcPr>
          <w:p w14:paraId="422E483A" w14:textId="77777777" w:rsidR="00FC20AF" w:rsidRPr="00FC20AF" w:rsidRDefault="00FC20AF" w:rsidP="00FC20AF">
            <w:r w:rsidRPr="00FC20AF">
              <w:t>ObjectId</w:t>
            </w:r>
          </w:p>
        </w:tc>
        <w:tc>
          <w:tcPr>
            <w:tcW w:w="2438" w:type="dxa"/>
            <w:hideMark/>
          </w:tcPr>
          <w:p w14:paraId="0495A93F" w14:textId="77777777" w:rsidR="00FC20AF" w:rsidRPr="00FC20AF" w:rsidRDefault="00FC20AF" w:rsidP="00FC20AF">
            <w:r w:rsidRPr="00FC20AF">
              <w:t>Ref: Location, Optional</w:t>
            </w:r>
          </w:p>
        </w:tc>
        <w:tc>
          <w:tcPr>
            <w:tcW w:w="0" w:type="auto"/>
            <w:hideMark/>
          </w:tcPr>
          <w:p w14:paraId="7C8A96FF" w14:textId="77777777" w:rsidR="00FC20AF" w:rsidRPr="00FC20AF" w:rsidRDefault="00FC20AF" w:rsidP="00FC20AF">
            <w:r w:rsidRPr="00FC20AF">
              <w:t>Vị trí đặt thiết bị</w:t>
            </w:r>
          </w:p>
        </w:tc>
      </w:tr>
      <w:tr w:rsidR="00FC20AF" w:rsidRPr="00FC20AF" w14:paraId="6259AE62" w14:textId="77777777" w:rsidTr="00A23444">
        <w:tc>
          <w:tcPr>
            <w:tcW w:w="0" w:type="auto"/>
            <w:hideMark/>
          </w:tcPr>
          <w:p w14:paraId="197657FF" w14:textId="77777777" w:rsidR="00FC20AF" w:rsidRPr="00FC20AF" w:rsidRDefault="00FC20AF" w:rsidP="00FC20AF">
            <w:r w:rsidRPr="00FC20AF">
              <w:t>borrowedBy</w:t>
            </w:r>
          </w:p>
        </w:tc>
        <w:tc>
          <w:tcPr>
            <w:tcW w:w="1802" w:type="dxa"/>
            <w:hideMark/>
          </w:tcPr>
          <w:p w14:paraId="6C1A9765" w14:textId="77777777" w:rsidR="00FC20AF" w:rsidRPr="00FC20AF" w:rsidRDefault="00FC20AF" w:rsidP="00FC20AF">
            <w:r w:rsidRPr="00FC20AF">
              <w:t>ObjectId</w:t>
            </w:r>
          </w:p>
        </w:tc>
        <w:tc>
          <w:tcPr>
            <w:tcW w:w="2438" w:type="dxa"/>
            <w:hideMark/>
          </w:tcPr>
          <w:p w14:paraId="532EDBA7" w14:textId="77777777" w:rsidR="00FC20AF" w:rsidRPr="00FC20AF" w:rsidRDefault="00FC20AF" w:rsidP="00FC20AF">
            <w:r w:rsidRPr="00FC20AF">
              <w:t>Ref: Teacher, Optional</w:t>
            </w:r>
          </w:p>
        </w:tc>
        <w:tc>
          <w:tcPr>
            <w:tcW w:w="0" w:type="auto"/>
            <w:hideMark/>
          </w:tcPr>
          <w:p w14:paraId="47AD671D" w14:textId="77777777" w:rsidR="00FC20AF" w:rsidRPr="00FC20AF" w:rsidRDefault="00FC20AF" w:rsidP="00FC20AF">
            <w:r w:rsidRPr="00FC20AF">
              <w:t>Giáo viên đang mượn</w:t>
            </w:r>
          </w:p>
        </w:tc>
      </w:tr>
      <w:tr w:rsidR="00FC20AF" w:rsidRPr="00FC20AF" w14:paraId="43D27AA4" w14:textId="77777777" w:rsidTr="00A23444">
        <w:tc>
          <w:tcPr>
            <w:tcW w:w="0" w:type="auto"/>
            <w:hideMark/>
          </w:tcPr>
          <w:p w14:paraId="2583C031" w14:textId="77777777" w:rsidR="00FC20AF" w:rsidRPr="00FC20AF" w:rsidRDefault="00FC20AF" w:rsidP="00FC20AF">
            <w:r w:rsidRPr="00FC20AF">
              <w:t>last_maintenance</w:t>
            </w:r>
          </w:p>
        </w:tc>
        <w:tc>
          <w:tcPr>
            <w:tcW w:w="1802" w:type="dxa"/>
            <w:hideMark/>
          </w:tcPr>
          <w:p w14:paraId="4A70E26E" w14:textId="77777777" w:rsidR="00FC20AF" w:rsidRPr="00FC20AF" w:rsidRDefault="00FC20AF" w:rsidP="00FC20AF">
            <w:r w:rsidRPr="00FC20AF">
              <w:t>Date</w:t>
            </w:r>
          </w:p>
        </w:tc>
        <w:tc>
          <w:tcPr>
            <w:tcW w:w="2438" w:type="dxa"/>
            <w:hideMark/>
          </w:tcPr>
          <w:p w14:paraId="67AB6C80" w14:textId="77777777" w:rsidR="00FC20AF" w:rsidRPr="00FC20AF" w:rsidRDefault="00FC20AF" w:rsidP="00FC20AF">
            <w:r w:rsidRPr="00FC20AF">
              <w:t>Default: null</w:t>
            </w:r>
          </w:p>
        </w:tc>
        <w:tc>
          <w:tcPr>
            <w:tcW w:w="0" w:type="auto"/>
            <w:hideMark/>
          </w:tcPr>
          <w:p w14:paraId="366E62D6" w14:textId="77777777" w:rsidR="00FC20AF" w:rsidRPr="00FC20AF" w:rsidRDefault="00FC20AF" w:rsidP="00FC20AF">
            <w:r w:rsidRPr="00FC20AF">
              <w:t>Ngày bảo trì cuối</w:t>
            </w:r>
          </w:p>
        </w:tc>
      </w:tr>
      <w:tr w:rsidR="00FC20AF" w:rsidRPr="00FC20AF" w14:paraId="05954D80" w14:textId="77777777" w:rsidTr="00A23444">
        <w:tc>
          <w:tcPr>
            <w:tcW w:w="0" w:type="auto"/>
            <w:hideMark/>
          </w:tcPr>
          <w:p w14:paraId="7CB7C9AE" w14:textId="77777777" w:rsidR="00FC20AF" w:rsidRPr="00FC20AF" w:rsidRDefault="00FC20AF" w:rsidP="00FC20AF">
            <w:r w:rsidRPr="00FC20AF">
              <w:t>created_at</w:t>
            </w:r>
          </w:p>
        </w:tc>
        <w:tc>
          <w:tcPr>
            <w:tcW w:w="1802" w:type="dxa"/>
            <w:hideMark/>
          </w:tcPr>
          <w:p w14:paraId="31C10BD4" w14:textId="77777777" w:rsidR="00FC20AF" w:rsidRPr="00FC20AF" w:rsidRDefault="00FC20AF" w:rsidP="00FC20AF">
            <w:r w:rsidRPr="00FC20AF">
              <w:t>Date</w:t>
            </w:r>
          </w:p>
        </w:tc>
        <w:tc>
          <w:tcPr>
            <w:tcW w:w="2438" w:type="dxa"/>
            <w:hideMark/>
          </w:tcPr>
          <w:p w14:paraId="55EF81FB" w14:textId="77777777" w:rsidR="00FC20AF" w:rsidRPr="00FC20AF" w:rsidRDefault="00FC20AF" w:rsidP="00FC20AF">
            <w:r w:rsidRPr="00FC20AF">
              <w:t>Default: Date.now</w:t>
            </w:r>
          </w:p>
        </w:tc>
        <w:tc>
          <w:tcPr>
            <w:tcW w:w="0" w:type="auto"/>
            <w:hideMark/>
          </w:tcPr>
          <w:p w14:paraId="605A5C57" w14:textId="77777777" w:rsidR="00FC20AF" w:rsidRPr="00FC20AF" w:rsidRDefault="00FC20AF" w:rsidP="00FC20AF">
            <w:r w:rsidRPr="00FC20AF">
              <w:t>Thời gian tạo</w:t>
            </w:r>
          </w:p>
        </w:tc>
      </w:tr>
      <w:tr w:rsidR="00FC20AF" w:rsidRPr="00FC20AF" w14:paraId="46076DFA" w14:textId="77777777" w:rsidTr="00A23444">
        <w:tc>
          <w:tcPr>
            <w:tcW w:w="0" w:type="auto"/>
            <w:hideMark/>
          </w:tcPr>
          <w:p w14:paraId="4BCADD73" w14:textId="77777777" w:rsidR="00FC20AF" w:rsidRPr="00FC20AF" w:rsidRDefault="00FC20AF" w:rsidP="00FC20AF">
            <w:r w:rsidRPr="00FC20AF">
              <w:t>updated_at</w:t>
            </w:r>
          </w:p>
        </w:tc>
        <w:tc>
          <w:tcPr>
            <w:tcW w:w="1802" w:type="dxa"/>
            <w:hideMark/>
          </w:tcPr>
          <w:p w14:paraId="409E563A" w14:textId="77777777" w:rsidR="00FC20AF" w:rsidRPr="00FC20AF" w:rsidRDefault="00FC20AF" w:rsidP="00FC20AF">
            <w:r w:rsidRPr="00FC20AF">
              <w:t>Date</w:t>
            </w:r>
          </w:p>
        </w:tc>
        <w:tc>
          <w:tcPr>
            <w:tcW w:w="2438" w:type="dxa"/>
            <w:hideMark/>
          </w:tcPr>
          <w:p w14:paraId="155EB38F" w14:textId="77777777" w:rsidR="00FC20AF" w:rsidRPr="00FC20AF" w:rsidRDefault="00FC20AF" w:rsidP="00FC20AF">
            <w:r w:rsidRPr="00FC20AF">
              <w:t>Tự động cập nhật</w:t>
            </w:r>
          </w:p>
        </w:tc>
        <w:tc>
          <w:tcPr>
            <w:tcW w:w="0" w:type="auto"/>
            <w:hideMark/>
          </w:tcPr>
          <w:p w14:paraId="6D1B292C" w14:textId="77777777" w:rsidR="00FC20AF" w:rsidRPr="00FC20AF" w:rsidRDefault="00FC20AF" w:rsidP="00FC20AF">
            <w:r w:rsidRPr="00FC20AF">
              <w:t>Cập nhật cuối</w:t>
            </w:r>
          </w:p>
        </w:tc>
      </w:tr>
    </w:tbl>
    <w:p w14:paraId="7E48F088" w14:textId="77777777" w:rsidR="00615597" w:rsidRDefault="00615597" w:rsidP="00DB6803">
      <w:pPr>
        <w:pStyle w:val="nd"/>
        <w:rPr>
          <w:lang w:val="en-US"/>
        </w:rPr>
      </w:pPr>
      <w:bookmarkStart w:id="179" w:name="_Toc194523578"/>
    </w:p>
    <w:p w14:paraId="7A9AA55D" w14:textId="77777777" w:rsidR="00615597" w:rsidRDefault="00615597" w:rsidP="00DB6803">
      <w:pPr>
        <w:pStyle w:val="nd"/>
        <w:rPr>
          <w:lang w:val="en-US"/>
        </w:rPr>
      </w:pPr>
    </w:p>
    <w:p w14:paraId="7E55F435" w14:textId="77777777" w:rsidR="00615597" w:rsidRDefault="00615597" w:rsidP="00DB6803">
      <w:pPr>
        <w:pStyle w:val="nd"/>
        <w:rPr>
          <w:lang w:val="en-US"/>
        </w:rPr>
      </w:pPr>
    </w:p>
    <w:p w14:paraId="1CB8F162" w14:textId="19C6E543" w:rsidR="00DB6803" w:rsidRPr="00DB6803" w:rsidRDefault="00DB6803" w:rsidP="00DB6803">
      <w:pPr>
        <w:pStyle w:val="nd"/>
        <w:rPr>
          <w:lang w:val="en-US"/>
        </w:rPr>
      </w:pPr>
      <w:r>
        <w:rPr>
          <w:lang w:val="en-US"/>
        </w:rPr>
        <w:t xml:space="preserve">*Mô tả bảng </w:t>
      </w:r>
      <w:r w:rsidRPr="008E526D">
        <w:t>Gift (Quà tặng)</w:t>
      </w:r>
      <w:bookmarkEnd w:id="179"/>
    </w:p>
    <w:p w14:paraId="5B7E84C9" w14:textId="56FC905C" w:rsidR="00DB6803" w:rsidRDefault="00DB6803" w:rsidP="00DB6803">
      <w:pPr>
        <w:pStyle w:val="Caption"/>
        <w:keepNext/>
      </w:pPr>
      <w:bookmarkStart w:id="180" w:name="_Toc200915242"/>
      <w:r>
        <w:t xml:space="preserve">Bảng </w:t>
      </w:r>
      <w:r w:rsidR="003E3B4B">
        <w:fldChar w:fldCharType="begin"/>
      </w:r>
      <w:r w:rsidR="003E3B4B">
        <w:instrText xml:space="preserve"> STYLEREF 1 \s </w:instrText>
      </w:r>
      <w:r w:rsidR="003E3B4B">
        <w:fldChar w:fldCharType="separate"/>
      </w:r>
      <w:r w:rsidR="009058AE">
        <w:rPr>
          <w:noProof/>
        </w:rPr>
        <w:t>3</w:t>
      </w:r>
      <w:r w:rsidR="003E3B4B">
        <w:rPr>
          <w:noProof/>
        </w:rPr>
        <w:fldChar w:fldCharType="end"/>
      </w:r>
      <w:r w:rsidR="009665D9">
        <w:t>.</w:t>
      </w:r>
      <w:r w:rsidR="003E3B4B">
        <w:fldChar w:fldCharType="begin"/>
      </w:r>
      <w:r w:rsidR="003E3B4B">
        <w:instrText xml:space="preserve"> SEQ Bảng \* ARABIC \s 1 </w:instrText>
      </w:r>
      <w:r w:rsidR="003E3B4B">
        <w:fldChar w:fldCharType="separate"/>
      </w:r>
      <w:r w:rsidR="009058AE">
        <w:rPr>
          <w:noProof/>
        </w:rPr>
        <w:t>8</w:t>
      </w:r>
      <w:r w:rsidR="003E3B4B">
        <w:rPr>
          <w:noProof/>
        </w:rPr>
        <w:fldChar w:fldCharType="end"/>
      </w:r>
      <w:r>
        <w:t xml:space="preserve"> Bảng dữ liệu quà tặng</w:t>
      </w:r>
      <w:bookmarkEnd w:id="180"/>
    </w:p>
    <w:tbl>
      <w:tblPr>
        <w:tblStyle w:val="TableGrid"/>
        <w:tblW w:w="0" w:type="auto"/>
        <w:tblLook w:val="04A0" w:firstRow="1" w:lastRow="0" w:firstColumn="1" w:lastColumn="0" w:noHBand="0" w:noVBand="1"/>
      </w:tblPr>
      <w:tblGrid>
        <w:gridCol w:w="2080"/>
        <w:gridCol w:w="1632"/>
        <w:gridCol w:w="2558"/>
        <w:gridCol w:w="3217"/>
      </w:tblGrid>
      <w:tr w:rsidR="00FC20AF" w:rsidRPr="0004451C" w14:paraId="5EF81424" w14:textId="77777777" w:rsidTr="00A23444">
        <w:tc>
          <w:tcPr>
            <w:tcW w:w="0" w:type="auto"/>
            <w:shd w:val="clear" w:color="auto" w:fill="E7E6E6" w:themeFill="background2"/>
            <w:vAlign w:val="center"/>
            <w:hideMark/>
          </w:tcPr>
          <w:p w14:paraId="7139AF98" w14:textId="77777777" w:rsidR="00FC20AF" w:rsidRPr="00A23444" w:rsidRDefault="00FC20AF" w:rsidP="00A23444">
            <w:pPr>
              <w:jc w:val="center"/>
              <w:rPr>
                <w:b/>
                <w:bCs/>
                <w:szCs w:val="26"/>
              </w:rPr>
            </w:pPr>
            <w:r w:rsidRPr="00A23444">
              <w:rPr>
                <w:b/>
                <w:bCs/>
                <w:szCs w:val="26"/>
              </w:rPr>
              <w:t>Thuộc tính</w:t>
            </w:r>
          </w:p>
        </w:tc>
        <w:tc>
          <w:tcPr>
            <w:tcW w:w="0" w:type="auto"/>
            <w:shd w:val="clear" w:color="auto" w:fill="E7E6E6" w:themeFill="background2"/>
            <w:vAlign w:val="center"/>
            <w:hideMark/>
          </w:tcPr>
          <w:p w14:paraId="4D125E51" w14:textId="77777777" w:rsidR="00FC20AF" w:rsidRPr="00A23444" w:rsidRDefault="00FC20AF" w:rsidP="00A23444">
            <w:pPr>
              <w:jc w:val="center"/>
              <w:rPr>
                <w:b/>
                <w:bCs/>
                <w:szCs w:val="26"/>
              </w:rPr>
            </w:pPr>
            <w:r w:rsidRPr="00A23444">
              <w:rPr>
                <w:b/>
                <w:bCs/>
                <w:szCs w:val="26"/>
              </w:rPr>
              <w:t>Kiểu dữ liệu</w:t>
            </w:r>
          </w:p>
        </w:tc>
        <w:tc>
          <w:tcPr>
            <w:tcW w:w="0" w:type="auto"/>
            <w:shd w:val="clear" w:color="auto" w:fill="E7E6E6" w:themeFill="background2"/>
            <w:vAlign w:val="center"/>
            <w:hideMark/>
          </w:tcPr>
          <w:p w14:paraId="54B92C41" w14:textId="77777777" w:rsidR="00FC20AF" w:rsidRPr="00A23444" w:rsidRDefault="00FC20AF" w:rsidP="00A23444">
            <w:pPr>
              <w:jc w:val="center"/>
              <w:rPr>
                <w:b/>
                <w:bCs/>
                <w:szCs w:val="26"/>
              </w:rPr>
            </w:pPr>
            <w:r w:rsidRPr="00A23444">
              <w:rPr>
                <w:b/>
                <w:bCs/>
                <w:szCs w:val="26"/>
              </w:rPr>
              <w:t>Ràng buộc</w:t>
            </w:r>
          </w:p>
        </w:tc>
        <w:tc>
          <w:tcPr>
            <w:tcW w:w="0" w:type="auto"/>
            <w:shd w:val="clear" w:color="auto" w:fill="E7E6E6" w:themeFill="background2"/>
            <w:vAlign w:val="center"/>
            <w:hideMark/>
          </w:tcPr>
          <w:p w14:paraId="5EE3A9DB" w14:textId="77777777" w:rsidR="00FC20AF" w:rsidRPr="00A23444" w:rsidRDefault="00FC20AF" w:rsidP="00A23444">
            <w:pPr>
              <w:jc w:val="center"/>
              <w:rPr>
                <w:b/>
                <w:bCs/>
                <w:szCs w:val="26"/>
              </w:rPr>
            </w:pPr>
            <w:r w:rsidRPr="00A23444">
              <w:rPr>
                <w:b/>
                <w:bCs/>
                <w:szCs w:val="26"/>
              </w:rPr>
              <w:t>Mô tả</w:t>
            </w:r>
          </w:p>
        </w:tc>
      </w:tr>
      <w:tr w:rsidR="00FC20AF" w:rsidRPr="0004451C" w14:paraId="12A186CD" w14:textId="77777777" w:rsidTr="00FC20AF">
        <w:tc>
          <w:tcPr>
            <w:tcW w:w="0" w:type="auto"/>
            <w:hideMark/>
          </w:tcPr>
          <w:p w14:paraId="6E29A442" w14:textId="77777777" w:rsidR="00FC20AF" w:rsidRPr="0004451C" w:rsidRDefault="00FC20AF" w:rsidP="0004451C">
            <w:pPr>
              <w:rPr>
                <w:szCs w:val="26"/>
              </w:rPr>
            </w:pPr>
            <w:r w:rsidRPr="0004451C">
              <w:rPr>
                <w:szCs w:val="26"/>
              </w:rPr>
              <w:t>_id</w:t>
            </w:r>
          </w:p>
        </w:tc>
        <w:tc>
          <w:tcPr>
            <w:tcW w:w="0" w:type="auto"/>
            <w:hideMark/>
          </w:tcPr>
          <w:p w14:paraId="4E8F697E" w14:textId="77777777" w:rsidR="00FC20AF" w:rsidRPr="0004451C" w:rsidRDefault="00FC20AF" w:rsidP="0004451C">
            <w:pPr>
              <w:rPr>
                <w:szCs w:val="26"/>
              </w:rPr>
            </w:pPr>
            <w:r w:rsidRPr="0004451C">
              <w:rPr>
                <w:szCs w:val="26"/>
              </w:rPr>
              <w:t>ObjectId</w:t>
            </w:r>
          </w:p>
        </w:tc>
        <w:tc>
          <w:tcPr>
            <w:tcW w:w="0" w:type="auto"/>
            <w:hideMark/>
          </w:tcPr>
          <w:p w14:paraId="6ECEE7CE" w14:textId="77777777" w:rsidR="00FC20AF" w:rsidRPr="0004451C" w:rsidRDefault="00FC20AF" w:rsidP="0004451C">
            <w:pPr>
              <w:rPr>
                <w:szCs w:val="26"/>
              </w:rPr>
            </w:pPr>
            <w:r w:rsidRPr="0004451C">
              <w:rPr>
                <w:szCs w:val="26"/>
              </w:rPr>
              <w:t>Tự động tạo</w:t>
            </w:r>
          </w:p>
        </w:tc>
        <w:tc>
          <w:tcPr>
            <w:tcW w:w="0" w:type="auto"/>
            <w:hideMark/>
          </w:tcPr>
          <w:p w14:paraId="129FAC4B" w14:textId="77777777" w:rsidR="00FC20AF" w:rsidRPr="0004451C" w:rsidRDefault="00FC20AF" w:rsidP="0004451C">
            <w:pPr>
              <w:rPr>
                <w:szCs w:val="26"/>
              </w:rPr>
            </w:pPr>
            <w:r w:rsidRPr="0004451C">
              <w:rPr>
                <w:szCs w:val="26"/>
              </w:rPr>
              <w:t>ID quà tặng</w:t>
            </w:r>
          </w:p>
        </w:tc>
      </w:tr>
      <w:tr w:rsidR="00FC20AF" w:rsidRPr="0004451C" w14:paraId="72666BB6" w14:textId="77777777" w:rsidTr="00FC20AF">
        <w:tc>
          <w:tcPr>
            <w:tcW w:w="0" w:type="auto"/>
            <w:hideMark/>
          </w:tcPr>
          <w:p w14:paraId="59BD19DF" w14:textId="77777777" w:rsidR="00FC20AF" w:rsidRPr="0004451C" w:rsidRDefault="00FC20AF" w:rsidP="0004451C">
            <w:pPr>
              <w:rPr>
                <w:szCs w:val="26"/>
              </w:rPr>
            </w:pPr>
            <w:r w:rsidRPr="0004451C">
              <w:rPr>
                <w:szCs w:val="26"/>
              </w:rPr>
              <w:t>Account</w:t>
            </w:r>
          </w:p>
        </w:tc>
        <w:tc>
          <w:tcPr>
            <w:tcW w:w="0" w:type="auto"/>
            <w:hideMark/>
          </w:tcPr>
          <w:p w14:paraId="46967114" w14:textId="77777777" w:rsidR="00FC20AF" w:rsidRPr="0004451C" w:rsidRDefault="00FC20AF" w:rsidP="0004451C">
            <w:pPr>
              <w:rPr>
                <w:szCs w:val="26"/>
              </w:rPr>
            </w:pPr>
            <w:r w:rsidRPr="0004451C">
              <w:rPr>
                <w:szCs w:val="26"/>
              </w:rPr>
              <w:t>ObjectId</w:t>
            </w:r>
          </w:p>
        </w:tc>
        <w:tc>
          <w:tcPr>
            <w:tcW w:w="0" w:type="auto"/>
            <w:hideMark/>
          </w:tcPr>
          <w:p w14:paraId="147CE9C7" w14:textId="77777777" w:rsidR="00FC20AF" w:rsidRPr="0004451C" w:rsidRDefault="00FC20AF" w:rsidP="0004451C">
            <w:pPr>
              <w:rPr>
                <w:szCs w:val="26"/>
              </w:rPr>
            </w:pPr>
            <w:r w:rsidRPr="0004451C">
              <w:rPr>
                <w:szCs w:val="26"/>
              </w:rPr>
              <w:t>Required, Ref: Account</w:t>
            </w:r>
          </w:p>
        </w:tc>
        <w:tc>
          <w:tcPr>
            <w:tcW w:w="0" w:type="auto"/>
            <w:hideMark/>
          </w:tcPr>
          <w:p w14:paraId="17214525" w14:textId="77777777" w:rsidR="00FC20AF" w:rsidRPr="0004451C" w:rsidRDefault="00FC20AF" w:rsidP="0004451C">
            <w:pPr>
              <w:rPr>
                <w:szCs w:val="26"/>
              </w:rPr>
            </w:pPr>
            <w:r w:rsidRPr="0004451C">
              <w:rPr>
                <w:szCs w:val="26"/>
              </w:rPr>
              <w:t>Người quản lý quà</w:t>
            </w:r>
          </w:p>
        </w:tc>
      </w:tr>
      <w:tr w:rsidR="00FC20AF" w:rsidRPr="0004451C" w14:paraId="54FDCC0E" w14:textId="77777777" w:rsidTr="00FC20AF">
        <w:tc>
          <w:tcPr>
            <w:tcW w:w="0" w:type="auto"/>
            <w:hideMark/>
          </w:tcPr>
          <w:p w14:paraId="5E3F2C10" w14:textId="77777777" w:rsidR="00FC20AF" w:rsidRPr="0004451C" w:rsidRDefault="00FC20AF" w:rsidP="0004451C">
            <w:pPr>
              <w:rPr>
                <w:szCs w:val="26"/>
              </w:rPr>
            </w:pPr>
            <w:r w:rsidRPr="0004451C">
              <w:rPr>
                <w:szCs w:val="26"/>
              </w:rPr>
              <w:t>name</w:t>
            </w:r>
          </w:p>
        </w:tc>
        <w:tc>
          <w:tcPr>
            <w:tcW w:w="0" w:type="auto"/>
            <w:hideMark/>
          </w:tcPr>
          <w:p w14:paraId="388A40E6" w14:textId="77777777" w:rsidR="00FC20AF" w:rsidRPr="0004451C" w:rsidRDefault="00FC20AF" w:rsidP="0004451C">
            <w:pPr>
              <w:rPr>
                <w:szCs w:val="26"/>
              </w:rPr>
            </w:pPr>
            <w:r w:rsidRPr="0004451C">
              <w:rPr>
                <w:szCs w:val="26"/>
              </w:rPr>
              <w:t>String</w:t>
            </w:r>
          </w:p>
        </w:tc>
        <w:tc>
          <w:tcPr>
            <w:tcW w:w="0" w:type="auto"/>
            <w:hideMark/>
          </w:tcPr>
          <w:p w14:paraId="2AE87E4A" w14:textId="77777777" w:rsidR="00FC20AF" w:rsidRPr="0004451C" w:rsidRDefault="00FC20AF" w:rsidP="0004451C">
            <w:pPr>
              <w:rPr>
                <w:szCs w:val="26"/>
              </w:rPr>
            </w:pPr>
            <w:r w:rsidRPr="0004451C">
              <w:rPr>
                <w:szCs w:val="26"/>
              </w:rPr>
              <w:t>Required, Trim</w:t>
            </w:r>
          </w:p>
        </w:tc>
        <w:tc>
          <w:tcPr>
            <w:tcW w:w="0" w:type="auto"/>
            <w:hideMark/>
          </w:tcPr>
          <w:p w14:paraId="3441A258" w14:textId="77777777" w:rsidR="00FC20AF" w:rsidRPr="0004451C" w:rsidRDefault="00FC20AF" w:rsidP="0004451C">
            <w:pPr>
              <w:rPr>
                <w:szCs w:val="26"/>
              </w:rPr>
            </w:pPr>
            <w:r w:rsidRPr="0004451C">
              <w:rPr>
                <w:szCs w:val="26"/>
              </w:rPr>
              <w:t>Tên quà tặng</w:t>
            </w:r>
          </w:p>
        </w:tc>
      </w:tr>
      <w:tr w:rsidR="00FC20AF" w:rsidRPr="0004451C" w14:paraId="3EC7E62C" w14:textId="77777777" w:rsidTr="00FC20AF">
        <w:tc>
          <w:tcPr>
            <w:tcW w:w="0" w:type="auto"/>
            <w:hideMark/>
          </w:tcPr>
          <w:p w14:paraId="278A16DF" w14:textId="77777777" w:rsidR="00FC20AF" w:rsidRPr="0004451C" w:rsidRDefault="00FC20AF" w:rsidP="0004451C">
            <w:pPr>
              <w:rPr>
                <w:szCs w:val="26"/>
              </w:rPr>
            </w:pPr>
            <w:r w:rsidRPr="0004451C">
              <w:rPr>
                <w:szCs w:val="26"/>
              </w:rPr>
              <w:t>description</w:t>
            </w:r>
          </w:p>
        </w:tc>
        <w:tc>
          <w:tcPr>
            <w:tcW w:w="0" w:type="auto"/>
            <w:hideMark/>
          </w:tcPr>
          <w:p w14:paraId="779C1E0F" w14:textId="77777777" w:rsidR="00FC20AF" w:rsidRPr="0004451C" w:rsidRDefault="00FC20AF" w:rsidP="0004451C">
            <w:pPr>
              <w:rPr>
                <w:szCs w:val="26"/>
              </w:rPr>
            </w:pPr>
            <w:r w:rsidRPr="0004451C">
              <w:rPr>
                <w:szCs w:val="26"/>
              </w:rPr>
              <w:t>String</w:t>
            </w:r>
          </w:p>
        </w:tc>
        <w:tc>
          <w:tcPr>
            <w:tcW w:w="0" w:type="auto"/>
            <w:hideMark/>
          </w:tcPr>
          <w:p w14:paraId="3B3A165E" w14:textId="77777777" w:rsidR="00FC20AF" w:rsidRPr="0004451C" w:rsidRDefault="00FC20AF" w:rsidP="0004451C">
            <w:pPr>
              <w:rPr>
                <w:szCs w:val="26"/>
              </w:rPr>
            </w:pPr>
            <w:r w:rsidRPr="0004451C">
              <w:rPr>
                <w:szCs w:val="26"/>
              </w:rPr>
              <w:t>Default: '', Trim</w:t>
            </w:r>
          </w:p>
        </w:tc>
        <w:tc>
          <w:tcPr>
            <w:tcW w:w="0" w:type="auto"/>
            <w:hideMark/>
          </w:tcPr>
          <w:p w14:paraId="3E78E3CC" w14:textId="77777777" w:rsidR="00FC20AF" w:rsidRPr="0004451C" w:rsidRDefault="00FC20AF" w:rsidP="0004451C">
            <w:pPr>
              <w:rPr>
                <w:szCs w:val="26"/>
              </w:rPr>
            </w:pPr>
            <w:r w:rsidRPr="0004451C">
              <w:rPr>
                <w:szCs w:val="26"/>
              </w:rPr>
              <w:t>Mô tả quà tặng</w:t>
            </w:r>
          </w:p>
        </w:tc>
      </w:tr>
      <w:tr w:rsidR="00FC20AF" w:rsidRPr="0004451C" w14:paraId="646AC0F2" w14:textId="77777777" w:rsidTr="00FC20AF">
        <w:tc>
          <w:tcPr>
            <w:tcW w:w="0" w:type="auto"/>
            <w:hideMark/>
          </w:tcPr>
          <w:p w14:paraId="15D5F064" w14:textId="77777777" w:rsidR="00FC20AF" w:rsidRPr="0004451C" w:rsidRDefault="00FC20AF" w:rsidP="0004451C">
            <w:pPr>
              <w:rPr>
                <w:szCs w:val="26"/>
              </w:rPr>
            </w:pPr>
            <w:r w:rsidRPr="0004451C">
              <w:rPr>
                <w:szCs w:val="26"/>
              </w:rPr>
              <w:t>category</w:t>
            </w:r>
          </w:p>
        </w:tc>
        <w:tc>
          <w:tcPr>
            <w:tcW w:w="0" w:type="auto"/>
            <w:hideMark/>
          </w:tcPr>
          <w:p w14:paraId="4B73EDF7" w14:textId="77777777" w:rsidR="00FC20AF" w:rsidRPr="0004451C" w:rsidRDefault="00FC20AF" w:rsidP="0004451C">
            <w:pPr>
              <w:rPr>
                <w:szCs w:val="26"/>
              </w:rPr>
            </w:pPr>
            <w:r w:rsidRPr="0004451C">
              <w:rPr>
                <w:szCs w:val="26"/>
              </w:rPr>
              <w:t>String</w:t>
            </w:r>
          </w:p>
        </w:tc>
        <w:tc>
          <w:tcPr>
            <w:tcW w:w="0" w:type="auto"/>
            <w:hideMark/>
          </w:tcPr>
          <w:p w14:paraId="397CFB11" w14:textId="77777777" w:rsidR="00FC20AF" w:rsidRPr="0004451C" w:rsidRDefault="00FC20AF" w:rsidP="0004451C">
            <w:pPr>
              <w:rPr>
                <w:szCs w:val="26"/>
              </w:rPr>
            </w:pPr>
            <w:r w:rsidRPr="0004451C">
              <w:rPr>
                <w:szCs w:val="26"/>
              </w:rPr>
              <w:t>Required, Enum</w:t>
            </w:r>
          </w:p>
        </w:tc>
        <w:tc>
          <w:tcPr>
            <w:tcW w:w="0" w:type="auto"/>
            <w:hideMark/>
          </w:tcPr>
          <w:p w14:paraId="0AB888F4" w14:textId="77777777" w:rsidR="00FC20AF" w:rsidRPr="0004451C" w:rsidRDefault="00FC20AF" w:rsidP="0004451C">
            <w:pPr>
              <w:rPr>
                <w:szCs w:val="26"/>
              </w:rPr>
            </w:pPr>
            <w:r w:rsidRPr="0004451C">
              <w:rPr>
                <w:szCs w:val="26"/>
              </w:rPr>
              <w:t>Loại quà (Học viên, Đối tác, ...)</w:t>
            </w:r>
          </w:p>
        </w:tc>
      </w:tr>
      <w:tr w:rsidR="00FC20AF" w:rsidRPr="0004451C" w14:paraId="523A66CF" w14:textId="77777777" w:rsidTr="00FC20AF">
        <w:tc>
          <w:tcPr>
            <w:tcW w:w="0" w:type="auto"/>
            <w:hideMark/>
          </w:tcPr>
          <w:p w14:paraId="6E78E89D" w14:textId="77777777" w:rsidR="00FC20AF" w:rsidRPr="0004451C" w:rsidRDefault="00FC20AF" w:rsidP="0004451C">
            <w:pPr>
              <w:rPr>
                <w:szCs w:val="26"/>
              </w:rPr>
            </w:pPr>
            <w:r w:rsidRPr="0004451C">
              <w:rPr>
                <w:szCs w:val="26"/>
              </w:rPr>
              <w:t>quantity_in_stock</w:t>
            </w:r>
          </w:p>
        </w:tc>
        <w:tc>
          <w:tcPr>
            <w:tcW w:w="0" w:type="auto"/>
            <w:hideMark/>
          </w:tcPr>
          <w:p w14:paraId="2F80D409" w14:textId="77777777" w:rsidR="00FC20AF" w:rsidRPr="0004451C" w:rsidRDefault="00FC20AF" w:rsidP="0004451C">
            <w:pPr>
              <w:rPr>
                <w:szCs w:val="26"/>
              </w:rPr>
            </w:pPr>
            <w:r w:rsidRPr="0004451C">
              <w:rPr>
                <w:szCs w:val="26"/>
              </w:rPr>
              <w:t>Number</w:t>
            </w:r>
          </w:p>
        </w:tc>
        <w:tc>
          <w:tcPr>
            <w:tcW w:w="0" w:type="auto"/>
            <w:hideMark/>
          </w:tcPr>
          <w:p w14:paraId="7C5320A0" w14:textId="77777777" w:rsidR="00FC20AF" w:rsidRPr="0004451C" w:rsidRDefault="00FC20AF" w:rsidP="0004451C">
            <w:pPr>
              <w:rPr>
                <w:szCs w:val="26"/>
              </w:rPr>
            </w:pPr>
            <w:r w:rsidRPr="0004451C">
              <w:rPr>
                <w:szCs w:val="26"/>
              </w:rPr>
              <w:t>Default: 0, Min: 0</w:t>
            </w:r>
          </w:p>
        </w:tc>
        <w:tc>
          <w:tcPr>
            <w:tcW w:w="0" w:type="auto"/>
            <w:hideMark/>
          </w:tcPr>
          <w:p w14:paraId="1C17A5A5" w14:textId="77777777" w:rsidR="00FC20AF" w:rsidRPr="0004451C" w:rsidRDefault="00FC20AF" w:rsidP="0004451C">
            <w:pPr>
              <w:rPr>
                <w:szCs w:val="26"/>
              </w:rPr>
            </w:pPr>
            <w:r w:rsidRPr="0004451C">
              <w:rPr>
                <w:szCs w:val="26"/>
              </w:rPr>
              <w:t>Số lượng tồn kho</w:t>
            </w:r>
          </w:p>
        </w:tc>
      </w:tr>
      <w:tr w:rsidR="00FC20AF" w:rsidRPr="0004451C" w14:paraId="5F333795" w14:textId="77777777" w:rsidTr="00FC20AF">
        <w:tc>
          <w:tcPr>
            <w:tcW w:w="0" w:type="auto"/>
            <w:hideMark/>
          </w:tcPr>
          <w:p w14:paraId="2586F20F" w14:textId="77777777" w:rsidR="00FC20AF" w:rsidRPr="0004451C" w:rsidRDefault="00FC20AF" w:rsidP="0004451C">
            <w:pPr>
              <w:rPr>
                <w:szCs w:val="26"/>
              </w:rPr>
            </w:pPr>
            <w:r w:rsidRPr="0004451C">
              <w:rPr>
                <w:szCs w:val="26"/>
              </w:rPr>
              <w:t>location</w:t>
            </w:r>
          </w:p>
        </w:tc>
        <w:tc>
          <w:tcPr>
            <w:tcW w:w="0" w:type="auto"/>
            <w:hideMark/>
          </w:tcPr>
          <w:p w14:paraId="450101A4" w14:textId="77777777" w:rsidR="00FC20AF" w:rsidRPr="0004451C" w:rsidRDefault="00FC20AF" w:rsidP="0004451C">
            <w:pPr>
              <w:rPr>
                <w:szCs w:val="26"/>
              </w:rPr>
            </w:pPr>
            <w:r w:rsidRPr="0004451C">
              <w:rPr>
                <w:szCs w:val="26"/>
              </w:rPr>
              <w:t>ObjectId</w:t>
            </w:r>
          </w:p>
        </w:tc>
        <w:tc>
          <w:tcPr>
            <w:tcW w:w="0" w:type="auto"/>
            <w:hideMark/>
          </w:tcPr>
          <w:p w14:paraId="52A8C266" w14:textId="77777777" w:rsidR="00FC20AF" w:rsidRPr="0004451C" w:rsidRDefault="00FC20AF" w:rsidP="0004451C">
            <w:pPr>
              <w:rPr>
                <w:szCs w:val="26"/>
              </w:rPr>
            </w:pPr>
            <w:r w:rsidRPr="0004451C">
              <w:rPr>
                <w:szCs w:val="26"/>
              </w:rPr>
              <w:t>Required, Ref: Location</w:t>
            </w:r>
          </w:p>
        </w:tc>
        <w:tc>
          <w:tcPr>
            <w:tcW w:w="0" w:type="auto"/>
            <w:hideMark/>
          </w:tcPr>
          <w:p w14:paraId="2F36AA62" w14:textId="77777777" w:rsidR="00FC20AF" w:rsidRPr="0004451C" w:rsidRDefault="00FC20AF" w:rsidP="0004451C">
            <w:pPr>
              <w:rPr>
                <w:szCs w:val="26"/>
              </w:rPr>
            </w:pPr>
            <w:r w:rsidRPr="0004451C">
              <w:rPr>
                <w:szCs w:val="26"/>
              </w:rPr>
              <w:t>Vị trí lưu quà</w:t>
            </w:r>
          </w:p>
        </w:tc>
      </w:tr>
      <w:tr w:rsidR="00FC20AF" w:rsidRPr="0004451C" w14:paraId="3132866A" w14:textId="77777777" w:rsidTr="00FC20AF">
        <w:tc>
          <w:tcPr>
            <w:tcW w:w="0" w:type="auto"/>
            <w:hideMark/>
          </w:tcPr>
          <w:p w14:paraId="4AE841FE" w14:textId="77777777" w:rsidR="00FC20AF" w:rsidRPr="0004451C" w:rsidRDefault="00FC20AF" w:rsidP="0004451C">
            <w:pPr>
              <w:rPr>
                <w:szCs w:val="26"/>
              </w:rPr>
            </w:pPr>
            <w:r w:rsidRPr="0004451C">
              <w:rPr>
                <w:szCs w:val="26"/>
              </w:rPr>
              <w:t>price</w:t>
            </w:r>
          </w:p>
        </w:tc>
        <w:tc>
          <w:tcPr>
            <w:tcW w:w="0" w:type="auto"/>
            <w:hideMark/>
          </w:tcPr>
          <w:p w14:paraId="4B389892" w14:textId="77777777" w:rsidR="00FC20AF" w:rsidRPr="0004451C" w:rsidRDefault="00FC20AF" w:rsidP="0004451C">
            <w:pPr>
              <w:rPr>
                <w:szCs w:val="26"/>
              </w:rPr>
            </w:pPr>
            <w:r w:rsidRPr="0004451C">
              <w:rPr>
                <w:szCs w:val="26"/>
              </w:rPr>
              <w:t>Number</w:t>
            </w:r>
          </w:p>
        </w:tc>
        <w:tc>
          <w:tcPr>
            <w:tcW w:w="0" w:type="auto"/>
            <w:hideMark/>
          </w:tcPr>
          <w:p w14:paraId="5541F713" w14:textId="77777777" w:rsidR="00FC20AF" w:rsidRPr="0004451C" w:rsidRDefault="00FC20AF" w:rsidP="0004451C">
            <w:pPr>
              <w:rPr>
                <w:szCs w:val="26"/>
              </w:rPr>
            </w:pPr>
            <w:r w:rsidRPr="0004451C">
              <w:rPr>
                <w:szCs w:val="26"/>
              </w:rPr>
              <w:t>Default: 0</w:t>
            </w:r>
          </w:p>
        </w:tc>
        <w:tc>
          <w:tcPr>
            <w:tcW w:w="0" w:type="auto"/>
            <w:hideMark/>
          </w:tcPr>
          <w:p w14:paraId="5EB06C2B" w14:textId="77777777" w:rsidR="00FC20AF" w:rsidRPr="0004451C" w:rsidRDefault="00FC20AF" w:rsidP="0004451C">
            <w:pPr>
              <w:rPr>
                <w:szCs w:val="26"/>
              </w:rPr>
            </w:pPr>
            <w:r w:rsidRPr="0004451C">
              <w:rPr>
                <w:szCs w:val="26"/>
              </w:rPr>
              <w:t>Giá trị quà tặng</w:t>
            </w:r>
          </w:p>
        </w:tc>
      </w:tr>
      <w:tr w:rsidR="00FC20AF" w:rsidRPr="0004451C" w14:paraId="0580C674" w14:textId="77777777" w:rsidTr="00FC20AF">
        <w:tc>
          <w:tcPr>
            <w:tcW w:w="0" w:type="auto"/>
            <w:hideMark/>
          </w:tcPr>
          <w:p w14:paraId="7A5B4D59" w14:textId="77777777" w:rsidR="00FC20AF" w:rsidRPr="0004451C" w:rsidRDefault="00FC20AF" w:rsidP="0004451C">
            <w:pPr>
              <w:rPr>
                <w:szCs w:val="26"/>
              </w:rPr>
            </w:pPr>
            <w:r w:rsidRPr="0004451C">
              <w:rPr>
                <w:szCs w:val="26"/>
              </w:rPr>
              <w:t>images</w:t>
            </w:r>
          </w:p>
        </w:tc>
        <w:tc>
          <w:tcPr>
            <w:tcW w:w="0" w:type="auto"/>
            <w:hideMark/>
          </w:tcPr>
          <w:p w14:paraId="1BB33C0E" w14:textId="77777777" w:rsidR="00FC20AF" w:rsidRPr="0004451C" w:rsidRDefault="00FC20AF" w:rsidP="0004451C">
            <w:pPr>
              <w:rPr>
                <w:szCs w:val="26"/>
              </w:rPr>
            </w:pPr>
            <w:r w:rsidRPr="0004451C">
              <w:rPr>
                <w:szCs w:val="26"/>
              </w:rPr>
              <w:t>Array[String]</w:t>
            </w:r>
          </w:p>
        </w:tc>
        <w:tc>
          <w:tcPr>
            <w:tcW w:w="0" w:type="auto"/>
            <w:hideMark/>
          </w:tcPr>
          <w:p w14:paraId="4613AE24" w14:textId="77777777" w:rsidR="00FC20AF" w:rsidRPr="0004451C" w:rsidRDefault="00FC20AF" w:rsidP="0004451C">
            <w:pPr>
              <w:rPr>
                <w:szCs w:val="26"/>
              </w:rPr>
            </w:pPr>
            <w:r w:rsidRPr="0004451C">
              <w:rPr>
                <w:szCs w:val="26"/>
              </w:rPr>
              <w:t>Default: []</w:t>
            </w:r>
          </w:p>
        </w:tc>
        <w:tc>
          <w:tcPr>
            <w:tcW w:w="0" w:type="auto"/>
            <w:hideMark/>
          </w:tcPr>
          <w:p w14:paraId="7C0C78BC" w14:textId="77777777" w:rsidR="00FC20AF" w:rsidRPr="0004451C" w:rsidRDefault="00FC20AF" w:rsidP="0004451C">
            <w:pPr>
              <w:rPr>
                <w:szCs w:val="26"/>
              </w:rPr>
            </w:pPr>
            <w:r w:rsidRPr="0004451C">
              <w:rPr>
                <w:szCs w:val="26"/>
              </w:rPr>
              <w:t>Hình ảnh quà tặng</w:t>
            </w:r>
          </w:p>
        </w:tc>
      </w:tr>
      <w:tr w:rsidR="00FC20AF" w:rsidRPr="0004451C" w14:paraId="75E38270" w14:textId="77777777" w:rsidTr="00FC20AF">
        <w:tc>
          <w:tcPr>
            <w:tcW w:w="0" w:type="auto"/>
            <w:hideMark/>
          </w:tcPr>
          <w:p w14:paraId="3849F0E3" w14:textId="77777777" w:rsidR="00FC20AF" w:rsidRPr="0004451C" w:rsidRDefault="00FC20AF" w:rsidP="0004451C">
            <w:pPr>
              <w:rPr>
                <w:szCs w:val="26"/>
              </w:rPr>
            </w:pPr>
            <w:r w:rsidRPr="0004451C">
              <w:rPr>
                <w:szCs w:val="26"/>
              </w:rPr>
              <w:t>created_at</w:t>
            </w:r>
          </w:p>
        </w:tc>
        <w:tc>
          <w:tcPr>
            <w:tcW w:w="0" w:type="auto"/>
            <w:hideMark/>
          </w:tcPr>
          <w:p w14:paraId="07AAF668" w14:textId="77777777" w:rsidR="00FC20AF" w:rsidRPr="0004451C" w:rsidRDefault="00FC20AF" w:rsidP="0004451C">
            <w:pPr>
              <w:rPr>
                <w:szCs w:val="26"/>
              </w:rPr>
            </w:pPr>
            <w:r w:rsidRPr="0004451C">
              <w:rPr>
                <w:szCs w:val="26"/>
              </w:rPr>
              <w:t>Date</w:t>
            </w:r>
          </w:p>
        </w:tc>
        <w:tc>
          <w:tcPr>
            <w:tcW w:w="0" w:type="auto"/>
            <w:hideMark/>
          </w:tcPr>
          <w:p w14:paraId="44BBA143" w14:textId="77777777" w:rsidR="00FC20AF" w:rsidRPr="0004451C" w:rsidRDefault="00FC20AF" w:rsidP="0004451C">
            <w:pPr>
              <w:rPr>
                <w:szCs w:val="26"/>
              </w:rPr>
            </w:pPr>
            <w:r w:rsidRPr="0004451C">
              <w:rPr>
                <w:szCs w:val="26"/>
              </w:rPr>
              <w:t>Default: Date.now</w:t>
            </w:r>
          </w:p>
        </w:tc>
        <w:tc>
          <w:tcPr>
            <w:tcW w:w="0" w:type="auto"/>
            <w:hideMark/>
          </w:tcPr>
          <w:p w14:paraId="6D266AFE" w14:textId="77777777" w:rsidR="00FC20AF" w:rsidRPr="0004451C" w:rsidRDefault="00FC20AF" w:rsidP="0004451C">
            <w:pPr>
              <w:rPr>
                <w:szCs w:val="26"/>
              </w:rPr>
            </w:pPr>
            <w:r w:rsidRPr="0004451C">
              <w:rPr>
                <w:szCs w:val="26"/>
              </w:rPr>
              <w:t>Tạo lúc</w:t>
            </w:r>
          </w:p>
        </w:tc>
      </w:tr>
      <w:tr w:rsidR="00FC20AF" w:rsidRPr="0004451C" w14:paraId="2DF9618B" w14:textId="77777777" w:rsidTr="00FC20AF">
        <w:tc>
          <w:tcPr>
            <w:tcW w:w="0" w:type="auto"/>
            <w:hideMark/>
          </w:tcPr>
          <w:p w14:paraId="340FFFBE" w14:textId="77777777" w:rsidR="00FC20AF" w:rsidRPr="0004451C" w:rsidRDefault="00FC20AF" w:rsidP="0004451C">
            <w:pPr>
              <w:rPr>
                <w:szCs w:val="26"/>
              </w:rPr>
            </w:pPr>
            <w:r w:rsidRPr="0004451C">
              <w:rPr>
                <w:szCs w:val="26"/>
              </w:rPr>
              <w:t>updated_at</w:t>
            </w:r>
          </w:p>
        </w:tc>
        <w:tc>
          <w:tcPr>
            <w:tcW w:w="0" w:type="auto"/>
            <w:hideMark/>
          </w:tcPr>
          <w:p w14:paraId="64D2FC01" w14:textId="77777777" w:rsidR="00FC20AF" w:rsidRPr="0004451C" w:rsidRDefault="00FC20AF" w:rsidP="0004451C">
            <w:pPr>
              <w:rPr>
                <w:szCs w:val="26"/>
              </w:rPr>
            </w:pPr>
            <w:r w:rsidRPr="0004451C">
              <w:rPr>
                <w:szCs w:val="26"/>
              </w:rPr>
              <w:t>Date</w:t>
            </w:r>
          </w:p>
        </w:tc>
        <w:tc>
          <w:tcPr>
            <w:tcW w:w="0" w:type="auto"/>
            <w:hideMark/>
          </w:tcPr>
          <w:p w14:paraId="0D1AA65B" w14:textId="77777777" w:rsidR="00FC20AF" w:rsidRPr="0004451C" w:rsidRDefault="00FC20AF" w:rsidP="0004451C">
            <w:pPr>
              <w:rPr>
                <w:szCs w:val="26"/>
              </w:rPr>
            </w:pPr>
            <w:r w:rsidRPr="0004451C">
              <w:rPr>
                <w:szCs w:val="26"/>
              </w:rPr>
              <w:t>Tự động cập nhật</w:t>
            </w:r>
          </w:p>
        </w:tc>
        <w:tc>
          <w:tcPr>
            <w:tcW w:w="0" w:type="auto"/>
            <w:hideMark/>
          </w:tcPr>
          <w:p w14:paraId="526CAB6D" w14:textId="77777777" w:rsidR="00FC20AF" w:rsidRPr="0004451C" w:rsidRDefault="00FC20AF" w:rsidP="0004451C">
            <w:pPr>
              <w:rPr>
                <w:szCs w:val="26"/>
              </w:rPr>
            </w:pPr>
            <w:r w:rsidRPr="0004451C">
              <w:rPr>
                <w:szCs w:val="26"/>
              </w:rPr>
              <w:t>Cập nhật cuối</w:t>
            </w:r>
          </w:p>
        </w:tc>
      </w:tr>
    </w:tbl>
    <w:p w14:paraId="2B260712" w14:textId="0E54ED63" w:rsidR="00DB6803" w:rsidRPr="00DB6803" w:rsidRDefault="00DB6803" w:rsidP="00DB6803">
      <w:pPr>
        <w:pStyle w:val="nd"/>
        <w:rPr>
          <w:lang w:val="en-US"/>
        </w:rPr>
      </w:pPr>
      <w:bookmarkStart w:id="181" w:name="_Toc194523579"/>
      <w:r>
        <w:rPr>
          <w:lang w:val="en-US"/>
        </w:rPr>
        <w:t xml:space="preserve">*Mô tả bảng </w:t>
      </w:r>
      <w:r w:rsidRPr="008E526D">
        <w:t>Location (Vị trí)</w:t>
      </w:r>
      <w:bookmarkEnd w:id="181"/>
    </w:p>
    <w:p w14:paraId="4C22E4FB" w14:textId="44204551" w:rsidR="007F43A3" w:rsidRDefault="007F43A3" w:rsidP="007F43A3">
      <w:pPr>
        <w:pStyle w:val="Caption"/>
        <w:keepNext/>
      </w:pPr>
      <w:bookmarkStart w:id="182" w:name="_Toc200915243"/>
      <w:r>
        <w:t xml:space="preserve">Bảng </w:t>
      </w:r>
      <w:r w:rsidR="003E3B4B">
        <w:fldChar w:fldCharType="begin"/>
      </w:r>
      <w:r w:rsidR="003E3B4B">
        <w:instrText xml:space="preserve"> STYLEREF 1 \s </w:instrText>
      </w:r>
      <w:r w:rsidR="003E3B4B">
        <w:fldChar w:fldCharType="separate"/>
      </w:r>
      <w:r w:rsidR="009058AE">
        <w:rPr>
          <w:noProof/>
        </w:rPr>
        <w:t>3</w:t>
      </w:r>
      <w:r w:rsidR="003E3B4B">
        <w:rPr>
          <w:noProof/>
        </w:rPr>
        <w:fldChar w:fldCharType="end"/>
      </w:r>
      <w:r w:rsidR="009665D9">
        <w:t>.</w:t>
      </w:r>
      <w:r w:rsidR="003E3B4B">
        <w:fldChar w:fldCharType="begin"/>
      </w:r>
      <w:r w:rsidR="003E3B4B">
        <w:instrText xml:space="preserve"> SEQ Bảng \* ARABIC \s 1 </w:instrText>
      </w:r>
      <w:r w:rsidR="003E3B4B">
        <w:fldChar w:fldCharType="separate"/>
      </w:r>
      <w:r w:rsidR="009058AE">
        <w:rPr>
          <w:noProof/>
        </w:rPr>
        <w:t>9</w:t>
      </w:r>
      <w:r w:rsidR="003E3B4B">
        <w:rPr>
          <w:noProof/>
        </w:rPr>
        <w:fldChar w:fldCharType="end"/>
      </w:r>
      <w:r>
        <w:t xml:space="preserve"> Bảng dữ liệu vị trí lưu trữ</w:t>
      </w:r>
      <w:bookmarkEnd w:id="182"/>
    </w:p>
    <w:tbl>
      <w:tblPr>
        <w:tblStyle w:val="TableGrid"/>
        <w:tblW w:w="5000" w:type="pct"/>
        <w:tblLook w:val="04A0" w:firstRow="1" w:lastRow="0" w:firstColumn="1" w:lastColumn="0" w:noHBand="0" w:noVBand="1"/>
      </w:tblPr>
      <w:tblGrid>
        <w:gridCol w:w="1573"/>
        <w:gridCol w:w="1734"/>
        <w:gridCol w:w="3112"/>
        <w:gridCol w:w="3068"/>
      </w:tblGrid>
      <w:tr w:rsidR="00FC20AF" w:rsidRPr="00FC20AF" w14:paraId="0A7F9A55" w14:textId="77777777" w:rsidTr="00A23444">
        <w:tc>
          <w:tcPr>
            <w:tcW w:w="829" w:type="pct"/>
            <w:shd w:val="clear" w:color="auto" w:fill="E7E6E6" w:themeFill="background2"/>
            <w:vAlign w:val="center"/>
            <w:hideMark/>
          </w:tcPr>
          <w:p w14:paraId="124C0D5C" w14:textId="77777777" w:rsidR="00FC20AF" w:rsidRPr="00A23444" w:rsidRDefault="00FC20AF" w:rsidP="00A23444">
            <w:pPr>
              <w:jc w:val="center"/>
              <w:rPr>
                <w:b/>
                <w:bCs/>
              </w:rPr>
            </w:pPr>
            <w:r w:rsidRPr="00A23444">
              <w:rPr>
                <w:b/>
                <w:bCs/>
              </w:rPr>
              <w:t>Thuộc tính</w:t>
            </w:r>
          </w:p>
        </w:tc>
        <w:tc>
          <w:tcPr>
            <w:tcW w:w="914" w:type="pct"/>
            <w:shd w:val="clear" w:color="auto" w:fill="E7E6E6" w:themeFill="background2"/>
            <w:vAlign w:val="center"/>
            <w:hideMark/>
          </w:tcPr>
          <w:p w14:paraId="0AA93C45" w14:textId="77777777" w:rsidR="00FC20AF" w:rsidRPr="00A23444" w:rsidRDefault="00FC20AF" w:rsidP="00A23444">
            <w:pPr>
              <w:jc w:val="center"/>
              <w:rPr>
                <w:b/>
                <w:bCs/>
              </w:rPr>
            </w:pPr>
            <w:r w:rsidRPr="00A23444">
              <w:rPr>
                <w:b/>
                <w:bCs/>
              </w:rPr>
              <w:t>Kiểu dữ liệu</w:t>
            </w:r>
          </w:p>
        </w:tc>
        <w:tc>
          <w:tcPr>
            <w:tcW w:w="1640" w:type="pct"/>
            <w:shd w:val="clear" w:color="auto" w:fill="E7E6E6" w:themeFill="background2"/>
            <w:vAlign w:val="center"/>
            <w:hideMark/>
          </w:tcPr>
          <w:p w14:paraId="1979DF3D" w14:textId="77777777" w:rsidR="00FC20AF" w:rsidRPr="00A23444" w:rsidRDefault="00FC20AF" w:rsidP="00A23444">
            <w:pPr>
              <w:jc w:val="center"/>
              <w:rPr>
                <w:b/>
                <w:bCs/>
              </w:rPr>
            </w:pPr>
            <w:r w:rsidRPr="00A23444">
              <w:rPr>
                <w:b/>
                <w:bCs/>
              </w:rPr>
              <w:t>Ràng buộc</w:t>
            </w:r>
          </w:p>
        </w:tc>
        <w:tc>
          <w:tcPr>
            <w:tcW w:w="1618" w:type="pct"/>
            <w:shd w:val="clear" w:color="auto" w:fill="E7E6E6" w:themeFill="background2"/>
            <w:vAlign w:val="center"/>
            <w:hideMark/>
          </w:tcPr>
          <w:p w14:paraId="7375D52A" w14:textId="77777777" w:rsidR="00FC20AF" w:rsidRPr="00A23444" w:rsidRDefault="00FC20AF" w:rsidP="00A23444">
            <w:pPr>
              <w:jc w:val="center"/>
              <w:rPr>
                <w:b/>
                <w:bCs/>
              </w:rPr>
            </w:pPr>
            <w:r w:rsidRPr="00A23444">
              <w:rPr>
                <w:b/>
                <w:bCs/>
              </w:rPr>
              <w:t>Mô tả</w:t>
            </w:r>
          </w:p>
        </w:tc>
      </w:tr>
      <w:tr w:rsidR="00FC20AF" w:rsidRPr="00FC20AF" w14:paraId="1C5EDE42" w14:textId="77777777" w:rsidTr="00FC20AF">
        <w:tc>
          <w:tcPr>
            <w:tcW w:w="829" w:type="pct"/>
            <w:hideMark/>
          </w:tcPr>
          <w:p w14:paraId="5C505BE9" w14:textId="77777777" w:rsidR="00FC20AF" w:rsidRPr="00FC20AF" w:rsidRDefault="00FC20AF" w:rsidP="00FC20AF">
            <w:r w:rsidRPr="00FC20AF">
              <w:t>_id</w:t>
            </w:r>
          </w:p>
        </w:tc>
        <w:tc>
          <w:tcPr>
            <w:tcW w:w="914" w:type="pct"/>
            <w:hideMark/>
          </w:tcPr>
          <w:p w14:paraId="11E2D9DB" w14:textId="77777777" w:rsidR="00FC20AF" w:rsidRPr="00FC20AF" w:rsidRDefault="00FC20AF" w:rsidP="00FC20AF">
            <w:r w:rsidRPr="00FC20AF">
              <w:t>ObjectId</w:t>
            </w:r>
          </w:p>
        </w:tc>
        <w:tc>
          <w:tcPr>
            <w:tcW w:w="1640" w:type="pct"/>
            <w:hideMark/>
          </w:tcPr>
          <w:p w14:paraId="46CC62BA" w14:textId="77777777" w:rsidR="00FC20AF" w:rsidRPr="00FC20AF" w:rsidRDefault="00FC20AF" w:rsidP="00FC20AF">
            <w:r w:rsidRPr="00FC20AF">
              <w:t>Tự động tạo</w:t>
            </w:r>
          </w:p>
        </w:tc>
        <w:tc>
          <w:tcPr>
            <w:tcW w:w="1618" w:type="pct"/>
            <w:hideMark/>
          </w:tcPr>
          <w:p w14:paraId="29F44DF1" w14:textId="77777777" w:rsidR="00FC20AF" w:rsidRPr="00FC20AF" w:rsidRDefault="00FC20AF" w:rsidP="00FC20AF">
            <w:r w:rsidRPr="00FC20AF">
              <w:t>ID vị trí</w:t>
            </w:r>
          </w:p>
        </w:tc>
      </w:tr>
      <w:tr w:rsidR="00FC20AF" w:rsidRPr="00FC20AF" w14:paraId="1F5D1C1E" w14:textId="77777777" w:rsidTr="00FC20AF">
        <w:tc>
          <w:tcPr>
            <w:tcW w:w="829" w:type="pct"/>
            <w:hideMark/>
          </w:tcPr>
          <w:p w14:paraId="7E815D4B" w14:textId="77777777" w:rsidR="00FC20AF" w:rsidRPr="00FC20AF" w:rsidRDefault="00FC20AF" w:rsidP="00FC20AF">
            <w:r w:rsidRPr="00FC20AF">
              <w:t>name</w:t>
            </w:r>
          </w:p>
        </w:tc>
        <w:tc>
          <w:tcPr>
            <w:tcW w:w="914" w:type="pct"/>
            <w:hideMark/>
          </w:tcPr>
          <w:p w14:paraId="43E505D9" w14:textId="77777777" w:rsidR="00FC20AF" w:rsidRPr="00FC20AF" w:rsidRDefault="00FC20AF" w:rsidP="00FC20AF">
            <w:r w:rsidRPr="00FC20AF">
              <w:t>String</w:t>
            </w:r>
          </w:p>
        </w:tc>
        <w:tc>
          <w:tcPr>
            <w:tcW w:w="1640" w:type="pct"/>
            <w:hideMark/>
          </w:tcPr>
          <w:p w14:paraId="441E3C8F" w14:textId="77777777" w:rsidR="00FC20AF" w:rsidRPr="00FC20AF" w:rsidRDefault="00FC20AF" w:rsidP="00FC20AF">
            <w:r w:rsidRPr="00FC20AF">
              <w:t>Required, Unique, Trim</w:t>
            </w:r>
          </w:p>
        </w:tc>
        <w:tc>
          <w:tcPr>
            <w:tcW w:w="1618" w:type="pct"/>
            <w:hideMark/>
          </w:tcPr>
          <w:p w14:paraId="570614E9" w14:textId="77777777" w:rsidR="00FC20AF" w:rsidRPr="00FC20AF" w:rsidRDefault="00FC20AF" w:rsidP="00FC20AF">
            <w:r w:rsidRPr="00FC20AF">
              <w:t>Tên vị trí</w:t>
            </w:r>
          </w:p>
        </w:tc>
      </w:tr>
      <w:tr w:rsidR="00FC20AF" w:rsidRPr="00FC20AF" w14:paraId="11A8594B" w14:textId="77777777" w:rsidTr="00FC20AF">
        <w:tc>
          <w:tcPr>
            <w:tcW w:w="829" w:type="pct"/>
            <w:hideMark/>
          </w:tcPr>
          <w:p w14:paraId="520C6CD6" w14:textId="77777777" w:rsidR="00FC20AF" w:rsidRPr="00FC20AF" w:rsidRDefault="00FC20AF" w:rsidP="00FC20AF">
            <w:r w:rsidRPr="00FC20AF">
              <w:t>description</w:t>
            </w:r>
          </w:p>
        </w:tc>
        <w:tc>
          <w:tcPr>
            <w:tcW w:w="914" w:type="pct"/>
            <w:hideMark/>
          </w:tcPr>
          <w:p w14:paraId="41B82196" w14:textId="77777777" w:rsidR="00FC20AF" w:rsidRPr="00FC20AF" w:rsidRDefault="00FC20AF" w:rsidP="00FC20AF">
            <w:r w:rsidRPr="00FC20AF">
              <w:t>String</w:t>
            </w:r>
          </w:p>
        </w:tc>
        <w:tc>
          <w:tcPr>
            <w:tcW w:w="1640" w:type="pct"/>
            <w:hideMark/>
          </w:tcPr>
          <w:p w14:paraId="4FED5B25" w14:textId="77777777" w:rsidR="00FC20AF" w:rsidRPr="00FC20AF" w:rsidRDefault="00FC20AF" w:rsidP="00FC20AF">
            <w:r w:rsidRPr="00FC20AF">
              <w:t>Default: '', Trim</w:t>
            </w:r>
          </w:p>
        </w:tc>
        <w:tc>
          <w:tcPr>
            <w:tcW w:w="1618" w:type="pct"/>
            <w:hideMark/>
          </w:tcPr>
          <w:p w14:paraId="5FCE8A9C" w14:textId="77777777" w:rsidR="00FC20AF" w:rsidRPr="00FC20AF" w:rsidRDefault="00FC20AF" w:rsidP="00FC20AF">
            <w:r w:rsidRPr="00FC20AF">
              <w:t>Mô tả</w:t>
            </w:r>
          </w:p>
        </w:tc>
      </w:tr>
      <w:tr w:rsidR="00FC20AF" w:rsidRPr="00FC20AF" w14:paraId="5879099A" w14:textId="77777777" w:rsidTr="00FC20AF">
        <w:tc>
          <w:tcPr>
            <w:tcW w:w="829" w:type="pct"/>
            <w:hideMark/>
          </w:tcPr>
          <w:p w14:paraId="027644D4" w14:textId="77777777" w:rsidR="00FC20AF" w:rsidRPr="00FC20AF" w:rsidRDefault="00FC20AF" w:rsidP="00FC20AF">
            <w:r w:rsidRPr="00FC20AF">
              <w:t>created_at</w:t>
            </w:r>
          </w:p>
        </w:tc>
        <w:tc>
          <w:tcPr>
            <w:tcW w:w="914" w:type="pct"/>
            <w:hideMark/>
          </w:tcPr>
          <w:p w14:paraId="0E3B1D6F" w14:textId="77777777" w:rsidR="00FC20AF" w:rsidRPr="00FC20AF" w:rsidRDefault="00FC20AF" w:rsidP="00FC20AF">
            <w:r w:rsidRPr="00FC20AF">
              <w:t>Date</w:t>
            </w:r>
          </w:p>
        </w:tc>
        <w:tc>
          <w:tcPr>
            <w:tcW w:w="1640" w:type="pct"/>
            <w:hideMark/>
          </w:tcPr>
          <w:p w14:paraId="0CE4E972" w14:textId="77777777" w:rsidR="00FC20AF" w:rsidRPr="00FC20AF" w:rsidRDefault="00FC20AF" w:rsidP="00FC20AF">
            <w:r w:rsidRPr="00FC20AF">
              <w:t>Default: Date.now</w:t>
            </w:r>
          </w:p>
        </w:tc>
        <w:tc>
          <w:tcPr>
            <w:tcW w:w="1618" w:type="pct"/>
            <w:hideMark/>
          </w:tcPr>
          <w:p w14:paraId="44DC74C9" w14:textId="77777777" w:rsidR="00FC20AF" w:rsidRPr="00FC20AF" w:rsidRDefault="00FC20AF" w:rsidP="00FC20AF">
            <w:r w:rsidRPr="00FC20AF">
              <w:t>Thời gian tạo</w:t>
            </w:r>
          </w:p>
        </w:tc>
      </w:tr>
      <w:tr w:rsidR="00FC20AF" w:rsidRPr="00FC20AF" w14:paraId="018C11E0" w14:textId="77777777" w:rsidTr="00FC20AF">
        <w:tc>
          <w:tcPr>
            <w:tcW w:w="829" w:type="pct"/>
            <w:hideMark/>
          </w:tcPr>
          <w:p w14:paraId="367236D5" w14:textId="77777777" w:rsidR="00FC20AF" w:rsidRPr="00FC20AF" w:rsidRDefault="00FC20AF" w:rsidP="00FC20AF">
            <w:r w:rsidRPr="00FC20AF">
              <w:t>updated_at</w:t>
            </w:r>
          </w:p>
        </w:tc>
        <w:tc>
          <w:tcPr>
            <w:tcW w:w="914" w:type="pct"/>
            <w:hideMark/>
          </w:tcPr>
          <w:p w14:paraId="56AE53B5" w14:textId="77777777" w:rsidR="00FC20AF" w:rsidRPr="00FC20AF" w:rsidRDefault="00FC20AF" w:rsidP="00FC20AF">
            <w:r w:rsidRPr="00FC20AF">
              <w:t>Date</w:t>
            </w:r>
          </w:p>
        </w:tc>
        <w:tc>
          <w:tcPr>
            <w:tcW w:w="1640" w:type="pct"/>
            <w:hideMark/>
          </w:tcPr>
          <w:p w14:paraId="78CE27C8" w14:textId="77777777" w:rsidR="00FC20AF" w:rsidRPr="00FC20AF" w:rsidRDefault="00FC20AF" w:rsidP="00FC20AF">
            <w:r w:rsidRPr="00FC20AF">
              <w:t>Tự động cập nhật</w:t>
            </w:r>
          </w:p>
        </w:tc>
        <w:tc>
          <w:tcPr>
            <w:tcW w:w="1618" w:type="pct"/>
            <w:hideMark/>
          </w:tcPr>
          <w:p w14:paraId="17D92C7A" w14:textId="77777777" w:rsidR="00FC20AF" w:rsidRPr="00FC20AF" w:rsidRDefault="00FC20AF" w:rsidP="00FC20AF">
            <w:r w:rsidRPr="00FC20AF">
              <w:t>Thời gian cập nhật cuối</w:t>
            </w:r>
          </w:p>
        </w:tc>
      </w:tr>
    </w:tbl>
    <w:p w14:paraId="1B641712" w14:textId="5DFEECD9" w:rsidR="00DB6803" w:rsidRDefault="007F43A3" w:rsidP="007F43A3">
      <w:pPr>
        <w:pStyle w:val="nd"/>
        <w:rPr>
          <w:lang w:val="en-US"/>
        </w:rPr>
      </w:pPr>
      <w:bookmarkStart w:id="183" w:name="_Toc194523580"/>
      <w:r>
        <w:rPr>
          <w:lang w:val="en-US"/>
        </w:rPr>
        <w:t>*Mô tả bảng</w:t>
      </w:r>
      <w:r w:rsidR="00C2494A">
        <w:rPr>
          <w:lang w:val="en-US"/>
        </w:rPr>
        <w:tab/>
      </w:r>
      <w:r w:rsidR="00C2494A" w:rsidRPr="00C2494A">
        <w:rPr>
          <w:lang w:val="en-US"/>
        </w:rPr>
        <w:t>Notification</w:t>
      </w:r>
      <w:r w:rsidR="00DB6803" w:rsidRPr="008E526D">
        <w:t xml:space="preserve"> (</w:t>
      </w:r>
      <w:r w:rsidR="00C2494A">
        <w:rPr>
          <w:lang w:val="en-US"/>
        </w:rPr>
        <w:t>Thông báo</w:t>
      </w:r>
      <w:r w:rsidR="00DB6803" w:rsidRPr="008E526D">
        <w:t>)</w:t>
      </w:r>
      <w:bookmarkStart w:id="184" w:name="_Toc194511705"/>
      <w:bookmarkEnd w:id="183"/>
      <w:r w:rsidR="00DB6803">
        <w:t xml:space="preserve"> </w:t>
      </w:r>
      <w:bookmarkEnd w:id="184"/>
    </w:p>
    <w:p w14:paraId="45FF043C" w14:textId="77D5A032" w:rsidR="00C2494A" w:rsidRDefault="00C2494A" w:rsidP="00C2494A">
      <w:pPr>
        <w:pStyle w:val="Caption"/>
        <w:keepNext/>
      </w:pPr>
      <w:bookmarkStart w:id="185" w:name="_Toc200915244"/>
      <w:r>
        <w:t xml:space="preserve">Bảng </w:t>
      </w:r>
      <w:r w:rsidR="003E3B4B">
        <w:fldChar w:fldCharType="begin"/>
      </w:r>
      <w:r w:rsidR="003E3B4B">
        <w:instrText xml:space="preserve"> STYLEREF 1 \s </w:instrText>
      </w:r>
      <w:r w:rsidR="003E3B4B">
        <w:fldChar w:fldCharType="separate"/>
      </w:r>
      <w:r w:rsidR="009058AE">
        <w:rPr>
          <w:noProof/>
        </w:rPr>
        <w:t>3</w:t>
      </w:r>
      <w:r w:rsidR="003E3B4B">
        <w:rPr>
          <w:noProof/>
        </w:rPr>
        <w:fldChar w:fldCharType="end"/>
      </w:r>
      <w:r w:rsidR="009665D9">
        <w:t>.</w:t>
      </w:r>
      <w:r w:rsidR="003E3B4B">
        <w:fldChar w:fldCharType="begin"/>
      </w:r>
      <w:r w:rsidR="003E3B4B">
        <w:instrText xml:space="preserve"> SEQ Bảng \* ARABIC \s 1 </w:instrText>
      </w:r>
      <w:r w:rsidR="003E3B4B">
        <w:fldChar w:fldCharType="separate"/>
      </w:r>
      <w:r w:rsidR="009058AE">
        <w:rPr>
          <w:noProof/>
        </w:rPr>
        <w:t>10</w:t>
      </w:r>
      <w:r w:rsidR="003E3B4B">
        <w:rPr>
          <w:noProof/>
        </w:rPr>
        <w:fldChar w:fldCharType="end"/>
      </w:r>
      <w:r>
        <w:t xml:space="preserve"> Bảng dữ liệu thông báo</w:t>
      </w:r>
      <w:bookmarkEnd w:id="185"/>
    </w:p>
    <w:tbl>
      <w:tblPr>
        <w:tblStyle w:val="TableGrid"/>
        <w:tblW w:w="0" w:type="auto"/>
        <w:tblLayout w:type="fixed"/>
        <w:tblLook w:val="04A0" w:firstRow="1" w:lastRow="0" w:firstColumn="1" w:lastColumn="0" w:noHBand="0" w:noVBand="1"/>
      </w:tblPr>
      <w:tblGrid>
        <w:gridCol w:w="1696"/>
        <w:gridCol w:w="1640"/>
        <w:gridCol w:w="2742"/>
        <w:gridCol w:w="3409"/>
      </w:tblGrid>
      <w:tr w:rsidR="00C2494A" w:rsidRPr="00C2494A" w14:paraId="0560B335" w14:textId="77777777" w:rsidTr="00A23444">
        <w:tc>
          <w:tcPr>
            <w:tcW w:w="1696" w:type="dxa"/>
            <w:shd w:val="clear" w:color="auto" w:fill="E7E6E6" w:themeFill="background2"/>
            <w:vAlign w:val="center"/>
            <w:hideMark/>
          </w:tcPr>
          <w:p w14:paraId="3613A038" w14:textId="77777777" w:rsidR="00C2494A" w:rsidRPr="00A23444" w:rsidRDefault="00C2494A" w:rsidP="00A23444">
            <w:pPr>
              <w:jc w:val="center"/>
              <w:rPr>
                <w:b/>
                <w:bCs/>
              </w:rPr>
            </w:pPr>
            <w:r w:rsidRPr="00A23444">
              <w:rPr>
                <w:b/>
                <w:bCs/>
              </w:rPr>
              <w:t>Thuộc tính</w:t>
            </w:r>
          </w:p>
        </w:tc>
        <w:tc>
          <w:tcPr>
            <w:tcW w:w="1640" w:type="dxa"/>
            <w:shd w:val="clear" w:color="auto" w:fill="E7E6E6" w:themeFill="background2"/>
            <w:vAlign w:val="center"/>
            <w:hideMark/>
          </w:tcPr>
          <w:p w14:paraId="29F66740" w14:textId="77777777" w:rsidR="00C2494A" w:rsidRPr="00A23444" w:rsidRDefault="00C2494A" w:rsidP="00A23444">
            <w:pPr>
              <w:jc w:val="center"/>
              <w:rPr>
                <w:b/>
                <w:bCs/>
              </w:rPr>
            </w:pPr>
            <w:r w:rsidRPr="00A23444">
              <w:rPr>
                <w:b/>
                <w:bCs/>
              </w:rPr>
              <w:t>Kiểu dữ liệu</w:t>
            </w:r>
          </w:p>
        </w:tc>
        <w:tc>
          <w:tcPr>
            <w:tcW w:w="2742" w:type="dxa"/>
            <w:shd w:val="clear" w:color="auto" w:fill="E7E6E6" w:themeFill="background2"/>
            <w:vAlign w:val="center"/>
            <w:hideMark/>
          </w:tcPr>
          <w:p w14:paraId="6CE3D318" w14:textId="77777777" w:rsidR="00C2494A" w:rsidRPr="00A23444" w:rsidRDefault="00C2494A" w:rsidP="00A23444">
            <w:pPr>
              <w:jc w:val="center"/>
              <w:rPr>
                <w:b/>
                <w:bCs/>
              </w:rPr>
            </w:pPr>
            <w:r w:rsidRPr="00A23444">
              <w:rPr>
                <w:b/>
                <w:bCs/>
              </w:rPr>
              <w:t>Ràng buộc</w:t>
            </w:r>
          </w:p>
        </w:tc>
        <w:tc>
          <w:tcPr>
            <w:tcW w:w="3409" w:type="dxa"/>
            <w:shd w:val="clear" w:color="auto" w:fill="E7E6E6" w:themeFill="background2"/>
            <w:vAlign w:val="center"/>
            <w:hideMark/>
          </w:tcPr>
          <w:p w14:paraId="7B263F8B" w14:textId="77777777" w:rsidR="00C2494A" w:rsidRPr="00A23444" w:rsidRDefault="00C2494A" w:rsidP="00A23444">
            <w:pPr>
              <w:jc w:val="center"/>
              <w:rPr>
                <w:b/>
                <w:bCs/>
              </w:rPr>
            </w:pPr>
            <w:r w:rsidRPr="00A23444">
              <w:rPr>
                <w:b/>
                <w:bCs/>
              </w:rPr>
              <w:t>Mô tả</w:t>
            </w:r>
          </w:p>
        </w:tc>
      </w:tr>
      <w:tr w:rsidR="00C2494A" w:rsidRPr="00C2494A" w14:paraId="3C20A2B4" w14:textId="77777777" w:rsidTr="00A23444">
        <w:tc>
          <w:tcPr>
            <w:tcW w:w="1696" w:type="dxa"/>
            <w:hideMark/>
          </w:tcPr>
          <w:p w14:paraId="69C7A788" w14:textId="77777777" w:rsidR="00C2494A" w:rsidRPr="00C2494A" w:rsidRDefault="00C2494A" w:rsidP="00C2494A">
            <w:r w:rsidRPr="00C2494A">
              <w:t>_id</w:t>
            </w:r>
          </w:p>
        </w:tc>
        <w:tc>
          <w:tcPr>
            <w:tcW w:w="1640" w:type="dxa"/>
            <w:hideMark/>
          </w:tcPr>
          <w:p w14:paraId="2B72FDD9" w14:textId="77777777" w:rsidR="00C2494A" w:rsidRPr="00C2494A" w:rsidRDefault="00C2494A" w:rsidP="00C2494A">
            <w:r w:rsidRPr="00C2494A">
              <w:t>ObjectId</w:t>
            </w:r>
          </w:p>
        </w:tc>
        <w:tc>
          <w:tcPr>
            <w:tcW w:w="2742" w:type="dxa"/>
            <w:hideMark/>
          </w:tcPr>
          <w:p w14:paraId="758147D1" w14:textId="77777777" w:rsidR="00C2494A" w:rsidRPr="00C2494A" w:rsidRDefault="00C2494A" w:rsidP="00C2494A">
            <w:r w:rsidRPr="00C2494A">
              <w:t>Tự động tạo</w:t>
            </w:r>
          </w:p>
        </w:tc>
        <w:tc>
          <w:tcPr>
            <w:tcW w:w="3409" w:type="dxa"/>
            <w:hideMark/>
          </w:tcPr>
          <w:p w14:paraId="7BAD22E5" w14:textId="77777777" w:rsidR="00C2494A" w:rsidRPr="00C2494A" w:rsidRDefault="00C2494A" w:rsidP="00C2494A">
            <w:r w:rsidRPr="00C2494A">
              <w:t>ID thông báo</w:t>
            </w:r>
          </w:p>
        </w:tc>
      </w:tr>
      <w:tr w:rsidR="00C2494A" w:rsidRPr="00C2494A" w14:paraId="616953BB" w14:textId="77777777" w:rsidTr="00A23444">
        <w:tc>
          <w:tcPr>
            <w:tcW w:w="1696" w:type="dxa"/>
            <w:hideMark/>
          </w:tcPr>
          <w:p w14:paraId="4B0EA271" w14:textId="77777777" w:rsidR="00C2494A" w:rsidRPr="00C2494A" w:rsidRDefault="00C2494A" w:rsidP="00C2494A">
            <w:r w:rsidRPr="00C2494A">
              <w:t>description</w:t>
            </w:r>
          </w:p>
        </w:tc>
        <w:tc>
          <w:tcPr>
            <w:tcW w:w="1640" w:type="dxa"/>
            <w:hideMark/>
          </w:tcPr>
          <w:p w14:paraId="0B7A94BB" w14:textId="77777777" w:rsidR="00C2494A" w:rsidRPr="00C2494A" w:rsidRDefault="00C2494A" w:rsidP="00C2494A">
            <w:r w:rsidRPr="00C2494A">
              <w:t>String</w:t>
            </w:r>
          </w:p>
        </w:tc>
        <w:tc>
          <w:tcPr>
            <w:tcW w:w="2742" w:type="dxa"/>
            <w:hideMark/>
          </w:tcPr>
          <w:p w14:paraId="78A88EF0" w14:textId="77777777" w:rsidR="00C2494A" w:rsidRPr="00C2494A" w:rsidRDefault="00C2494A" w:rsidP="00C2494A">
            <w:r w:rsidRPr="00C2494A">
              <w:t>Default: '', Trim</w:t>
            </w:r>
          </w:p>
        </w:tc>
        <w:tc>
          <w:tcPr>
            <w:tcW w:w="3409" w:type="dxa"/>
            <w:hideMark/>
          </w:tcPr>
          <w:p w14:paraId="7580988D" w14:textId="77777777" w:rsidR="00C2494A" w:rsidRPr="00C2494A" w:rsidRDefault="00C2494A" w:rsidP="00C2494A">
            <w:r w:rsidRPr="00C2494A">
              <w:t>Nội dung thông báo</w:t>
            </w:r>
          </w:p>
        </w:tc>
      </w:tr>
      <w:tr w:rsidR="00C2494A" w:rsidRPr="00C2494A" w14:paraId="66EAC564" w14:textId="77777777" w:rsidTr="00A23444">
        <w:tc>
          <w:tcPr>
            <w:tcW w:w="1696" w:type="dxa"/>
            <w:hideMark/>
          </w:tcPr>
          <w:p w14:paraId="20BE062D" w14:textId="77777777" w:rsidR="00C2494A" w:rsidRPr="00C2494A" w:rsidRDefault="00C2494A" w:rsidP="00C2494A">
            <w:r w:rsidRPr="00C2494A">
              <w:t>role</w:t>
            </w:r>
          </w:p>
        </w:tc>
        <w:tc>
          <w:tcPr>
            <w:tcW w:w="1640" w:type="dxa"/>
            <w:hideMark/>
          </w:tcPr>
          <w:p w14:paraId="34FFACA3" w14:textId="77777777" w:rsidR="00C2494A" w:rsidRPr="00C2494A" w:rsidRDefault="00C2494A" w:rsidP="00C2494A">
            <w:r w:rsidRPr="00C2494A">
              <w:t>String</w:t>
            </w:r>
          </w:p>
        </w:tc>
        <w:tc>
          <w:tcPr>
            <w:tcW w:w="2742" w:type="dxa"/>
            <w:hideMark/>
          </w:tcPr>
          <w:p w14:paraId="4F8EBD35" w14:textId="77777777" w:rsidR="00C2494A" w:rsidRPr="00C2494A" w:rsidRDefault="00C2494A" w:rsidP="00C2494A">
            <w:r w:rsidRPr="00C2494A">
              <w:t>Required, Enum</w:t>
            </w:r>
          </w:p>
        </w:tc>
        <w:tc>
          <w:tcPr>
            <w:tcW w:w="3409" w:type="dxa"/>
            <w:hideMark/>
          </w:tcPr>
          <w:p w14:paraId="31FD8BD9" w14:textId="77777777" w:rsidR="00C2494A" w:rsidRPr="00C2494A" w:rsidRDefault="00C2494A" w:rsidP="00C2494A">
            <w:r w:rsidRPr="00C2494A">
              <w:t>Vai trò nhận thông báo</w:t>
            </w:r>
          </w:p>
        </w:tc>
      </w:tr>
      <w:tr w:rsidR="00C2494A" w:rsidRPr="00C2494A" w14:paraId="5510CFA0" w14:textId="77777777" w:rsidTr="00A23444">
        <w:tc>
          <w:tcPr>
            <w:tcW w:w="1696" w:type="dxa"/>
            <w:hideMark/>
          </w:tcPr>
          <w:p w14:paraId="57A38B0F" w14:textId="77777777" w:rsidR="00C2494A" w:rsidRPr="00C2494A" w:rsidRDefault="00C2494A" w:rsidP="00C2494A">
            <w:r w:rsidRPr="00C2494A">
              <w:t>url</w:t>
            </w:r>
          </w:p>
        </w:tc>
        <w:tc>
          <w:tcPr>
            <w:tcW w:w="1640" w:type="dxa"/>
            <w:hideMark/>
          </w:tcPr>
          <w:p w14:paraId="381A9059" w14:textId="77777777" w:rsidR="00C2494A" w:rsidRPr="00C2494A" w:rsidRDefault="00C2494A" w:rsidP="00C2494A">
            <w:r w:rsidRPr="00C2494A">
              <w:t>String</w:t>
            </w:r>
          </w:p>
        </w:tc>
        <w:tc>
          <w:tcPr>
            <w:tcW w:w="2742" w:type="dxa"/>
            <w:hideMark/>
          </w:tcPr>
          <w:p w14:paraId="6E206E43" w14:textId="77777777" w:rsidR="00C2494A" w:rsidRPr="00C2494A" w:rsidRDefault="00C2494A" w:rsidP="00C2494A">
            <w:r w:rsidRPr="00C2494A">
              <w:t>Default: '', Trim</w:t>
            </w:r>
          </w:p>
        </w:tc>
        <w:tc>
          <w:tcPr>
            <w:tcW w:w="3409" w:type="dxa"/>
            <w:hideMark/>
          </w:tcPr>
          <w:p w14:paraId="6D32E890" w14:textId="77777777" w:rsidR="00C2494A" w:rsidRPr="00C2494A" w:rsidRDefault="00C2494A" w:rsidP="00C2494A">
            <w:r w:rsidRPr="00C2494A">
              <w:t>Liên kết nếu có</w:t>
            </w:r>
          </w:p>
        </w:tc>
      </w:tr>
      <w:tr w:rsidR="00C2494A" w:rsidRPr="00C2494A" w14:paraId="49462AC8" w14:textId="77777777" w:rsidTr="00A23444">
        <w:tc>
          <w:tcPr>
            <w:tcW w:w="1696" w:type="dxa"/>
            <w:hideMark/>
          </w:tcPr>
          <w:p w14:paraId="00FA1BF3" w14:textId="77777777" w:rsidR="00C2494A" w:rsidRPr="00C2494A" w:rsidRDefault="00C2494A" w:rsidP="00C2494A">
            <w:r w:rsidRPr="00C2494A">
              <w:t>readBy</w:t>
            </w:r>
          </w:p>
        </w:tc>
        <w:tc>
          <w:tcPr>
            <w:tcW w:w="1640" w:type="dxa"/>
            <w:hideMark/>
          </w:tcPr>
          <w:p w14:paraId="160EDF32" w14:textId="77777777" w:rsidR="00C2494A" w:rsidRPr="00C2494A" w:rsidRDefault="00C2494A" w:rsidP="00C2494A">
            <w:r w:rsidRPr="00C2494A">
              <w:t>Array[ObjectId]</w:t>
            </w:r>
          </w:p>
        </w:tc>
        <w:tc>
          <w:tcPr>
            <w:tcW w:w="2742" w:type="dxa"/>
            <w:hideMark/>
          </w:tcPr>
          <w:p w14:paraId="53953132" w14:textId="77777777" w:rsidR="00C2494A" w:rsidRPr="00C2494A" w:rsidRDefault="00C2494A" w:rsidP="00C2494A">
            <w:r w:rsidRPr="00C2494A">
              <w:t>Ref: Account</w:t>
            </w:r>
          </w:p>
        </w:tc>
        <w:tc>
          <w:tcPr>
            <w:tcW w:w="3409" w:type="dxa"/>
            <w:hideMark/>
          </w:tcPr>
          <w:p w14:paraId="1D8D1AB4" w14:textId="77777777" w:rsidR="00C2494A" w:rsidRPr="00C2494A" w:rsidRDefault="00C2494A" w:rsidP="00C2494A">
            <w:r w:rsidRPr="00C2494A">
              <w:t>Những người đã đọc</w:t>
            </w:r>
          </w:p>
        </w:tc>
      </w:tr>
      <w:tr w:rsidR="00C2494A" w:rsidRPr="00C2494A" w14:paraId="025BFE9A" w14:textId="77777777" w:rsidTr="00A23444">
        <w:tc>
          <w:tcPr>
            <w:tcW w:w="1696" w:type="dxa"/>
            <w:hideMark/>
          </w:tcPr>
          <w:p w14:paraId="23E407C2" w14:textId="77777777" w:rsidR="00C2494A" w:rsidRPr="00C2494A" w:rsidRDefault="00C2494A" w:rsidP="00C2494A">
            <w:r w:rsidRPr="00C2494A">
              <w:t>type</w:t>
            </w:r>
          </w:p>
        </w:tc>
        <w:tc>
          <w:tcPr>
            <w:tcW w:w="1640" w:type="dxa"/>
            <w:hideMark/>
          </w:tcPr>
          <w:p w14:paraId="7E0A73CA" w14:textId="77777777" w:rsidR="00C2494A" w:rsidRPr="00C2494A" w:rsidRDefault="00C2494A" w:rsidP="00C2494A">
            <w:r w:rsidRPr="00C2494A">
              <w:t>String</w:t>
            </w:r>
          </w:p>
        </w:tc>
        <w:tc>
          <w:tcPr>
            <w:tcW w:w="2742" w:type="dxa"/>
            <w:hideMark/>
          </w:tcPr>
          <w:p w14:paraId="7209162C" w14:textId="77777777" w:rsidR="00C2494A" w:rsidRPr="00C2494A" w:rsidRDefault="00C2494A" w:rsidP="00C2494A">
            <w:r w:rsidRPr="00C2494A">
              <w:t>Enum, Default: "info"</w:t>
            </w:r>
          </w:p>
        </w:tc>
        <w:tc>
          <w:tcPr>
            <w:tcW w:w="3409" w:type="dxa"/>
            <w:hideMark/>
          </w:tcPr>
          <w:p w14:paraId="61A497AF" w14:textId="77777777" w:rsidR="00C2494A" w:rsidRPr="00C2494A" w:rsidRDefault="00C2494A" w:rsidP="00C2494A">
            <w:r w:rsidRPr="00C2494A">
              <w:t>Loại thông báo (info, warning,...)</w:t>
            </w:r>
          </w:p>
        </w:tc>
      </w:tr>
      <w:tr w:rsidR="00C2494A" w:rsidRPr="00C2494A" w14:paraId="5A52F583" w14:textId="77777777" w:rsidTr="00A23444">
        <w:tc>
          <w:tcPr>
            <w:tcW w:w="1696" w:type="dxa"/>
            <w:hideMark/>
          </w:tcPr>
          <w:p w14:paraId="1E430E3F" w14:textId="77777777" w:rsidR="00C2494A" w:rsidRPr="00C2494A" w:rsidRDefault="00C2494A" w:rsidP="00C2494A">
            <w:r w:rsidRPr="00C2494A">
              <w:t>title</w:t>
            </w:r>
          </w:p>
        </w:tc>
        <w:tc>
          <w:tcPr>
            <w:tcW w:w="1640" w:type="dxa"/>
            <w:hideMark/>
          </w:tcPr>
          <w:p w14:paraId="0D86587D" w14:textId="77777777" w:rsidR="00C2494A" w:rsidRPr="00C2494A" w:rsidRDefault="00C2494A" w:rsidP="00C2494A">
            <w:r w:rsidRPr="00C2494A">
              <w:t>String</w:t>
            </w:r>
          </w:p>
        </w:tc>
        <w:tc>
          <w:tcPr>
            <w:tcW w:w="2742" w:type="dxa"/>
            <w:hideMark/>
          </w:tcPr>
          <w:p w14:paraId="75FD7678" w14:textId="77777777" w:rsidR="00C2494A" w:rsidRPr="00C2494A" w:rsidRDefault="00C2494A" w:rsidP="00C2494A">
            <w:r w:rsidRPr="00C2494A">
              <w:t>Default: '', Trim</w:t>
            </w:r>
          </w:p>
        </w:tc>
        <w:tc>
          <w:tcPr>
            <w:tcW w:w="3409" w:type="dxa"/>
            <w:hideMark/>
          </w:tcPr>
          <w:p w14:paraId="17B6C93D" w14:textId="77777777" w:rsidR="00C2494A" w:rsidRPr="00C2494A" w:rsidRDefault="00C2494A" w:rsidP="00C2494A">
            <w:r w:rsidRPr="00C2494A">
              <w:t>Tiêu đề thông báo</w:t>
            </w:r>
          </w:p>
        </w:tc>
      </w:tr>
      <w:tr w:rsidR="00C2494A" w:rsidRPr="00C2494A" w14:paraId="1482B0D9" w14:textId="77777777" w:rsidTr="00A23444">
        <w:tc>
          <w:tcPr>
            <w:tcW w:w="1696" w:type="dxa"/>
            <w:hideMark/>
          </w:tcPr>
          <w:p w14:paraId="3BA17FF3" w14:textId="77777777" w:rsidR="00C2494A" w:rsidRPr="00C2494A" w:rsidRDefault="00C2494A" w:rsidP="00C2494A">
            <w:r w:rsidRPr="00C2494A">
              <w:t>created_at</w:t>
            </w:r>
          </w:p>
        </w:tc>
        <w:tc>
          <w:tcPr>
            <w:tcW w:w="1640" w:type="dxa"/>
            <w:hideMark/>
          </w:tcPr>
          <w:p w14:paraId="3DB6738E" w14:textId="77777777" w:rsidR="00C2494A" w:rsidRPr="00C2494A" w:rsidRDefault="00C2494A" w:rsidP="00C2494A">
            <w:r w:rsidRPr="00C2494A">
              <w:t>Date</w:t>
            </w:r>
          </w:p>
        </w:tc>
        <w:tc>
          <w:tcPr>
            <w:tcW w:w="2742" w:type="dxa"/>
            <w:hideMark/>
          </w:tcPr>
          <w:p w14:paraId="1B7BE61B" w14:textId="77777777" w:rsidR="00C2494A" w:rsidRPr="00C2494A" w:rsidRDefault="00C2494A" w:rsidP="00C2494A">
            <w:r w:rsidRPr="00C2494A">
              <w:t>Tự động tạo (timestamps)</w:t>
            </w:r>
          </w:p>
        </w:tc>
        <w:tc>
          <w:tcPr>
            <w:tcW w:w="3409" w:type="dxa"/>
            <w:hideMark/>
          </w:tcPr>
          <w:p w14:paraId="7B375346" w14:textId="77777777" w:rsidR="00C2494A" w:rsidRPr="00C2494A" w:rsidRDefault="00C2494A" w:rsidP="00C2494A">
            <w:r w:rsidRPr="00C2494A">
              <w:t>Thời gian tạo</w:t>
            </w:r>
          </w:p>
        </w:tc>
      </w:tr>
      <w:tr w:rsidR="00C2494A" w:rsidRPr="00C2494A" w14:paraId="563C7340" w14:textId="77777777" w:rsidTr="00A23444">
        <w:tc>
          <w:tcPr>
            <w:tcW w:w="1696" w:type="dxa"/>
            <w:hideMark/>
          </w:tcPr>
          <w:p w14:paraId="74C73797" w14:textId="77777777" w:rsidR="00C2494A" w:rsidRPr="00C2494A" w:rsidRDefault="00C2494A" w:rsidP="00C2494A">
            <w:r w:rsidRPr="00C2494A">
              <w:t>updated_at</w:t>
            </w:r>
          </w:p>
        </w:tc>
        <w:tc>
          <w:tcPr>
            <w:tcW w:w="1640" w:type="dxa"/>
            <w:hideMark/>
          </w:tcPr>
          <w:p w14:paraId="19AC95FE" w14:textId="77777777" w:rsidR="00C2494A" w:rsidRPr="00C2494A" w:rsidRDefault="00C2494A" w:rsidP="00C2494A">
            <w:r w:rsidRPr="00C2494A">
              <w:t>Date</w:t>
            </w:r>
          </w:p>
        </w:tc>
        <w:tc>
          <w:tcPr>
            <w:tcW w:w="2742" w:type="dxa"/>
            <w:hideMark/>
          </w:tcPr>
          <w:p w14:paraId="0D02E7C0" w14:textId="77777777" w:rsidR="00C2494A" w:rsidRPr="00C2494A" w:rsidRDefault="00C2494A" w:rsidP="00C2494A">
            <w:r w:rsidRPr="00C2494A">
              <w:t>Tự động cập nhật</w:t>
            </w:r>
          </w:p>
        </w:tc>
        <w:tc>
          <w:tcPr>
            <w:tcW w:w="3409" w:type="dxa"/>
            <w:hideMark/>
          </w:tcPr>
          <w:p w14:paraId="43816640" w14:textId="77777777" w:rsidR="00C2494A" w:rsidRPr="00C2494A" w:rsidRDefault="00C2494A" w:rsidP="00C2494A">
            <w:r w:rsidRPr="00C2494A">
              <w:t>Cập nhật cuối</w:t>
            </w:r>
          </w:p>
        </w:tc>
      </w:tr>
    </w:tbl>
    <w:p w14:paraId="163B96AB" w14:textId="77777777" w:rsidR="00D025D0" w:rsidRDefault="00C2494A" w:rsidP="00C2494A">
      <w:pPr>
        <w:pStyle w:val="nd"/>
        <w:rPr>
          <w:lang w:val="en-US"/>
        </w:rPr>
      </w:pPr>
      <w:r>
        <w:rPr>
          <w:lang w:val="en-US"/>
        </w:rPr>
        <w:t xml:space="preserve">*Mô tả bảng </w:t>
      </w:r>
      <w:r w:rsidR="00D025D0" w:rsidRPr="00D025D0">
        <w:rPr>
          <w:lang w:val="en-US"/>
        </w:rPr>
        <w:t xml:space="preserve">Order </w:t>
      </w:r>
      <w:r w:rsidRPr="008E526D">
        <w:t>(</w:t>
      </w:r>
      <w:r w:rsidR="00D025D0">
        <w:rPr>
          <w:lang w:val="en-US"/>
        </w:rPr>
        <w:t>Đơn yêu cầu quà tặng</w:t>
      </w:r>
      <w:r w:rsidRPr="008E526D">
        <w:t>)</w:t>
      </w:r>
    </w:p>
    <w:p w14:paraId="69BDE8A9" w14:textId="19FDD1B7" w:rsidR="00D025D0" w:rsidRDefault="00D025D0" w:rsidP="00D025D0">
      <w:pPr>
        <w:pStyle w:val="Caption"/>
        <w:keepNext/>
      </w:pPr>
      <w:bookmarkStart w:id="186" w:name="_Toc200915245"/>
      <w:r>
        <w:t xml:space="preserve">Bảng </w:t>
      </w:r>
      <w:r w:rsidR="003E3B4B">
        <w:fldChar w:fldCharType="begin"/>
      </w:r>
      <w:r w:rsidR="003E3B4B">
        <w:instrText xml:space="preserve"> STYLEREF 1 \s </w:instrText>
      </w:r>
      <w:r w:rsidR="003E3B4B">
        <w:fldChar w:fldCharType="separate"/>
      </w:r>
      <w:r w:rsidR="009058AE">
        <w:rPr>
          <w:noProof/>
        </w:rPr>
        <w:t>3</w:t>
      </w:r>
      <w:r w:rsidR="003E3B4B">
        <w:rPr>
          <w:noProof/>
        </w:rPr>
        <w:fldChar w:fldCharType="end"/>
      </w:r>
      <w:r w:rsidR="009665D9">
        <w:t>.</w:t>
      </w:r>
      <w:r w:rsidR="003E3B4B">
        <w:fldChar w:fldCharType="begin"/>
      </w:r>
      <w:r w:rsidR="003E3B4B">
        <w:instrText xml:space="preserve"> SEQ Bảng \* ARABIC \s 1 </w:instrText>
      </w:r>
      <w:r w:rsidR="003E3B4B">
        <w:fldChar w:fldCharType="separate"/>
      </w:r>
      <w:r w:rsidR="009058AE">
        <w:rPr>
          <w:noProof/>
        </w:rPr>
        <w:t>11</w:t>
      </w:r>
      <w:r w:rsidR="003E3B4B">
        <w:rPr>
          <w:noProof/>
        </w:rPr>
        <w:fldChar w:fldCharType="end"/>
      </w:r>
      <w:r>
        <w:t xml:space="preserve"> Bảng dữ liệu đơn yêu cầu quà tặng</w:t>
      </w:r>
      <w:bookmarkEnd w:id="186"/>
    </w:p>
    <w:tbl>
      <w:tblPr>
        <w:tblStyle w:val="TableGrid"/>
        <w:tblW w:w="5000" w:type="pct"/>
        <w:tblLook w:val="04A0" w:firstRow="1" w:lastRow="0" w:firstColumn="1" w:lastColumn="0" w:noHBand="0" w:noVBand="1"/>
      </w:tblPr>
      <w:tblGrid>
        <w:gridCol w:w="1575"/>
        <w:gridCol w:w="2823"/>
        <w:gridCol w:w="2827"/>
        <w:gridCol w:w="2262"/>
      </w:tblGrid>
      <w:tr w:rsidR="00D025D0" w:rsidRPr="00D025D0" w14:paraId="6CFB6B0A" w14:textId="77777777" w:rsidTr="00A23444">
        <w:tc>
          <w:tcPr>
            <w:tcW w:w="830" w:type="pct"/>
            <w:shd w:val="clear" w:color="auto" w:fill="E7E6E6" w:themeFill="background2"/>
            <w:vAlign w:val="center"/>
            <w:hideMark/>
          </w:tcPr>
          <w:p w14:paraId="48643DEB" w14:textId="77777777" w:rsidR="00D025D0" w:rsidRPr="00A23444" w:rsidRDefault="00D025D0" w:rsidP="00A23444">
            <w:pPr>
              <w:jc w:val="center"/>
              <w:rPr>
                <w:b/>
                <w:bCs/>
              </w:rPr>
            </w:pPr>
            <w:r w:rsidRPr="00A23444">
              <w:rPr>
                <w:b/>
                <w:bCs/>
              </w:rPr>
              <w:t>Thuộc tính</w:t>
            </w:r>
          </w:p>
        </w:tc>
        <w:tc>
          <w:tcPr>
            <w:tcW w:w="1488" w:type="pct"/>
            <w:shd w:val="clear" w:color="auto" w:fill="E7E6E6" w:themeFill="background2"/>
            <w:vAlign w:val="center"/>
            <w:hideMark/>
          </w:tcPr>
          <w:p w14:paraId="48A82D06" w14:textId="77777777" w:rsidR="00D025D0" w:rsidRPr="00A23444" w:rsidRDefault="00D025D0" w:rsidP="00A23444">
            <w:pPr>
              <w:jc w:val="center"/>
              <w:rPr>
                <w:b/>
                <w:bCs/>
              </w:rPr>
            </w:pPr>
            <w:r w:rsidRPr="00A23444">
              <w:rPr>
                <w:b/>
                <w:bCs/>
              </w:rPr>
              <w:t>Kiểu dữ liệu</w:t>
            </w:r>
          </w:p>
        </w:tc>
        <w:tc>
          <w:tcPr>
            <w:tcW w:w="1490" w:type="pct"/>
            <w:shd w:val="clear" w:color="auto" w:fill="E7E6E6" w:themeFill="background2"/>
            <w:vAlign w:val="center"/>
            <w:hideMark/>
          </w:tcPr>
          <w:p w14:paraId="76D4120C" w14:textId="77777777" w:rsidR="00D025D0" w:rsidRPr="00A23444" w:rsidRDefault="00D025D0" w:rsidP="00A23444">
            <w:pPr>
              <w:jc w:val="center"/>
              <w:rPr>
                <w:b/>
                <w:bCs/>
              </w:rPr>
            </w:pPr>
            <w:r w:rsidRPr="00A23444">
              <w:rPr>
                <w:b/>
                <w:bCs/>
              </w:rPr>
              <w:t>Ràng buộc</w:t>
            </w:r>
          </w:p>
        </w:tc>
        <w:tc>
          <w:tcPr>
            <w:tcW w:w="1192" w:type="pct"/>
            <w:shd w:val="clear" w:color="auto" w:fill="E7E6E6" w:themeFill="background2"/>
            <w:vAlign w:val="center"/>
            <w:hideMark/>
          </w:tcPr>
          <w:p w14:paraId="40C55284" w14:textId="77777777" w:rsidR="00D025D0" w:rsidRPr="00A23444" w:rsidRDefault="00D025D0" w:rsidP="00A23444">
            <w:pPr>
              <w:jc w:val="center"/>
              <w:rPr>
                <w:b/>
                <w:bCs/>
              </w:rPr>
            </w:pPr>
            <w:r w:rsidRPr="00A23444">
              <w:rPr>
                <w:b/>
                <w:bCs/>
              </w:rPr>
              <w:t>Mô tả</w:t>
            </w:r>
          </w:p>
        </w:tc>
      </w:tr>
      <w:tr w:rsidR="00D025D0" w:rsidRPr="00D025D0" w14:paraId="604336DF" w14:textId="77777777" w:rsidTr="005D5AE5">
        <w:tc>
          <w:tcPr>
            <w:tcW w:w="830" w:type="pct"/>
            <w:hideMark/>
          </w:tcPr>
          <w:p w14:paraId="04465DB7" w14:textId="77777777" w:rsidR="00D025D0" w:rsidRPr="00D025D0" w:rsidRDefault="00D025D0" w:rsidP="00D025D0">
            <w:r w:rsidRPr="00D025D0">
              <w:t>_id</w:t>
            </w:r>
          </w:p>
        </w:tc>
        <w:tc>
          <w:tcPr>
            <w:tcW w:w="1488" w:type="pct"/>
            <w:hideMark/>
          </w:tcPr>
          <w:p w14:paraId="1A85EB5B" w14:textId="77777777" w:rsidR="00D025D0" w:rsidRPr="00D025D0" w:rsidRDefault="00D025D0" w:rsidP="00D025D0">
            <w:r w:rsidRPr="00D025D0">
              <w:t>ObjectId</w:t>
            </w:r>
          </w:p>
        </w:tc>
        <w:tc>
          <w:tcPr>
            <w:tcW w:w="1490" w:type="pct"/>
            <w:hideMark/>
          </w:tcPr>
          <w:p w14:paraId="1EA2CC8A" w14:textId="77777777" w:rsidR="00D025D0" w:rsidRPr="00D025D0" w:rsidRDefault="00D025D0" w:rsidP="00D025D0">
            <w:r w:rsidRPr="00D025D0">
              <w:t>Tự động tạo</w:t>
            </w:r>
          </w:p>
        </w:tc>
        <w:tc>
          <w:tcPr>
            <w:tcW w:w="1192" w:type="pct"/>
            <w:hideMark/>
          </w:tcPr>
          <w:p w14:paraId="668D92BC" w14:textId="77777777" w:rsidR="00D025D0" w:rsidRPr="00D025D0" w:rsidRDefault="00D025D0" w:rsidP="00D025D0">
            <w:r w:rsidRPr="00D025D0">
              <w:t>ID đơn hàng</w:t>
            </w:r>
          </w:p>
        </w:tc>
      </w:tr>
      <w:tr w:rsidR="00D025D0" w:rsidRPr="00D025D0" w14:paraId="4C9AB809" w14:textId="77777777" w:rsidTr="005D5AE5">
        <w:tc>
          <w:tcPr>
            <w:tcW w:w="830" w:type="pct"/>
            <w:hideMark/>
          </w:tcPr>
          <w:p w14:paraId="0D9CFD87" w14:textId="77777777" w:rsidR="00D025D0" w:rsidRPr="00D025D0" w:rsidRDefault="00D025D0" w:rsidP="00D025D0">
            <w:r w:rsidRPr="00D025D0">
              <w:t>Account</w:t>
            </w:r>
          </w:p>
        </w:tc>
        <w:tc>
          <w:tcPr>
            <w:tcW w:w="1488" w:type="pct"/>
            <w:hideMark/>
          </w:tcPr>
          <w:p w14:paraId="5AB6E8D3" w14:textId="77777777" w:rsidR="00D025D0" w:rsidRPr="00D025D0" w:rsidRDefault="00D025D0" w:rsidP="00D025D0">
            <w:r w:rsidRPr="00D025D0">
              <w:t>ObjectId</w:t>
            </w:r>
          </w:p>
        </w:tc>
        <w:tc>
          <w:tcPr>
            <w:tcW w:w="1490" w:type="pct"/>
            <w:hideMark/>
          </w:tcPr>
          <w:p w14:paraId="360EDD1D" w14:textId="77777777" w:rsidR="00D025D0" w:rsidRPr="00D025D0" w:rsidRDefault="00D025D0" w:rsidP="00D025D0">
            <w:r w:rsidRPr="00D025D0">
              <w:t>Required, Ref: Account</w:t>
            </w:r>
          </w:p>
        </w:tc>
        <w:tc>
          <w:tcPr>
            <w:tcW w:w="1192" w:type="pct"/>
            <w:hideMark/>
          </w:tcPr>
          <w:p w14:paraId="7345820A" w14:textId="77777777" w:rsidR="00D025D0" w:rsidRPr="00D025D0" w:rsidRDefault="00D025D0" w:rsidP="00D025D0">
            <w:r w:rsidRPr="00D025D0">
              <w:t>Người đặt hàng</w:t>
            </w:r>
          </w:p>
        </w:tc>
      </w:tr>
      <w:tr w:rsidR="00D025D0" w:rsidRPr="00D025D0" w14:paraId="4B91B9BC" w14:textId="77777777" w:rsidTr="005D5AE5">
        <w:tc>
          <w:tcPr>
            <w:tcW w:w="830" w:type="pct"/>
            <w:hideMark/>
          </w:tcPr>
          <w:p w14:paraId="66931B97" w14:textId="77777777" w:rsidR="00D025D0" w:rsidRPr="00D025D0" w:rsidRDefault="00D025D0" w:rsidP="00D025D0">
            <w:r w:rsidRPr="00D025D0">
              <w:t>approved_by</w:t>
            </w:r>
          </w:p>
        </w:tc>
        <w:tc>
          <w:tcPr>
            <w:tcW w:w="1488" w:type="pct"/>
            <w:hideMark/>
          </w:tcPr>
          <w:p w14:paraId="34966665" w14:textId="77777777" w:rsidR="00D025D0" w:rsidRPr="00D025D0" w:rsidRDefault="00D025D0" w:rsidP="00D025D0">
            <w:r w:rsidRPr="00D025D0">
              <w:t>ObjectId</w:t>
            </w:r>
          </w:p>
        </w:tc>
        <w:tc>
          <w:tcPr>
            <w:tcW w:w="1490" w:type="pct"/>
            <w:hideMark/>
          </w:tcPr>
          <w:p w14:paraId="08E2F1CF" w14:textId="77777777" w:rsidR="00D025D0" w:rsidRPr="00D025D0" w:rsidRDefault="00D025D0" w:rsidP="00D025D0">
            <w:r w:rsidRPr="00D025D0">
              <w:t>Ref: Account, Default: null</w:t>
            </w:r>
          </w:p>
        </w:tc>
        <w:tc>
          <w:tcPr>
            <w:tcW w:w="1192" w:type="pct"/>
            <w:hideMark/>
          </w:tcPr>
          <w:p w14:paraId="05633FC2" w14:textId="77777777" w:rsidR="00D025D0" w:rsidRPr="00D025D0" w:rsidRDefault="00D025D0" w:rsidP="00D025D0">
            <w:r w:rsidRPr="00D025D0">
              <w:t>Người phê duyệt</w:t>
            </w:r>
          </w:p>
        </w:tc>
      </w:tr>
      <w:tr w:rsidR="00D025D0" w:rsidRPr="00D025D0" w14:paraId="6E9B19EF" w14:textId="77777777" w:rsidTr="005D5AE5">
        <w:tc>
          <w:tcPr>
            <w:tcW w:w="830" w:type="pct"/>
            <w:hideMark/>
          </w:tcPr>
          <w:p w14:paraId="308F4D58" w14:textId="77777777" w:rsidR="00D025D0" w:rsidRPr="00D025D0" w:rsidRDefault="00D025D0" w:rsidP="00D025D0">
            <w:r w:rsidRPr="00D025D0">
              <w:t>teacher</w:t>
            </w:r>
          </w:p>
        </w:tc>
        <w:tc>
          <w:tcPr>
            <w:tcW w:w="1488" w:type="pct"/>
            <w:hideMark/>
          </w:tcPr>
          <w:p w14:paraId="0496FFF7" w14:textId="77777777" w:rsidR="00D025D0" w:rsidRPr="00D025D0" w:rsidRDefault="00D025D0" w:rsidP="00D025D0">
            <w:r w:rsidRPr="00D025D0">
              <w:t>ObjectId</w:t>
            </w:r>
          </w:p>
        </w:tc>
        <w:tc>
          <w:tcPr>
            <w:tcW w:w="1490" w:type="pct"/>
            <w:hideMark/>
          </w:tcPr>
          <w:p w14:paraId="2FE655C9" w14:textId="77777777" w:rsidR="00D025D0" w:rsidRPr="00D025D0" w:rsidRDefault="00D025D0" w:rsidP="00D025D0">
            <w:r w:rsidRPr="00D025D0">
              <w:t>Required, Ref: Teacher</w:t>
            </w:r>
          </w:p>
        </w:tc>
        <w:tc>
          <w:tcPr>
            <w:tcW w:w="1192" w:type="pct"/>
            <w:hideMark/>
          </w:tcPr>
          <w:p w14:paraId="3275DC8F" w14:textId="77777777" w:rsidR="00D025D0" w:rsidRPr="00D025D0" w:rsidRDefault="00D025D0" w:rsidP="00D025D0">
            <w:r w:rsidRPr="00D025D0">
              <w:t>Giáo viên nhận quà</w:t>
            </w:r>
          </w:p>
        </w:tc>
      </w:tr>
      <w:tr w:rsidR="00D025D0" w:rsidRPr="00D025D0" w14:paraId="2BDB6492" w14:textId="77777777" w:rsidTr="005D5AE5">
        <w:tc>
          <w:tcPr>
            <w:tcW w:w="830" w:type="pct"/>
            <w:hideMark/>
          </w:tcPr>
          <w:p w14:paraId="4F3EEAAC" w14:textId="14C216A8" w:rsidR="00D025D0" w:rsidRPr="00D025D0" w:rsidRDefault="007E78A6" w:rsidP="00D025D0">
            <w:r>
              <w:t>orders</w:t>
            </w:r>
          </w:p>
        </w:tc>
        <w:tc>
          <w:tcPr>
            <w:tcW w:w="1488" w:type="pct"/>
            <w:hideMark/>
          </w:tcPr>
          <w:p w14:paraId="3BBDA446" w14:textId="07965A34" w:rsidR="00D025D0" w:rsidRPr="00D025D0" w:rsidRDefault="007E78A6" w:rsidP="00D025D0">
            <w:r w:rsidRPr="00C2494A">
              <w:t>Array[ObjectId</w:t>
            </w:r>
            <w:r>
              <w:t>,quantity</w:t>
            </w:r>
            <w:r w:rsidRPr="00C2494A">
              <w:t>]</w:t>
            </w:r>
          </w:p>
        </w:tc>
        <w:tc>
          <w:tcPr>
            <w:tcW w:w="1490" w:type="pct"/>
            <w:hideMark/>
          </w:tcPr>
          <w:p w14:paraId="7553D875" w14:textId="77777777" w:rsidR="00D025D0" w:rsidRPr="00D025D0" w:rsidRDefault="00D025D0" w:rsidP="00D025D0">
            <w:r w:rsidRPr="00D025D0">
              <w:t>Required, Ref: Gift</w:t>
            </w:r>
          </w:p>
        </w:tc>
        <w:tc>
          <w:tcPr>
            <w:tcW w:w="1192" w:type="pct"/>
            <w:hideMark/>
          </w:tcPr>
          <w:p w14:paraId="2CA40833" w14:textId="02CE0E41" w:rsidR="00D025D0" w:rsidRPr="00D025D0" w:rsidRDefault="00D025D0" w:rsidP="00D025D0">
            <w:r w:rsidRPr="00D025D0">
              <w:t>Quà tặng</w:t>
            </w:r>
            <w:r w:rsidR="007E78A6">
              <w:t>, số lượng</w:t>
            </w:r>
          </w:p>
        </w:tc>
      </w:tr>
      <w:tr w:rsidR="00D025D0" w:rsidRPr="00D025D0" w14:paraId="3EF47C46" w14:textId="77777777" w:rsidTr="005D5AE5">
        <w:tc>
          <w:tcPr>
            <w:tcW w:w="830" w:type="pct"/>
            <w:hideMark/>
          </w:tcPr>
          <w:p w14:paraId="1AADF8ED" w14:textId="632E54E9" w:rsidR="00D025D0" w:rsidRPr="00D025D0" w:rsidRDefault="005D5AE5" w:rsidP="00D025D0">
            <w:r>
              <w:t>description</w:t>
            </w:r>
          </w:p>
        </w:tc>
        <w:tc>
          <w:tcPr>
            <w:tcW w:w="1488" w:type="pct"/>
            <w:hideMark/>
          </w:tcPr>
          <w:p w14:paraId="1F33654E" w14:textId="4E8D60C2" w:rsidR="00D025D0" w:rsidRPr="00D025D0" w:rsidRDefault="005D5AE5" w:rsidP="00D025D0">
            <w:r>
              <w:t>String</w:t>
            </w:r>
          </w:p>
        </w:tc>
        <w:tc>
          <w:tcPr>
            <w:tcW w:w="1490" w:type="pct"/>
            <w:hideMark/>
          </w:tcPr>
          <w:p w14:paraId="11C22693" w14:textId="3858D10A" w:rsidR="00D025D0" w:rsidRPr="00D025D0" w:rsidRDefault="005D5AE5" w:rsidP="00D025D0">
            <w:r>
              <w:t>Default:; “”</w:t>
            </w:r>
          </w:p>
        </w:tc>
        <w:tc>
          <w:tcPr>
            <w:tcW w:w="1192" w:type="pct"/>
            <w:hideMark/>
          </w:tcPr>
          <w:p w14:paraId="604E8295" w14:textId="49135C49" w:rsidR="00D025D0" w:rsidRPr="00D025D0" w:rsidRDefault="005D5AE5" w:rsidP="00D025D0">
            <w:r>
              <w:t>Mục đích sử dụng</w:t>
            </w:r>
          </w:p>
        </w:tc>
      </w:tr>
      <w:tr w:rsidR="005D5AE5" w:rsidRPr="00D025D0" w14:paraId="577E2F5E" w14:textId="77777777" w:rsidTr="005D5AE5">
        <w:tc>
          <w:tcPr>
            <w:tcW w:w="830" w:type="pct"/>
          </w:tcPr>
          <w:p w14:paraId="5F5682D9" w14:textId="6A8277B5" w:rsidR="005D5AE5" w:rsidRPr="00D025D0" w:rsidRDefault="005D5AE5" w:rsidP="005D5AE5">
            <w:r w:rsidRPr="005D5AE5">
              <w:t>returned</w:t>
            </w:r>
          </w:p>
        </w:tc>
        <w:tc>
          <w:tcPr>
            <w:tcW w:w="1488" w:type="pct"/>
          </w:tcPr>
          <w:p w14:paraId="14E6A1AA" w14:textId="2D8DA2E4" w:rsidR="005D5AE5" w:rsidRPr="00D025D0" w:rsidRDefault="005D5AE5" w:rsidP="005D5AE5">
            <w:r w:rsidRPr="00C2494A">
              <w:t>Array[ObjectId</w:t>
            </w:r>
            <w:r>
              <w:t>,quantity, returned_at</w:t>
            </w:r>
            <w:r w:rsidRPr="00C2494A">
              <w:t>]</w:t>
            </w:r>
          </w:p>
        </w:tc>
        <w:tc>
          <w:tcPr>
            <w:tcW w:w="1490" w:type="pct"/>
          </w:tcPr>
          <w:p w14:paraId="6ED4C0A2" w14:textId="168E534A" w:rsidR="005D5AE5" w:rsidRPr="00D025D0" w:rsidRDefault="005D5AE5" w:rsidP="005D5AE5">
            <w:r>
              <w:t>Not required</w:t>
            </w:r>
          </w:p>
        </w:tc>
        <w:tc>
          <w:tcPr>
            <w:tcW w:w="1192" w:type="pct"/>
          </w:tcPr>
          <w:p w14:paraId="72EF0ACC" w14:textId="4695FFBD" w:rsidR="005D5AE5" w:rsidRPr="00D025D0" w:rsidRDefault="005D5AE5" w:rsidP="005D5AE5">
            <w:r>
              <w:t>Thông tin hoàn trả</w:t>
            </w:r>
          </w:p>
        </w:tc>
      </w:tr>
      <w:tr w:rsidR="005D5AE5" w:rsidRPr="00D025D0" w14:paraId="68CB293E" w14:textId="77777777" w:rsidTr="005D5AE5">
        <w:tc>
          <w:tcPr>
            <w:tcW w:w="830" w:type="pct"/>
            <w:hideMark/>
          </w:tcPr>
          <w:p w14:paraId="445063B8" w14:textId="77777777" w:rsidR="005D5AE5" w:rsidRPr="00D025D0" w:rsidRDefault="005D5AE5" w:rsidP="005D5AE5">
            <w:r w:rsidRPr="00D025D0">
              <w:t>status</w:t>
            </w:r>
          </w:p>
        </w:tc>
        <w:tc>
          <w:tcPr>
            <w:tcW w:w="1488" w:type="pct"/>
            <w:hideMark/>
          </w:tcPr>
          <w:p w14:paraId="5B0E5EF6" w14:textId="77777777" w:rsidR="005D5AE5" w:rsidRPr="00D025D0" w:rsidRDefault="005D5AE5" w:rsidP="005D5AE5">
            <w:r w:rsidRPr="00D025D0">
              <w:t>String</w:t>
            </w:r>
          </w:p>
        </w:tc>
        <w:tc>
          <w:tcPr>
            <w:tcW w:w="1490" w:type="pct"/>
            <w:hideMark/>
          </w:tcPr>
          <w:p w14:paraId="515DEA65" w14:textId="77777777" w:rsidR="005D5AE5" w:rsidRPr="00D025D0" w:rsidRDefault="005D5AE5" w:rsidP="005D5AE5">
            <w:r w:rsidRPr="00D025D0">
              <w:t>Enum, Default: "Chưa duyệt"</w:t>
            </w:r>
          </w:p>
        </w:tc>
        <w:tc>
          <w:tcPr>
            <w:tcW w:w="1192" w:type="pct"/>
            <w:hideMark/>
          </w:tcPr>
          <w:p w14:paraId="1AF5F52B" w14:textId="77777777" w:rsidR="005D5AE5" w:rsidRPr="00D025D0" w:rsidRDefault="005D5AE5" w:rsidP="005D5AE5">
            <w:r w:rsidRPr="00D025D0">
              <w:t>Trạng thái duyệt</w:t>
            </w:r>
          </w:p>
        </w:tc>
      </w:tr>
      <w:tr w:rsidR="005D5AE5" w:rsidRPr="00D025D0" w14:paraId="302D9039" w14:textId="77777777" w:rsidTr="005D5AE5">
        <w:tc>
          <w:tcPr>
            <w:tcW w:w="830" w:type="pct"/>
            <w:hideMark/>
          </w:tcPr>
          <w:p w14:paraId="54FA1952" w14:textId="77777777" w:rsidR="005D5AE5" w:rsidRPr="00D025D0" w:rsidRDefault="005D5AE5" w:rsidP="005D5AE5">
            <w:r w:rsidRPr="00D025D0">
              <w:t>created_at</w:t>
            </w:r>
          </w:p>
        </w:tc>
        <w:tc>
          <w:tcPr>
            <w:tcW w:w="1488" w:type="pct"/>
            <w:hideMark/>
          </w:tcPr>
          <w:p w14:paraId="19AA4AEA" w14:textId="77777777" w:rsidR="005D5AE5" w:rsidRPr="00D025D0" w:rsidRDefault="005D5AE5" w:rsidP="005D5AE5">
            <w:r w:rsidRPr="00D025D0">
              <w:t>Date</w:t>
            </w:r>
          </w:p>
        </w:tc>
        <w:tc>
          <w:tcPr>
            <w:tcW w:w="1490" w:type="pct"/>
            <w:hideMark/>
          </w:tcPr>
          <w:p w14:paraId="3508AA9B" w14:textId="77777777" w:rsidR="005D5AE5" w:rsidRPr="00D025D0" w:rsidRDefault="005D5AE5" w:rsidP="005D5AE5">
            <w:r w:rsidRPr="00D025D0">
              <w:t>Default: Date.now</w:t>
            </w:r>
          </w:p>
        </w:tc>
        <w:tc>
          <w:tcPr>
            <w:tcW w:w="1192" w:type="pct"/>
            <w:hideMark/>
          </w:tcPr>
          <w:p w14:paraId="2885CD9C" w14:textId="77777777" w:rsidR="005D5AE5" w:rsidRPr="00D025D0" w:rsidRDefault="005D5AE5" w:rsidP="005D5AE5">
            <w:r w:rsidRPr="00D025D0">
              <w:t>Tạo lúc</w:t>
            </w:r>
          </w:p>
        </w:tc>
      </w:tr>
      <w:tr w:rsidR="005D5AE5" w:rsidRPr="00D025D0" w14:paraId="19644BDA" w14:textId="77777777" w:rsidTr="005D5AE5">
        <w:tc>
          <w:tcPr>
            <w:tcW w:w="830" w:type="pct"/>
            <w:hideMark/>
          </w:tcPr>
          <w:p w14:paraId="5F02972C" w14:textId="77777777" w:rsidR="005D5AE5" w:rsidRPr="00D025D0" w:rsidRDefault="005D5AE5" w:rsidP="005D5AE5">
            <w:r w:rsidRPr="00D025D0">
              <w:t>updated_at</w:t>
            </w:r>
          </w:p>
        </w:tc>
        <w:tc>
          <w:tcPr>
            <w:tcW w:w="1488" w:type="pct"/>
            <w:hideMark/>
          </w:tcPr>
          <w:p w14:paraId="016E633B" w14:textId="77777777" w:rsidR="005D5AE5" w:rsidRPr="00D025D0" w:rsidRDefault="005D5AE5" w:rsidP="005D5AE5">
            <w:r w:rsidRPr="00D025D0">
              <w:t>Date</w:t>
            </w:r>
          </w:p>
        </w:tc>
        <w:tc>
          <w:tcPr>
            <w:tcW w:w="1490" w:type="pct"/>
            <w:hideMark/>
          </w:tcPr>
          <w:p w14:paraId="02E185A9" w14:textId="77777777" w:rsidR="005D5AE5" w:rsidRPr="00D025D0" w:rsidRDefault="005D5AE5" w:rsidP="005D5AE5">
            <w:r w:rsidRPr="00D025D0">
              <w:t>Tự động cập nhật</w:t>
            </w:r>
          </w:p>
        </w:tc>
        <w:tc>
          <w:tcPr>
            <w:tcW w:w="1192" w:type="pct"/>
            <w:hideMark/>
          </w:tcPr>
          <w:p w14:paraId="20D152DA" w14:textId="77777777" w:rsidR="005D5AE5" w:rsidRPr="00D025D0" w:rsidRDefault="005D5AE5" w:rsidP="005D5AE5">
            <w:r w:rsidRPr="00D025D0">
              <w:t>Cập nhật cuối</w:t>
            </w:r>
          </w:p>
        </w:tc>
      </w:tr>
    </w:tbl>
    <w:p w14:paraId="48C3F6FE" w14:textId="13289837" w:rsidR="00D025D0" w:rsidRPr="00C2494A" w:rsidRDefault="00C2494A" w:rsidP="00D025D0">
      <w:pPr>
        <w:pStyle w:val="nd"/>
        <w:rPr>
          <w:lang w:val="en-US"/>
        </w:rPr>
      </w:pPr>
      <w:r>
        <w:t xml:space="preserve"> </w:t>
      </w:r>
      <w:r w:rsidR="00D025D0">
        <w:rPr>
          <w:lang w:val="en-US"/>
        </w:rPr>
        <w:t xml:space="preserve">*Mô tả bảng </w:t>
      </w:r>
      <w:r w:rsidR="00D025D0" w:rsidRPr="008E526D">
        <w:t>Room (Phòng)</w:t>
      </w:r>
      <w:r w:rsidR="00D025D0">
        <w:t xml:space="preserve"> </w:t>
      </w:r>
    </w:p>
    <w:p w14:paraId="16695B70" w14:textId="448A8C92" w:rsidR="007F43A3" w:rsidRDefault="007F43A3" w:rsidP="007F43A3">
      <w:pPr>
        <w:pStyle w:val="Caption"/>
        <w:keepNext/>
      </w:pPr>
      <w:bookmarkStart w:id="187" w:name="_Toc200915246"/>
      <w:r>
        <w:t xml:space="preserve">Bảng </w:t>
      </w:r>
      <w:r w:rsidR="003E3B4B">
        <w:fldChar w:fldCharType="begin"/>
      </w:r>
      <w:r w:rsidR="003E3B4B">
        <w:instrText xml:space="preserve"> STYLEREF 1 \s </w:instrText>
      </w:r>
      <w:r w:rsidR="003E3B4B">
        <w:fldChar w:fldCharType="separate"/>
      </w:r>
      <w:r w:rsidR="009058AE">
        <w:rPr>
          <w:noProof/>
        </w:rPr>
        <w:t>3</w:t>
      </w:r>
      <w:r w:rsidR="003E3B4B">
        <w:rPr>
          <w:noProof/>
        </w:rPr>
        <w:fldChar w:fldCharType="end"/>
      </w:r>
      <w:r w:rsidR="009665D9">
        <w:t>.</w:t>
      </w:r>
      <w:r w:rsidR="003E3B4B">
        <w:fldChar w:fldCharType="begin"/>
      </w:r>
      <w:r w:rsidR="003E3B4B">
        <w:instrText xml:space="preserve"> SEQ Bảng \* ARABIC \s 1 </w:instrText>
      </w:r>
      <w:r w:rsidR="003E3B4B">
        <w:fldChar w:fldCharType="separate"/>
      </w:r>
      <w:r w:rsidR="009058AE">
        <w:rPr>
          <w:noProof/>
        </w:rPr>
        <w:t>12</w:t>
      </w:r>
      <w:r w:rsidR="003E3B4B">
        <w:rPr>
          <w:noProof/>
        </w:rPr>
        <w:fldChar w:fldCharType="end"/>
      </w:r>
      <w:r>
        <w:t xml:space="preserve"> Bảng dữ liệu thông tin phòng</w:t>
      </w:r>
      <w:bookmarkEnd w:id="187"/>
    </w:p>
    <w:tbl>
      <w:tblPr>
        <w:tblStyle w:val="TableGrid"/>
        <w:tblW w:w="5000" w:type="pct"/>
        <w:tblLook w:val="04A0" w:firstRow="1" w:lastRow="0" w:firstColumn="1" w:lastColumn="0" w:noHBand="0" w:noVBand="1"/>
      </w:tblPr>
      <w:tblGrid>
        <w:gridCol w:w="1548"/>
        <w:gridCol w:w="2004"/>
        <w:gridCol w:w="2856"/>
        <w:gridCol w:w="3079"/>
      </w:tblGrid>
      <w:tr w:rsidR="0004451C" w:rsidRPr="0004451C" w14:paraId="25DC35D1" w14:textId="77777777" w:rsidTr="00A23444">
        <w:tc>
          <w:tcPr>
            <w:tcW w:w="816" w:type="pct"/>
            <w:shd w:val="clear" w:color="auto" w:fill="E7E6E6" w:themeFill="background2"/>
            <w:vAlign w:val="center"/>
            <w:hideMark/>
          </w:tcPr>
          <w:p w14:paraId="4AD9C4FB" w14:textId="77777777" w:rsidR="0004451C" w:rsidRPr="00A23444" w:rsidRDefault="0004451C" w:rsidP="00A23444">
            <w:pPr>
              <w:jc w:val="center"/>
              <w:rPr>
                <w:b/>
                <w:bCs/>
              </w:rPr>
            </w:pPr>
            <w:r w:rsidRPr="00A23444">
              <w:rPr>
                <w:b/>
                <w:bCs/>
              </w:rPr>
              <w:t>Thuộc tính</w:t>
            </w:r>
          </w:p>
        </w:tc>
        <w:tc>
          <w:tcPr>
            <w:tcW w:w="1056" w:type="pct"/>
            <w:shd w:val="clear" w:color="auto" w:fill="E7E6E6" w:themeFill="background2"/>
            <w:vAlign w:val="center"/>
            <w:hideMark/>
          </w:tcPr>
          <w:p w14:paraId="1F66BDE8" w14:textId="77777777" w:rsidR="0004451C" w:rsidRPr="00A23444" w:rsidRDefault="0004451C" w:rsidP="00A23444">
            <w:pPr>
              <w:jc w:val="center"/>
              <w:rPr>
                <w:b/>
                <w:bCs/>
              </w:rPr>
            </w:pPr>
            <w:r w:rsidRPr="00A23444">
              <w:rPr>
                <w:b/>
                <w:bCs/>
              </w:rPr>
              <w:t>Kiểu dữ liệu</w:t>
            </w:r>
          </w:p>
        </w:tc>
        <w:tc>
          <w:tcPr>
            <w:tcW w:w="1505" w:type="pct"/>
            <w:shd w:val="clear" w:color="auto" w:fill="E7E6E6" w:themeFill="background2"/>
            <w:vAlign w:val="center"/>
            <w:hideMark/>
          </w:tcPr>
          <w:p w14:paraId="43903643" w14:textId="77777777" w:rsidR="0004451C" w:rsidRPr="00A23444" w:rsidRDefault="0004451C" w:rsidP="00A23444">
            <w:pPr>
              <w:jc w:val="center"/>
              <w:rPr>
                <w:b/>
                <w:bCs/>
              </w:rPr>
            </w:pPr>
            <w:r w:rsidRPr="00A23444">
              <w:rPr>
                <w:b/>
                <w:bCs/>
              </w:rPr>
              <w:t>Ràng buộc</w:t>
            </w:r>
          </w:p>
        </w:tc>
        <w:tc>
          <w:tcPr>
            <w:tcW w:w="1623" w:type="pct"/>
            <w:shd w:val="clear" w:color="auto" w:fill="E7E6E6" w:themeFill="background2"/>
            <w:vAlign w:val="center"/>
            <w:hideMark/>
          </w:tcPr>
          <w:p w14:paraId="0E7E7F09" w14:textId="77777777" w:rsidR="0004451C" w:rsidRPr="00A23444" w:rsidRDefault="0004451C" w:rsidP="00A23444">
            <w:pPr>
              <w:jc w:val="center"/>
              <w:rPr>
                <w:b/>
                <w:bCs/>
              </w:rPr>
            </w:pPr>
            <w:r w:rsidRPr="00A23444">
              <w:rPr>
                <w:b/>
                <w:bCs/>
              </w:rPr>
              <w:t>Mô tả</w:t>
            </w:r>
          </w:p>
        </w:tc>
      </w:tr>
      <w:tr w:rsidR="0004451C" w:rsidRPr="0004451C" w14:paraId="7871983F" w14:textId="77777777" w:rsidTr="0004451C">
        <w:tc>
          <w:tcPr>
            <w:tcW w:w="816" w:type="pct"/>
            <w:hideMark/>
          </w:tcPr>
          <w:p w14:paraId="0C095996" w14:textId="77777777" w:rsidR="0004451C" w:rsidRPr="0004451C" w:rsidRDefault="0004451C" w:rsidP="0004451C">
            <w:r w:rsidRPr="0004451C">
              <w:t>_id</w:t>
            </w:r>
          </w:p>
        </w:tc>
        <w:tc>
          <w:tcPr>
            <w:tcW w:w="1056" w:type="pct"/>
            <w:hideMark/>
          </w:tcPr>
          <w:p w14:paraId="5DBE8DFB" w14:textId="77777777" w:rsidR="0004451C" w:rsidRPr="0004451C" w:rsidRDefault="0004451C" w:rsidP="0004451C">
            <w:r w:rsidRPr="0004451C">
              <w:t>ObjectId</w:t>
            </w:r>
          </w:p>
        </w:tc>
        <w:tc>
          <w:tcPr>
            <w:tcW w:w="1505" w:type="pct"/>
            <w:hideMark/>
          </w:tcPr>
          <w:p w14:paraId="7259C2C0" w14:textId="77777777" w:rsidR="0004451C" w:rsidRPr="0004451C" w:rsidRDefault="0004451C" w:rsidP="0004451C">
            <w:r w:rsidRPr="0004451C">
              <w:t>Tự động tạo</w:t>
            </w:r>
          </w:p>
        </w:tc>
        <w:tc>
          <w:tcPr>
            <w:tcW w:w="1623" w:type="pct"/>
            <w:hideMark/>
          </w:tcPr>
          <w:p w14:paraId="78914784" w14:textId="77777777" w:rsidR="0004451C" w:rsidRPr="0004451C" w:rsidRDefault="0004451C" w:rsidP="0004451C">
            <w:r w:rsidRPr="0004451C">
              <w:t>ID phòng</w:t>
            </w:r>
          </w:p>
        </w:tc>
      </w:tr>
      <w:tr w:rsidR="0004451C" w:rsidRPr="0004451C" w14:paraId="38D97E3F" w14:textId="77777777" w:rsidTr="0004451C">
        <w:tc>
          <w:tcPr>
            <w:tcW w:w="816" w:type="pct"/>
            <w:hideMark/>
          </w:tcPr>
          <w:p w14:paraId="38EAAE7C" w14:textId="77777777" w:rsidR="0004451C" w:rsidRPr="0004451C" w:rsidRDefault="0004451C" w:rsidP="0004451C">
            <w:r w:rsidRPr="0004451C">
              <w:t>name</w:t>
            </w:r>
          </w:p>
        </w:tc>
        <w:tc>
          <w:tcPr>
            <w:tcW w:w="1056" w:type="pct"/>
            <w:hideMark/>
          </w:tcPr>
          <w:p w14:paraId="1E349FCB" w14:textId="77777777" w:rsidR="0004451C" w:rsidRPr="0004451C" w:rsidRDefault="0004451C" w:rsidP="0004451C">
            <w:r w:rsidRPr="0004451C">
              <w:t>String</w:t>
            </w:r>
          </w:p>
        </w:tc>
        <w:tc>
          <w:tcPr>
            <w:tcW w:w="1505" w:type="pct"/>
            <w:hideMark/>
          </w:tcPr>
          <w:p w14:paraId="63E2F2EE" w14:textId="77777777" w:rsidR="0004451C" w:rsidRPr="0004451C" w:rsidRDefault="0004451C" w:rsidP="0004451C">
            <w:r w:rsidRPr="0004451C">
              <w:t>Required, Unique, Trim</w:t>
            </w:r>
          </w:p>
        </w:tc>
        <w:tc>
          <w:tcPr>
            <w:tcW w:w="1623" w:type="pct"/>
            <w:hideMark/>
          </w:tcPr>
          <w:p w14:paraId="148E798B" w14:textId="77777777" w:rsidR="0004451C" w:rsidRPr="0004451C" w:rsidRDefault="0004451C" w:rsidP="0004451C">
            <w:r w:rsidRPr="0004451C">
              <w:t>Tên phòng</w:t>
            </w:r>
          </w:p>
        </w:tc>
      </w:tr>
      <w:tr w:rsidR="0004451C" w:rsidRPr="0004451C" w14:paraId="2F86D4CE" w14:textId="77777777" w:rsidTr="0004451C">
        <w:tc>
          <w:tcPr>
            <w:tcW w:w="816" w:type="pct"/>
            <w:hideMark/>
          </w:tcPr>
          <w:p w14:paraId="0ACD0BEF" w14:textId="77777777" w:rsidR="0004451C" w:rsidRPr="0004451C" w:rsidRDefault="0004451C" w:rsidP="0004451C">
            <w:r w:rsidRPr="0004451C">
              <w:t>location</w:t>
            </w:r>
          </w:p>
        </w:tc>
        <w:tc>
          <w:tcPr>
            <w:tcW w:w="1056" w:type="pct"/>
            <w:hideMark/>
          </w:tcPr>
          <w:p w14:paraId="774F8984" w14:textId="77777777" w:rsidR="0004451C" w:rsidRPr="0004451C" w:rsidRDefault="0004451C" w:rsidP="0004451C">
            <w:r w:rsidRPr="0004451C">
              <w:t>ObjectId</w:t>
            </w:r>
          </w:p>
        </w:tc>
        <w:tc>
          <w:tcPr>
            <w:tcW w:w="1505" w:type="pct"/>
            <w:hideMark/>
          </w:tcPr>
          <w:p w14:paraId="415B87E9" w14:textId="77777777" w:rsidR="0004451C" w:rsidRPr="0004451C" w:rsidRDefault="0004451C" w:rsidP="0004451C">
            <w:r w:rsidRPr="0004451C">
              <w:t>Ref: Location, Optional</w:t>
            </w:r>
          </w:p>
        </w:tc>
        <w:tc>
          <w:tcPr>
            <w:tcW w:w="1623" w:type="pct"/>
            <w:hideMark/>
          </w:tcPr>
          <w:p w14:paraId="6F79D254" w14:textId="77777777" w:rsidR="0004451C" w:rsidRPr="0004451C" w:rsidRDefault="0004451C" w:rsidP="0004451C">
            <w:r w:rsidRPr="0004451C">
              <w:t>Vị trí đặt phòng</w:t>
            </w:r>
          </w:p>
        </w:tc>
      </w:tr>
      <w:tr w:rsidR="0004451C" w:rsidRPr="0004451C" w14:paraId="67D0712B" w14:textId="77777777" w:rsidTr="0004451C">
        <w:tc>
          <w:tcPr>
            <w:tcW w:w="816" w:type="pct"/>
            <w:hideMark/>
          </w:tcPr>
          <w:p w14:paraId="629EB914" w14:textId="77777777" w:rsidR="0004451C" w:rsidRPr="0004451C" w:rsidRDefault="0004451C" w:rsidP="0004451C">
            <w:r w:rsidRPr="0004451C">
              <w:t>capacity</w:t>
            </w:r>
          </w:p>
        </w:tc>
        <w:tc>
          <w:tcPr>
            <w:tcW w:w="1056" w:type="pct"/>
            <w:hideMark/>
          </w:tcPr>
          <w:p w14:paraId="7E2F10B9" w14:textId="77777777" w:rsidR="0004451C" w:rsidRPr="0004451C" w:rsidRDefault="0004451C" w:rsidP="0004451C">
            <w:r w:rsidRPr="0004451C">
              <w:t>Number</w:t>
            </w:r>
          </w:p>
        </w:tc>
        <w:tc>
          <w:tcPr>
            <w:tcW w:w="1505" w:type="pct"/>
            <w:hideMark/>
          </w:tcPr>
          <w:p w14:paraId="6EA18EF4" w14:textId="77777777" w:rsidR="0004451C" w:rsidRPr="0004451C" w:rsidRDefault="0004451C" w:rsidP="0004451C">
            <w:r w:rsidRPr="0004451C">
              <w:t>Min: 1, Optional</w:t>
            </w:r>
          </w:p>
        </w:tc>
        <w:tc>
          <w:tcPr>
            <w:tcW w:w="1623" w:type="pct"/>
            <w:hideMark/>
          </w:tcPr>
          <w:p w14:paraId="46F60952" w14:textId="77777777" w:rsidR="0004451C" w:rsidRPr="0004451C" w:rsidRDefault="0004451C" w:rsidP="0004451C">
            <w:r w:rsidRPr="0004451C">
              <w:t>Sức chứa</w:t>
            </w:r>
          </w:p>
        </w:tc>
      </w:tr>
      <w:tr w:rsidR="0004451C" w:rsidRPr="0004451C" w14:paraId="421AD977" w14:textId="77777777" w:rsidTr="0004451C">
        <w:tc>
          <w:tcPr>
            <w:tcW w:w="816" w:type="pct"/>
            <w:hideMark/>
          </w:tcPr>
          <w:p w14:paraId="42926B6B" w14:textId="77777777" w:rsidR="0004451C" w:rsidRPr="0004451C" w:rsidRDefault="0004451C" w:rsidP="0004451C">
            <w:r w:rsidRPr="0004451C">
              <w:t>description</w:t>
            </w:r>
          </w:p>
        </w:tc>
        <w:tc>
          <w:tcPr>
            <w:tcW w:w="1056" w:type="pct"/>
            <w:hideMark/>
          </w:tcPr>
          <w:p w14:paraId="062FB7D3" w14:textId="77777777" w:rsidR="0004451C" w:rsidRPr="0004451C" w:rsidRDefault="0004451C" w:rsidP="0004451C">
            <w:r w:rsidRPr="0004451C">
              <w:t>String</w:t>
            </w:r>
          </w:p>
        </w:tc>
        <w:tc>
          <w:tcPr>
            <w:tcW w:w="1505" w:type="pct"/>
            <w:hideMark/>
          </w:tcPr>
          <w:p w14:paraId="6FABC5DC" w14:textId="77777777" w:rsidR="0004451C" w:rsidRPr="0004451C" w:rsidRDefault="0004451C" w:rsidP="0004451C">
            <w:r w:rsidRPr="0004451C">
              <w:t>Default: '', Trim</w:t>
            </w:r>
          </w:p>
        </w:tc>
        <w:tc>
          <w:tcPr>
            <w:tcW w:w="1623" w:type="pct"/>
            <w:hideMark/>
          </w:tcPr>
          <w:p w14:paraId="2BD26935" w14:textId="77777777" w:rsidR="0004451C" w:rsidRPr="0004451C" w:rsidRDefault="0004451C" w:rsidP="0004451C">
            <w:r w:rsidRPr="0004451C">
              <w:t>Mô tả phòng</w:t>
            </w:r>
          </w:p>
        </w:tc>
      </w:tr>
      <w:tr w:rsidR="0004451C" w:rsidRPr="0004451C" w14:paraId="384AED7B" w14:textId="77777777" w:rsidTr="0004451C">
        <w:tc>
          <w:tcPr>
            <w:tcW w:w="816" w:type="pct"/>
            <w:hideMark/>
          </w:tcPr>
          <w:p w14:paraId="1B158173" w14:textId="77777777" w:rsidR="0004451C" w:rsidRPr="0004451C" w:rsidRDefault="0004451C" w:rsidP="0004451C">
            <w:r w:rsidRPr="0004451C">
              <w:t>deviceItems</w:t>
            </w:r>
          </w:p>
        </w:tc>
        <w:tc>
          <w:tcPr>
            <w:tcW w:w="1056" w:type="pct"/>
            <w:hideMark/>
          </w:tcPr>
          <w:p w14:paraId="2313DCBD" w14:textId="77777777" w:rsidR="0004451C" w:rsidRPr="0004451C" w:rsidRDefault="0004451C" w:rsidP="0004451C">
            <w:r w:rsidRPr="0004451C">
              <w:t>Array[ObjectId]</w:t>
            </w:r>
          </w:p>
        </w:tc>
        <w:tc>
          <w:tcPr>
            <w:tcW w:w="1505" w:type="pct"/>
            <w:hideMark/>
          </w:tcPr>
          <w:p w14:paraId="4C080ED5" w14:textId="77777777" w:rsidR="0004451C" w:rsidRPr="0004451C" w:rsidRDefault="0004451C" w:rsidP="0004451C">
            <w:r w:rsidRPr="0004451C">
              <w:t>Ref: DeviceItem</w:t>
            </w:r>
          </w:p>
        </w:tc>
        <w:tc>
          <w:tcPr>
            <w:tcW w:w="1623" w:type="pct"/>
            <w:hideMark/>
          </w:tcPr>
          <w:p w14:paraId="6C2DE8DA" w14:textId="77777777" w:rsidR="0004451C" w:rsidRPr="0004451C" w:rsidRDefault="0004451C" w:rsidP="0004451C">
            <w:r w:rsidRPr="0004451C">
              <w:t>Thiết bị chứa trong phòng</w:t>
            </w:r>
          </w:p>
        </w:tc>
      </w:tr>
      <w:tr w:rsidR="0004451C" w:rsidRPr="0004451C" w14:paraId="03466CB3" w14:textId="77777777" w:rsidTr="0004451C">
        <w:tc>
          <w:tcPr>
            <w:tcW w:w="816" w:type="pct"/>
            <w:hideMark/>
          </w:tcPr>
          <w:p w14:paraId="2D854BF2" w14:textId="77777777" w:rsidR="0004451C" w:rsidRPr="0004451C" w:rsidRDefault="0004451C" w:rsidP="0004451C">
            <w:r w:rsidRPr="0004451C">
              <w:t>created_at</w:t>
            </w:r>
          </w:p>
        </w:tc>
        <w:tc>
          <w:tcPr>
            <w:tcW w:w="1056" w:type="pct"/>
            <w:hideMark/>
          </w:tcPr>
          <w:p w14:paraId="6DBF4898" w14:textId="77777777" w:rsidR="0004451C" w:rsidRPr="0004451C" w:rsidRDefault="0004451C" w:rsidP="0004451C">
            <w:r w:rsidRPr="0004451C">
              <w:t>Date</w:t>
            </w:r>
          </w:p>
        </w:tc>
        <w:tc>
          <w:tcPr>
            <w:tcW w:w="1505" w:type="pct"/>
            <w:hideMark/>
          </w:tcPr>
          <w:p w14:paraId="5E50EC92" w14:textId="77777777" w:rsidR="0004451C" w:rsidRPr="0004451C" w:rsidRDefault="0004451C" w:rsidP="0004451C">
            <w:r w:rsidRPr="0004451C">
              <w:t>Default: Date.now</w:t>
            </w:r>
          </w:p>
        </w:tc>
        <w:tc>
          <w:tcPr>
            <w:tcW w:w="1623" w:type="pct"/>
            <w:hideMark/>
          </w:tcPr>
          <w:p w14:paraId="619098E5" w14:textId="77777777" w:rsidR="0004451C" w:rsidRPr="0004451C" w:rsidRDefault="0004451C" w:rsidP="0004451C">
            <w:r w:rsidRPr="0004451C">
              <w:t>Tạo lúc</w:t>
            </w:r>
          </w:p>
        </w:tc>
      </w:tr>
      <w:tr w:rsidR="0004451C" w:rsidRPr="0004451C" w14:paraId="27A836C7" w14:textId="77777777" w:rsidTr="0004451C">
        <w:tc>
          <w:tcPr>
            <w:tcW w:w="816" w:type="pct"/>
            <w:hideMark/>
          </w:tcPr>
          <w:p w14:paraId="3FC4CAE5" w14:textId="77777777" w:rsidR="0004451C" w:rsidRPr="0004451C" w:rsidRDefault="0004451C" w:rsidP="0004451C">
            <w:r w:rsidRPr="0004451C">
              <w:t>updated_at</w:t>
            </w:r>
          </w:p>
        </w:tc>
        <w:tc>
          <w:tcPr>
            <w:tcW w:w="1056" w:type="pct"/>
            <w:hideMark/>
          </w:tcPr>
          <w:p w14:paraId="7BA8920D" w14:textId="77777777" w:rsidR="0004451C" w:rsidRPr="0004451C" w:rsidRDefault="0004451C" w:rsidP="0004451C">
            <w:r w:rsidRPr="0004451C">
              <w:t>Date</w:t>
            </w:r>
          </w:p>
        </w:tc>
        <w:tc>
          <w:tcPr>
            <w:tcW w:w="1505" w:type="pct"/>
            <w:hideMark/>
          </w:tcPr>
          <w:p w14:paraId="0CF7EBEB" w14:textId="77777777" w:rsidR="0004451C" w:rsidRPr="0004451C" w:rsidRDefault="0004451C" w:rsidP="0004451C">
            <w:r w:rsidRPr="0004451C">
              <w:t>Tự động cập nhật</w:t>
            </w:r>
          </w:p>
        </w:tc>
        <w:tc>
          <w:tcPr>
            <w:tcW w:w="1623" w:type="pct"/>
            <w:hideMark/>
          </w:tcPr>
          <w:p w14:paraId="1E225F21" w14:textId="77777777" w:rsidR="0004451C" w:rsidRPr="0004451C" w:rsidRDefault="0004451C" w:rsidP="0004451C">
            <w:r w:rsidRPr="0004451C">
              <w:t>Cập nhật cuối</w:t>
            </w:r>
          </w:p>
        </w:tc>
      </w:tr>
    </w:tbl>
    <w:p w14:paraId="0090AD63" w14:textId="520EFEE9" w:rsidR="00DB6803" w:rsidRDefault="007F43A3" w:rsidP="007F43A3">
      <w:pPr>
        <w:pStyle w:val="nd"/>
      </w:pPr>
      <w:bookmarkStart w:id="188" w:name="_Toc194523582"/>
      <w:r>
        <w:rPr>
          <w:lang w:val="en-US"/>
        </w:rPr>
        <w:t xml:space="preserve">*Mô tả bảng </w:t>
      </w:r>
      <w:r w:rsidR="00DB6803" w:rsidRPr="008E526D">
        <w:t>Teacher (Gi</w:t>
      </w:r>
      <w:r w:rsidR="00DB6803">
        <w:t>ảng</w:t>
      </w:r>
      <w:r w:rsidR="00DB6803" w:rsidRPr="008E526D">
        <w:t xml:space="preserve"> viên)</w:t>
      </w:r>
      <w:bookmarkStart w:id="189" w:name="_Toc194511707"/>
      <w:bookmarkEnd w:id="188"/>
      <w:r w:rsidR="00DB6803">
        <w:t xml:space="preserve"> </w:t>
      </w:r>
      <w:bookmarkEnd w:id="189"/>
    </w:p>
    <w:p w14:paraId="17D88330" w14:textId="33A514B0" w:rsidR="00C2494A" w:rsidRPr="00C2494A" w:rsidRDefault="007F43A3" w:rsidP="0004451C">
      <w:pPr>
        <w:pStyle w:val="Caption"/>
        <w:keepNext/>
      </w:pPr>
      <w:bookmarkStart w:id="190" w:name="_Toc200915247"/>
      <w:r>
        <w:t xml:space="preserve">Bảng </w:t>
      </w:r>
      <w:r w:rsidR="003E3B4B">
        <w:fldChar w:fldCharType="begin"/>
      </w:r>
      <w:r w:rsidR="003E3B4B">
        <w:instrText xml:space="preserve"> STYLEREF 1 \s </w:instrText>
      </w:r>
      <w:r w:rsidR="003E3B4B">
        <w:fldChar w:fldCharType="separate"/>
      </w:r>
      <w:r w:rsidR="009058AE">
        <w:rPr>
          <w:noProof/>
        </w:rPr>
        <w:t>3</w:t>
      </w:r>
      <w:r w:rsidR="003E3B4B">
        <w:rPr>
          <w:noProof/>
        </w:rPr>
        <w:fldChar w:fldCharType="end"/>
      </w:r>
      <w:r w:rsidR="009665D9">
        <w:t>.</w:t>
      </w:r>
      <w:r w:rsidR="003E3B4B">
        <w:fldChar w:fldCharType="begin"/>
      </w:r>
      <w:r w:rsidR="003E3B4B">
        <w:instrText xml:space="preserve"> SEQ Bảng \* ARABIC \s 1 </w:instrText>
      </w:r>
      <w:r w:rsidR="003E3B4B">
        <w:fldChar w:fldCharType="separate"/>
      </w:r>
      <w:r w:rsidR="009058AE">
        <w:rPr>
          <w:noProof/>
        </w:rPr>
        <w:t>13</w:t>
      </w:r>
      <w:r w:rsidR="003E3B4B">
        <w:rPr>
          <w:noProof/>
        </w:rPr>
        <w:fldChar w:fldCharType="end"/>
      </w:r>
      <w:r>
        <w:t xml:space="preserve"> Bảng dữ liệu giảng viên</w:t>
      </w:r>
      <w:bookmarkEnd w:id="190"/>
    </w:p>
    <w:tbl>
      <w:tblPr>
        <w:tblStyle w:val="TableGrid"/>
        <w:tblW w:w="5000" w:type="pct"/>
        <w:tblLook w:val="04A0" w:firstRow="1" w:lastRow="0" w:firstColumn="1" w:lastColumn="0" w:noHBand="0" w:noVBand="1"/>
      </w:tblPr>
      <w:tblGrid>
        <w:gridCol w:w="2050"/>
        <w:gridCol w:w="1906"/>
        <w:gridCol w:w="3028"/>
        <w:gridCol w:w="2503"/>
      </w:tblGrid>
      <w:tr w:rsidR="0004451C" w:rsidRPr="0004451C" w14:paraId="49DA5BC5" w14:textId="77777777" w:rsidTr="00A23444">
        <w:tc>
          <w:tcPr>
            <w:tcW w:w="742" w:type="pct"/>
            <w:shd w:val="clear" w:color="auto" w:fill="E7E6E6" w:themeFill="background2"/>
            <w:vAlign w:val="center"/>
            <w:hideMark/>
          </w:tcPr>
          <w:p w14:paraId="37BF7E73" w14:textId="0BD44CFF" w:rsidR="0004451C" w:rsidRPr="00A23444" w:rsidRDefault="001C33B9" w:rsidP="00A23444">
            <w:pPr>
              <w:jc w:val="center"/>
              <w:rPr>
                <w:b/>
                <w:bCs/>
              </w:rPr>
            </w:pPr>
            <w:r w:rsidRPr="00A23444">
              <w:rPr>
                <w:b/>
                <w:bCs/>
              </w:rPr>
              <w:br w:type="page"/>
            </w:r>
            <w:r w:rsidR="0004451C" w:rsidRPr="00A23444">
              <w:rPr>
                <w:b/>
                <w:bCs/>
              </w:rPr>
              <w:t>Thuộc tính</w:t>
            </w:r>
          </w:p>
        </w:tc>
        <w:tc>
          <w:tcPr>
            <w:tcW w:w="753" w:type="pct"/>
            <w:shd w:val="clear" w:color="auto" w:fill="E7E6E6" w:themeFill="background2"/>
            <w:vAlign w:val="center"/>
            <w:hideMark/>
          </w:tcPr>
          <w:p w14:paraId="4862DDDD" w14:textId="77777777" w:rsidR="0004451C" w:rsidRPr="00A23444" w:rsidRDefault="0004451C" w:rsidP="00A23444">
            <w:pPr>
              <w:jc w:val="center"/>
              <w:rPr>
                <w:b/>
                <w:bCs/>
              </w:rPr>
            </w:pPr>
            <w:r w:rsidRPr="00A23444">
              <w:rPr>
                <w:b/>
                <w:bCs/>
              </w:rPr>
              <w:t>Kiểu dữ liệu</w:t>
            </w:r>
          </w:p>
        </w:tc>
        <w:tc>
          <w:tcPr>
            <w:tcW w:w="1891" w:type="pct"/>
            <w:shd w:val="clear" w:color="auto" w:fill="E7E6E6" w:themeFill="background2"/>
            <w:vAlign w:val="center"/>
            <w:hideMark/>
          </w:tcPr>
          <w:p w14:paraId="13E64A32" w14:textId="77777777" w:rsidR="0004451C" w:rsidRPr="00A23444" w:rsidRDefault="0004451C" w:rsidP="00A23444">
            <w:pPr>
              <w:jc w:val="center"/>
              <w:rPr>
                <w:b/>
                <w:bCs/>
              </w:rPr>
            </w:pPr>
            <w:r w:rsidRPr="00A23444">
              <w:rPr>
                <w:b/>
                <w:bCs/>
              </w:rPr>
              <w:t>Ràng buộc</w:t>
            </w:r>
          </w:p>
        </w:tc>
        <w:tc>
          <w:tcPr>
            <w:tcW w:w="1614" w:type="pct"/>
            <w:shd w:val="clear" w:color="auto" w:fill="E7E6E6" w:themeFill="background2"/>
            <w:vAlign w:val="center"/>
            <w:hideMark/>
          </w:tcPr>
          <w:p w14:paraId="04B90AA7" w14:textId="77777777" w:rsidR="0004451C" w:rsidRPr="00A23444" w:rsidRDefault="0004451C" w:rsidP="00A23444">
            <w:pPr>
              <w:jc w:val="center"/>
              <w:rPr>
                <w:b/>
                <w:bCs/>
              </w:rPr>
            </w:pPr>
            <w:r w:rsidRPr="00A23444">
              <w:rPr>
                <w:b/>
                <w:bCs/>
              </w:rPr>
              <w:t>Mô tả</w:t>
            </w:r>
          </w:p>
        </w:tc>
      </w:tr>
      <w:tr w:rsidR="0004451C" w:rsidRPr="0004451C" w14:paraId="345520E1" w14:textId="77777777" w:rsidTr="0004451C">
        <w:tc>
          <w:tcPr>
            <w:tcW w:w="742" w:type="pct"/>
            <w:hideMark/>
          </w:tcPr>
          <w:p w14:paraId="58FF69C2" w14:textId="77777777" w:rsidR="0004451C" w:rsidRPr="0004451C" w:rsidRDefault="0004451C" w:rsidP="0004451C">
            <w:r w:rsidRPr="0004451C">
              <w:t>_id</w:t>
            </w:r>
          </w:p>
        </w:tc>
        <w:tc>
          <w:tcPr>
            <w:tcW w:w="753" w:type="pct"/>
            <w:hideMark/>
          </w:tcPr>
          <w:p w14:paraId="59892578" w14:textId="77777777" w:rsidR="0004451C" w:rsidRPr="0004451C" w:rsidRDefault="0004451C" w:rsidP="0004451C">
            <w:r w:rsidRPr="0004451C">
              <w:t>ObjectId</w:t>
            </w:r>
          </w:p>
        </w:tc>
        <w:tc>
          <w:tcPr>
            <w:tcW w:w="1891" w:type="pct"/>
            <w:hideMark/>
          </w:tcPr>
          <w:p w14:paraId="7D6F5F4E" w14:textId="77777777" w:rsidR="0004451C" w:rsidRPr="0004451C" w:rsidRDefault="0004451C" w:rsidP="0004451C">
            <w:r w:rsidRPr="0004451C">
              <w:t>Tự động tạo</w:t>
            </w:r>
          </w:p>
        </w:tc>
        <w:tc>
          <w:tcPr>
            <w:tcW w:w="1614" w:type="pct"/>
            <w:hideMark/>
          </w:tcPr>
          <w:p w14:paraId="34A83710" w14:textId="77777777" w:rsidR="0004451C" w:rsidRPr="0004451C" w:rsidRDefault="0004451C" w:rsidP="0004451C">
            <w:r w:rsidRPr="0004451C">
              <w:t>ID duy nhất của giáo viên</w:t>
            </w:r>
          </w:p>
        </w:tc>
      </w:tr>
      <w:tr w:rsidR="0004451C" w:rsidRPr="0004451C" w14:paraId="626DFDCB" w14:textId="77777777" w:rsidTr="0004451C">
        <w:tc>
          <w:tcPr>
            <w:tcW w:w="742" w:type="pct"/>
            <w:hideMark/>
          </w:tcPr>
          <w:p w14:paraId="40DB16D4" w14:textId="7FAFD248" w:rsidR="0004451C" w:rsidRPr="0004451C" w:rsidRDefault="00CB4174" w:rsidP="0004451C">
            <w:r>
              <w:t>name</w:t>
            </w:r>
          </w:p>
        </w:tc>
        <w:tc>
          <w:tcPr>
            <w:tcW w:w="753" w:type="pct"/>
            <w:hideMark/>
          </w:tcPr>
          <w:p w14:paraId="30079A9C" w14:textId="77777777" w:rsidR="0004451C" w:rsidRPr="0004451C" w:rsidRDefault="0004451C" w:rsidP="0004451C">
            <w:r w:rsidRPr="0004451C">
              <w:t>String</w:t>
            </w:r>
          </w:p>
        </w:tc>
        <w:tc>
          <w:tcPr>
            <w:tcW w:w="1891" w:type="pct"/>
            <w:hideMark/>
          </w:tcPr>
          <w:p w14:paraId="2EC3131D" w14:textId="77777777" w:rsidR="0004451C" w:rsidRPr="0004451C" w:rsidRDefault="0004451C" w:rsidP="0004451C">
            <w:r w:rsidRPr="0004451C">
              <w:t>Required, Trim</w:t>
            </w:r>
          </w:p>
        </w:tc>
        <w:tc>
          <w:tcPr>
            <w:tcW w:w="1614" w:type="pct"/>
            <w:hideMark/>
          </w:tcPr>
          <w:p w14:paraId="0CC0FB1B" w14:textId="77777777" w:rsidR="0004451C" w:rsidRPr="0004451C" w:rsidRDefault="0004451C" w:rsidP="0004451C">
            <w:r w:rsidRPr="0004451C">
              <w:t>Họ và tên giáo viên</w:t>
            </w:r>
          </w:p>
        </w:tc>
      </w:tr>
      <w:tr w:rsidR="0004451C" w:rsidRPr="0004451C" w14:paraId="416D4438" w14:textId="77777777" w:rsidTr="0004451C">
        <w:tc>
          <w:tcPr>
            <w:tcW w:w="742" w:type="pct"/>
            <w:hideMark/>
          </w:tcPr>
          <w:p w14:paraId="30AE3D6C" w14:textId="77777777" w:rsidR="0004451C" w:rsidRPr="0004451C" w:rsidRDefault="0004451C" w:rsidP="0004451C">
            <w:r w:rsidRPr="0004451C">
              <w:t>email</w:t>
            </w:r>
          </w:p>
        </w:tc>
        <w:tc>
          <w:tcPr>
            <w:tcW w:w="753" w:type="pct"/>
            <w:hideMark/>
          </w:tcPr>
          <w:p w14:paraId="2777288F" w14:textId="77777777" w:rsidR="0004451C" w:rsidRPr="0004451C" w:rsidRDefault="0004451C" w:rsidP="0004451C">
            <w:r w:rsidRPr="0004451C">
              <w:t>String</w:t>
            </w:r>
          </w:p>
        </w:tc>
        <w:tc>
          <w:tcPr>
            <w:tcW w:w="1891" w:type="pct"/>
            <w:hideMark/>
          </w:tcPr>
          <w:p w14:paraId="215BC500" w14:textId="77777777" w:rsidR="0004451C" w:rsidRPr="0004451C" w:rsidRDefault="0004451C" w:rsidP="0004451C">
            <w:r w:rsidRPr="0004451C">
              <w:t>Required, Unique, Match: email regex</w:t>
            </w:r>
          </w:p>
        </w:tc>
        <w:tc>
          <w:tcPr>
            <w:tcW w:w="1614" w:type="pct"/>
            <w:hideMark/>
          </w:tcPr>
          <w:p w14:paraId="58A15CAD" w14:textId="77777777" w:rsidR="0004451C" w:rsidRPr="0004451C" w:rsidRDefault="0004451C" w:rsidP="0004451C">
            <w:r w:rsidRPr="0004451C">
              <w:t>Email giáo viên hợp lệ</w:t>
            </w:r>
          </w:p>
        </w:tc>
      </w:tr>
      <w:tr w:rsidR="0004451C" w:rsidRPr="0004451C" w14:paraId="71C64A1F" w14:textId="77777777" w:rsidTr="0004451C">
        <w:tc>
          <w:tcPr>
            <w:tcW w:w="742" w:type="pct"/>
            <w:hideMark/>
          </w:tcPr>
          <w:p w14:paraId="17DEFD5A" w14:textId="77777777" w:rsidR="0004451C" w:rsidRPr="0004451C" w:rsidRDefault="0004451C" w:rsidP="0004451C">
            <w:r w:rsidRPr="0004451C">
              <w:t>phone</w:t>
            </w:r>
          </w:p>
        </w:tc>
        <w:tc>
          <w:tcPr>
            <w:tcW w:w="753" w:type="pct"/>
            <w:hideMark/>
          </w:tcPr>
          <w:p w14:paraId="60AA137A" w14:textId="77777777" w:rsidR="0004451C" w:rsidRPr="0004451C" w:rsidRDefault="0004451C" w:rsidP="0004451C">
            <w:r w:rsidRPr="0004451C">
              <w:t>String</w:t>
            </w:r>
          </w:p>
        </w:tc>
        <w:tc>
          <w:tcPr>
            <w:tcW w:w="1891" w:type="pct"/>
            <w:hideMark/>
          </w:tcPr>
          <w:p w14:paraId="77BA087B" w14:textId="77777777" w:rsidR="0004451C" w:rsidRPr="0004451C" w:rsidRDefault="0004451C" w:rsidP="0004451C">
            <w:r w:rsidRPr="0004451C">
              <w:t>Match: /^\d{10,15}$/, Optional</w:t>
            </w:r>
          </w:p>
        </w:tc>
        <w:tc>
          <w:tcPr>
            <w:tcW w:w="1614" w:type="pct"/>
            <w:hideMark/>
          </w:tcPr>
          <w:p w14:paraId="36E45CBB" w14:textId="77777777" w:rsidR="0004451C" w:rsidRPr="0004451C" w:rsidRDefault="0004451C" w:rsidP="0004451C">
            <w:r w:rsidRPr="0004451C">
              <w:t>Số điện thoại (10–15 chữ số)</w:t>
            </w:r>
          </w:p>
        </w:tc>
      </w:tr>
      <w:tr w:rsidR="0004451C" w:rsidRPr="0004451C" w14:paraId="5F65832F" w14:textId="77777777" w:rsidTr="0004451C">
        <w:tc>
          <w:tcPr>
            <w:tcW w:w="742" w:type="pct"/>
            <w:hideMark/>
          </w:tcPr>
          <w:p w14:paraId="5F167F72" w14:textId="77777777" w:rsidR="0004451C" w:rsidRPr="0004451C" w:rsidRDefault="0004451C" w:rsidP="0004451C">
            <w:r w:rsidRPr="0004451C">
              <w:t>department</w:t>
            </w:r>
          </w:p>
        </w:tc>
        <w:tc>
          <w:tcPr>
            <w:tcW w:w="753" w:type="pct"/>
            <w:hideMark/>
          </w:tcPr>
          <w:p w14:paraId="7D241FBD" w14:textId="77777777" w:rsidR="0004451C" w:rsidRPr="0004451C" w:rsidRDefault="0004451C" w:rsidP="0004451C">
            <w:r w:rsidRPr="0004451C">
              <w:t>String</w:t>
            </w:r>
          </w:p>
        </w:tc>
        <w:tc>
          <w:tcPr>
            <w:tcW w:w="1891" w:type="pct"/>
            <w:hideMark/>
          </w:tcPr>
          <w:p w14:paraId="6DE28201" w14:textId="77777777" w:rsidR="0004451C" w:rsidRPr="0004451C" w:rsidRDefault="0004451C" w:rsidP="0004451C">
            <w:r w:rsidRPr="0004451C">
              <w:t>Optional</w:t>
            </w:r>
          </w:p>
        </w:tc>
        <w:tc>
          <w:tcPr>
            <w:tcW w:w="1614" w:type="pct"/>
            <w:hideMark/>
          </w:tcPr>
          <w:p w14:paraId="25A25361" w14:textId="77777777" w:rsidR="0004451C" w:rsidRPr="0004451C" w:rsidRDefault="0004451C" w:rsidP="0004451C">
            <w:r w:rsidRPr="0004451C">
              <w:t>Khoa / Bộ môn giáo viên thuộc về</w:t>
            </w:r>
          </w:p>
        </w:tc>
      </w:tr>
      <w:tr w:rsidR="00CB4174" w:rsidRPr="0004451C" w14:paraId="6FEFE7AA" w14:textId="77777777" w:rsidTr="0004451C">
        <w:tc>
          <w:tcPr>
            <w:tcW w:w="742" w:type="pct"/>
          </w:tcPr>
          <w:p w14:paraId="07F87F94" w14:textId="48158720" w:rsidR="00CB4174" w:rsidRPr="0004451C" w:rsidRDefault="00CB4174" w:rsidP="0004451C">
            <w:r>
              <w:t>unit</w:t>
            </w:r>
          </w:p>
        </w:tc>
        <w:tc>
          <w:tcPr>
            <w:tcW w:w="753" w:type="pct"/>
          </w:tcPr>
          <w:p w14:paraId="6342FAF3" w14:textId="3812AAE1" w:rsidR="00CB4174" w:rsidRPr="0004451C" w:rsidRDefault="00CB4174" w:rsidP="0004451C">
            <w:r>
              <w:t xml:space="preserve">String </w:t>
            </w:r>
          </w:p>
        </w:tc>
        <w:tc>
          <w:tcPr>
            <w:tcW w:w="1891" w:type="pct"/>
          </w:tcPr>
          <w:p w14:paraId="1BA2203C" w14:textId="063C2348" w:rsidR="00CB4174" w:rsidRPr="0004451C" w:rsidRDefault="00CB4174" w:rsidP="0004451C">
            <w:r w:rsidRPr="0004451C">
              <w:t>Optional</w:t>
            </w:r>
          </w:p>
        </w:tc>
        <w:tc>
          <w:tcPr>
            <w:tcW w:w="1614" w:type="pct"/>
          </w:tcPr>
          <w:p w14:paraId="35BB5D1D" w14:textId="1FD2826E" w:rsidR="00CB4174" w:rsidRPr="0004451C" w:rsidRDefault="00CB4174" w:rsidP="0004451C">
            <w:r>
              <w:t>Đơn vị công tác</w:t>
            </w:r>
          </w:p>
        </w:tc>
      </w:tr>
      <w:tr w:rsidR="0004451C" w:rsidRPr="0004451C" w14:paraId="10C5EC7A" w14:textId="77777777" w:rsidTr="0004451C">
        <w:tc>
          <w:tcPr>
            <w:tcW w:w="742" w:type="pct"/>
            <w:hideMark/>
          </w:tcPr>
          <w:p w14:paraId="6DDCB5FC" w14:textId="258C72E9" w:rsidR="0004451C" w:rsidRPr="0004451C" w:rsidRDefault="00CB4174" w:rsidP="0004451C">
            <w:r w:rsidRPr="00CB4174">
              <w:t>borrowedDevices</w:t>
            </w:r>
          </w:p>
        </w:tc>
        <w:tc>
          <w:tcPr>
            <w:tcW w:w="753" w:type="pct"/>
            <w:hideMark/>
          </w:tcPr>
          <w:p w14:paraId="473E881F" w14:textId="4DAA4D93" w:rsidR="0004451C" w:rsidRPr="0004451C" w:rsidRDefault="00CB4174" w:rsidP="0004451C">
            <w:r w:rsidRPr="0004451C">
              <w:t>Array[ObjectId]</w:t>
            </w:r>
          </w:p>
        </w:tc>
        <w:tc>
          <w:tcPr>
            <w:tcW w:w="1891" w:type="pct"/>
            <w:hideMark/>
          </w:tcPr>
          <w:p w14:paraId="44F8E59A" w14:textId="086DDC62" w:rsidR="0004451C" w:rsidRPr="0004451C" w:rsidRDefault="00CB4174" w:rsidP="0004451C">
            <w:r>
              <w:t>R</w:t>
            </w:r>
            <w:r w:rsidRPr="00CB4174">
              <w:t>ef: "BorrowRequest"</w:t>
            </w:r>
          </w:p>
        </w:tc>
        <w:tc>
          <w:tcPr>
            <w:tcW w:w="1614" w:type="pct"/>
            <w:hideMark/>
          </w:tcPr>
          <w:p w14:paraId="1B8D24B5" w14:textId="63005471" w:rsidR="0004451C" w:rsidRPr="0004451C" w:rsidRDefault="00CB4174" w:rsidP="0004451C">
            <w:r>
              <w:t>Đơn mượn</w:t>
            </w:r>
          </w:p>
        </w:tc>
      </w:tr>
      <w:tr w:rsidR="0004451C" w:rsidRPr="0004451C" w14:paraId="2B7865D2" w14:textId="77777777" w:rsidTr="0004451C">
        <w:tc>
          <w:tcPr>
            <w:tcW w:w="742" w:type="pct"/>
            <w:hideMark/>
          </w:tcPr>
          <w:p w14:paraId="140DCB0E" w14:textId="77777777" w:rsidR="0004451C" w:rsidRPr="0004451C" w:rsidRDefault="0004451C" w:rsidP="0004451C">
            <w:r w:rsidRPr="0004451C">
              <w:t>created_at</w:t>
            </w:r>
          </w:p>
        </w:tc>
        <w:tc>
          <w:tcPr>
            <w:tcW w:w="753" w:type="pct"/>
            <w:hideMark/>
          </w:tcPr>
          <w:p w14:paraId="70339D8B" w14:textId="77777777" w:rsidR="0004451C" w:rsidRPr="0004451C" w:rsidRDefault="0004451C" w:rsidP="0004451C">
            <w:r w:rsidRPr="0004451C">
              <w:t>Date</w:t>
            </w:r>
          </w:p>
        </w:tc>
        <w:tc>
          <w:tcPr>
            <w:tcW w:w="1891" w:type="pct"/>
            <w:hideMark/>
          </w:tcPr>
          <w:p w14:paraId="072FC5F3" w14:textId="77777777" w:rsidR="0004451C" w:rsidRPr="0004451C" w:rsidRDefault="0004451C" w:rsidP="0004451C">
            <w:r w:rsidRPr="0004451C">
              <w:t>Default: Date.now</w:t>
            </w:r>
          </w:p>
        </w:tc>
        <w:tc>
          <w:tcPr>
            <w:tcW w:w="1614" w:type="pct"/>
            <w:hideMark/>
          </w:tcPr>
          <w:p w14:paraId="4EC9B6D8" w14:textId="77777777" w:rsidR="0004451C" w:rsidRPr="0004451C" w:rsidRDefault="0004451C" w:rsidP="0004451C">
            <w:r w:rsidRPr="0004451C">
              <w:t>Thời gian tạo hồ sơ giáo viên</w:t>
            </w:r>
          </w:p>
        </w:tc>
      </w:tr>
      <w:tr w:rsidR="0004451C" w:rsidRPr="0004451C" w14:paraId="3E87F9C6" w14:textId="77777777" w:rsidTr="0004451C">
        <w:tc>
          <w:tcPr>
            <w:tcW w:w="742" w:type="pct"/>
            <w:hideMark/>
          </w:tcPr>
          <w:p w14:paraId="44E6EB9A" w14:textId="77777777" w:rsidR="0004451C" w:rsidRPr="0004451C" w:rsidRDefault="0004451C" w:rsidP="0004451C">
            <w:r w:rsidRPr="0004451C">
              <w:t>updated_at</w:t>
            </w:r>
          </w:p>
        </w:tc>
        <w:tc>
          <w:tcPr>
            <w:tcW w:w="753" w:type="pct"/>
            <w:hideMark/>
          </w:tcPr>
          <w:p w14:paraId="69E94344" w14:textId="77777777" w:rsidR="0004451C" w:rsidRPr="0004451C" w:rsidRDefault="0004451C" w:rsidP="0004451C">
            <w:r w:rsidRPr="0004451C">
              <w:t>Date</w:t>
            </w:r>
          </w:p>
        </w:tc>
        <w:tc>
          <w:tcPr>
            <w:tcW w:w="1891" w:type="pct"/>
            <w:hideMark/>
          </w:tcPr>
          <w:p w14:paraId="34C67D1E" w14:textId="77777777" w:rsidR="0004451C" w:rsidRPr="0004451C" w:rsidRDefault="0004451C" w:rsidP="0004451C">
            <w:r w:rsidRPr="0004451C">
              <w:t>Tự động cập nhật</w:t>
            </w:r>
          </w:p>
        </w:tc>
        <w:tc>
          <w:tcPr>
            <w:tcW w:w="1614" w:type="pct"/>
            <w:hideMark/>
          </w:tcPr>
          <w:p w14:paraId="3DBAB394" w14:textId="77777777" w:rsidR="0004451C" w:rsidRPr="0004451C" w:rsidRDefault="0004451C" w:rsidP="0004451C">
            <w:r w:rsidRPr="0004451C">
              <w:t>Thời gian cập nhật cuối cùng</w:t>
            </w:r>
          </w:p>
        </w:tc>
      </w:tr>
    </w:tbl>
    <w:p w14:paraId="2D18FC38" w14:textId="13B451AE" w:rsidR="00547C6D" w:rsidRDefault="00ED3094" w:rsidP="00EA43EA">
      <w:pPr>
        <w:pStyle w:val="Heading2"/>
      </w:pPr>
      <w:bookmarkStart w:id="191" w:name="_Toc182207763"/>
      <w:bookmarkStart w:id="192" w:name="_Toc200746857"/>
      <w:bookmarkStart w:id="193" w:name="_Toc200915128"/>
      <w:r w:rsidRPr="00ED3094">
        <w:t xml:space="preserve">Xây dựng </w:t>
      </w:r>
      <w:r w:rsidR="008B0936">
        <w:t xml:space="preserve">API </w:t>
      </w:r>
      <w:r w:rsidR="003C6EFC">
        <w:t>phía máy chủ (B</w:t>
      </w:r>
      <w:r w:rsidR="00CD6B88">
        <w:t>ack</w:t>
      </w:r>
      <w:r w:rsidR="001D41EF">
        <w:t>-</w:t>
      </w:r>
      <w:r w:rsidR="00CD6B88">
        <w:t>end</w:t>
      </w:r>
      <w:r w:rsidR="003C6EFC">
        <w:t>)</w:t>
      </w:r>
      <w:bookmarkEnd w:id="191"/>
      <w:bookmarkEnd w:id="192"/>
      <w:bookmarkEnd w:id="193"/>
    </w:p>
    <w:p w14:paraId="67ABE626" w14:textId="4F2B01EE" w:rsidR="00A84A0A" w:rsidRDefault="00A84A0A" w:rsidP="00A84A0A">
      <w:pPr>
        <w:pStyle w:val="Nidung"/>
      </w:pPr>
      <w:r>
        <w:t xml:space="preserve">Xây dựng tổng cộng </w:t>
      </w:r>
      <w:r w:rsidR="0097238D">
        <w:t>6</w:t>
      </w:r>
      <w:r w:rsidR="00D75F86">
        <w:t>9</w:t>
      </w:r>
      <w:r>
        <w:t xml:space="preserve"> API chia làm </w:t>
      </w:r>
      <w:r w:rsidR="00D75F86">
        <w:t>8</w:t>
      </w:r>
      <w:r>
        <w:t xml:space="preserve"> nhóm chính: </w:t>
      </w:r>
    </w:p>
    <w:p w14:paraId="48A92256" w14:textId="77777777" w:rsidR="00A84A0A" w:rsidRDefault="00A84A0A" w:rsidP="00A84A0A">
      <w:pPr>
        <w:pStyle w:val="Nidung"/>
      </w:pPr>
      <w:r w:rsidRPr="002D174B">
        <w:rPr>
          <w:b/>
          <w:bCs/>
        </w:rPr>
        <w:t>Nhóm API Người dùng:</w:t>
      </w:r>
      <w:r>
        <w:rPr>
          <w:b/>
          <w:bCs/>
        </w:rPr>
        <w:t xml:space="preserve"> </w:t>
      </w:r>
      <w:r w:rsidRPr="002D174B">
        <w:t>Nhóm API này chịu trách nhiệm quản lý người dùng, bao gồm đăng nhập, đăng xuất, tạo mới, cập nhật, thay đổi mật khẩu, vô hiệu hóa, xóa và khôi phục tài khoản người dùng. Hệ thống hỗ trợ cả upload avatar và mã hóa mật khẩu.</w:t>
      </w:r>
    </w:p>
    <w:p w14:paraId="1B97119D" w14:textId="77777777" w:rsidR="00A84A0A" w:rsidRDefault="00A84A0A" w:rsidP="00A84A0A">
      <w:pPr>
        <w:pStyle w:val="Nidung"/>
      </w:pPr>
      <w:r w:rsidRPr="00A96B0A">
        <w:rPr>
          <w:b/>
          <w:bCs/>
        </w:rPr>
        <w:t>Nhóm API Thiết bị:</w:t>
      </w:r>
      <w:r>
        <w:t xml:space="preserve"> </w:t>
      </w:r>
      <w:r w:rsidRPr="00A96B0A">
        <w:t>Nhóm API này quản lý toàn bộ thông tin về thiết bị, bao gồm thêm mới, cập nhật, xóa, lấy danh sách, xem chi tiết và import dữ liệu thiết bị từ file.</w:t>
      </w:r>
    </w:p>
    <w:p w14:paraId="0D8B7BBF" w14:textId="77777777" w:rsidR="00A84A0A" w:rsidRDefault="00A84A0A" w:rsidP="00A84A0A">
      <w:pPr>
        <w:pStyle w:val="Nidung"/>
      </w:pPr>
      <w:r w:rsidRPr="00A96B0A">
        <w:rPr>
          <w:b/>
          <w:bCs/>
        </w:rPr>
        <w:t>Nhóm API Phòng học &amp; Thiết bị trong phòng</w:t>
      </w:r>
      <w:r>
        <w:rPr>
          <w:rFonts w:ascii="Segoe UI Emoji" w:hAnsi="Segoe UI Emoji" w:cs="Segoe UI Emoji"/>
          <w:b/>
          <w:szCs w:val="20"/>
        </w:rPr>
        <w:t xml:space="preserve">: </w:t>
      </w:r>
      <w:r>
        <w:t>Nhóm API này chịu trách nhiệm quản lý phòng học và việc gán thiết bị vào từng phòng, bao gồm: thêm thiết bị, xóa thiết bị, chuyển phòng, cập nhật thông tin phòng, import danh sách phòng từ file CSV, và xem chi tiết các thiết bị có trong từng phòng.</w:t>
      </w:r>
    </w:p>
    <w:p w14:paraId="3B16FB58" w14:textId="77777777" w:rsidR="00A84A0A" w:rsidRDefault="00A84A0A" w:rsidP="00A84A0A">
      <w:pPr>
        <w:pStyle w:val="Nidung"/>
      </w:pPr>
      <w:r w:rsidRPr="00A96B0A">
        <w:rPr>
          <w:b/>
          <w:bCs/>
        </w:rPr>
        <w:t>Nhóm API Giảng viên</w:t>
      </w:r>
      <w:r>
        <w:rPr>
          <w:b/>
          <w:bCs/>
        </w:rPr>
        <w:t xml:space="preserve">: </w:t>
      </w:r>
      <w:r>
        <w:t>Nhóm API này hỗ trợ quản lý thông tin giảng viên, bao gồm: thêm mới, cập nhật, xóa, import từ file CSV, và truy vấn danh sách giảng viên với khả năng phân trang và lọc theo bộ môn.</w:t>
      </w:r>
    </w:p>
    <w:p w14:paraId="7BB53834" w14:textId="6C40461F" w:rsidR="00A84A0A" w:rsidRDefault="00A84A0A" w:rsidP="00A84A0A">
      <w:pPr>
        <w:pStyle w:val="Nidung"/>
      </w:pPr>
      <w:r w:rsidRPr="00A96B0A">
        <w:rPr>
          <w:b/>
          <w:bCs/>
        </w:rPr>
        <w:t xml:space="preserve">Nhóm API </w:t>
      </w:r>
      <w:r>
        <w:rPr>
          <w:b/>
          <w:bCs/>
        </w:rPr>
        <w:t>q</w:t>
      </w:r>
      <w:r w:rsidRPr="00A96B0A">
        <w:rPr>
          <w:b/>
          <w:bCs/>
        </w:rPr>
        <w:t xml:space="preserve">uản lý </w:t>
      </w:r>
      <w:r>
        <w:rPr>
          <w:b/>
          <w:bCs/>
        </w:rPr>
        <w:t>q</w:t>
      </w:r>
      <w:r w:rsidRPr="00A96B0A">
        <w:rPr>
          <w:b/>
          <w:bCs/>
        </w:rPr>
        <w:t>uà tặng</w:t>
      </w:r>
      <w:r w:rsidRPr="00A96B0A">
        <w:rPr>
          <w:rFonts w:ascii="Segoe UI Emoji" w:hAnsi="Segoe UI Emoji" w:cs="Segoe UI Emoji"/>
          <w:b/>
          <w:bCs/>
        </w:rPr>
        <w:t>:</w:t>
      </w:r>
      <w:r>
        <w:rPr>
          <w:rFonts w:ascii="Segoe UI Emoji" w:hAnsi="Segoe UI Emoji" w:cs="Segoe UI Emoji"/>
        </w:rPr>
        <w:t xml:space="preserve"> </w:t>
      </w:r>
      <w:r>
        <w:t>Nhóm API này hỗ trợ quản lý các hoạt động liên quan đến quà tặng: thêm mới, cập nhật, xóa, xem danh sách quà, import quà từ file, xử lý đơn nhập quà tặng</w:t>
      </w:r>
      <w:r w:rsidR="00FD60B0">
        <w:t>,</w:t>
      </w:r>
      <w:r>
        <w:t xml:space="preserve"> duyệt đơn nhập</w:t>
      </w:r>
      <w:r w:rsidR="00FD60B0">
        <w:t xml:space="preserve"> và hoàn trả</w:t>
      </w:r>
      <w:r>
        <w:t>. Quà tặng có thể bao gồm hình ảnh minh họa.</w:t>
      </w:r>
    </w:p>
    <w:p w14:paraId="723A2FE7" w14:textId="77777777" w:rsidR="00A84A0A" w:rsidRDefault="00A84A0A" w:rsidP="00A84A0A">
      <w:pPr>
        <w:pStyle w:val="Nidung"/>
      </w:pPr>
      <w:r w:rsidRPr="00A96B0A">
        <w:rPr>
          <w:b/>
          <w:bCs/>
        </w:rPr>
        <w:t>Nhóm API Mượn – Trả Thiết Bị</w:t>
      </w:r>
      <w:r>
        <w:rPr>
          <w:b/>
          <w:bCs/>
        </w:rPr>
        <w:t xml:space="preserve">: </w:t>
      </w:r>
      <w:r>
        <w:t>Nhóm API này hỗ trợ quy trình mượn và trả thiết bị, bao gồm: lấy danh sách thiết bị sẵn sàng cho mượn, tạo đơn mượn, trả thiết bị, xem danh sách và chi tiết các đơn mượn. Hệ thống đảm bảo kiểm soát tình trạng thiết bị và trạng thái của đơn mượn.</w:t>
      </w:r>
    </w:p>
    <w:p w14:paraId="3D4CAB6D" w14:textId="77777777" w:rsidR="00A84A0A" w:rsidRDefault="00A84A0A" w:rsidP="00A84A0A">
      <w:pPr>
        <w:pStyle w:val="Nidung"/>
      </w:pPr>
      <w:r w:rsidRPr="00711BB2">
        <w:rPr>
          <w:b/>
          <w:bCs/>
        </w:rPr>
        <w:t>Nhóm API Thống kê</w:t>
      </w:r>
      <w:r>
        <w:rPr>
          <w:b/>
          <w:bCs/>
        </w:rPr>
        <w:t xml:space="preserve">: </w:t>
      </w:r>
      <w:r>
        <w:t>Nhóm API này hỗ trợ truy xuất dữ liệu thống kê phục vụ quản trị hệ thống. Bao gồm các thống kê liên quan đến mượn – trả thiết bị, tình trạng thiết bị, quà tặng và người dùng có hoạt động nổi bật.</w:t>
      </w:r>
    </w:p>
    <w:p w14:paraId="5A0FD345" w14:textId="2666C127" w:rsidR="00D75F86" w:rsidRPr="00D75F86" w:rsidRDefault="00D75F86" w:rsidP="00A84A0A">
      <w:pPr>
        <w:pStyle w:val="Nidung"/>
        <w:rPr>
          <w:b/>
          <w:bCs/>
          <w:sz w:val="36"/>
          <w:szCs w:val="36"/>
        </w:rPr>
      </w:pPr>
      <w:r w:rsidRPr="00D75F86">
        <w:rPr>
          <w:b/>
          <w:bCs/>
        </w:rPr>
        <w:t>Nhóm API Thông báo:</w:t>
      </w:r>
      <w:r>
        <w:rPr>
          <w:b/>
          <w:bCs/>
        </w:rPr>
        <w:t xml:space="preserve"> </w:t>
      </w:r>
      <w:r>
        <w:t>Nhóm API này hỗ trợ tạo</w:t>
      </w:r>
      <w:r w:rsidR="005A68A5">
        <w:t>, đánh dấu đọc và hiển thị thông báo.</w:t>
      </w:r>
      <w:r w:rsidRPr="00D75F86">
        <w:rPr>
          <w:b/>
          <w:bCs/>
        </w:rPr>
        <w:t xml:space="preserve"> </w:t>
      </w:r>
    </w:p>
    <w:p w14:paraId="2E6D30A2" w14:textId="2E9970BD" w:rsidR="00A84A0A" w:rsidRPr="00A84A0A" w:rsidRDefault="00A84A0A" w:rsidP="00A84A0A">
      <w:pPr>
        <w:pStyle w:val="nd"/>
      </w:pPr>
      <w:r>
        <w:rPr>
          <w:b/>
          <w:bCs/>
        </w:rPr>
        <w:t>T</w:t>
      </w:r>
      <w:r w:rsidRPr="00711BB2">
        <w:rPr>
          <w:b/>
          <w:bCs/>
        </w:rPr>
        <w:t xml:space="preserve">ài liệu </w:t>
      </w:r>
      <w:r>
        <w:rPr>
          <w:b/>
          <w:bCs/>
        </w:rPr>
        <w:t>API</w:t>
      </w:r>
      <w:r w:rsidRPr="00711BB2">
        <w:rPr>
          <w:b/>
          <w:bCs/>
        </w:rPr>
        <w:t xml:space="preserve">: </w:t>
      </w:r>
      <w:r w:rsidRPr="000D698F">
        <w:t>https://</w:t>
      </w:r>
      <w:r>
        <w:rPr>
          <w:lang w:val="en-US"/>
        </w:rPr>
        <w:t>tdgm-victory</w:t>
      </w:r>
      <w:r w:rsidRPr="000D698F">
        <w:t>.onrender.com/api-docs/</w:t>
      </w:r>
      <w:r>
        <w:t>.</w:t>
      </w:r>
    </w:p>
    <w:p w14:paraId="6B916109" w14:textId="615089BC" w:rsidR="00E409C2" w:rsidRPr="00E409C2" w:rsidRDefault="00502B8E" w:rsidP="00EA43EA">
      <w:pPr>
        <w:pStyle w:val="Heading2"/>
        <w:rPr>
          <w:i/>
        </w:rPr>
      </w:pPr>
      <w:bookmarkStart w:id="194" w:name="_Toc182207772"/>
      <w:bookmarkStart w:id="195" w:name="_Toc200746858"/>
      <w:bookmarkStart w:id="196" w:name="_Toc200915129"/>
      <w:r>
        <w:t>Thiết kế</w:t>
      </w:r>
      <w:r w:rsidR="00ED3094" w:rsidRPr="00ED3094">
        <w:t xml:space="preserve"> giao diện </w:t>
      </w:r>
      <w:r w:rsidR="00A54EEF">
        <w:t>(Front-end)</w:t>
      </w:r>
      <w:bookmarkEnd w:id="194"/>
      <w:bookmarkEnd w:id="195"/>
      <w:bookmarkEnd w:id="196"/>
    </w:p>
    <w:p w14:paraId="2EA57F48" w14:textId="71D74C27" w:rsidR="00906383" w:rsidRDefault="00906383" w:rsidP="00E02B51">
      <w:pPr>
        <w:pStyle w:val="Heading3"/>
      </w:pPr>
      <w:bookmarkStart w:id="197" w:name="_Toc182207773"/>
      <w:bookmarkStart w:id="198" w:name="_Toc200746859"/>
      <w:bookmarkStart w:id="199" w:name="_Toc200915130"/>
      <w:r>
        <w:t>Thiết kế khung giao diện làm việc</w:t>
      </w:r>
      <w:r w:rsidR="00662D66">
        <w:t xml:space="preserve"> chính</w:t>
      </w:r>
      <w:bookmarkEnd w:id="197"/>
      <w:bookmarkEnd w:id="198"/>
      <w:bookmarkEnd w:id="199"/>
    </w:p>
    <w:p w14:paraId="3EFE45F8" w14:textId="1998DD0A" w:rsidR="00662D66" w:rsidRDefault="00662D66" w:rsidP="00662D66">
      <w:pPr>
        <w:pStyle w:val="BodyText"/>
        <w:ind w:firstLine="397"/>
        <w:rPr>
          <w:lang w:val="en-US"/>
        </w:rPr>
      </w:pPr>
      <w:r>
        <w:rPr>
          <w:lang w:val="en-US"/>
        </w:rPr>
        <w:t>Khung giao diện chính được thiết kế với bốn thành phần chính:</w:t>
      </w:r>
    </w:p>
    <w:p w14:paraId="63502074" w14:textId="34365E8A" w:rsidR="00662D66" w:rsidRPr="001A27FA" w:rsidRDefault="00662D66" w:rsidP="00662D66">
      <w:pPr>
        <w:pStyle w:val="BodyText"/>
        <w:ind w:firstLine="397"/>
        <w:rPr>
          <w:lang w:val="en-US"/>
        </w:rPr>
      </w:pPr>
      <w:r>
        <w:rPr>
          <w:lang w:val="en-US"/>
        </w:rPr>
        <w:t xml:space="preserve">- </w:t>
      </w:r>
      <w:r w:rsidRPr="00662D66">
        <w:rPr>
          <w:i/>
          <w:iCs/>
          <w:lang w:val="en-US"/>
        </w:rPr>
        <w:t>Header (1)</w:t>
      </w:r>
      <w:r>
        <w:rPr>
          <w:i/>
          <w:iCs/>
          <w:lang w:val="en-US"/>
        </w:rPr>
        <w:t xml:space="preserve">: </w:t>
      </w:r>
      <w:r w:rsidR="001A27FA" w:rsidRPr="001A27FA">
        <w:rPr>
          <w:lang w:val="en-US"/>
        </w:rPr>
        <w:t>Cho phép người dùng dễ dàng truy cập các tính năng toàn cục như xem thông báo</w:t>
      </w:r>
      <w:r w:rsidR="0066265C">
        <w:rPr>
          <w:lang w:val="en-US"/>
        </w:rPr>
        <w:t>, tìm kiếm</w:t>
      </w:r>
      <w:r w:rsidR="00671A1F">
        <w:rPr>
          <w:lang w:val="en-US"/>
        </w:rPr>
        <w:t>.</w:t>
      </w:r>
    </w:p>
    <w:p w14:paraId="529447C3" w14:textId="2B8EF95F" w:rsidR="00662D66" w:rsidRPr="001A27FA" w:rsidRDefault="00662D66" w:rsidP="00662D66">
      <w:pPr>
        <w:pStyle w:val="BodyText"/>
        <w:ind w:firstLine="397"/>
        <w:rPr>
          <w:lang w:val="en-US"/>
        </w:rPr>
      </w:pPr>
      <w:r w:rsidRPr="00662D66">
        <w:rPr>
          <w:i/>
          <w:iCs/>
          <w:lang w:val="en-US"/>
        </w:rPr>
        <w:t>- Navbar (2):</w:t>
      </w:r>
      <w:r w:rsidR="001A27FA">
        <w:rPr>
          <w:i/>
          <w:iCs/>
          <w:lang w:val="en-US"/>
        </w:rPr>
        <w:t xml:space="preserve"> </w:t>
      </w:r>
      <w:r w:rsidR="006E2007" w:rsidRPr="006E2007">
        <w:rPr>
          <w:lang w:val="en-US"/>
        </w:rPr>
        <w:t xml:space="preserve">Chứa danh sách các liên kết điều hướng (menu) đến các trang quan trọng như: Trang chủ, </w:t>
      </w:r>
      <w:r w:rsidR="00671A1F">
        <w:rPr>
          <w:lang w:val="en-US"/>
        </w:rPr>
        <w:t xml:space="preserve">Quản lý người dùng, Quản lý thiết bị, Quản lý quà tặng, Thống kê, … </w:t>
      </w:r>
      <w:r w:rsidR="001A27FA" w:rsidRPr="001A27FA">
        <w:rPr>
          <w:lang w:val="en-US"/>
        </w:rPr>
        <w:t>Giúp người dùng dễ dàng truy cập các phần khác nhau của nền tảng.</w:t>
      </w:r>
    </w:p>
    <w:p w14:paraId="366D8C8C" w14:textId="167922B3" w:rsidR="00662D66" w:rsidRPr="001A27FA" w:rsidRDefault="00662D66" w:rsidP="00662D66">
      <w:pPr>
        <w:pStyle w:val="BodyText"/>
        <w:ind w:firstLine="397"/>
        <w:rPr>
          <w:lang w:val="en-US"/>
        </w:rPr>
      </w:pPr>
      <w:r>
        <w:rPr>
          <w:i/>
          <w:iCs/>
          <w:lang w:val="en-US"/>
        </w:rPr>
        <w:t>- Content (3):</w:t>
      </w:r>
      <w:r w:rsidR="001A27FA">
        <w:rPr>
          <w:i/>
          <w:iCs/>
          <w:lang w:val="en-US"/>
        </w:rPr>
        <w:t xml:space="preserve"> </w:t>
      </w:r>
      <w:r w:rsidR="006E2007" w:rsidRPr="006E2007">
        <w:rPr>
          <w:lang w:val="en-US"/>
        </w:rPr>
        <w:t xml:space="preserve">Vùng hiển thị nội dung chính của trang web, </w:t>
      </w:r>
      <w:r w:rsidR="001A27FA" w:rsidRPr="001A27FA">
        <w:rPr>
          <w:lang w:val="en-US"/>
        </w:rPr>
        <w:t xml:space="preserve">Hiển thị thông tin chính theo từng trang mà người dùng đã chọn từ </w:t>
      </w:r>
      <w:r w:rsidR="00150DE5">
        <w:rPr>
          <w:lang w:val="en-US"/>
        </w:rPr>
        <w:t>N</w:t>
      </w:r>
      <w:r w:rsidR="001A27FA" w:rsidRPr="001A27FA">
        <w:rPr>
          <w:lang w:val="en-US"/>
        </w:rPr>
        <w:t>avbar, ví dụ:</w:t>
      </w:r>
      <w:r w:rsidR="00671A1F">
        <w:rPr>
          <w:lang w:val="en-US"/>
        </w:rPr>
        <w:t xml:space="preserve"> Danh sách thiết bị, Danh sách đơn yêu cầu quà tặng, Danh sách quà tặng, Danh sách mượn trả thiết bị</w:t>
      </w:r>
      <w:r w:rsidR="001A27FA" w:rsidRPr="001A27FA">
        <w:rPr>
          <w:lang w:val="en-US"/>
        </w:rPr>
        <w:t>,...</w:t>
      </w:r>
    </w:p>
    <w:p w14:paraId="58B42500" w14:textId="308DEA3D" w:rsidR="00662D66" w:rsidRPr="006E2007" w:rsidRDefault="00662D66" w:rsidP="00662D66">
      <w:pPr>
        <w:pStyle w:val="BodyText"/>
        <w:ind w:firstLine="397"/>
        <w:rPr>
          <w:lang w:val="en-US"/>
        </w:rPr>
      </w:pPr>
      <w:r>
        <w:rPr>
          <w:i/>
          <w:iCs/>
          <w:lang w:val="en-US"/>
        </w:rPr>
        <w:t>- Footer (4):</w:t>
      </w:r>
      <w:r w:rsidR="006E2007">
        <w:rPr>
          <w:i/>
          <w:iCs/>
          <w:lang w:val="en-US"/>
        </w:rPr>
        <w:t xml:space="preserve"> </w:t>
      </w:r>
      <w:r w:rsidR="006E2007">
        <w:rPr>
          <w:lang w:val="en-US"/>
        </w:rPr>
        <w:t>Phần chân trang, c</w:t>
      </w:r>
      <w:r w:rsidR="006E2007" w:rsidRPr="006E2007">
        <w:rPr>
          <w:lang w:val="en-US"/>
        </w:rPr>
        <w:t>ó thể chứa thông tin liên hệ, bản quyền</w:t>
      </w:r>
      <w:r w:rsidR="0066265C">
        <w:rPr>
          <w:lang w:val="en-US"/>
        </w:rPr>
        <w:t>.</w:t>
      </w:r>
    </w:p>
    <w:p w14:paraId="3085DC3E" w14:textId="77777777" w:rsidR="00B7268F" w:rsidRDefault="00E44881" w:rsidP="00B7268F">
      <w:pPr>
        <w:pStyle w:val="Image"/>
        <w:keepNext/>
      </w:pPr>
      <w:r>
        <w:drawing>
          <wp:inline distT="0" distB="0" distL="0" distR="0" wp14:anchorId="35F3A861" wp14:editId="2CA15058">
            <wp:extent cx="5940425" cy="3813810"/>
            <wp:effectExtent l="19050" t="19050" r="22225" b="15240"/>
            <wp:docPr id="18925833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0425" cy="3813810"/>
                    </a:xfrm>
                    <a:prstGeom prst="rect">
                      <a:avLst/>
                    </a:prstGeom>
                    <a:noFill/>
                    <a:ln>
                      <a:solidFill>
                        <a:schemeClr val="tx1"/>
                      </a:solidFill>
                    </a:ln>
                  </pic:spPr>
                </pic:pic>
              </a:graphicData>
            </a:graphic>
          </wp:inline>
        </w:drawing>
      </w:r>
    </w:p>
    <w:p w14:paraId="002B7B43" w14:textId="53C22F60" w:rsidR="000B135A" w:rsidRDefault="00B7268F" w:rsidP="00B7268F">
      <w:pPr>
        <w:pStyle w:val="Caption"/>
      </w:pPr>
      <w:bookmarkStart w:id="200" w:name="_Toc200915185"/>
      <w:r>
        <w:t xml:space="preserve">Hình </w:t>
      </w:r>
      <w:r w:rsidR="003E3B4B">
        <w:fldChar w:fldCharType="begin"/>
      </w:r>
      <w:r w:rsidR="003E3B4B">
        <w:instrText xml:space="preserve"> STYLEREF 1 \s </w:instrText>
      </w:r>
      <w:r w:rsidR="003E3B4B">
        <w:fldChar w:fldCharType="separate"/>
      </w:r>
      <w:r w:rsidR="009058AE">
        <w:rPr>
          <w:noProof/>
        </w:rPr>
        <w:t>3</w:t>
      </w:r>
      <w:r w:rsidR="003E3B4B">
        <w:rPr>
          <w:noProof/>
        </w:rPr>
        <w:fldChar w:fldCharType="end"/>
      </w:r>
      <w:r w:rsidR="0067752C">
        <w:t>.</w:t>
      </w:r>
      <w:r w:rsidR="003E3B4B">
        <w:fldChar w:fldCharType="begin"/>
      </w:r>
      <w:r w:rsidR="003E3B4B">
        <w:instrText xml:space="preserve"> SEQ Hình \* ARABIC \s 1 </w:instrText>
      </w:r>
      <w:r w:rsidR="003E3B4B">
        <w:fldChar w:fldCharType="separate"/>
      </w:r>
      <w:r w:rsidR="009058AE">
        <w:rPr>
          <w:noProof/>
        </w:rPr>
        <w:t>3</w:t>
      </w:r>
      <w:r w:rsidR="003E3B4B">
        <w:rPr>
          <w:noProof/>
        </w:rPr>
        <w:fldChar w:fldCharType="end"/>
      </w:r>
      <w:r>
        <w:t xml:space="preserve"> Bản phác thảo khung giao diện chính</w:t>
      </w:r>
      <w:bookmarkEnd w:id="200"/>
    </w:p>
    <w:p w14:paraId="48BD8117" w14:textId="576BE582" w:rsidR="005C7D9D" w:rsidRDefault="005D69C5" w:rsidP="00E02B51">
      <w:pPr>
        <w:pStyle w:val="Heading3"/>
      </w:pPr>
      <w:bookmarkStart w:id="201" w:name="_Toc182207774"/>
      <w:bookmarkStart w:id="202" w:name="_Toc200746860"/>
      <w:bookmarkStart w:id="203" w:name="_Toc200915131"/>
      <w:r>
        <w:t>Thiết kế khung g</w:t>
      </w:r>
      <w:r w:rsidR="0088184F">
        <w:t>iao diện</w:t>
      </w:r>
      <w:r w:rsidR="005C7D9D">
        <w:t xml:space="preserve"> </w:t>
      </w:r>
      <w:r w:rsidR="0088184F">
        <w:t>đ</w:t>
      </w:r>
      <w:r w:rsidR="005C7D9D">
        <w:t>ăng nhập</w:t>
      </w:r>
      <w:bookmarkEnd w:id="201"/>
      <w:bookmarkEnd w:id="202"/>
      <w:bookmarkEnd w:id="203"/>
    </w:p>
    <w:p w14:paraId="4545CCE4" w14:textId="629E77B3" w:rsidR="00C00298" w:rsidRDefault="00233B69" w:rsidP="00C00298">
      <w:pPr>
        <w:pStyle w:val="Nidung"/>
      </w:pPr>
      <w:r>
        <w:t>Để sử dụng các chức năng của hệ thống người dùng cần phải thực hiện đăng nhập.</w:t>
      </w:r>
      <w:r w:rsidR="001C090D">
        <w:t xml:space="preserve"> Giao diện đăng nhập được chia làm 2 phần, phía bên trái là banner, phía bên phải là form đăng nhập. Form đăng nhập bao gồm tên hệ thống, label, ô input nhập tài khoản, ô input nhập mật khẩu và nút đăng nhập.</w:t>
      </w:r>
      <w:r>
        <w:t xml:space="preserve"> </w:t>
      </w:r>
    </w:p>
    <w:p w14:paraId="50290FED" w14:textId="77777777" w:rsidR="00233B69" w:rsidRDefault="00233B69" w:rsidP="00233B69">
      <w:pPr>
        <w:pStyle w:val="Nidung"/>
        <w:keepNext/>
        <w:jc w:val="center"/>
      </w:pPr>
      <w:r>
        <w:rPr>
          <w:noProof/>
        </w:rPr>
        <w:drawing>
          <wp:inline distT="0" distB="0" distL="0" distR="0" wp14:anchorId="68B43DF3" wp14:editId="2349AA5F">
            <wp:extent cx="5239991" cy="2910840"/>
            <wp:effectExtent l="19050" t="19050" r="18415" b="22860"/>
            <wp:docPr id="16389343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8722" t="11368" b="7428"/>
                    <a:stretch>
                      <a:fillRect/>
                    </a:stretch>
                  </pic:blipFill>
                  <pic:spPr bwMode="auto">
                    <a:xfrm>
                      <a:off x="0" y="0"/>
                      <a:ext cx="5279676" cy="293288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DA45898" w14:textId="63DF0A9F" w:rsidR="00233B69" w:rsidRDefault="00233B69" w:rsidP="00233B69">
      <w:pPr>
        <w:pStyle w:val="Caption"/>
      </w:pPr>
      <w:bookmarkStart w:id="204" w:name="_Toc200915186"/>
      <w:r>
        <w:t xml:space="preserve">Hình </w:t>
      </w:r>
      <w:r w:rsidR="003E3B4B">
        <w:fldChar w:fldCharType="begin"/>
      </w:r>
      <w:r w:rsidR="003E3B4B">
        <w:instrText xml:space="preserve"> STYLEREF 1 \s </w:instrText>
      </w:r>
      <w:r w:rsidR="003E3B4B">
        <w:fldChar w:fldCharType="separate"/>
      </w:r>
      <w:r w:rsidR="009058AE">
        <w:rPr>
          <w:noProof/>
        </w:rPr>
        <w:t>3</w:t>
      </w:r>
      <w:r w:rsidR="003E3B4B">
        <w:rPr>
          <w:noProof/>
        </w:rPr>
        <w:fldChar w:fldCharType="end"/>
      </w:r>
      <w:r w:rsidR="0067752C">
        <w:t>.</w:t>
      </w:r>
      <w:r w:rsidR="003E3B4B">
        <w:fldChar w:fldCharType="begin"/>
      </w:r>
      <w:r w:rsidR="003E3B4B">
        <w:instrText xml:space="preserve"> SEQ Hình \* ARABIC \s 1 </w:instrText>
      </w:r>
      <w:r w:rsidR="003E3B4B">
        <w:fldChar w:fldCharType="separate"/>
      </w:r>
      <w:r w:rsidR="009058AE">
        <w:rPr>
          <w:noProof/>
        </w:rPr>
        <w:t>4</w:t>
      </w:r>
      <w:r w:rsidR="003E3B4B">
        <w:rPr>
          <w:noProof/>
        </w:rPr>
        <w:fldChar w:fldCharType="end"/>
      </w:r>
      <w:r>
        <w:t xml:space="preserve"> Bản phát thảo giao diện đăng nhập</w:t>
      </w:r>
      <w:bookmarkEnd w:id="204"/>
    </w:p>
    <w:p w14:paraId="197649A0" w14:textId="4C0019DD" w:rsidR="00233B69" w:rsidRDefault="00290530" w:rsidP="007E7602">
      <w:pPr>
        <w:pStyle w:val="Heading3"/>
      </w:pPr>
      <w:bookmarkStart w:id="205" w:name="_Toc200746861"/>
      <w:bookmarkStart w:id="206" w:name="_Toc200915132"/>
      <w:r>
        <w:t>Thiết kế giao diện danh sách hiển thị</w:t>
      </w:r>
      <w:bookmarkEnd w:id="205"/>
      <w:bookmarkEnd w:id="206"/>
    </w:p>
    <w:p w14:paraId="4D31ADAB" w14:textId="0BF8ADD7" w:rsidR="007E7602" w:rsidRDefault="00BF665E" w:rsidP="007E7602">
      <w:pPr>
        <w:pStyle w:val="Nidung"/>
      </w:pPr>
      <w:r>
        <w:t>Giao diện danh sách hiển thị</w:t>
      </w:r>
      <w:r w:rsidR="00290530">
        <w:t xml:space="preserve"> giống với giao diện diện gồm có header, navbar, footer nhưng khác ở phần content. Danh sách hiển thị dưới dạng bảng bao gồm: Tên danh sách đang hiển thị, ô input tìm kiếm, các cột tiêu đề, các dòng dữ liệu. Dưới bảng có nút phân trang và nút quay lại.</w:t>
      </w:r>
      <w:r w:rsidR="00965F64">
        <w:t xml:space="preserve"> Cột cuối cùng trong bảng chứa các nút thao tác như chỉnh sửa, xoá,.. Tuỳ theo một số giao diện sẽ có nút thao tác nằm trên bảng để thực hiện các chức năng như thêm mới, tải mẫu file (mẫu file csv để nhập lên hệ thống),…</w:t>
      </w:r>
    </w:p>
    <w:p w14:paraId="47F40CD2" w14:textId="736DDB02" w:rsidR="0088184F" w:rsidRDefault="00426C06" w:rsidP="0088184F">
      <w:pPr>
        <w:pStyle w:val="Nidung"/>
        <w:keepNext/>
      </w:pPr>
      <w:r>
        <w:rPr>
          <w:noProof/>
        </w:rPr>
        <w:drawing>
          <wp:inline distT="0" distB="0" distL="0" distR="0" wp14:anchorId="1952B0BF" wp14:editId="61E7F3F0">
            <wp:extent cx="5940425" cy="2876550"/>
            <wp:effectExtent l="19050" t="19050" r="22225" b="19050"/>
            <wp:docPr id="2152978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0425" cy="2876550"/>
                    </a:xfrm>
                    <a:prstGeom prst="rect">
                      <a:avLst/>
                    </a:prstGeom>
                    <a:noFill/>
                    <a:ln>
                      <a:solidFill>
                        <a:schemeClr val="tx1"/>
                      </a:solidFill>
                    </a:ln>
                  </pic:spPr>
                </pic:pic>
              </a:graphicData>
            </a:graphic>
          </wp:inline>
        </w:drawing>
      </w:r>
    </w:p>
    <w:p w14:paraId="322C7F01" w14:textId="0D1F9AC0" w:rsidR="00BF665E" w:rsidRDefault="0088184F" w:rsidP="0088184F">
      <w:pPr>
        <w:pStyle w:val="Caption"/>
      </w:pPr>
      <w:bookmarkStart w:id="207" w:name="_Toc200915187"/>
      <w:r>
        <w:t xml:space="preserve">Hình </w:t>
      </w:r>
      <w:r w:rsidR="003E3B4B">
        <w:fldChar w:fldCharType="begin"/>
      </w:r>
      <w:r w:rsidR="003E3B4B">
        <w:instrText xml:space="preserve"> STYLEREF 1 \s </w:instrText>
      </w:r>
      <w:r w:rsidR="003E3B4B">
        <w:fldChar w:fldCharType="separate"/>
      </w:r>
      <w:r w:rsidR="009058AE">
        <w:rPr>
          <w:noProof/>
        </w:rPr>
        <w:t>3</w:t>
      </w:r>
      <w:r w:rsidR="003E3B4B">
        <w:rPr>
          <w:noProof/>
        </w:rPr>
        <w:fldChar w:fldCharType="end"/>
      </w:r>
      <w:r w:rsidR="0067752C">
        <w:t>.</w:t>
      </w:r>
      <w:r w:rsidR="003E3B4B">
        <w:fldChar w:fldCharType="begin"/>
      </w:r>
      <w:r w:rsidR="003E3B4B">
        <w:instrText xml:space="preserve"> SEQ Hình \* ARABIC \s 1 </w:instrText>
      </w:r>
      <w:r w:rsidR="003E3B4B">
        <w:fldChar w:fldCharType="separate"/>
      </w:r>
      <w:r w:rsidR="009058AE">
        <w:rPr>
          <w:noProof/>
        </w:rPr>
        <w:t>5</w:t>
      </w:r>
      <w:r w:rsidR="003E3B4B">
        <w:rPr>
          <w:noProof/>
        </w:rPr>
        <w:fldChar w:fldCharType="end"/>
      </w:r>
      <w:r>
        <w:t xml:space="preserve"> Bản phát thảo giao diện danh sách </w:t>
      </w:r>
      <w:r w:rsidR="00B53023">
        <w:t>hiển thị</w:t>
      </w:r>
      <w:bookmarkEnd w:id="207"/>
    </w:p>
    <w:p w14:paraId="17075AB5" w14:textId="3425BAFE" w:rsidR="00426C06" w:rsidRDefault="00426C06" w:rsidP="00426C06">
      <w:pPr>
        <w:pStyle w:val="Heading3"/>
      </w:pPr>
      <w:bookmarkStart w:id="208" w:name="_Toc200746862"/>
      <w:bookmarkStart w:id="209" w:name="_Toc200915133"/>
      <w:r>
        <w:t>Thiết kế giao diện thêm mới và chỉnh sửa</w:t>
      </w:r>
      <w:bookmarkEnd w:id="208"/>
      <w:bookmarkEnd w:id="209"/>
    </w:p>
    <w:p w14:paraId="01D7326B" w14:textId="37DE3019" w:rsidR="0088184F" w:rsidRDefault="00426C06" w:rsidP="0088184F">
      <w:pPr>
        <w:pStyle w:val="Nidung"/>
      </w:pPr>
      <w:r>
        <w:t xml:space="preserve">Giao diện danh sách hiển thị giống với giao diện diện gồm có header, navbar, footer nhưng khác ở phần content. </w:t>
      </w:r>
      <w:r w:rsidR="0088184F">
        <w:t xml:space="preserve">Giao diện thêm mới, chỉnh sửa hiển thị các thành phần như tiêu đề, </w:t>
      </w:r>
      <w:r>
        <w:t xml:space="preserve">ô </w:t>
      </w:r>
      <w:r w:rsidR="0088184F">
        <w:t xml:space="preserve">input, label, </w:t>
      </w:r>
      <w:r>
        <w:t>button lưu và button quay lại</w:t>
      </w:r>
      <w:r w:rsidR="0088184F">
        <w:t>,...</w:t>
      </w:r>
    </w:p>
    <w:p w14:paraId="0D9A0C90" w14:textId="77777777" w:rsidR="0088184F" w:rsidRDefault="0088184F" w:rsidP="0088184F">
      <w:pPr>
        <w:pStyle w:val="Nidung"/>
      </w:pPr>
      <w:r>
        <w:rPr>
          <w:noProof/>
        </w:rPr>
        <w:drawing>
          <wp:inline distT="0" distB="0" distL="0" distR="0" wp14:anchorId="0DE44E56" wp14:editId="56DBD231">
            <wp:extent cx="5940425" cy="2994660"/>
            <wp:effectExtent l="0" t="0" r="3175" b="0"/>
            <wp:docPr id="12191375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0425" cy="2994660"/>
                    </a:xfrm>
                    <a:prstGeom prst="rect">
                      <a:avLst/>
                    </a:prstGeom>
                    <a:noFill/>
                    <a:ln>
                      <a:noFill/>
                    </a:ln>
                  </pic:spPr>
                </pic:pic>
              </a:graphicData>
            </a:graphic>
          </wp:inline>
        </w:drawing>
      </w:r>
    </w:p>
    <w:p w14:paraId="7A91ED15" w14:textId="3268E9A3" w:rsidR="0088184F" w:rsidRDefault="0088184F" w:rsidP="0088184F">
      <w:pPr>
        <w:pStyle w:val="Caption"/>
      </w:pPr>
      <w:bookmarkStart w:id="210" w:name="_Toc200915188"/>
      <w:r>
        <w:t xml:space="preserve">Hình </w:t>
      </w:r>
      <w:r w:rsidR="003E3B4B">
        <w:fldChar w:fldCharType="begin"/>
      </w:r>
      <w:r w:rsidR="003E3B4B">
        <w:instrText xml:space="preserve"> STYLEREF 1 \s </w:instrText>
      </w:r>
      <w:r w:rsidR="003E3B4B">
        <w:fldChar w:fldCharType="separate"/>
      </w:r>
      <w:r w:rsidR="009058AE">
        <w:rPr>
          <w:noProof/>
        </w:rPr>
        <w:t>3</w:t>
      </w:r>
      <w:r w:rsidR="003E3B4B">
        <w:rPr>
          <w:noProof/>
        </w:rPr>
        <w:fldChar w:fldCharType="end"/>
      </w:r>
      <w:r w:rsidR="0067752C">
        <w:t>.</w:t>
      </w:r>
      <w:r w:rsidR="003E3B4B">
        <w:fldChar w:fldCharType="begin"/>
      </w:r>
      <w:r w:rsidR="003E3B4B">
        <w:instrText xml:space="preserve"> SEQ Hình \* ARABIC \s 1 </w:instrText>
      </w:r>
      <w:r w:rsidR="003E3B4B">
        <w:fldChar w:fldCharType="separate"/>
      </w:r>
      <w:r w:rsidR="009058AE">
        <w:rPr>
          <w:noProof/>
        </w:rPr>
        <w:t>6</w:t>
      </w:r>
      <w:r w:rsidR="003E3B4B">
        <w:rPr>
          <w:noProof/>
        </w:rPr>
        <w:fldChar w:fldCharType="end"/>
      </w:r>
      <w:r>
        <w:t xml:space="preserve"> Bản phát thảo giao diện thêm mới và chỉnh sửa</w:t>
      </w:r>
      <w:bookmarkEnd w:id="210"/>
    </w:p>
    <w:p w14:paraId="1FF0AF4F" w14:textId="79345060" w:rsidR="00C9006D" w:rsidRDefault="00C9006D" w:rsidP="00C9006D">
      <w:pPr>
        <w:pStyle w:val="Heading3"/>
      </w:pPr>
      <w:bookmarkStart w:id="211" w:name="_Toc200746863"/>
      <w:bookmarkStart w:id="212" w:name="_Toc200915134"/>
      <w:r>
        <w:t>Thiết kế giao diện xem thông tin chi tiết</w:t>
      </w:r>
      <w:bookmarkEnd w:id="211"/>
      <w:bookmarkEnd w:id="212"/>
    </w:p>
    <w:p w14:paraId="5DCE8166" w14:textId="1287F89E" w:rsidR="00C9006D" w:rsidRDefault="00C9006D" w:rsidP="00C9006D">
      <w:pPr>
        <w:pStyle w:val="Nidung"/>
      </w:pPr>
      <w:r>
        <w:t>Giao diện danh sách hiển thị giống với giao diện diện gồm có header, navbar, footer nhưng khác ở phần content.</w:t>
      </w:r>
      <w:r w:rsidR="000A7F87">
        <w:t xml:space="preserve"> Phần content được chia làm 2 phần: Phía bên trái hiển thị hình ảnh và tên của thông tin đang xem. Phía bên trái hiển thị thông tin chi tiết bao gồm: Tiêu đề,  label, text,… Dưới cùng có nút quay lại.</w:t>
      </w:r>
    </w:p>
    <w:p w14:paraId="46FCBB3A" w14:textId="77777777" w:rsidR="000A7F87" w:rsidRDefault="000A7F87" w:rsidP="000A7F87">
      <w:pPr>
        <w:pStyle w:val="Nidung"/>
        <w:keepNext/>
      </w:pPr>
      <w:r>
        <w:rPr>
          <w:noProof/>
        </w:rPr>
        <w:drawing>
          <wp:inline distT="0" distB="0" distL="0" distR="0" wp14:anchorId="4D7CFADD" wp14:editId="121E5E60">
            <wp:extent cx="5940425" cy="2860964"/>
            <wp:effectExtent l="0" t="0" r="3175" b="0"/>
            <wp:docPr id="15960098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74064" cy="2877165"/>
                    </a:xfrm>
                    <a:prstGeom prst="rect">
                      <a:avLst/>
                    </a:prstGeom>
                    <a:noFill/>
                    <a:ln>
                      <a:noFill/>
                    </a:ln>
                  </pic:spPr>
                </pic:pic>
              </a:graphicData>
            </a:graphic>
          </wp:inline>
        </w:drawing>
      </w:r>
    </w:p>
    <w:p w14:paraId="722EC237" w14:textId="32FABAE4" w:rsidR="000A7F87" w:rsidRDefault="000A7F87" w:rsidP="000A7F87">
      <w:pPr>
        <w:pStyle w:val="Caption"/>
      </w:pPr>
      <w:bookmarkStart w:id="213" w:name="_Toc200915189"/>
      <w:r>
        <w:t xml:space="preserve">Hình </w:t>
      </w:r>
      <w:r w:rsidR="003E3B4B">
        <w:fldChar w:fldCharType="begin"/>
      </w:r>
      <w:r w:rsidR="003E3B4B">
        <w:instrText xml:space="preserve"> STYLEREF 1 \s </w:instrText>
      </w:r>
      <w:r w:rsidR="003E3B4B">
        <w:fldChar w:fldCharType="separate"/>
      </w:r>
      <w:r w:rsidR="009058AE">
        <w:rPr>
          <w:noProof/>
        </w:rPr>
        <w:t>3</w:t>
      </w:r>
      <w:r w:rsidR="003E3B4B">
        <w:rPr>
          <w:noProof/>
        </w:rPr>
        <w:fldChar w:fldCharType="end"/>
      </w:r>
      <w:r w:rsidR="0067752C">
        <w:t>.</w:t>
      </w:r>
      <w:r w:rsidR="003E3B4B">
        <w:fldChar w:fldCharType="begin"/>
      </w:r>
      <w:r w:rsidR="003E3B4B">
        <w:instrText xml:space="preserve"> SEQ Hình \* ARABIC \s 1 </w:instrText>
      </w:r>
      <w:r w:rsidR="003E3B4B">
        <w:fldChar w:fldCharType="separate"/>
      </w:r>
      <w:r w:rsidR="009058AE">
        <w:rPr>
          <w:noProof/>
        </w:rPr>
        <w:t>7</w:t>
      </w:r>
      <w:r w:rsidR="003E3B4B">
        <w:rPr>
          <w:noProof/>
        </w:rPr>
        <w:fldChar w:fldCharType="end"/>
      </w:r>
      <w:r>
        <w:t xml:space="preserve"> Thiết kế giao diện xem thông tin chi tiết</w:t>
      </w:r>
      <w:bookmarkEnd w:id="213"/>
    </w:p>
    <w:p w14:paraId="1688A479" w14:textId="259601F5" w:rsidR="007637EA" w:rsidRDefault="007637EA" w:rsidP="007637EA">
      <w:pPr>
        <w:pStyle w:val="Heading3"/>
      </w:pPr>
      <w:bookmarkStart w:id="214" w:name="_Toc200746864"/>
      <w:bookmarkStart w:id="215" w:name="_Toc200915135"/>
      <w:r>
        <w:t>Thiết kế giao diện thống kê</w:t>
      </w:r>
      <w:bookmarkEnd w:id="214"/>
      <w:bookmarkEnd w:id="215"/>
    </w:p>
    <w:p w14:paraId="6083C482" w14:textId="2424A89F" w:rsidR="007637EA" w:rsidRDefault="007637EA" w:rsidP="007637EA">
      <w:pPr>
        <w:pStyle w:val="Nidung"/>
      </w:pPr>
      <w:r>
        <w:t>Giao diện danh sách hiển thị giống với giao diện diện gồm có header, navbar, footer nhưng khác ở phần content. Phần content bao gồm: tiêu đề, biểu đồ, bảng biểu,…</w:t>
      </w:r>
    </w:p>
    <w:p w14:paraId="607335AD" w14:textId="77777777" w:rsidR="007637EA" w:rsidRDefault="007637EA" w:rsidP="007637EA">
      <w:pPr>
        <w:pStyle w:val="Nidung"/>
        <w:keepNext/>
      </w:pPr>
      <w:r>
        <w:rPr>
          <w:noProof/>
        </w:rPr>
        <w:drawing>
          <wp:inline distT="0" distB="0" distL="0" distR="0" wp14:anchorId="7FE279D5" wp14:editId="122F90D2">
            <wp:extent cx="5938893" cy="2597728"/>
            <wp:effectExtent l="0" t="0" r="5080" b="0"/>
            <wp:docPr id="3348938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62880" cy="2608220"/>
                    </a:xfrm>
                    <a:prstGeom prst="rect">
                      <a:avLst/>
                    </a:prstGeom>
                    <a:noFill/>
                    <a:ln>
                      <a:noFill/>
                    </a:ln>
                  </pic:spPr>
                </pic:pic>
              </a:graphicData>
            </a:graphic>
          </wp:inline>
        </w:drawing>
      </w:r>
    </w:p>
    <w:p w14:paraId="313CAEE5" w14:textId="2109F478" w:rsidR="007637EA" w:rsidRDefault="007637EA" w:rsidP="007637EA">
      <w:pPr>
        <w:pStyle w:val="Caption"/>
      </w:pPr>
      <w:bookmarkStart w:id="216" w:name="_Toc200915190"/>
      <w:r>
        <w:t xml:space="preserve">Hình </w:t>
      </w:r>
      <w:r w:rsidR="003E3B4B">
        <w:fldChar w:fldCharType="begin"/>
      </w:r>
      <w:r w:rsidR="003E3B4B">
        <w:instrText xml:space="preserve"> STYLEREF 1 \s </w:instrText>
      </w:r>
      <w:r w:rsidR="003E3B4B">
        <w:fldChar w:fldCharType="separate"/>
      </w:r>
      <w:r w:rsidR="009058AE">
        <w:rPr>
          <w:noProof/>
        </w:rPr>
        <w:t>3</w:t>
      </w:r>
      <w:r w:rsidR="003E3B4B">
        <w:rPr>
          <w:noProof/>
        </w:rPr>
        <w:fldChar w:fldCharType="end"/>
      </w:r>
      <w:r w:rsidR="0067752C">
        <w:t>.</w:t>
      </w:r>
      <w:r w:rsidR="003E3B4B">
        <w:fldChar w:fldCharType="begin"/>
      </w:r>
      <w:r w:rsidR="003E3B4B">
        <w:instrText xml:space="preserve"> SEQ Hình \* ARABIC \s 1 </w:instrText>
      </w:r>
      <w:r w:rsidR="003E3B4B">
        <w:fldChar w:fldCharType="separate"/>
      </w:r>
      <w:r w:rsidR="009058AE">
        <w:rPr>
          <w:noProof/>
        </w:rPr>
        <w:t>8</w:t>
      </w:r>
      <w:r w:rsidR="003E3B4B">
        <w:rPr>
          <w:noProof/>
        </w:rPr>
        <w:fldChar w:fldCharType="end"/>
      </w:r>
      <w:r>
        <w:t xml:space="preserve"> Bảng phát thảo giao diện thống kê</w:t>
      </w:r>
      <w:bookmarkEnd w:id="216"/>
    </w:p>
    <w:p w14:paraId="0E74FCEB" w14:textId="45D371E0" w:rsidR="00C00298" w:rsidRPr="00C00298" w:rsidRDefault="00B82D89" w:rsidP="00B82D89">
      <w:pPr>
        <w:pStyle w:val="Heading1"/>
      </w:pPr>
      <w:bookmarkStart w:id="217" w:name="_Toc200746865"/>
      <w:bookmarkStart w:id="218" w:name="_Toc182207812"/>
      <w:bookmarkStart w:id="219" w:name="_Toc126865588"/>
      <w:bookmarkStart w:id="220" w:name="_Toc127730518"/>
      <w:r>
        <w:br w:type="page"/>
      </w:r>
      <w:bookmarkStart w:id="221" w:name="_Toc200915136"/>
      <w:r w:rsidR="00C00298" w:rsidRPr="00C00298">
        <w:t>KẾT QUẢ NGHIÊN CỨU</w:t>
      </w:r>
      <w:bookmarkEnd w:id="217"/>
      <w:bookmarkEnd w:id="221"/>
    </w:p>
    <w:p w14:paraId="3F165DB6" w14:textId="27A6687D" w:rsidR="00C00298" w:rsidRDefault="00B57BEF" w:rsidP="00B57BEF">
      <w:pPr>
        <w:pStyle w:val="Heading2"/>
      </w:pPr>
      <w:bookmarkStart w:id="222" w:name="_Toc200746866"/>
      <w:bookmarkStart w:id="223" w:name="_Toc200915137"/>
      <w:r>
        <w:t>Bộ dữ liệu thử nghiệm</w:t>
      </w:r>
      <w:bookmarkEnd w:id="222"/>
      <w:bookmarkEnd w:id="223"/>
    </w:p>
    <w:p w14:paraId="062A8854" w14:textId="3564295D" w:rsidR="00B57BEF" w:rsidRDefault="00B57BEF" w:rsidP="00B57BEF">
      <w:pPr>
        <w:pStyle w:val="Heading3"/>
      </w:pPr>
      <w:bookmarkStart w:id="224" w:name="_Toc200746867"/>
      <w:bookmarkStart w:id="225" w:name="_Toc200915138"/>
      <w:r>
        <w:t>Bộ dữ liệu thử nghiệm chức năng quản lý người dùng</w:t>
      </w:r>
      <w:bookmarkEnd w:id="224"/>
      <w:bookmarkEnd w:id="225"/>
    </w:p>
    <w:p w14:paraId="0850702F" w14:textId="443F4012" w:rsidR="00606D56" w:rsidRDefault="00606D56" w:rsidP="00606D56">
      <w:pPr>
        <w:pStyle w:val="Caption"/>
        <w:keepNext/>
      </w:pPr>
      <w:bookmarkStart w:id="226" w:name="_Toc200915248"/>
      <w:r>
        <w:t xml:space="preserve">Bảng </w:t>
      </w:r>
      <w:r w:rsidR="003E3B4B">
        <w:fldChar w:fldCharType="begin"/>
      </w:r>
      <w:r w:rsidR="003E3B4B">
        <w:instrText xml:space="preserve"> STYLEREF 1 \s </w:instrText>
      </w:r>
      <w:r w:rsidR="003E3B4B">
        <w:fldChar w:fldCharType="separate"/>
      </w:r>
      <w:r w:rsidR="009058AE">
        <w:rPr>
          <w:noProof/>
        </w:rPr>
        <w:t>4</w:t>
      </w:r>
      <w:r w:rsidR="003E3B4B">
        <w:rPr>
          <w:noProof/>
        </w:rPr>
        <w:fldChar w:fldCharType="end"/>
      </w:r>
      <w:r w:rsidR="009665D9">
        <w:t>.</w:t>
      </w:r>
      <w:r w:rsidR="003E3B4B">
        <w:fldChar w:fldCharType="begin"/>
      </w:r>
      <w:r w:rsidR="003E3B4B">
        <w:instrText xml:space="preserve"> SEQ Bảng \* ARABIC \s 1 </w:instrText>
      </w:r>
      <w:r w:rsidR="003E3B4B">
        <w:fldChar w:fldCharType="separate"/>
      </w:r>
      <w:r w:rsidR="009058AE">
        <w:rPr>
          <w:noProof/>
        </w:rPr>
        <w:t>1</w:t>
      </w:r>
      <w:r w:rsidR="003E3B4B">
        <w:rPr>
          <w:noProof/>
        </w:rPr>
        <w:fldChar w:fldCharType="end"/>
      </w:r>
      <w:r>
        <w:t xml:space="preserve"> Bộ dữ liệu</w:t>
      </w:r>
      <w:r w:rsidR="00A52CF3">
        <w:t xml:space="preserve"> người dùng</w:t>
      </w:r>
      <w:r>
        <w:t xml:space="preserve"> thử nghiệm</w:t>
      </w:r>
      <w:bookmarkEnd w:id="226"/>
    </w:p>
    <w:tbl>
      <w:tblPr>
        <w:tblStyle w:val="TableGrid"/>
        <w:tblW w:w="0" w:type="auto"/>
        <w:tblLook w:val="04A0" w:firstRow="1" w:lastRow="0" w:firstColumn="1" w:lastColumn="0" w:noHBand="0" w:noVBand="1"/>
      </w:tblPr>
      <w:tblGrid>
        <w:gridCol w:w="2547"/>
        <w:gridCol w:w="6940"/>
      </w:tblGrid>
      <w:tr w:rsidR="00911321" w14:paraId="44A57B54" w14:textId="77777777" w:rsidTr="00A23444">
        <w:tc>
          <w:tcPr>
            <w:tcW w:w="2547" w:type="dxa"/>
            <w:shd w:val="clear" w:color="auto" w:fill="E7E6E6" w:themeFill="background2"/>
            <w:vAlign w:val="center"/>
          </w:tcPr>
          <w:p w14:paraId="2B305835" w14:textId="3EA82CAE" w:rsidR="00911321" w:rsidRPr="00A23444" w:rsidRDefault="00911321" w:rsidP="009C2D16">
            <w:pPr>
              <w:jc w:val="center"/>
              <w:rPr>
                <w:b/>
                <w:bCs/>
              </w:rPr>
            </w:pPr>
            <w:r w:rsidRPr="00A23444">
              <w:rPr>
                <w:b/>
                <w:bCs/>
              </w:rPr>
              <w:t>Vai trò</w:t>
            </w:r>
          </w:p>
        </w:tc>
        <w:tc>
          <w:tcPr>
            <w:tcW w:w="6940" w:type="dxa"/>
            <w:shd w:val="clear" w:color="auto" w:fill="E7E6E6" w:themeFill="background2"/>
            <w:vAlign w:val="center"/>
          </w:tcPr>
          <w:p w14:paraId="78B4A186" w14:textId="39125B0C" w:rsidR="00911321" w:rsidRPr="00A23444" w:rsidRDefault="00911321" w:rsidP="009C2D16">
            <w:pPr>
              <w:jc w:val="center"/>
              <w:rPr>
                <w:b/>
                <w:bCs/>
              </w:rPr>
            </w:pPr>
            <w:r w:rsidRPr="00A23444">
              <w:rPr>
                <w:b/>
                <w:bCs/>
              </w:rPr>
              <w:t>Thông tin chi tiết</w:t>
            </w:r>
          </w:p>
        </w:tc>
      </w:tr>
      <w:tr w:rsidR="00911321" w14:paraId="587A2BC3" w14:textId="77777777" w:rsidTr="00911321">
        <w:tc>
          <w:tcPr>
            <w:tcW w:w="2547" w:type="dxa"/>
            <w:vAlign w:val="center"/>
          </w:tcPr>
          <w:p w14:paraId="1B7923DA" w14:textId="14193C8B" w:rsidR="00911321" w:rsidRDefault="00911321" w:rsidP="00911321">
            <w:pPr>
              <w:jc w:val="center"/>
            </w:pPr>
            <w:r>
              <w:t>Quản trị viên</w:t>
            </w:r>
          </w:p>
        </w:tc>
        <w:tc>
          <w:tcPr>
            <w:tcW w:w="6940" w:type="dxa"/>
          </w:tcPr>
          <w:p w14:paraId="2A17FBE9" w14:textId="77777777" w:rsidR="00911321" w:rsidRDefault="00911321" w:rsidP="00911321">
            <w:pPr>
              <w:pStyle w:val="Nidung"/>
            </w:pPr>
            <w:r>
              <w:t>Tài khoản: LamHueTrung</w:t>
            </w:r>
          </w:p>
          <w:p w14:paraId="5A1D129E" w14:textId="77777777" w:rsidR="00911321" w:rsidRDefault="00911321" w:rsidP="00911321">
            <w:pPr>
              <w:pStyle w:val="Nidung"/>
            </w:pPr>
            <w:r>
              <w:t>Mật khẩu: Lht080103*</w:t>
            </w:r>
          </w:p>
          <w:p w14:paraId="62740F89" w14:textId="77777777" w:rsidR="00911321" w:rsidRPr="00911321" w:rsidRDefault="00911321" w:rsidP="00911321">
            <w:pPr>
              <w:pStyle w:val="Nidung"/>
              <w:rPr>
                <w:b/>
                <w:bCs/>
              </w:rPr>
            </w:pPr>
            <w:r w:rsidRPr="00911321">
              <w:rPr>
                <w:b/>
                <w:bCs/>
              </w:rPr>
              <w:t>Thông tin chung:</w:t>
            </w:r>
          </w:p>
          <w:p w14:paraId="62B16A94" w14:textId="5A2B898A" w:rsidR="00911321" w:rsidRDefault="00911321" w:rsidP="009272E1">
            <w:pPr>
              <w:pStyle w:val="Nidung"/>
            </w:pPr>
            <w:r>
              <w:t>- Họ tên: Lâm Huệ Trung</w:t>
            </w:r>
          </w:p>
          <w:p w14:paraId="4B529C09" w14:textId="7D698FB3" w:rsidR="00911321" w:rsidRDefault="00911321" w:rsidP="00911321">
            <w:pPr>
              <w:pStyle w:val="Nidung"/>
            </w:pPr>
            <w:r>
              <w:t>- Ngày sinh: 8/1/2003</w:t>
            </w:r>
          </w:p>
          <w:p w14:paraId="3B38F12B" w14:textId="78E09C5A" w:rsidR="00911321" w:rsidRDefault="00911321" w:rsidP="00911321">
            <w:pPr>
              <w:pStyle w:val="Nidung"/>
            </w:pPr>
            <w:r>
              <w:t>- Số điện thoại: 0763849007</w:t>
            </w:r>
          </w:p>
          <w:p w14:paraId="1288C7AE" w14:textId="7EAC14AE" w:rsidR="00911321" w:rsidRDefault="00911321" w:rsidP="00911321">
            <w:pPr>
              <w:pStyle w:val="Nidung"/>
            </w:pPr>
            <w:r>
              <w:t>- Email: lamhuetrung@gmail.com</w:t>
            </w:r>
          </w:p>
          <w:p w14:paraId="11612FF9" w14:textId="069721FB" w:rsidR="00606D56" w:rsidRDefault="00911321" w:rsidP="00606D56">
            <w:pPr>
              <w:pStyle w:val="Nidung"/>
            </w:pPr>
            <w:r>
              <w:t>- Địa chỉ: Trà Vinh</w:t>
            </w:r>
          </w:p>
        </w:tc>
      </w:tr>
      <w:tr w:rsidR="009272E1" w14:paraId="49191843" w14:textId="77777777" w:rsidTr="00911321">
        <w:tc>
          <w:tcPr>
            <w:tcW w:w="2547" w:type="dxa"/>
            <w:vAlign w:val="center"/>
          </w:tcPr>
          <w:p w14:paraId="2D006C21" w14:textId="2E37711D" w:rsidR="009272E1" w:rsidRDefault="009272E1" w:rsidP="00911321">
            <w:pPr>
              <w:jc w:val="center"/>
            </w:pPr>
            <w:r>
              <w:t>Quản lý thiết bị</w:t>
            </w:r>
          </w:p>
        </w:tc>
        <w:tc>
          <w:tcPr>
            <w:tcW w:w="6940" w:type="dxa"/>
          </w:tcPr>
          <w:p w14:paraId="0AED66A4" w14:textId="6A6D67EA" w:rsidR="009272E1" w:rsidRDefault="009272E1" w:rsidP="009272E1">
            <w:pPr>
              <w:pStyle w:val="Nidung"/>
            </w:pPr>
            <w:r>
              <w:t>Tài khoản: NhanMinhPhuc</w:t>
            </w:r>
          </w:p>
          <w:p w14:paraId="50875474" w14:textId="69F85866" w:rsidR="009272E1" w:rsidRDefault="009272E1" w:rsidP="009272E1">
            <w:pPr>
              <w:pStyle w:val="Nidung"/>
            </w:pPr>
            <w:r>
              <w:t>Mật khẩu: NhanMinhPhuc*</w:t>
            </w:r>
          </w:p>
          <w:p w14:paraId="72BFCCCA" w14:textId="77777777" w:rsidR="009272E1" w:rsidRPr="00911321" w:rsidRDefault="009272E1" w:rsidP="009272E1">
            <w:pPr>
              <w:pStyle w:val="Nidung"/>
              <w:rPr>
                <w:b/>
                <w:bCs/>
              </w:rPr>
            </w:pPr>
            <w:r w:rsidRPr="00911321">
              <w:rPr>
                <w:b/>
                <w:bCs/>
              </w:rPr>
              <w:t>Thông tin chung:</w:t>
            </w:r>
          </w:p>
          <w:p w14:paraId="4B6C5353" w14:textId="759B7612" w:rsidR="009272E1" w:rsidRDefault="009272E1" w:rsidP="009272E1">
            <w:pPr>
              <w:pStyle w:val="Nidung"/>
            </w:pPr>
            <w:r>
              <w:t xml:space="preserve">- Họ tên: </w:t>
            </w:r>
            <w:r w:rsidRPr="009272E1">
              <w:t>Nhan Minh Phúc</w:t>
            </w:r>
          </w:p>
          <w:p w14:paraId="15C5860D" w14:textId="43432847" w:rsidR="009272E1" w:rsidRDefault="009272E1" w:rsidP="009272E1">
            <w:pPr>
              <w:pStyle w:val="Nidung"/>
            </w:pPr>
            <w:r>
              <w:t xml:space="preserve">- Ngày sinh: </w:t>
            </w:r>
            <w:r w:rsidRPr="009272E1">
              <w:t>1/1/1990</w:t>
            </w:r>
          </w:p>
          <w:p w14:paraId="55B44D9B" w14:textId="122EB493" w:rsidR="009272E1" w:rsidRDefault="009272E1" w:rsidP="009272E1">
            <w:pPr>
              <w:pStyle w:val="Nidung"/>
            </w:pPr>
            <w:r>
              <w:t xml:space="preserve">- Số điện thoại: </w:t>
            </w:r>
            <w:r w:rsidRPr="009272E1">
              <w:t>0714523698</w:t>
            </w:r>
          </w:p>
          <w:p w14:paraId="01120596" w14:textId="3DEFF459" w:rsidR="009272E1" w:rsidRDefault="009272E1" w:rsidP="009272E1">
            <w:pPr>
              <w:pStyle w:val="Nidung"/>
            </w:pPr>
            <w:r>
              <w:t xml:space="preserve">- Email: </w:t>
            </w:r>
            <w:r w:rsidR="00B76E14" w:rsidRPr="00B76E14">
              <w:t>nhanminhphuc@tvu.edu.vn</w:t>
            </w:r>
          </w:p>
          <w:p w14:paraId="0440E836" w14:textId="2B6CE98A" w:rsidR="009272E1" w:rsidRDefault="009272E1" w:rsidP="009272E1">
            <w:pPr>
              <w:pStyle w:val="Nidung"/>
            </w:pPr>
            <w:r>
              <w:t>- Địa chỉ: Trà Vinh</w:t>
            </w:r>
          </w:p>
        </w:tc>
      </w:tr>
      <w:tr w:rsidR="009C2D16" w14:paraId="22DE8F2A" w14:textId="77777777" w:rsidTr="00911321">
        <w:tc>
          <w:tcPr>
            <w:tcW w:w="2547" w:type="dxa"/>
            <w:vAlign w:val="center"/>
          </w:tcPr>
          <w:p w14:paraId="6ABF1EDE" w14:textId="7151654B" w:rsidR="009C2D16" w:rsidRDefault="009C2D16" w:rsidP="00911321">
            <w:pPr>
              <w:jc w:val="center"/>
            </w:pPr>
            <w:r>
              <w:t>Quản lý quà tặng</w:t>
            </w:r>
          </w:p>
        </w:tc>
        <w:tc>
          <w:tcPr>
            <w:tcW w:w="6940" w:type="dxa"/>
          </w:tcPr>
          <w:p w14:paraId="18304998" w14:textId="0D6209B3" w:rsidR="009C2D16" w:rsidRDefault="009C2D16" w:rsidP="009C2D16">
            <w:pPr>
              <w:pStyle w:val="Nidung"/>
            </w:pPr>
            <w:r>
              <w:t xml:space="preserve">Tài khoản: </w:t>
            </w:r>
            <w:r w:rsidRPr="009C2D16">
              <w:t>NguyenHoangDuyThien</w:t>
            </w:r>
          </w:p>
          <w:p w14:paraId="0F84052B" w14:textId="5DED68B6" w:rsidR="009C2D16" w:rsidRDefault="009C2D16" w:rsidP="009C2D16">
            <w:pPr>
              <w:pStyle w:val="Nidung"/>
            </w:pPr>
            <w:r>
              <w:t xml:space="preserve">Mật khẩu: </w:t>
            </w:r>
            <w:r w:rsidRPr="009C2D16">
              <w:t>NguyenHoangDuyThien</w:t>
            </w:r>
            <w:r>
              <w:t>*</w:t>
            </w:r>
          </w:p>
          <w:p w14:paraId="56C6F7E5" w14:textId="77777777" w:rsidR="009C2D16" w:rsidRPr="00911321" w:rsidRDefault="009C2D16" w:rsidP="009C2D16">
            <w:pPr>
              <w:pStyle w:val="Nidung"/>
              <w:rPr>
                <w:b/>
                <w:bCs/>
              </w:rPr>
            </w:pPr>
            <w:r w:rsidRPr="00911321">
              <w:rPr>
                <w:b/>
                <w:bCs/>
              </w:rPr>
              <w:t>Thông tin chung:</w:t>
            </w:r>
          </w:p>
          <w:p w14:paraId="2A20EBA7" w14:textId="6D6ADD27" w:rsidR="009C2D16" w:rsidRDefault="009C2D16" w:rsidP="009C2D16">
            <w:pPr>
              <w:pStyle w:val="Nidung"/>
            </w:pPr>
            <w:r>
              <w:t xml:space="preserve">- Họ tên: </w:t>
            </w:r>
            <w:r w:rsidRPr="009C2D16">
              <w:t>Nguyễn Hoàng Duy Thiện</w:t>
            </w:r>
          </w:p>
          <w:p w14:paraId="4BFD28E1" w14:textId="77777777" w:rsidR="009C2D16" w:rsidRDefault="009C2D16" w:rsidP="009C2D16">
            <w:pPr>
              <w:pStyle w:val="Nidung"/>
            </w:pPr>
            <w:r>
              <w:t xml:space="preserve">- Ngày sinh: </w:t>
            </w:r>
            <w:r w:rsidRPr="009272E1">
              <w:t>1/1/1990</w:t>
            </w:r>
          </w:p>
          <w:p w14:paraId="4A1616F4" w14:textId="3FD1A4DD" w:rsidR="009C2D16" w:rsidRDefault="009C2D16" w:rsidP="009C2D16">
            <w:pPr>
              <w:pStyle w:val="Nidung"/>
            </w:pPr>
            <w:r>
              <w:t xml:space="preserve">- Số điện thoại: </w:t>
            </w:r>
            <w:r w:rsidRPr="009C2D16">
              <w:t>0714523697</w:t>
            </w:r>
          </w:p>
          <w:p w14:paraId="4C7B78F7" w14:textId="27B7EF77" w:rsidR="009C2D16" w:rsidRDefault="009C2D16" w:rsidP="009C2D16">
            <w:pPr>
              <w:pStyle w:val="Nidung"/>
            </w:pPr>
            <w:r>
              <w:t xml:space="preserve">- Email: </w:t>
            </w:r>
            <w:r w:rsidR="00B76E14" w:rsidRPr="00B76E14">
              <w:t>thiennhd@tvu.edu.vn</w:t>
            </w:r>
          </w:p>
          <w:p w14:paraId="41102169" w14:textId="37DC6BE8" w:rsidR="009C2D16" w:rsidRDefault="009C2D16" w:rsidP="009C2D16">
            <w:pPr>
              <w:pStyle w:val="Nidung"/>
            </w:pPr>
            <w:r>
              <w:t>- Địa chỉ: Trà Vinh</w:t>
            </w:r>
          </w:p>
        </w:tc>
      </w:tr>
    </w:tbl>
    <w:p w14:paraId="7B7CA5E5" w14:textId="77777777" w:rsidR="00147B4B" w:rsidRDefault="00147B4B" w:rsidP="00147B4B"/>
    <w:p w14:paraId="7EE2EA71" w14:textId="2142C947" w:rsidR="00D41BEA" w:rsidRDefault="00D41BEA" w:rsidP="00D41BEA">
      <w:pPr>
        <w:pStyle w:val="Caption"/>
        <w:keepNext/>
      </w:pPr>
      <w:bookmarkStart w:id="227" w:name="_Toc200915249"/>
      <w:r>
        <w:t xml:space="preserve">Bảng </w:t>
      </w:r>
      <w:r w:rsidR="003E3B4B">
        <w:fldChar w:fldCharType="begin"/>
      </w:r>
      <w:r w:rsidR="003E3B4B">
        <w:instrText xml:space="preserve"> STYLEREF 1 \s </w:instrText>
      </w:r>
      <w:r w:rsidR="003E3B4B">
        <w:fldChar w:fldCharType="separate"/>
      </w:r>
      <w:r w:rsidR="009058AE">
        <w:rPr>
          <w:noProof/>
        </w:rPr>
        <w:t>4</w:t>
      </w:r>
      <w:r w:rsidR="003E3B4B">
        <w:rPr>
          <w:noProof/>
        </w:rPr>
        <w:fldChar w:fldCharType="end"/>
      </w:r>
      <w:r w:rsidR="009665D9">
        <w:t>.</w:t>
      </w:r>
      <w:r w:rsidR="003E3B4B">
        <w:fldChar w:fldCharType="begin"/>
      </w:r>
      <w:r w:rsidR="003E3B4B">
        <w:instrText xml:space="preserve"> SEQ Bảng \* ARABIC \s 1 </w:instrText>
      </w:r>
      <w:r w:rsidR="003E3B4B">
        <w:fldChar w:fldCharType="separate"/>
      </w:r>
      <w:r w:rsidR="009058AE">
        <w:rPr>
          <w:noProof/>
        </w:rPr>
        <w:t>2</w:t>
      </w:r>
      <w:r w:rsidR="003E3B4B">
        <w:rPr>
          <w:noProof/>
        </w:rPr>
        <w:fldChar w:fldCharType="end"/>
      </w:r>
      <w:r>
        <w:t xml:space="preserve"> Bộ dữ liệu giảng viên thử nghiệm</w:t>
      </w:r>
      <w:bookmarkEnd w:id="227"/>
    </w:p>
    <w:tbl>
      <w:tblPr>
        <w:tblStyle w:val="TableGrid"/>
        <w:tblW w:w="5000" w:type="pct"/>
        <w:tblLook w:val="04A0" w:firstRow="1" w:lastRow="0" w:firstColumn="1" w:lastColumn="0" w:noHBand="0" w:noVBand="1"/>
      </w:tblPr>
      <w:tblGrid>
        <w:gridCol w:w="1673"/>
        <w:gridCol w:w="3048"/>
        <w:gridCol w:w="1538"/>
        <w:gridCol w:w="1708"/>
        <w:gridCol w:w="1520"/>
      </w:tblGrid>
      <w:tr w:rsidR="00A23444" w:rsidRPr="00B76E14" w14:paraId="27B7C679" w14:textId="77777777" w:rsidTr="00A23444">
        <w:tc>
          <w:tcPr>
            <w:tcW w:w="882" w:type="pct"/>
            <w:shd w:val="clear" w:color="auto" w:fill="E7E6E6" w:themeFill="background2"/>
            <w:vAlign w:val="center"/>
            <w:hideMark/>
          </w:tcPr>
          <w:p w14:paraId="46601DFB" w14:textId="77777777" w:rsidR="00B76E14" w:rsidRPr="00B76E14" w:rsidRDefault="00B76E14" w:rsidP="00A23444">
            <w:pPr>
              <w:jc w:val="center"/>
              <w:rPr>
                <w:b/>
                <w:bCs/>
              </w:rPr>
            </w:pPr>
            <w:r w:rsidRPr="00B76E14">
              <w:rPr>
                <w:b/>
                <w:bCs/>
              </w:rPr>
              <w:t>Họ tên</w:t>
            </w:r>
          </w:p>
        </w:tc>
        <w:tc>
          <w:tcPr>
            <w:tcW w:w="1606" w:type="pct"/>
            <w:shd w:val="clear" w:color="auto" w:fill="E7E6E6" w:themeFill="background2"/>
            <w:vAlign w:val="center"/>
            <w:hideMark/>
          </w:tcPr>
          <w:p w14:paraId="706B051D" w14:textId="77777777" w:rsidR="00B76E14" w:rsidRPr="00B76E14" w:rsidRDefault="00B76E14" w:rsidP="00A23444">
            <w:pPr>
              <w:jc w:val="center"/>
              <w:rPr>
                <w:b/>
                <w:bCs/>
              </w:rPr>
            </w:pPr>
            <w:r w:rsidRPr="00B76E14">
              <w:rPr>
                <w:b/>
                <w:bCs/>
              </w:rPr>
              <w:t>Email</w:t>
            </w:r>
          </w:p>
        </w:tc>
        <w:tc>
          <w:tcPr>
            <w:tcW w:w="811" w:type="pct"/>
            <w:shd w:val="clear" w:color="auto" w:fill="E7E6E6" w:themeFill="background2"/>
            <w:vAlign w:val="center"/>
            <w:hideMark/>
          </w:tcPr>
          <w:p w14:paraId="54B02F0E" w14:textId="77777777" w:rsidR="00B76E14" w:rsidRPr="00B76E14" w:rsidRDefault="00B76E14" w:rsidP="00A23444">
            <w:pPr>
              <w:jc w:val="center"/>
              <w:rPr>
                <w:b/>
                <w:bCs/>
              </w:rPr>
            </w:pPr>
            <w:r w:rsidRPr="00B76E14">
              <w:rPr>
                <w:b/>
                <w:bCs/>
              </w:rPr>
              <w:t>Số điện thoại</w:t>
            </w:r>
          </w:p>
        </w:tc>
        <w:tc>
          <w:tcPr>
            <w:tcW w:w="900" w:type="pct"/>
            <w:shd w:val="clear" w:color="auto" w:fill="E7E6E6" w:themeFill="background2"/>
            <w:vAlign w:val="center"/>
            <w:hideMark/>
          </w:tcPr>
          <w:p w14:paraId="060A204E" w14:textId="77777777" w:rsidR="00B76E14" w:rsidRPr="00B76E14" w:rsidRDefault="00B76E14" w:rsidP="00A23444">
            <w:pPr>
              <w:jc w:val="center"/>
              <w:rPr>
                <w:b/>
                <w:bCs/>
              </w:rPr>
            </w:pPr>
            <w:r w:rsidRPr="00B76E14">
              <w:rPr>
                <w:b/>
                <w:bCs/>
              </w:rPr>
              <w:t>Chuyên ngành</w:t>
            </w:r>
          </w:p>
        </w:tc>
        <w:tc>
          <w:tcPr>
            <w:tcW w:w="801" w:type="pct"/>
            <w:shd w:val="clear" w:color="auto" w:fill="E7E6E6" w:themeFill="background2"/>
            <w:vAlign w:val="center"/>
            <w:hideMark/>
          </w:tcPr>
          <w:p w14:paraId="4D85F93F" w14:textId="77777777" w:rsidR="00B76E14" w:rsidRPr="00B76E14" w:rsidRDefault="00B76E14" w:rsidP="00A23444">
            <w:pPr>
              <w:jc w:val="center"/>
              <w:rPr>
                <w:b/>
                <w:bCs/>
              </w:rPr>
            </w:pPr>
            <w:r w:rsidRPr="00B76E14">
              <w:rPr>
                <w:b/>
                <w:bCs/>
              </w:rPr>
              <w:t>Đơn vị</w:t>
            </w:r>
          </w:p>
        </w:tc>
      </w:tr>
      <w:tr w:rsidR="00B76E14" w:rsidRPr="00B76E14" w14:paraId="71796F4F" w14:textId="77777777" w:rsidTr="00D41BEA">
        <w:tc>
          <w:tcPr>
            <w:tcW w:w="882" w:type="pct"/>
            <w:hideMark/>
          </w:tcPr>
          <w:p w14:paraId="5045C89A" w14:textId="152ED170" w:rsidR="00B76E14" w:rsidRPr="00B76E14" w:rsidRDefault="00A92356" w:rsidP="00B76E14">
            <w:r>
              <w:t>Lâm Nam Phong</w:t>
            </w:r>
          </w:p>
        </w:tc>
        <w:tc>
          <w:tcPr>
            <w:tcW w:w="1606" w:type="pct"/>
            <w:hideMark/>
          </w:tcPr>
          <w:p w14:paraId="202DA213" w14:textId="4E4F80D5" w:rsidR="00B76E14" w:rsidRPr="00B76E14" w:rsidRDefault="00D41BEA" w:rsidP="00B76E14">
            <w:hyperlink r:id="rId36" w:history="1">
              <w:r w:rsidRPr="00661F37">
                <w:rPr>
                  <w:rStyle w:val="Hyperlink"/>
                </w:rPr>
                <w:t>namphongtctv@gmail.com</w:t>
              </w:r>
            </w:hyperlink>
          </w:p>
        </w:tc>
        <w:tc>
          <w:tcPr>
            <w:tcW w:w="811" w:type="pct"/>
            <w:hideMark/>
          </w:tcPr>
          <w:p w14:paraId="11AF7C7C" w14:textId="77777777" w:rsidR="00B76E14" w:rsidRPr="00B76E14" w:rsidRDefault="00B76E14" w:rsidP="00B76E14">
            <w:r w:rsidRPr="00B76E14">
              <w:t>0965123789</w:t>
            </w:r>
          </w:p>
        </w:tc>
        <w:tc>
          <w:tcPr>
            <w:tcW w:w="900" w:type="pct"/>
            <w:hideMark/>
          </w:tcPr>
          <w:p w14:paraId="144762C3" w14:textId="77777777" w:rsidR="00B76E14" w:rsidRPr="00B76E14" w:rsidRDefault="00B76E14" w:rsidP="00B76E14">
            <w:r w:rsidRPr="00B76E14">
              <w:t>Công nghệ thông tin</w:t>
            </w:r>
          </w:p>
        </w:tc>
        <w:tc>
          <w:tcPr>
            <w:tcW w:w="801" w:type="pct"/>
            <w:hideMark/>
          </w:tcPr>
          <w:p w14:paraId="11A491C8" w14:textId="77777777" w:rsidR="00B76E14" w:rsidRPr="00B76E14" w:rsidRDefault="00B76E14" w:rsidP="00B76E14">
            <w:r w:rsidRPr="00B76E14">
              <w:t>Phòng HCTH</w:t>
            </w:r>
          </w:p>
        </w:tc>
      </w:tr>
      <w:tr w:rsidR="00B76E14" w:rsidRPr="00B76E14" w14:paraId="1D023907" w14:textId="77777777" w:rsidTr="00D41BEA">
        <w:tc>
          <w:tcPr>
            <w:tcW w:w="882" w:type="pct"/>
            <w:hideMark/>
          </w:tcPr>
          <w:p w14:paraId="5AB018BE" w14:textId="77777777" w:rsidR="00B76E14" w:rsidRPr="00B76E14" w:rsidRDefault="00B76E14" w:rsidP="00B76E14">
            <w:r w:rsidRPr="00B76E14">
              <w:t>Trần Thị Minh Thư</w:t>
            </w:r>
          </w:p>
        </w:tc>
        <w:tc>
          <w:tcPr>
            <w:tcW w:w="1606" w:type="pct"/>
            <w:hideMark/>
          </w:tcPr>
          <w:p w14:paraId="30B2125B" w14:textId="77777777" w:rsidR="00B76E14" w:rsidRPr="00B76E14" w:rsidRDefault="00B76E14" w:rsidP="00B76E14">
            <w:hyperlink r:id="rId37" w:history="1">
              <w:r w:rsidRPr="00B76E14">
                <w:rPr>
                  <w:rStyle w:val="Hyperlink"/>
                </w:rPr>
                <w:t>thu.tran@tvu.edu.vn</w:t>
              </w:r>
            </w:hyperlink>
          </w:p>
        </w:tc>
        <w:tc>
          <w:tcPr>
            <w:tcW w:w="811" w:type="pct"/>
            <w:hideMark/>
          </w:tcPr>
          <w:p w14:paraId="3A770506" w14:textId="77777777" w:rsidR="00B76E14" w:rsidRPr="00B76E14" w:rsidRDefault="00B76E14" w:rsidP="00B76E14">
            <w:r w:rsidRPr="00B76E14">
              <w:t>0912345678</w:t>
            </w:r>
          </w:p>
        </w:tc>
        <w:tc>
          <w:tcPr>
            <w:tcW w:w="900" w:type="pct"/>
            <w:hideMark/>
          </w:tcPr>
          <w:p w14:paraId="03089A77" w14:textId="77777777" w:rsidR="00B76E14" w:rsidRPr="00B76E14" w:rsidRDefault="00B76E14" w:rsidP="00B76E14">
            <w:r w:rsidRPr="00B76E14">
              <w:t>Quản trị kinh doanh</w:t>
            </w:r>
          </w:p>
        </w:tc>
        <w:tc>
          <w:tcPr>
            <w:tcW w:w="801" w:type="pct"/>
            <w:hideMark/>
          </w:tcPr>
          <w:p w14:paraId="7C1A6E31" w14:textId="77777777" w:rsidR="00B76E14" w:rsidRPr="00B76E14" w:rsidRDefault="00B76E14" w:rsidP="00B76E14">
            <w:r w:rsidRPr="00B76E14">
              <w:t>Phòng Kế hoạch</w:t>
            </w:r>
          </w:p>
        </w:tc>
      </w:tr>
      <w:tr w:rsidR="00B76E14" w:rsidRPr="00B76E14" w14:paraId="5528F143" w14:textId="77777777" w:rsidTr="00D41BEA">
        <w:tc>
          <w:tcPr>
            <w:tcW w:w="882" w:type="pct"/>
            <w:hideMark/>
          </w:tcPr>
          <w:p w14:paraId="7952893F" w14:textId="77777777" w:rsidR="00B76E14" w:rsidRPr="00B76E14" w:rsidRDefault="00B76E14" w:rsidP="00B76E14">
            <w:r w:rsidRPr="00B76E14">
              <w:t>Lê Văn Hùng</w:t>
            </w:r>
          </w:p>
        </w:tc>
        <w:tc>
          <w:tcPr>
            <w:tcW w:w="1606" w:type="pct"/>
            <w:hideMark/>
          </w:tcPr>
          <w:p w14:paraId="6E682F91" w14:textId="77777777" w:rsidR="00B76E14" w:rsidRPr="00B76E14" w:rsidRDefault="00B76E14" w:rsidP="00B76E14">
            <w:hyperlink r:id="rId38" w:history="1">
              <w:r w:rsidRPr="00B76E14">
                <w:rPr>
                  <w:rStyle w:val="Hyperlink"/>
                </w:rPr>
                <w:t>hung.le@tvu.edu.vn</w:t>
              </w:r>
            </w:hyperlink>
          </w:p>
        </w:tc>
        <w:tc>
          <w:tcPr>
            <w:tcW w:w="811" w:type="pct"/>
            <w:hideMark/>
          </w:tcPr>
          <w:p w14:paraId="2DF5CD48" w14:textId="77777777" w:rsidR="00B76E14" w:rsidRPr="00B76E14" w:rsidRDefault="00B76E14" w:rsidP="00B76E14">
            <w:r w:rsidRPr="00B76E14">
              <w:t>0978456123</w:t>
            </w:r>
          </w:p>
        </w:tc>
        <w:tc>
          <w:tcPr>
            <w:tcW w:w="900" w:type="pct"/>
            <w:hideMark/>
          </w:tcPr>
          <w:p w14:paraId="49D10385" w14:textId="77777777" w:rsidR="00B76E14" w:rsidRPr="00B76E14" w:rsidRDefault="00B76E14" w:rsidP="00B76E14">
            <w:r w:rsidRPr="00B76E14">
              <w:t>Kỹ thuật điện tử</w:t>
            </w:r>
          </w:p>
        </w:tc>
        <w:tc>
          <w:tcPr>
            <w:tcW w:w="801" w:type="pct"/>
            <w:hideMark/>
          </w:tcPr>
          <w:p w14:paraId="7280E047" w14:textId="77777777" w:rsidR="00B76E14" w:rsidRPr="00B76E14" w:rsidRDefault="00B76E14" w:rsidP="00B76E14">
            <w:r w:rsidRPr="00B76E14">
              <w:t>Phòng Kỹ thuật</w:t>
            </w:r>
          </w:p>
        </w:tc>
      </w:tr>
      <w:tr w:rsidR="00B76E14" w:rsidRPr="00B76E14" w14:paraId="2DB14619" w14:textId="77777777" w:rsidTr="00D41BEA">
        <w:tc>
          <w:tcPr>
            <w:tcW w:w="882" w:type="pct"/>
            <w:hideMark/>
          </w:tcPr>
          <w:p w14:paraId="1EBC7FB8" w14:textId="77777777" w:rsidR="00B76E14" w:rsidRPr="00B76E14" w:rsidRDefault="00B76E14" w:rsidP="00B76E14">
            <w:r w:rsidRPr="00B76E14">
              <w:t>Phạm Quốc Bảo</w:t>
            </w:r>
          </w:p>
        </w:tc>
        <w:tc>
          <w:tcPr>
            <w:tcW w:w="1606" w:type="pct"/>
            <w:hideMark/>
          </w:tcPr>
          <w:p w14:paraId="407C6A4B" w14:textId="77777777" w:rsidR="00B76E14" w:rsidRPr="00B76E14" w:rsidRDefault="00B76E14" w:rsidP="00B76E14">
            <w:hyperlink r:id="rId39" w:history="1">
              <w:r w:rsidRPr="00B76E14">
                <w:rPr>
                  <w:rStyle w:val="Hyperlink"/>
                </w:rPr>
                <w:t>bao.pham@tvu.edu.vn</w:t>
              </w:r>
            </w:hyperlink>
          </w:p>
        </w:tc>
        <w:tc>
          <w:tcPr>
            <w:tcW w:w="811" w:type="pct"/>
            <w:hideMark/>
          </w:tcPr>
          <w:p w14:paraId="00069EC9" w14:textId="77777777" w:rsidR="00B76E14" w:rsidRPr="00B76E14" w:rsidRDefault="00B76E14" w:rsidP="00B76E14">
            <w:r w:rsidRPr="00B76E14">
              <w:t>0909123456</w:t>
            </w:r>
          </w:p>
        </w:tc>
        <w:tc>
          <w:tcPr>
            <w:tcW w:w="900" w:type="pct"/>
            <w:hideMark/>
          </w:tcPr>
          <w:p w14:paraId="190628D7" w14:textId="77777777" w:rsidR="00B76E14" w:rsidRPr="00B76E14" w:rsidRDefault="00B76E14" w:rsidP="00B76E14">
            <w:r w:rsidRPr="00B76E14">
              <w:t>Hành chính</w:t>
            </w:r>
          </w:p>
        </w:tc>
        <w:tc>
          <w:tcPr>
            <w:tcW w:w="801" w:type="pct"/>
            <w:hideMark/>
          </w:tcPr>
          <w:p w14:paraId="1C596CD7" w14:textId="77777777" w:rsidR="00B76E14" w:rsidRPr="00B76E14" w:rsidRDefault="00B76E14" w:rsidP="00B76E14">
            <w:r w:rsidRPr="00B76E14">
              <w:t>Phòng HCTH</w:t>
            </w:r>
          </w:p>
        </w:tc>
      </w:tr>
      <w:tr w:rsidR="00B76E14" w:rsidRPr="00B76E14" w14:paraId="595B1F79" w14:textId="77777777" w:rsidTr="00D41BEA">
        <w:tc>
          <w:tcPr>
            <w:tcW w:w="882" w:type="pct"/>
            <w:hideMark/>
          </w:tcPr>
          <w:p w14:paraId="04DAF41E" w14:textId="77777777" w:rsidR="00B76E14" w:rsidRPr="00B76E14" w:rsidRDefault="00B76E14" w:rsidP="00B76E14">
            <w:r w:rsidRPr="00B76E14">
              <w:t>Nguyễn Thị Kim Oanh</w:t>
            </w:r>
          </w:p>
        </w:tc>
        <w:tc>
          <w:tcPr>
            <w:tcW w:w="1606" w:type="pct"/>
            <w:hideMark/>
          </w:tcPr>
          <w:p w14:paraId="5ED3DDDE" w14:textId="77777777" w:rsidR="00B76E14" w:rsidRPr="00B76E14" w:rsidRDefault="00B76E14" w:rsidP="00B76E14">
            <w:hyperlink r:id="rId40" w:history="1">
              <w:r w:rsidRPr="00B76E14">
                <w:rPr>
                  <w:rStyle w:val="Hyperlink"/>
                </w:rPr>
                <w:t>oanh.nguyen@tvu.edu.vn</w:t>
              </w:r>
            </w:hyperlink>
          </w:p>
        </w:tc>
        <w:tc>
          <w:tcPr>
            <w:tcW w:w="811" w:type="pct"/>
            <w:hideMark/>
          </w:tcPr>
          <w:p w14:paraId="00F3659E" w14:textId="77777777" w:rsidR="00B76E14" w:rsidRPr="00B76E14" w:rsidRDefault="00B76E14" w:rsidP="00B76E14">
            <w:r w:rsidRPr="00B76E14">
              <w:t>0987766554</w:t>
            </w:r>
          </w:p>
        </w:tc>
        <w:tc>
          <w:tcPr>
            <w:tcW w:w="900" w:type="pct"/>
            <w:hideMark/>
          </w:tcPr>
          <w:p w14:paraId="148E1B51" w14:textId="77777777" w:rsidR="00B76E14" w:rsidRPr="00B76E14" w:rsidRDefault="00B76E14" w:rsidP="00B76E14">
            <w:r w:rsidRPr="00B76E14">
              <w:t>Marketing</w:t>
            </w:r>
          </w:p>
        </w:tc>
        <w:tc>
          <w:tcPr>
            <w:tcW w:w="801" w:type="pct"/>
            <w:hideMark/>
          </w:tcPr>
          <w:p w14:paraId="2ABABFC1" w14:textId="77777777" w:rsidR="00B76E14" w:rsidRPr="00B76E14" w:rsidRDefault="00B76E14" w:rsidP="00B76E14">
            <w:r w:rsidRPr="00B76E14">
              <w:t>Phòng Truyền thông</w:t>
            </w:r>
          </w:p>
        </w:tc>
      </w:tr>
      <w:tr w:rsidR="00B76E14" w:rsidRPr="00B76E14" w14:paraId="58B2E8D9" w14:textId="77777777" w:rsidTr="00D41BEA">
        <w:tc>
          <w:tcPr>
            <w:tcW w:w="882" w:type="pct"/>
            <w:hideMark/>
          </w:tcPr>
          <w:p w14:paraId="17D34AAD" w14:textId="77777777" w:rsidR="00B76E14" w:rsidRPr="00B76E14" w:rsidRDefault="00B76E14" w:rsidP="00B76E14">
            <w:r w:rsidRPr="00B76E14">
              <w:t>Võ Minh Tâm</w:t>
            </w:r>
          </w:p>
        </w:tc>
        <w:tc>
          <w:tcPr>
            <w:tcW w:w="1606" w:type="pct"/>
            <w:hideMark/>
          </w:tcPr>
          <w:p w14:paraId="1FE4853F" w14:textId="77777777" w:rsidR="00B76E14" w:rsidRPr="00B76E14" w:rsidRDefault="00B76E14" w:rsidP="00B76E14">
            <w:hyperlink r:id="rId41" w:history="1">
              <w:r w:rsidRPr="00B76E14">
                <w:rPr>
                  <w:rStyle w:val="Hyperlink"/>
                </w:rPr>
                <w:t>tam.vo@tvu.edu.vn</w:t>
              </w:r>
            </w:hyperlink>
          </w:p>
        </w:tc>
        <w:tc>
          <w:tcPr>
            <w:tcW w:w="811" w:type="pct"/>
            <w:hideMark/>
          </w:tcPr>
          <w:p w14:paraId="1CD896C8" w14:textId="77777777" w:rsidR="00B76E14" w:rsidRPr="00B76E14" w:rsidRDefault="00B76E14" w:rsidP="00B76E14">
            <w:r w:rsidRPr="00B76E14">
              <w:t>0933445566</w:t>
            </w:r>
          </w:p>
        </w:tc>
        <w:tc>
          <w:tcPr>
            <w:tcW w:w="900" w:type="pct"/>
            <w:hideMark/>
          </w:tcPr>
          <w:p w14:paraId="3C1D48C7" w14:textId="77777777" w:rsidR="00B76E14" w:rsidRPr="00B76E14" w:rsidRDefault="00B76E14" w:rsidP="00B76E14">
            <w:r w:rsidRPr="00B76E14">
              <w:t>Công nghệ thông tin</w:t>
            </w:r>
          </w:p>
        </w:tc>
        <w:tc>
          <w:tcPr>
            <w:tcW w:w="801" w:type="pct"/>
            <w:hideMark/>
          </w:tcPr>
          <w:p w14:paraId="4A7DD721" w14:textId="77777777" w:rsidR="00B76E14" w:rsidRPr="00B76E14" w:rsidRDefault="00B76E14" w:rsidP="00B76E14">
            <w:r w:rsidRPr="00B76E14">
              <w:t>Phòng IT</w:t>
            </w:r>
          </w:p>
        </w:tc>
      </w:tr>
      <w:tr w:rsidR="00B76E14" w:rsidRPr="00B76E14" w14:paraId="082C171F" w14:textId="77777777" w:rsidTr="00D41BEA">
        <w:tc>
          <w:tcPr>
            <w:tcW w:w="882" w:type="pct"/>
            <w:hideMark/>
          </w:tcPr>
          <w:p w14:paraId="629BC132" w14:textId="77777777" w:rsidR="00B76E14" w:rsidRPr="00B76E14" w:rsidRDefault="00B76E14" w:rsidP="00B76E14">
            <w:r w:rsidRPr="00B76E14">
              <w:t>Đỗ Thị Hồng Hạnh</w:t>
            </w:r>
          </w:p>
        </w:tc>
        <w:tc>
          <w:tcPr>
            <w:tcW w:w="1606" w:type="pct"/>
            <w:hideMark/>
          </w:tcPr>
          <w:p w14:paraId="0C4F7861" w14:textId="77777777" w:rsidR="00B76E14" w:rsidRPr="00B76E14" w:rsidRDefault="00B76E14" w:rsidP="00B76E14">
            <w:hyperlink r:id="rId42" w:history="1">
              <w:r w:rsidRPr="00B76E14">
                <w:rPr>
                  <w:rStyle w:val="Hyperlink"/>
                </w:rPr>
                <w:t>hanh.do@tvu.edu.vn</w:t>
              </w:r>
            </w:hyperlink>
          </w:p>
        </w:tc>
        <w:tc>
          <w:tcPr>
            <w:tcW w:w="811" w:type="pct"/>
            <w:hideMark/>
          </w:tcPr>
          <w:p w14:paraId="5FC9D337" w14:textId="77777777" w:rsidR="00B76E14" w:rsidRPr="00B76E14" w:rsidRDefault="00B76E14" w:rsidP="00B76E14">
            <w:r w:rsidRPr="00B76E14">
              <w:t>0911223344</w:t>
            </w:r>
          </w:p>
        </w:tc>
        <w:tc>
          <w:tcPr>
            <w:tcW w:w="900" w:type="pct"/>
            <w:hideMark/>
          </w:tcPr>
          <w:p w14:paraId="5CB8C4BD" w14:textId="77777777" w:rsidR="00B76E14" w:rsidRPr="00B76E14" w:rsidRDefault="00B76E14" w:rsidP="00B76E14">
            <w:r w:rsidRPr="00B76E14">
              <w:t>Kế toán</w:t>
            </w:r>
          </w:p>
        </w:tc>
        <w:tc>
          <w:tcPr>
            <w:tcW w:w="801" w:type="pct"/>
            <w:hideMark/>
          </w:tcPr>
          <w:p w14:paraId="376065BF" w14:textId="77777777" w:rsidR="00B76E14" w:rsidRPr="00B76E14" w:rsidRDefault="00B76E14" w:rsidP="00B76E14">
            <w:r w:rsidRPr="00B76E14">
              <w:t>Phòng Kế toán</w:t>
            </w:r>
          </w:p>
        </w:tc>
      </w:tr>
      <w:tr w:rsidR="00B76E14" w:rsidRPr="00B76E14" w14:paraId="68E8E085" w14:textId="77777777" w:rsidTr="00D41BEA">
        <w:tc>
          <w:tcPr>
            <w:tcW w:w="882" w:type="pct"/>
            <w:hideMark/>
          </w:tcPr>
          <w:p w14:paraId="1E7FC5B9" w14:textId="77777777" w:rsidR="00B76E14" w:rsidRPr="00B76E14" w:rsidRDefault="00B76E14" w:rsidP="00B76E14">
            <w:r w:rsidRPr="00B76E14">
              <w:t>Hồ Văn Duy</w:t>
            </w:r>
          </w:p>
        </w:tc>
        <w:tc>
          <w:tcPr>
            <w:tcW w:w="1606" w:type="pct"/>
            <w:hideMark/>
          </w:tcPr>
          <w:p w14:paraId="26D10C4C" w14:textId="77777777" w:rsidR="00B76E14" w:rsidRPr="00B76E14" w:rsidRDefault="00B76E14" w:rsidP="00B76E14">
            <w:hyperlink r:id="rId43" w:history="1">
              <w:r w:rsidRPr="00B76E14">
                <w:rPr>
                  <w:rStyle w:val="Hyperlink"/>
                </w:rPr>
                <w:t>duy.ho@tvu.edu.vn</w:t>
              </w:r>
            </w:hyperlink>
          </w:p>
        </w:tc>
        <w:tc>
          <w:tcPr>
            <w:tcW w:w="811" w:type="pct"/>
            <w:hideMark/>
          </w:tcPr>
          <w:p w14:paraId="3CD17B07" w14:textId="77777777" w:rsidR="00B76E14" w:rsidRPr="00B76E14" w:rsidRDefault="00B76E14" w:rsidP="00B76E14">
            <w:r w:rsidRPr="00B76E14">
              <w:t>0922334455</w:t>
            </w:r>
          </w:p>
        </w:tc>
        <w:tc>
          <w:tcPr>
            <w:tcW w:w="900" w:type="pct"/>
            <w:hideMark/>
          </w:tcPr>
          <w:p w14:paraId="4B6996F5" w14:textId="77777777" w:rsidR="00B76E14" w:rsidRPr="00B76E14" w:rsidRDefault="00B76E14" w:rsidP="00B76E14">
            <w:r w:rsidRPr="00B76E14">
              <w:t>Thiết kế đồ họa</w:t>
            </w:r>
          </w:p>
        </w:tc>
        <w:tc>
          <w:tcPr>
            <w:tcW w:w="801" w:type="pct"/>
            <w:hideMark/>
          </w:tcPr>
          <w:p w14:paraId="2CD0FF8F" w14:textId="77777777" w:rsidR="00B76E14" w:rsidRPr="00B76E14" w:rsidRDefault="00B76E14" w:rsidP="00B76E14">
            <w:r w:rsidRPr="00B76E14">
              <w:t>Phòng Thiết kế</w:t>
            </w:r>
          </w:p>
        </w:tc>
      </w:tr>
      <w:tr w:rsidR="00B76E14" w:rsidRPr="00B76E14" w14:paraId="3E2D40D0" w14:textId="77777777" w:rsidTr="00D41BEA">
        <w:tc>
          <w:tcPr>
            <w:tcW w:w="882" w:type="pct"/>
            <w:hideMark/>
          </w:tcPr>
          <w:p w14:paraId="48FA4AC6" w14:textId="77777777" w:rsidR="00B76E14" w:rsidRPr="00B76E14" w:rsidRDefault="00B76E14" w:rsidP="00B76E14">
            <w:r w:rsidRPr="00B76E14">
              <w:t>Trịnh Quốc Việt</w:t>
            </w:r>
          </w:p>
        </w:tc>
        <w:tc>
          <w:tcPr>
            <w:tcW w:w="1606" w:type="pct"/>
            <w:hideMark/>
          </w:tcPr>
          <w:p w14:paraId="45135C74" w14:textId="77777777" w:rsidR="00B76E14" w:rsidRPr="00B76E14" w:rsidRDefault="00B76E14" w:rsidP="00B76E14">
            <w:hyperlink r:id="rId44" w:history="1">
              <w:r w:rsidRPr="00B76E14">
                <w:rPr>
                  <w:rStyle w:val="Hyperlink"/>
                </w:rPr>
                <w:t>viet.trinh@tvu.edu.vn</w:t>
              </w:r>
            </w:hyperlink>
          </w:p>
        </w:tc>
        <w:tc>
          <w:tcPr>
            <w:tcW w:w="811" w:type="pct"/>
            <w:hideMark/>
          </w:tcPr>
          <w:p w14:paraId="12CEB5C5" w14:textId="77777777" w:rsidR="00B76E14" w:rsidRPr="00B76E14" w:rsidRDefault="00B76E14" w:rsidP="00B76E14">
            <w:r w:rsidRPr="00B76E14">
              <w:t>0966887788</w:t>
            </w:r>
          </w:p>
        </w:tc>
        <w:tc>
          <w:tcPr>
            <w:tcW w:w="900" w:type="pct"/>
            <w:hideMark/>
          </w:tcPr>
          <w:p w14:paraId="1F200210" w14:textId="77777777" w:rsidR="00B76E14" w:rsidRPr="00B76E14" w:rsidRDefault="00B76E14" w:rsidP="00B76E14">
            <w:r w:rsidRPr="00B76E14">
              <w:t>Quản lý dự án</w:t>
            </w:r>
          </w:p>
        </w:tc>
        <w:tc>
          <w:tcPr>
            <w:tcW w:w="801" w:type="pct"/>
            <w:hideMark/>
          </w:tcPr>
          <w:p w14:paraId="29FBDBD5" w14:textId="77777777" w:rsidR="00B76E14" w:rsidRPr="00B76E14" w:rsidRDefault="00B76E14" w:rsidP="00B76E14">
            <w:r w:rsidRPr="00B76E14">
              <w:t>Phòng Dự án</w:t>
            </w:r>
          </w:p>
        </w:tc>
      </w:tr>
      <w:tr w:rsidR="00B76E14" w:rsidRPr="00B76E14" w14:paraId="5C0DC399" w14:textId="77777777" w:rsidTr="00D41BEA">
        <w:tc>
          <w:tcPr>
            <w:tcW w:w="882" w:type="pct"/>
            <w:hideMark/>
          </w:tcPr>
          <w:p w14:paraId="691C3B82" w14:textId="77777777" w:rsidR="00B76E14" w:rsidRPr="00B76E14" w:rsidRDefault="00B76E14" w:rsidP="00B76E14">
            <w:r w:rsidRPr="00B76E14">
              <w:t>Lý Ngọc Lan</w:t>
            </w:r>
          </w:p>
        </w:tc>
        <w:tc>
          <w:tcPr>
            <w:tcW w:w="1606" w:type="pct"/>
            <w:hideMark/>
          </w:tcPr>
          <w:p w14:paraId="7B23E328" w14:textId="77777777" w:rsidR="00B76E14" w:rsidRPr="00B76E14" w:rsidRDefault="00B76E14" w:rsidP="00B76E14">
            <w:hyperlink r:id="rId45" w:history="1">
              <w:r w:rsidRPr="00B76E14">
                <w:rPr>
                  <w:rStyle w:val="Hyperlink"/>
                </w:rPr>
                <w:t>lan.ly@tvu.edu.vn</w:t>
              </w:r>
            </w:hyperlink>
          </w:p>
        </w:tc>
        <w:tc>
          <w:tcPr>
            <w:tcW w:w="811" w:type="pct"/>
            <w:hideMark/>
          </w:tcPr>
          <w:p w14:paraId="2ACE7C2E" w14:textId="77777777" w:rsidR="00B76E14" w:rsidRPr="00B76E14" w:rsidRDefault="00B76E14" w:rsidP="00B76E14">
            <w:r w:rsidRPr="00B76E14">
              <w:t>0944556677</w:t>
            </w:r>
          </w:p>
        </w:tc>
        <w:tc>
          <w:tcPr>
            <w:tcW w:w="900" w:type="pct"/>
            <w:hideMark/>
          </w:tcPr>
          <w:p w14:paraId="4E7EB3EC" w14:textId="77777777" w:rsidR="00B76E14" w:rsidRPr="00B76E14" w:rsidRDefault="00B76E14" w:rsidP="00B76E14">
            <w:r w:rsidRPr="00B76E14">
              <w:t>Nhân sự</w:t>
            </w:r>
          </w:p>
        </w:tc>
        <w:tc>
          <w:tcPr>
            <w:tcW w:w="801" w:type="pct"/>
            <w:hideMark/>
          </w:tcPr>
          <w:p w14:paraId="6DC93BF3" w14:textId="77777777" w:rsidR="00B76E14" w:rsidRPr="00B76E14" w:rsidRDefault="00B76E14" w:rsidP="00B76E14">
            <w:r w:rsidRPr="00B76E14">
              <w:t>Phòng Nhân sự</w:t>
            </w:r>
          </w:p>
        </w:tc>
      </w:tr>
    </w:tbl>
    <w:p w14:paraId="239D4B2C" w14:textId="6A1DA78C" w:rsidR="00B57BEF" w:rsidRDefault="00B57BEF" w:rsidP="00B57BEF">
      <w:pPr>
        <w:pStyle w:val="Heading3"/>
      </w:pPr>
      <w:bookmarkStart w:id="228" w:name="_Toc200746868"/>
      <w:bookmarkStart w:id="229" w:name="_Toc200915139"/>
      <w:r>
        <w:t>Bộ dữ liệu thử nghiệm chức năng quản lý thiết bị</w:t>
      </w:r>
      <w:bookmarkEnd w:id="228"/>
      <w:bookmarkEnd w:id="229"/>
    </w:p>
    <w:p w14:paraId="285E28E6" w14:textId="36E8BB0A" w:rsidR="00A932E3" w:rsidRDefault="00A932E3" w:rsidP="00A932E3">
      <w:pPr>
        <w:pStyle w:val="Caption"/>
        <w:keepNext/>
      </w:pPr>
      <w:bookmarkStart w:id="230" w:name="_Toc200915250"/>
      <w:r>
        <w:t xml:space="preserve">Bảng </w:t>
      </w:r>
      <w:r w:rsidR="003E3B4B">
        <w:fldChar w:fldCharType="begin"/>
      </w:r>
      <w:r w:rsidR="003E3B4B">
        <w:instrText xml:space="preserve"> STYLEREF 1 \s </w:instrText>
      </w:r>
      <w:r w:rsidR="003E3B4B">
        <w:fldChar w:fldCharType="separate"/>
      </w:r>
      <w:r w:rsidR="009058AE">
        <w:rPr>
          <w:noProof/>
        </w:rPr>
        <w:t>4</w:t>
      </w:r>
      <w:r w:rsidR="003E3B4B">
        <w:rPr>
          <w:noProof/>
        </w:rPr>
        <w:fldChar w:fldCharType="end"/>
      </w:r>
      <w:r w:rsidR="009665D9">
        <w:t>.</w:t>
      </w:r>
      <w:r w:rsidR="003E3B4B">
        <w:fldChar w:fldCharType="begin"/>
      </w:r>
      <w:r w:rsidR="003E3B4B">
        <w:instrText xml:space="preserve"> SEQ Bảng \* ARABIC \s 1 </w:instrText>
      </w:r>
      <w:r w:rsidR="003E3B4B">
        <w:fldChar w:fldCharType="separate"/>
      </w:r>
      <w:r w:rsidR="009058AE">
        <w:rPr>
          <w:noProof/>
        </w:rPr>
        <w:t>3</w:t>
      </w:r>
      <w:r w:rsidR="003E3B4B">
        <w:rPr>
          <w:noProof/>
        </w:rPr>
        <w:fldChar w:fldCharType="end"/>
      </w:r>
      <w:r>
        <w:t xml:space="preserve"> Bộ dữ liệu thiết bị thử nghiệm</w:t>
      </w:r>
      <w:bookmarkEnd w:id="230"/>
    </w:p>
    <w:tbl>
      <w:tblPr>
        <w:tblStyle w:val="TableGrid"/>
        <w:tblW w:w="5000" w:type="pct"/>
        <w:tblLook w:val="04A0" w:firstRow="1" w:lastRow="0" w:firstColumn="1" w:lastColumn="0" w:noHBand="0" w:noVBand="1"/>
      </w:tblPr>
      <w:tblGrid>
        <w:gridCol w:w="1563"/>
        <w:gridCol w:w="915"/>
        <w:gridCol w:w="909"/>
        <w:gridCol w:w="1601"/>
        <w:gridCol w:w="4499"/>
      </w:tblGrid>
      <w:tr w:rsidR="00A932E3" w:rsidRPr="00A932E3" w14:paraId="5B1859AF" w14:textId="77777777" w:rsidTr="00A23444">
        <w:tc>
          <w:tcPr>
            <w:tcW w:w="824" w:type="pct"/>
            <w:shd w:val="clear" w:color="auto" w:fill="E7E6E6" w:themeFill="background2"/>
            <w:vAlign w:val="center"/>
            <w:hideMark/>
          </w:tcPr>
          <w:p w14:paraId="19CDE91B" w14:textId="77777777" w:rsidR="00A932E3" w:rsidRPr="00A932E3" w:rsidRDefault="00A932E3" w:rsidP="00A23444">
            <w:pPr>
              <w:jc w:val="center"/>
              <w:rPr>
                <w:b/>
                <w:bCs/>
              </w:rPr>
            </w:pPr>
            <w:r w:rsidRPr="00A932E3">
              <w:rPr>
                <w:b/>
                <w:bCs/>
              </w:rPr>
              <w:t>Tên thiết bị</w:t>
            </w:r>
          </w:p>
        </w:tc>
        <w:tc>
          <w:tcPr>
            <w:tcW w:w="482" w:type="pct"/>
            <w:shd w:val="clear" w:color="auto" w:fill="E7E6E6" w:themeFill="background2"/>
            <w:vAlign w:val="center"/>
            <w:hideMark/>
          </w:tcPr>
          <w:p w14:paraId="0B747B84" w14:textId="77777777" w:rsidR="00A932E3" w:rsidRPr="00A932E3" w:rsidRDefault="00A932E3" w:rsidP="00A23444">
            <w:pPr>
              <w:jc w:val="center"/>
              <w:rPr>
                <w:b/>
                <w:bCs/>
              </w:rPr>
            </w:pPr>
            <w:r w:rsidRPr="00A932E3">
              <w:rPr>
                <w:b/>
                <w:bCs/>
              </w:rPr>
              <w:t>Loại thiết bị</w:t>
            </w:r>
          </w:p>
        </w:tc>
        <w:tc>
          <w:tcPr>
            <w:tcW w:w="479" w:type="pct"/>
            <w:shd w:val="clear" w:color="auto" w:fill="E7E6E6" w:themeFill="background2"/>
            <w:vAlign w:val="center"/>
            <w:hideMark/>
          </w:tcPr>
          <w:p w14:paraId="0EB32E1B" w14:textId="77777777" w:rsidR="00A932E3" w:rsidRPr="00A932E3" w:rsidRDefault="00A932E3" w:rsidP="00A23444">
            <w:pPr>
              <w:jc w:val="center"/>
              <w:rPr>
                <w:b/>
                <w:bCs/>
              </w:rPr>
            </w:pPr>
            <w:r w:rsidRPr="00A932E3">
              <w:rPr>
                <w:b/>
                <w:bCs/>
              </w:rPr>
              <w:t>Số lượng</w:t>
            </w:r>
          </w:p>
        </w:tc>
        <w:tc>
          <w:tcPr>
            <w:tcW w:w="844" w:type="pct"/>
            <w:shd w:val="clear" w:color="auto" w:fill="E7E6E6" w:themeFill="background2"/>
            <w:vAlign w:val="center"/>
            <w:hideMark/>
          </w:tcPr>
          <w:p w14:paraId="0AFC694D" w14:textId="77777777" w:rsidR="00A932E3" w:rsidRPr="00A932E3" w:rsidRDefault="00A932E3" w:rsidP="00A23444">
            <w:pPr>
              <w:jc w:val="center"/>
              <w:rPr>
                <w:b/>
                <w:bCs/>
              </w:rPr>
            </w:pPr>
            <w:r w:rsidRPr="00A932E3">
              <w:rPr>
                <w:b/>
                <w:bCs/>
              </w:rPr>
              <w:t>Mô tả thiết bị</w:t>
            </w:r>
          </w:p>
        </w:tc>
        <w:tc>
          <w:tcPr>
            <w:tcW w:w="2371" w:type="pct"/>
            <w:shd w:val="clear" w:color="auto" w:fill="E7E6E6" w:themeFill="background2"/>
            <w:vAlign w:val="center"/>
            <w:hideMark/>
          </w:tcPr>
          <w:p w14:paraId="106057E3" w14:textId="77777777" w:rsidR="00A932E3" w:rsidRPr="00A932E3" w:rsidRDefault="00A932E3" w:rsidP="00A23444">
            <w:pPr>
              <w:jc w:val="center"/>
              <w:rPr>
                <w:b/>
                <w:bCs/>
              </w:rPr>
            </w:pPr>
            <w:r w:rsidRPr="00A932E3">
              <w:rPr>
                <w:b/>
                <w:bCs/>
              </w:rPr>
              <w:t>Link hình ảnh trên máy</w:t>
            </w:r>
          </w:p>
        </w:tc>
      </w:tr>
      <w:tr w:rsidR="00A932E3" w:rsidRPr="00A932E3" w14:paraId="3D1A5F8E" w14:textId="77777777" w:rsidTr="00A932E3">
        <w:tc>
          <w:tcPr>
            <w:tcW w:w="824" w:type="pct"/>
            <w:hideMark/>
          </w:tcPr>
          <w:p w14:paraId="50356D95" w14:textId="77777777" w:rsidR="00A932E3" w:rsidRPr="00A932E3" w:rsidRDefault="00A932E3" w:rsidP="00A932E3">
            <w:r w:rsidRPr="00A932E3">
              <w:t>Remote máy lạnh Daikin</w:t>
            </w:r>
          </w:p>
        </w:tc>
        <w:tc>
          <w:tcPr>
            <w:tcW w:w="482" w:type="pct"/>
            <w:hideMark/>
          </w:tcPr>
          <w:p w14:paraId="2CB9D342" w14:textId="77777777" w:rsidR="00A932E3" w:rsidRPr="00A932E3" w:rsidRDefault="00A932E3" w:rsidP="00A932E3">
            <w:r w:rsidRPr="00A932E3">
              <w:t>Khác</w:t>
            </w:r>
          </w:p>
        </w:tc>
        <w:tc>
          <w:tcPr>
            <w:tcW w:w="479" w:type="pct"/>
            <w:hideMark/>
          </w:tcPr>
          <w:p w14:paraId="6FEA548E" w14:textId="248CB1C5" w:rsidR="00A932E3" w:rsidRPr="00A932E3" w:rsidRDefault="00A932E3" w:rsidP="00A932E3">
            <w:r w:rsidRPr="00A932E3">
              <w:t>1</w:t>
            </w:r>
            <w:r w:rsidR="00EA54AC">
              <w:t>0</w:t>
            </w:r>
          </w:p>
        </w:tc>
        <w:tc>
          <w:tcPr>
            <w:tcW w:w="844" w:type="pct"/>
            <w:hideMark/>
          </w:tcPr>
          <w:p w14:paraId="0BBAB3AA" w14:textId="77777777" w:rsidR="00A932E3" w:rsidRPr="00A932E3" w:rsidRDefault="00A932E3" w:rsidP="00A932E3">
            <w:r w:rsidRPr="00A932E3">
              <w:t>Điều khiển máy lạnh treo tường</w:t>
            </w:r>
          </w:p>
        </w:tc>
        <w:tc>
          <w:tcPr>
            <w:tcW w:w="2371" w:type="pct"/>
            <w:hideMark/>
          </w:tcPr>
          <w:p w14:paraId="148B3FC7" w14:textId="2D5DADD7" w:rsidR="00A932E3" w:rsidRPr="00A932E3" w:rsidRDefault="008036C8" w:rsidP="00A932E3">
            <w:r w:rsidRPr="008036C8">
              <w:t xml:space="preserve">C:\Users\HP\Desktop\ </w:t>
            </w:r>
            <w:r w:rsidR="00A932E3" w:rsidRPr="00A932E3">
              <w:t>Victory\Devices\remote_maylanh.jpg</w:t>
            </w:r>
          </w:p>
        </w:tc>
      </w:tr>
      <w:tr w:rsidR="00A932E3" w:rsidRPr="00A932E3" w14:paraId="5FE8007C" w14:textId="77777777" w:rsidTr="00A932E3">
        <w:tc>
          <w:tcPr>
            <w:tcW w:w="824" w:type="pct"/>
            <w:hideMark/>
          </w:tcPr>
          <w:p w14:paraId="37D08F25" w14:textId="77777777" w:rsidR="00A932E3" w:rsidRPr="00A932E3" w:rsidRDefault="00A932E3" w:rsidP="00A932E3">
            <w:r w:rsidRPr="00A932E3">
              <w:t>Remote máy chiếu Epson</w:t>
            </w:r>
          </w:p>
        </w:tc>
        <w:tc>
          <w:tcPr>
            <w:tcW w:w="482" w:type="pct"/>
            <w:hideMark/>
          </w:tcPr>
          <w:p w14:paraId="57105FFF" w14:textId="77777777" w:rsidR="00A932E3" w:rsidRPr="00A932E3" w:rsidRDefault="00A932E3" w:rsidP="00A932E3">
            <w:r w:rsidRPr="00A932E3">
              <w:t>Khác</w:t>
            </w:r>
          </w:p>
        </w:tc>
        <w:tc>
          <w:tcPr>
            <w:tcW w:w="479" w:type="pct"/>
            <w:hideMark/>
          </w:tcPr>
          <w:p w14:paraId="2A3FA682" w14:textId="448CA24A" w:rsidR="00A932E3" w:rsidRPr="00A932E3" w:rsidRDefault="00A932E3" w:rsidP="00A932E3">
            <w:r w:rsidRPr="00A932E3">
              <w:t>1</w:t>
            </w:r>
            <w:r w:rsidR="00EA54AC">
              <w:t>0</w:t>
            </w:r>
          </w:p>
        </w:tc>
        <w:tc>
          <w:tcPr>
            <w:tcW w:w="844" w:type="pct"/>
            <w:hideMark/>
          </w:tcPr>
          <w:p w14:paraId="66E3A024" w14:textId="77777777" w:rsidR="00A932E3" w:rsidRPr="00A932E3" w:rsidRDefault="00A932E3" w:rsidP="00A932E3">
            <w:r w:rsidRPr="00A932E3">
              <w:t>Điều khiển từ xa máy chiếu</w:t>
            </w:r>
          </w:p>
        </w:tc>
        <w:tc>
          <w:tcPr>
            <w:tcW w:w="2371" w:type="pct"/>
            <w:hideMark/>
          </w:tcPr>
          <w:p w14:paraId="458379E4" w14:textId="57E05788" w:rsidR="00A932E3" w:rsidRPr="00A932E3" w:rsidRDefault="008036C8" w:rsidP="00A932E3">
            <w:r w:rsidRPr="008036C8">
              <w:t xml:space="preserve">C:\Users\HP\Desktop\ </w:t>
            </w:r>
            <w:r w:rsidR="00A932E3" w:rsidRPr="00A932E3">
              <w:t>Victory\Devices\remote_projector.jpg</w:t>
            </w:r>
          </w:p>
        </w:tc>
      </w:tr>
      <w:tr w:rsidR="00A932E3" w:rsidRPr="00A932E3" w14:paraId="3E8CA800" w14:textId="77777777" w:rsidTr="00A932E3">
        <w:tc>
          <w:tcPr>
            <w:tcW w:w="824" w:type="pct"/>
            <w:hideMark/>
          </w:tcPr>
          <w:p w14:paraId="62677B06" w14:textId="77777777" w:rsidR="00A932E3" w:rsidRPr="00A932E3" w:rsidRDefault="00A932E3" w:rsidP="00A932E3">
            <w:r w:rsidRPr="00A932E3">
              <w:t>Ổ cắm điện đa năng</w:t>
            </w:r>
          </w:p>
        </w:tc>
        <w:tc>
          <w:tcPr>
            <w:tcW w:w="482" w:type="pct"/>
            <w:hideMark/>
          </w:tcPr>
          <w:p w14:paraId="36E77730" w14:textId="77777777" w:rsidR="00A932E3" w:rsidRPr="00A932E3" w:rsidRDefault="00A932E3" w:rsidP="00A932E3">
            <w:r w:rsidRPr="00A932E3">
              <w:t>Khác</w:t>
            </w:r>
          </w:p>
        </w:tc>
        <w:tc>
          <w:tcPr>
            <w:tcW w:w="479" w:type="pct"/>
            <w:hideMark/>
          </w:tcPr>
          <w:p w14:paraId="68D43664" w14:textId="50178E42" w:rsidR="00A932E3" w:rsidRPr="00A932E3" w:rsidRDefault="00A932E3" w:rsidP="00A932E3">
            <w:r w:rsidRPr="00A932E3">
              <w:t>4</w:t>
            </w:r>
          </w:p>
        </w:tc>
        <w:tc>
          <w:tcPr>
            <w:tcW w:w="844" w:type="pct"/>
            <w:hideMark/>
          </w:tcPr>
          <w:p w14:paraId="30377EE2" w14:textId="77777777" w:rsidR="00A932E3" w:rsidRPr="00A932E3" w:rsidRDefault="00A932E3" w:rsidP="00A932E3">
            <w:r w:rsidRPr="00A932E3">
              <w:t>Cấp nguồn cho các thiết bị điện trong lớp</w:t>
            </w:r>
          </w:p>
        </w:tc>
        <w:tc>
          <w:tcPr>
            <w:tcW w:w="2371" w:type="pct"/>
            <w:hideMark/>
          </w:tcPr>
          <w:p w14:paraId="5C0B74CC" w14:textId="3544CFF6" w:rsidR="00A932E3" w:rsidRPr="00A932E3" w:rsidRDefault="008036C8" w:rsidP="00A932E3">
            <w:r w:rsidRPr="008036C8">
              <w:t xml:space="preserve">C:\Users\HP\Desktop\ </w:t>
            </w:r>
            <w:r w:rsidR="00A932E3" w:rsidRPr="00A932E3">
              <w:t>Victory\Devices\ocam_danang.jpg</w:t>
            </w:r>
          </w:p>
        </w:tc>
      </w:tr>
      <w:tr w:rsidR="00A932E3" w:rsidRPr="00A932E3" w14:paraId="3EC6788F" w14:textId="77777777" w:rsidTr="00A932E3">
        <w:tc>
          <w:tcPr>
            <w:tcW w:w="824" w:type="pct"/>
            <w:hideMark/>
          </w:tcPr>
          <w:p w14:paraId="3515E570" w14:textId="77777777" w:rsidR="00A932E3" w:rsidRPr="00A932E3" w:rsidRDefault="00A932E3" w:rsidP="00A932E3">
            <w:r w:rsidRPr="00A932E3">
              <w:t>Loa SoundMax A500</w:t>
            </w:r>
          </w:p>
        </w:tc>
        <w:tc>
          <w:tcPr>
            <w:tcW w:w="482" w:type="pct"/>
            <w:hideMark/>
          </w:tcPr>
          <w:p w14:paraId="240FC092" w14:textId="77777777" w:rsidR="00A932E3" w:rsidRPr="00A932E3" w:rsidRDefault="00A932E3" w:rsidP="00A932E3">
            <w:r w:rsidRPr="00A932E3">
              <w:t>Loa</w:t>
            </w:r>
          </w:p>
        </w:tc>
        <w:tc>
          <w:tcPr>
            <w:tcW w:w="479" w:type="pct"/>
            <w:hideMark/>
          </w:tcPr>
          <w:p w14:paraId="0B5B7470" w14:textId="0606DB4B" w:rsidR="00A932E3" w:rsidRPr="00A932E3" w:rsidRDefault="00A932E3" w:rsidP="00A932E3">
            <w:r w:rsidRPr="00A932E3">
              <w:t>2</w:t>
            </w:r>
            <w:r w:rsidR="00EA54AC">
              <w:t>0</w:t>
            </w:r>
          </w:p>
        </w:tc>
        <w:tc>
          <w:tcPr>
            <w:tcW w:w="844" w:type="pct"/>
            <w:hideMark/>
          </w:tcPr>
          <w:p w14:paraId="4E8EA688" w14:textId="77777777" w:rsidR="00A932E3" w:rsidRPr="00A932E3" w:rsidRDefault="00A932E3" w:rsidP="00A932E3">
            <w:r w:rsidRPr="00A932E3">
              <w:t>Loa treo tường phục vụ giảng dạy</w:t>
            </w:r>
          </w:p>
        </w:tc>
        <w:tc>
          <w:tcPr>
            <w:tcW w:w="2371" w:type="pct"/>
            <w:hideMark/>
          </w:tcPr>
          <w:p w14:paraId="519791F0" w14:textId="4D233733" w:rsidR="00A932E3" w:rsidRPr="00A932E3" w:rsidRDefault="008036C8" w:rsidP="00A932E3">
            <w:r w:rsidRPr="008036C8">
              <w:t xml:space="preserve">C:\Users\HP\Desktop\ </w:t>
            </w:r>
            <w:r w:rsidR="00A932E3" w:rsidRPr="00A932E3">
              <w:t>Victory\Devices\loa_soundmax.jpg</w:t>
            </w:r>
          </w:p>
        </w:tc>
      </w:tr>
      <w:tr w:rsidR="00A932E3" w:rsidRPr="00A932E3" w14:paraId="08533BA8" w14:textId="77777777" w:rsidTr="00A932E3">
        <w:tc>
          <w:tcPr>
            <w:tcW w:w="824" w:type="pct"/>
            <w:hideMark/>
          </w:tcPr>
          <w:p w14:paraId="5F0BCDA7" w14:textId="77777777" w:rsidR="00A932E3" w:rsidRPr="00A932E3" w:rsidRDefault="00A932E3" w:rsidP="00A932E3">
            <w:r w:rsidRPr="00A932E3">
              <w:t>Máy chiếu Epson X500</w:t>
            </w:r>
          </w:p>
        </w:tc>
        <w:tc>
          <w:tcPr>
            <w:tcW w:w="482" w:type="pct"/>
            <w:hideMark/>
          </w:tcPr>
          <w:p w14:paraId="62DD795A" w14:textId="77777777" w:rsidR="00A932E3" w:rsidRPr="00A932E3" w:rsidRDefault="00A932E3" w:rsidP="00A932E3">
            <w:r w:rsidRPr="00A932E3">
              <w:t>Máy chiếu</w:t>
            </w:r>
          </w:p>
        </w:tc>
        <w:tc>
          <w:tcPr>
            <w:tcW w:w="479" w:type="pct"/>
            <w:hideMark/>
          </w:tcPr>
          <w:p w14:paraId="65854AEF" w14:textId="32B954CA" w:rsidR="00A932E3" w:rsidRPr="00A932E3" w:rsidRDefault="00A932E3" w:rsidP="00A932E3">
            <w:r w:rsidRPr="00A932E3">
              <w:t>1</w:t>
            </w:r>
            <w:r w:rsidR="00EA54AC">
              <w:t>0</w:t>
            </w:r>
          </w:p>
        </w:tc>
        <w:tc>
          <w:tcPr>
            <w:tcW w:w="844" w:type="pct"/>
            <w:hideMark/>
          </w:tcPr>
          <w:p w14:paraId="4598997A" w14:textId="77777777" w:rsidR="00A932E3" w:rsidRPr="00A932E3" w:rsidRDefault="00A932E3" w:rsidP="00A932E3">
            <w:r w:rsidRPr="00A932E3">
              <w:t>Trình chiếu bài giảng gắn trên trần</w:t>
            </w:r>
          </w:p>
        </w:tc>
        <w:tc>
          <w:tcPr>
            <w:tcW w:w="2371" w:type="pct"/>
            <w:hideMark/>
          </w:tcPr>
          <w:p w14:paraId="0A44B152" w14:textId="6D346B09" w:rsidR="00A932E3" w:rsidRPr="00A932E3" w:rsidRDefault="008036C8" w:rsidP="00A932E3">
            <w:r w:rsidRPr="008036C8">
              <w:t xml:space="preserve">C:\Users\HP\Desktop\ </w:t>
            </w:r>
            <w:r w:rsidR="00A932E3" w:rsidRPr="00A932E3">
              <w:t>Victory\Devices\maychieuepson.jpg</w:t>
            </w:r>
          </w:p>
        </w:tc>
      </w:tr>
      <w:tr w:rsidR="00A932E3" w:rsidRPr="00A932E3" w14:paraId="33708AEA" w14:textId="77777777" w:rsidTr="00A932E3">
        <w:tc>
          <w:tcPr>
            <w:tcW w:w="824" w:type="pct"/>
            <w:hideMark/>
          </w:tcPr>
          <w:p w14:paraId="7C245D97" w14:textId="77777777" w:rsidR="00A932E3" w:rsidRPr="00A932E3" w:rsidRDefault="00A932E3" w:rsidP="00A932E3">
            <w:r w:rsidRPr="00A932E3">
              <w:t>Laptop Dell Latitude</w:t>
            </w:r>
          </w:p>
        </w:tc>
        <w:tc>
          <w:tcPr>
            <w:tcW w:w="482" w:type="pct"/>
            <w:hideMark/>
          </w:tcPr>
          <w:p w14:paraId="1A276796" w14:textId="77777777" w:rsidR="00A932E3" w:rsidRPr="00A932E3" w:rsidRDefault="00A932E3" w:rsidP="00A932E3">
            <w:r w:rsidRPr="00A932E3">
              <w:t>Máy tính</w:t>
            </w:r>
          </w:p>
        </w:tc>
        <w:tc>
          <w:tcPr>
            <w:tcW w:w="479" w:type="pct"/>
            <w:hideMark/>
          </w:tcPr>
          <w:p w14:paraId="74BDB789" w14:textId="0AF6A8EC" w:rsidR="00A932E3" w:rsidRPr="00A932E3" w:rsidRDefault="00A932E3" w:rsidP="00A932E3">
            <w:r w:rsidRPr="00A932E3">
              <w:t>1</w:t>
            </w:r>
            <w:r w:rsidR="00EA54AC">
              <w:t>0</w:t>
            </w:r>
          </w:p>
        </w:tc>
        <w:tc>
          <w:tcPr>
            <w:tcW w:w="844" w:type="pct"/>
            <w:hideMark/>
          </w:tcPr>
          <w:p w14:paraId="2D36FF01" w14:textId="77777777" w:rsidR="00A932E3" w:rsidRPr="00A932E3" w:rsidRDefault="00A932E3" w:rsidP="00A932E3">
            <w:r w:rsidRPr="00A932E3">
              <w:t>Laptop giảng viên để trình bày bài giảng</w:t>
            </w:r>
          </w:p>
        </w:tc>
        <w:tc>
          <w:tcPr>
            <w:tcW w:w="2371" w:type="pct"/>
            <w:hideMark/>
          </w:tcPr>
          <w:p w14:paraId="31E18322" w14:textId="4D8C1413" w:rsidR="00A932E3" w:rsidRPr="00A932E3" w:rsidRDefault="008036C8" w:rsidP="00A932E3">
            <w:r w:rsidRPr="008036C8">
              <w:t xml:space="preserve">C:\Users\HP\Desktop\ </w:t>
            </w:r>
            <w:r w:rsidR="00A932E3" w:rsidRPr="00A932E3">
              <w:t>Victory\Devices\laptopdell.jpg</w:t>
            </w:r>
          </w:p>
        </w:tc>
      </w:tr>
      <w:tr w:rsidR="00A932E3" w:rsidRPr="00A932E3" w14:paraId="02A04154" w14:textId="77777777" w:rsidTr="00A932E3">
        <w:tc>
          <w:tcPr>
            <w:tcW w:w="824" w:type="pct"/>
            <w:hideMark/>
          </w:tcPr>
          <w:p w14:paraId="7F8E0B7F" w14:textId="77777777" w:rsidR="00A932E3" w:rsidRPr="00A932E3" w:rsidRDefault="00A932E3" w:rsidP="00A932E3">
            <w:r w:rsidRPr="00A932E3">
              <w:t>Bảng trắng 1.5m</w:t>
            </w:r>
          </w:p>
        </w:tc>
        <w:tc>
          <w:tcPr>
            <w:tcW w:w="482" w:type="pct"/>
            <w:hideMark/>
          </w:tcPr>
          <w:p w14:paraId="075BF4D6" w14:textId="77777777" w:rsidR="00A932E3" w:rsidRPr="00A932E3" w:rsidRDefault="00A932E3" w:rsidP="00A932E3">
            <w:r w:rsidRPr="00A932E3">
              <w:t>Bảng trắng</w:t>
            </w:r>
          </w:p>
        </w:tc>
        <w:tc>
          <w:tcPr>
            <w:tcW w:w="479" w:type="pct"/>
            <w:hideMark/>
          </w:tcPr>
          <w:p w14:paraId="6DCC6638" w14:textId="33BB098D" w:rsidR="00A932E3" w:rsidRPr="00A932E3" w:rsidRDefault="00A932E3" w:rsidP="00A932E3">
            <w:r w:rsidRPr="00A932E3">
              <w:t>1</w:t>
            </w:r>
            <w:r w:rsidR="00EA54AC">
              <w:t>0</w:t>
            </w:r>
          </w:p>
        </w:tc>
        <w:tc>
          <w:tcPr>
            <w:tcW w:w="844" w:type="pct"/>
            <w:hideMark/>
          </w:tcPr>
          <w:p w14:paraId="557A6030" w14:textId="77777777" w:rsidR="00A932E3" w:rsidRPr="00A932E3" w:rsidRDefault="00A932E3" w:rsidP="00A932E3">
            <w:r w:rsidRPr="00A932E3">
              <w:t>Bảng kính treo tường dùng bút lông</w:t>
            </w:r>
          </w:p>
        </w:tc>
        <w:tc>
          <w:tcPr>
            <w:tcW w:w="2371" w:type="pct"/>
            <w:hideMark/>
          </w:tcPr>
          <w:p w14:paraId="52C8F65D" w14:textId="2CD14B8A" w:rsidR="00A932E3" w:rsidRPr="00A932E3" w:rsidRDefault="008036C8" w:rsidP="00A932E3">
            <w:r w:rsidRPr="008036C8">
              <w:t xml:space="preserve">C:\Users\HP\Desktop\ </w:t>
            </w:r>
            <w:r w:rsidR="00A932E3" w:rsidRPr="00A932E3">
              <w:t>Victory\Devices\bangtrang.jpg</w:t>
            </w:r>
          </w:p>
        </w:tc>
      </w:tr>
      <w:tr w:rsidR="00A932E3" w:rsidRPr="00A932E3" w14:paraId="011A8A1A" w14:textId="77777777" w:rsidTr="00A932E3">
        <w:tc>
          <w:tcPr>
            <w:tcW w:w="824" w:type="pct"/>
            <w:hideMark/>
          </w:tcPr>
          <w:p w14:paraId="58F6EA70" w14:textId="77777777" w:rsidR="00A932E3" w:rsidRPr="00A932E3" w:rsidRDefault="00A932E3" w:rsidP="00A932E3">
            <w:r w:rsidRPr="00A932E3">
              <w:t>Bộ phát Wifi TP-Link</w:t>
            </w:r>
          </w:p>
        </w:tc>
        <w:tc>
          <w:tcPr>
            <w:tcW w:w="482" w:type="pct"/>
            <w:hideMark/>
          </w:tcPr>
          <w:p w14:paraId="138CAA00" w14:textId="77777777" w:rsidR="00A932E3" w:rsidRPr="00A932E3" w:rsidRDefault="00A932E3" w:rsidP="00A932E3">
            <w:r w:rsidRPr="00A932E3">
              <w:t>Thiết bị mạng</w:t>
            </w:r>
          </w:p>
        </w:tc>
        <w:tc>
          <w:tcPr>
            <w:tcW w:w="479" w:type="pct"/>
            <w:hideMark/>
          </w:tcPr>
          <w:p w14:paraId="16628E48" w14:textId="296A3952" w:rsidR="00A932E3" w:rsidRPr="00A932E3" w:rsidRDefault="00A932E3" w:rsidP="00A932E3">
            <w:r w:rsidRPr="00A932E3">
              <w:t>1</w:t>
            </w:r>
            <w:r w:rsidR="00EA54AC">
              <w:t>0</w:t>
            </w:r>
          </w:p>
        </w:tc>
        <w:tc>
          <w:tcPr>
            <w:tcW w:w="844" w:type="pct"/>
            <w:hideMark/>
          </w:tcPr>
          <w:p w14:paraId="5DF9102F" w14:textId="77777777" w:rsidR="00A932E3" w:rsidRPr="00A932E3" w:rsidRDefault="00A932E3" w:rsidP="00A932E3">
            <w:r w:rsidRPr="00A932E3">
              <w:t>Router wifi gắn trần cho lớp học</w:t>
            </w:r>
          </w:p>
        </w:tc>
        <w:tc>
          <w:tcPr>
            <w:tcW w:w="2371" w:type="pct"/>
            <w:hideMark/>
          </w:tcPr>
          <w:p w14:paraId="36EEC579" w14:textId="25E9A51E" w:rsidR="00A932E3" w:rsidRPr="00A932E3" w:rsidRDefault="008036C8" w:rsidP="00A932E3">
            <w:r w:rsidRPr="008036C8">
              <w:t xml:space="preserve">C:\Users\HP\Desktop\ </w:t>
            </w:r>
            <w:r w:rsidR="00A932E3" w:rsidRPr="00A932E3">
              <w:t>Victory\Devices\wifi_tplink.jpg</w:t>
            </w:r>
          </w:p>
        </w:tc>
      </w:tr>
      <w:tr w:rsidR="00A932E3" w:rsidRPr="00A932E3" w14:paraId="40161209" w14:textId="77777777" w:rsidTr="00A932E3">
        <w:tc>
          <w:tcPr>
            <w:tcW w:w="824" w:type="pct"/>
            <w:hideMark/>
          </w:tcPr>
          <w:p w14:paraId="7230C46F" w14:textId="77777777" w:rsidR="00A932E3" w:rsidRPr="00A932E3" w:rsidRDefault="00A932E3" w:rsidP="00A932E3">
            <w:r w:rsidRPr="00A932E3">
              <w:t>Micro không dây</w:t>
            </w:r>
          </w:p>
        </w:tc>
        <w:tc>
          <w:tcPr>
            <w:tcW w:w="482" w:type="pct"/>
            <w:hideMark/>
          </w:tcPr>
          <w:p w14:paraId="53ECD0FB" w14:textId="77777777" w:rsidR="00A932E3" w:rsidRPr="00A932E3" w:rsidRDefault="00A932E3" w:rsidP="00A932E3">
            <w:r w:rsidRPr="00A932E3">
              <w:t>Khác</w:t>
            </w:r>
          </w:p>
        </w:tc>
        <w:tc>
          <w:tcPr>
            <w:tcW w:w="479" w:type="pct"/>
            <w:hideMark/>
          </w:tcPr>
          <w:p w14:paraId="3F1A1FE6" w14:textId="6B25C31F" w:rsidR="00A932E3" w:rsidRPr="00A932E3" w:rsidRDefault="00A932E3" w:rsidP="00A932E3">
            <w:r w:rsidRPr="00A932E3">
              <w:t>1</w:t>
            </w:r>
            <w:r w:rsidR="00EA54AC">
              <w:t>0</w:t>
            </w:r>
          </w:p>
        </w:tc>
        <w:tc>
          <w:tcPr>
            <w:tcW w:w="844" w:type="pct"/>
            <w:hideMark/>
          </w:tcPr>
          <w:p w14:paraId="684697EA" w14:textId="77777777" w:rsidR="00A932E3" w:rsidRPr="00A932E3" w:rsidRDefault="00A932E3" w:rsidP="00A932E3">
            <w:r w:rsidRPr="00A932E3">
              <w:t>Micro đeo tai dành cho giảng viên</w:t>
            </w:r>
          </w:p>
        </w:tc>
        <w:tc>
          <w:tcPr>
            <w:tcW w:w="2371" w:type="pct"/>
            <w:hideMark/>
          </w:tcPr>
          <w:p w14:paraId="773ED248" w14:textId="13E6D9EE" w:rsidR="00A932E3" w:rsidRPr="00A932E3" w:rsidRDefault="008036C8" w:rsidP="00A932E3">
            <w:r w:rsidRPr="008036C8">
              <w:t xml:space="preserve">C:\Users\HP\Desktop\ </w:t>
            </w:r>
            <w:r w:rsidR="00A932E3" w:rsidRPr="00A932E3">
              <w:t>Victory\Devices\micro.jpg</w:t>
            </w:r>
          </w:p>
        </w:tc>
      </w:tr>
      <w:tr w:rsidR="00A932E3" w:rsidRPr="00A932E3" w14:paraId="5ACE8071" w14:textId="77777777" w:rsidTr="00A932E3">
        <w:tc>
          <w:tcPr>
            <w:tcW w:w="824" w:type="pct"/>
            <w:hideMark/>
          </w:tcPr>
          <w:p w14:paraId="29BEC31B" w14:textId="77777777" w:rsidR="00A932E3" w:rsidRPr="00A932E3" w:rsidRDefault="00A932E3" w:rsidP="00A932E3">
            <w:r w:rsidRPr="00A932E3">
              <w:t>Webcam Full HD</w:t>
            </w:r>
          </w:p>
        </w:tc>
        <w:tc>
          <w:tcPr>
            <w:tcW w:w="482" w:type="pct"/>
            <w:hideMark/>
          </w:tcPr>
          <w:p w14:paraId="164FA280" w14:textId="77777777" w:rsidR="00A932E3" w:rsidRPr="00A932E3" w:rsidRDefault="00A932E3" w:rsidP="00A932E3">
            <w:r w:rsidRPr="00A932E3">
              <w:t>Khác</w:t>
            </w:r>
          </w:p>
        </w:tc>
        <w:tc>
          <w:tcPr>
            <w:tcW w:w="479" w:type="pct"/>
            <w:hideMark/>
          </w:tcPr>
          <w:p w14:paraId="0819CB1D" w14:textId="22BB6F47" w:rsidR="00A932E3" w:rsidRPr="00A932E3" w:rsidRDefault="00A932E3" w:rsidP="00A932E3">
            <w:r w:rsidRPr="00A932E3">
              <w:t>1</w:t>
            </w:r>
            <w:r w:rsidR="00EA54AC">
              <w:t>0</w:t>
            </w:r>
          </w:p>
        </w:tc>
        <w:tc>
          <w:tcPr>
            <w:tcW w:w="844" w:type="pct"/>
            <w:hideMark/>
          </w:tcPr>
          <w:p w14:paraId="6091DD5E" w14:textId="77777777" w:rsidR="00A932E3" w:rsidRPr="00A932E3" w:rsidRDefault="00A932E3" w:rsidP="00A932E3">
            <w:r w:rsidRPr="00A932E3">
              <w:t>Webcam phục vụ học trực tuyến</w:t>
            </w:r>
          </w:p>
        </w:tc>
        <w:tc>
          <w:tcPr>
            <w:tcW w:w="2371" w:type="pct"/>
            <w:hideMark/>
          </w:tcPr>
          <w:p w14:paraId="56E64413" w14:textId="3F0B1FE1" w:rsidR="00A932E3" w:rsidRPr="00A932E3" w:rsidRDefault="008036C8" w:rsidP="00A932E3">
            <w:r w:rsidRPr="008036C8">
              <w:t xml:space="preserve">C:\Users\HP\Desktop\ </w:t>
            </w:r>
            <w:r w:rsidR="00A932E3" w:rsidRPr="00A932E3">
              <w:t>Victory\Devices\webcam.jpg</w:t>
            </w:r>
          </w:p>
        </w:tc>
      </w:tr>
    </w:tbl>
    <w:p w14:paraId="1161B239" w14:textId="77777777" w:rsidR="00055512" w:rsidRDefault="00055512" w:rsidP="00055512"/>
    <w:p w14:paraId="084E9973" w14:textId="4224BD5A" w:rsidR="009665D9" w:rsidRDefault="009665D9" w:rsidP="009665D9">
      <w:pPr>
        <w:pStyle w:val="Caption"/>
        <w:keepNext/>
      </w:pPr>
      <w:bookmarkStart w:id="231" w:name="_Toc200915251"/>
      <w:r>
        <w:t xml:space="preserve">Bảng </w:t>
      </w:r>
      <w:r w:rsidR="003E3B4B">
        <w:fldChar w:fldCharType="begin"/>
      </w:r>
      <w:r w:rsidR="003E3B4B">
        <w:instrText xml:space="preserve"> STYLEREF 1 \s </w:instrText>
      </w:r>
      <w:r w:rsidR="003E3B4B">
        <w:fldChar w:fldCharType="separate"/>
      </w:r>
      <w:r w:rsidR="009058AE">
        <w:rPr>
          <w:noProof/>
        </w:rPr>
        <w:t>4</w:t>
      </w:r>
      <w:r w:rsidR="003E3B4B">
        <w:rPr>
          <w:noProof/>
        </w:rPr>
        <w:fldChar w:fldCharType="end"/>
      </w:r>
      <w:r>
        <w:t>.</w:t>
      </w:r>
      <w:r w:rsidR="003E3B4B">
        <w:fldChar w:fldCharType="begin"/>
      </w:r>
      <w:r w:rsidR="003E3B4B">
        <w:instrText xml:space="preserve"> SEQ Bảng \* ARABIC \s 1 </w:instrText>
      </w:r>
      <w:r w:rsidR="003E3B4B">
        <w:fldChar w:fldCharType="separate"/>
      </w:r>
      <w:r w:rsidR="009058AE">
        <w:rPr>
          <w:noProof/>
        </w:rPr>
        <w:t>4</w:t>
      </w:r>
      <w:r w:rsidR="003E3B4B">
        <w:rPr>
          <w:noProof/>
        </w:rPr>
        <w:fldChar w:fldCharType="end"/>
      </w:r>
      <w:r>
        <w:t xml:space="preserve"> Bộ dữ liệu phòng học thử nghiệm</w:t>
      </w:r>
      <w:bookmarkEnd w:id="231"/>
    </w:p>
    <w:tbl>
      <w:tblPr>
        <w:tblStyle w:val="TableGrid"/>
        <w:tblW w:w="5000" w:type="pct"/>
        <w:tblLook w:val="04A0" w:firstRow="1" w:lastRow="0" w:firstColumn="1" w:lastColumn="0" w:noHBand="0" w:noVBand="1"/>
      </w:tblPr>
      <w:tblGrid>
        <w:gridCol w:w="3524"/>
        <w:gridCol w:w="3322"/>
        <w:gridCol w:w="2641"/>
      </w:tblGrid>
      <w:tr w:rsidR="009665D9" w:rsidRPr="009665D9" w14:paraId="473DF748" w14:textId="77777777" w:rsidTr="00A23444">
        <w:tc>
          <w:tcPr>
            <w:tcW w:w="1857" w:type="pct"/>
            <w:shd w:val="clear" w:color="auto" w:fill="E7E6E6" w:themeFill="background2"/>
            <w:vAlign w:val="center"/>
            <w:hideMark/>
          </w:tcPr>
          <w:p w14:paraId="687B99A7" w14:textId="77777777" w:rsidR="009665D9" w:rsidRPr="009665D9" w:rsidRDefault="009665D9" w:rsidP="00A23444">
            <w:pPr>
              <w:pStyle w:val="Nidung"/>
              <w:jc w:val="center"/>
              <w:rPr>
                <w:b/>
                <w:bCs/>
              </w:rPr>
            </w:pPr>
            <w:r w:rsidRPr="009665D9">
              <w:rPr>
                <w:b/>
                <w:bCs/>
              </w:rPr>
              <w:t>Tên phòng</w:t>
            </w:r>
          </w:p>
        </w:tc>
        <w:tc>
          <w:tcPr>
            <w:tcW w:w="1751" w:type="pct"/>
            <w:shd w:val="clear" w:color="auto" w:fill="E7E6E6" w:themeFill="background2"/>
            <w:vAlign w:val="center"/>
            <w:hideMark/>
          </w:tcPr>
          <w:p w14:paraId="68C283AB" w14:textId="77777777" w:rsidR="009665D9" w:rsidRPr="009665D9" w:rsidRDefault="009665D9" w:rsidP="00A23444">
            <w:pPr>
              <w:pStyle w:val="Nidung"/>
              <w:jc w:val="center"/>
              <w:rPr>
                <w:b/>
                <w:bCs/>
              </w:rPr>
            </w:pPr>
            <w:r w:rsidRPr="009665D9">
              <w:rPr>
                <w:b/>
                <w:bCs/>
              </w:rPr>
              <w:t>Vị trí tòa nhà</w:t>
            </w:r>
          </w:p>
        </w:tc>
        <w:tc>
          <w:tcPr>
            <w:tcW w:w="1392" w:type="pct"/>
            <w:shd w:val="clear" w:color="auto" w:fill="E7E6E6" w:themeFill="background2"/>
            <w:vAlign w:val="center"/>
            <w:hideMark/>
          </w:tcPr>
          <w:p w14:paraId="09421576" w14:textId="77777777" w:rsidR="009665D9" w:rsidRPr="009665D9" w:rsidRDefault="009665D9" w:rsidP="00A23444">
            <w:pPr>
              <w:pStyle w:val="Nidung"/>
              <w:jc w:val="center"/>
              <w:rPr>
                <w:b/>
                <w:bCs/>
              </w:rPr>
            </w:pPr>
            <w:r w:rsidRPr="009665D9">
              <w:rPr>
                <w:b/>
                <w:bCs/>
              </w:rPr>
              <w:t>Sức chứa</w:t>
            </w:r>
          </w:p>
        </w:tc>
      </w:tr>
      <w:tr w:rsidR="009665D9" w:rsidRPr="009665D9" w14:paraId="6925FF22" w14:textId="77777777" w:rsidTr="009665D9">
        <w:tc>
          <w:tcPr>
            <w:tcW w:w="1857" w:type="pct"/>
            <w:hideMark/>
          </w:tcPr>
          <w:p w14:paraId="2F444D77" w14:textId="39EC3232" w:rsidR="009665D9" w:rsidRPr="009665D9" w:rsidRDefault="009665D9" w:rsidP="009665D9">
            <w:pPr>
              <w:pStyle w:val="Nidung"/>
            </w:pPr>
            <w:r w:rsidRPr="009665D9">
              <w:t>Phòng A</w:t>
            </w:r>
            <w:r w:rsidR="00DC6414">
              <w:t>42</w:t>
            </w:r>
            <w:r w:rsidRPr="009665D9">
              <w:t>.</w:t>
            </w:r>
            <w:r w:rsidR="00DC6414">
              <w:t>1</w:t>
            </w:r>
            <w:r w:rsidRPr="009665D9">
              <w:t>01</w:t>
            </w:r>
          </w:p>
        </w:tc>
        <w:tc>
          <w:tcPr>
            <w:tcW w:w="1751" w:type="pct"/>
            <w:hideMark/>
          </w:tcPr>
          <w:p w14:paraId="6A5C8C92" w14:textId="3B823395" w:rsidR="009665D9" w:rsidRPr="009665D9" w:rsidRDefault="00DC6414" w:rsidP="009665D9">
            <w:pPr>
              <w:pStyle w:val="Nidung"/>
            </w:pPr>
            <w:r>
              <w:t>Khu 2 TVU</w:t>
            </w:r>
          </w:p>
        </w:tc>
        <w:tc>
          <w:tcPr>
            <w:tcW w:w="1392" w:type="pct"/>
            <w:hideMark/>
          </w:tcPr>
          <w:p w14:paraId="7B899BAC" w14:textId="77777777" w:rsidR="009665D9" w:rsidRPr="009665D9" w:rsidRDefault="009665D9" w:rsidP="009665D9">
            <w:pPr>
              <w:pStyle w:val="Nidung"/>
            </w:pPr>
            <w:r w:rsidRPr="009665D9">
              <w:t>100</w:t>
            </w:r>
          </w:p>
        </w:tc>
      </w:tr>
      <w:tr w:rsidR="009665D9" w:rsidRPr="009665D9" w14:paraId="14A6F98B" w14:textId="77777777" w:rsidTr="009665D9">
        <w:tc>
          <w:tcPr>
            <w:tcW w:w="1857" w:type="pct"/>
            <w:hideMark/>
          </w:tcPr>
          <w:p w14:paraId="71B999AF" w14:textId="1DB92ABD" w:rsidR="009665D9" w:rsidRPr="009665D9" w:rsidRDefault="009665D9" w:rsidP="009665D9">
            <w:pPr>
              <w:pStyle w:val="Nidung"/>
            </w:pPr>
            <w:r w:rsidRPr="009665D9">
              <w:t>Phòng A</w:t>
            </w:r>
            <w:r w:rsidR="00DC6414">
              <w:t>4</w:t>
            </w:r>
            <w:r w:rsidRPr="009665D9">
              <w:t>2.</w:t>
            </w:r>
            <w:r w:rsidR="00DC6414">
              <w:t>1</w:t>
            </w:r>
            <w:r w:rsidRPr="009665D9">
              <w:t>02</w:t>
            </w:r>
          </w:p>
        </w:tc>
        <w:tc>
          <w:tcPr>
            <w:tcW w:w="1751" w:type="pct"/>
            <w:hideMark/>
          </w:tcPr>
          <w:p w14:paraId="7849C2B6" w14:textId="7BA0026C" w:rsidR="009665D9" w:rsidRPr="009665D9" w:rsidRDefault="00DC6414" w:rsidP="009665D9">
            <w:pPr>
              <w:pStyle w:val="Nidung"/>
            </w:pPr>
            <w:r>
              <w:t>Khu 2 TVU</w:t>
            </w:r>
          </w:p>
        </w:tc>
        <w:tc>
          <w:tcPr>
            <w:tcW w:w="1392" w:type="pct"/>
            <w:hideMark/>
          </w:tcPr>
          <w:p w14:paraId="40BFAEF0" w14:textId="77777777" w:rsidR="009665D9" w:rsidRPr="009665D9" w:rsidRDefault="009665D9" w:rsidP="009665D9">
            <w:pPr>
              <w:pStyle w:val="Nidung"/>
            </w:pPr>
            <w:r w:rsidRPr="009665D9">
              <w:t>90</w:t>
            </w:r>
          </w:p>
        </w:tc>
      </w:tr>
      <w:tr w:rsidR="009665D9" w:rsidRPr="009665D9" w14:paraId="13CD6DFF" w14:textId="77777777" w:rsidTr="009665D9">
        <w:tc>
          <w:tcPr>
            <w:tcW w:w="1857" w:type="pct"/>
            <w:hideMark/>
          </w:tcPr>
          <w:p w14:paraId="64C0007E" w14:textId="7329B6E3" w:rsidR="009665D9" w:rsidRPr="009665D9" w:rsidRDefault="009665D9" w:rsidP="009665D9">
            <w:pPr>
              <w:pStyle w:val="Nidung"/>
            </w:pPr>
            <w:r w:rsidRPr="009665D9">
              <w:t>Phòng A</w:t>
            </w:r>
            <w:r w:rsidR="00DC6414">
              <w:t>4</w:t>
            </w:r>
            <w:r w:rsidRPr="009665D9">
              <w:t>2.</w:t>
            </w:r>
            <w:r w:rsidR="00DC6414">
              <w:t>1</w:t>
            </w:r>
            <w:r w:rsidRPr="009665D9">
              <w:t>03</w:t>
            </w:r>
          </w:p>
        </w:tc>
        <w:tc>
          <w:tcPr>
            <w:tcW w:w="1751" w:type="pct"/>
            <w:hideMark/>
          </w:tcPr>
          <w:p w14:paraId="34DFC80D" w14:textId="5B5FD984" w:rsidR="009665D9" w:rsidRPr="009665D9" w:rsidRDefault="00DC6414" w:rsidP="009665D9">
            <w:pPr>
              <w:pStyle w:val="Nidung"/>
            </w:pPr>
            <w:r>
              <w:t>Khu 2 TVU</w:t>
            </w:r>
          </w:p>
        </w:tc>
        <w:tc>
          <w:tcPr>
            <w:tcW w:w="1392" w:type="pct"/>
            <w:hideMark/>
          </w:tcPr>
          <w:p w14:paraId="080A723E" w14:textId="77777777" w:rsidR="009665D9" w:rsidRPr="009665D9" w:rsidRDefault="009665D9" w:rsidP="009665D9">
            <w:pPr>
              <w:pStyle w:val="Nidung"/>
            </w:pPr>
            <w:r w:rsidRPr="009665D9">
              <w:t>60</w:t>
            </w:r>
          </w:p>
        </w:tc>
      </w:tr>
      <w:tr w:rsidR="009665D9" w:rsidRPr="009665D9" w14:paraId="02218439" w14:textId="77777777" w:rsidTr="009665D9">
        <w:tc>
          <w:tcPr>
            <w:tcW w:w="1857" w:type="pct"/>
            <w:hideMark/>
          </w:tcPr>
          <w:p w14:paraId="4B018F53" w14:textId="2C282CD8" w:rsidR="009665D9" w:rsidRPr="009665D9" w:rsidRDefault="009665D9" w:rsidP="009665D9">
            <w:pPr>
              <w:pStyle w:val="Nidung"/>
            </w:pPr>
            <w:r w:rsidRPr="009665D9">
              <w:t xml:space="preserve">Phòng </w:t>
            </w:r>
            <w:r w:rsidR="00DC6414">
              <w:t>A42</w:t>
            </w:r>
            <w:r w:rsidRPr="009665D9">
              <w:t>.</w:t>
            </w:r>
            <w:r w:rsidR="00DC6414">
              <w:t>104</w:t>
            </w:r>
          </w:p>
        </w:tc>
        <w:tc>
          <w:tcPr>
            <w:tcW w:w="1751" w:type="pct"/>
            <w:hideMark/>
          </w:tcPr>
          <w:p w14:paraId="15E44C21" w14:textId="40CDEA3E" w:rsidR="009665D9" w:rsidRPr="009665D9" w:rsidRDefault="00DC6414" w:rsidP="009665D9">
            <w:pPr>
              <w:pStyle w:val="Nidung"/>
            </w:pPr>
            <w:r>
              <w:t>Khu 2 TVU</w:t>
            </w:r>
          </w:p>
        </w:tc>
        <w:tc>
          <w:tcPr>
            <w:tcW w:w="1392" w:type="pct"/>
            <w:hideMark/>
          </w:tcPr>
          <w:p w14:paraId="724953D2" w14:textId="77777777" w:rsidR="009665D9" w:rsidRPr="009665D9" w:rsidRDefault="009665D9" w:rsidP="009665D9">
            <w:pPr>
              <w:pStyle w:val="Nidung"/>
            </w:pPr>
            <w:r w:rsidRPr="009665D9">
              <w:t>40</w:t>
            </w:r>
          </w:p>
        </w:tc>
      </w:tr>
      <w:tr w:rsidR="009665D9" w:rsidRPr="009665D9" w14:paraId="7DBFC4BF" w14:textId="77777777" w:rsidTr="009665D9">
        <w:tc>
          <w:tcPr>
            <w:tcW w:w="1857" w:type="pct"/>
            <w:hideMark/>
          </w:tcPr>
          <w:p w14:paraId="5ADA2598" w14:textId="0089073D" w:rsidR="009665D9" w:rsidRPr="009665D9" w:rsidRDefault="009665D9" w:rsidP="009665D9">
            <w:pPr>
              <w:pStyle w:val="Nidung"/>
            </w:pPr>
            <w:r w:rsidRPr="009665D9">
              <w:t xml:space="preserve">Phòng </w:t>
            </w:r>
            <w:r w:rsidR="00DC6414">
              <w:t>A42</w:t>
            </w:r>
            <w:r w:rsidR="00DC6414" w:rsidRPr="009665D9">
              <w:t>.</w:t>
            </w:r>
            <w:r w:rsidR="00DC6414">
              <w:t>2</w:t>
            </w:r>
            <w:r w:rsidRPr="009665D9">
              <w:t>0</w:t>
            </w:r>
            <w:r w:rsidR="00DC6414">
              <w:t>1</w:t>
            </w:r>
          </w:p>
        </w:tc>
        <w:tc>
          <w:tcPr>
            <w:tcW w:w="1751" w:type="pct"/>
            <w:hideMark/>
          </w:tcPr>
          <w:p w14:paraId="7DE11C79" w14:textId="378A2486" w:rsidR="009665D9" w:rsidRPr="009665D9" w:rsidRDefault="00DC6414" w:rsidP="009665D9">
            <w:pPr>
              <w:pStyle w:val="Nidung"/>
            </w:pPr>
            <w:r>
              <w:t>Khu 2 TVU</w:t>
            </w:r>
          </w:p>
        </w:tc>
        <w:tc>
          <w:tcPr>
            <w:tcW w:w="1392" w:type="pct"/>
            <w:hideMark/>
          </w:tcPr>
          <w:p w14:paraId="400E4026" w14:textId="77777777" w:rsidR="009665D9" w:rsidRPr="009665D9" w:rsidRDefault="009665D9" w:rsidP="009665D9">
            <w:pPr>
              <w:pStyle w:val="Nidung"/>
            </w:pPr>
            <w:r w:rsidRPr="009665D9">
              <w:t>50</w:t>
            </w:r>
          </w:p>
        </w:tc>
      </w:tr>
      <w:tr w:rsidR="009665D9" w:rsidRPr="009665D9" w14:paraId="2EB8613D" w14:textId="77777777" w:rsidTr="009665D9">
        <w:tc>
          <w:tcPr>
            <w:tcW w:w="1857" w:type="pct"/>
            <w:hideMark/>
          </w:tcPr>
          <w:p w14:paraId="40EBD683" w14:textId="592A5E34" w:rsidR="009665D9" w:rsidRPr="009665D9" w:rsidRDefault="009665D9" w:rsidP="009665D9">
            <w:pPr>
              <w:pStyle w:val="Nidung"/>
            </w:pPr>
            <w:r w:rsidRPr="009665D9">
              <w:t xml:space="preserve">Phòng </w:t>
            </w:r>
            <w:r w:rsidR="00DC6414">
              <w:t>A42</w:t>
            </w:r>
            <w:r w:rsidR="00DC6414" w:rsidRPr="009665D9">
              <w:t>.</w:t>
            </w:r>
            <w:r w:rsidR="00DC6414">
              <w:t>2</w:t>
            </w:r>
            <w:r w:rsidRPr="009665D9">
              <w:t>0</w:t>
            </w:r>
            <w:r w:rsidR="00DC6414">
              <w:t>2</w:t>
            </w:r>
          </w:p>
        </w:tc>
        <w:tc>
          <w:tcPr>
            <w:tcW w:w="1751" w:type="pct"/>
            <w:hideMark/>
          </w:tcPr>
          <w:p w14:paraId="329134A2" w14:textId="15720FA0" w:rsidR="009665D9" w:rsidRPr="009665D9" w:rsidRDefault="00DC6414" w:rsidP="009665D9">
            <w:pPr>
              <w:pStyle w:val="Nidung"/>
            </w:pPr>
            <w:r>
              <w:t>Khu 2 TVU</w:t>
            </w:r>
          </w:p>
        </w:tc>
        <w:tc>
          <w:tcPr>
            <w:tcW w:w="1392" w:type="pct"/>
            <w:hideMark/>
          </w:tcPr>
          <w:p w14:paraId="079D0AEA" w14:textId="77777777" w:rsidR="009665D9" w:rsidRPr="009665D9" w:rsidRDefault="009665D9" w:rsidP="009665D9">
            <w:pPr>
              <w:pStyle w:val="Nidung"/>
            </w:pPr>
            <w:r w:rsidRPr="009665D9">
              <w:t>70</w:t>
            </w:r>
          </w:p>
        </w:tc>
      </w:tr>
      <w:tr w:rsidR="009665D9" w:rsidRPr="009665D9" w14:paraId="53A3D9F9" w14:textId="77777777" w:rsidTr="009665D9">
        <w:tc>
          <w:tcPr>
            <w:tcW w:w="1857" w:type="pct"/>
            <w:hideMark/>
          </w:tcPr>
          <w:p w14:paraId="72773DC5" w14:textId="78B18636" w:rsidR="009665D9" w:rsidRPr="009665D9" w:rsidRDefault="009665D9" w:rsidP="009665D9">
            <w:pPr>
              <w:pStyle w:val="Nidung"/>
            </w:pPr>
            <w:r w:rsidRPr="009665D9">
              <w:t xml:space="preserve">Phòng </w:t>
            </w:r>
            <w:r w:rsidR="00DC6414">
              <w:t>A42</w:t>
            </w:r>
            <w:r w:rsidR="00DC6414" w:rsidRPr="009665D9">
              <w:t>.</w:t>
            </w:r>
            <w:r w:rsidR="00DC6414">
              <w:t>2</w:t>
            </w:r>
            <w:r w:rsidRPr="009665D9">
              <w:t>0</w:t>
            </w:r>
            <w:r w:rsidR="00DC6414">
              <w:t>3</w:t>
            </w:r>
          </w:p>
        </w:tc>
        <w:tc>
          <w:tcPr>
            <w:tcW w:w="1751" w:type="pct"/>
            <w:hideMark/>
          </w:tcPr>
          <w:p w14:paraId="63899BE3" w14:textId="367116BA" w:rsidR="009665D9" w:rsidRPr="009665D9" w:rsidRDefault="00DC6414" w:rsidP="009665D9">
            <w:pPr>
              <w:pStyle w:val="Nidung"/>
            </w:pPr>
            <w:r>
              <w:t>Khu 2 TVU</w:t>
            </w:r>
          </w:p>
        </w:tc>
        <w:tc>
          <w:tcPr>
            <w:tcW w:w="1392" w:type="pct"/>
            <w:hideMark/>
          </w:tcPr>
          <w:p w14:paraId="312E2DE8" w14:textId="77777777" w:rsidR="009665D9" w:rsidRPr="009665D9" w:rsidRDefault="009665D9" w:rsidP="009665D9">
            <w:pPr>
              <w:pStyle w:val="Nidung"/>
            </w:pPr>
            <w:r w:rsidRPr="009665D9">
              <w:t>30</w:t>
            </w:r>
          </w:p>
        </w:tc>
      </w:tr>
      <w:tr w:rsidR="009665D9" w:rsidRPr="009665D9" w14:paraId="2A97458B" w14:textId="77777777" w:rsidTr="009665D9">
        <w:tc>
          <w:tcPr>
            <w:tcW w:w="1857" w:type="pct"/>
            <w:hideMark/>
          </w:tcPr>
          <w:p w14:paraId="4FEE043E" w14:textId="7E100E18" w:rsidR="009665D9" w:rsidRPr="009665D9" w:rsidRDefault="009665D9" w:rsidP="009665D9">
            <w:pPr>
              <w:pStyle w:val="Nidung"/>
            </w:pPr>
            <w:r w:rsidRPr="009665D9">
              <w:t xml:space="preserve">Phòng </w:t>
            </w:r>
            <w:r w:rsidR="00DC6414">
              <w:t>A42</w:t>
            </w:r>
            <w:r w:rsidR="00DC6414" w:rsidRPr="009665D9">
              <w:t>.</w:t>
            </w:r>
            <w:r w:rsidR="00DC6414">
              <w:t>2</w:t>
            </w:r>
            <w:r w:rsidRPr="009665D9">
              <w:t>0</w:t>
            </w:r>
            <w:r w:rsidR="00DC6414">
              <w:t>4</w:t>
            </w:r>
          </w:p>
        </w:tc>
        <w:tc>
          <w:tcPr>
            <w:tcW w:w="1751" w:type="pct"/>
            <w:hideMark/>
          </w:tcPr>
          <w:p w14:paraId="79258FBE" w14:textId="72D2CBF6" w:rsidR="009665D9" w:rsidRPr="009665D9" w:rsidRDefault="00DC6414" w:rsidP="009665D9">
            <w:pPr>
              <w:pStyle w:val="Nidung"/>
            </w:pPr>
            <w:r>
              <w:t>Khu 2 TVU</w:t>
            </w:r>
          </w:p>
        </w:tc>
        <w:tc>
          <w:tcPr>
            <w:tcW w:w="1392" w:type="pct"/>
            <w:hideMark/>
          </w:tcPr>
          <w:p w14:paraId="31086855" w14:textId="77777777" w:rsidR="009665D9" w:rsidRPr="009665D9" w:rsidRDefault="009665D9" w:rsidP="009665D9">
            <w:pPr>
              <w:pStyle w:val="Nidung"/>
            </w:pPr>
            <w:r w:rsidRPr="009665D9">
              <w:t>35</w:t>
            </w:r>
          </w:p>
        </w:tc>
      </w:tr>
      <w:tr w:rsidR="009665D9" w:rsidRPr="009665D9" w14:paraId="0CE9FEF0" w14:textId="77777777" w:rsidTr="009665D9">
        <w:tc>
          <w:tcPr>
            <w:tcW w:w="1857" w:type="pct"/>
            <w:hideMark/>
          </w:tcPr>
          <w:p w14:paraId="0853B5F9" w14:textId="2CC4108D" w:rsidR="009665D9" w:rsidRPr="009665D9" w:rsidRDefault="009665D9" w:rsidP="009665D9">
            <w:pPr>
              <w:pStyle w:val="Nidung"/>
            </w:pPr>
            <w:r w:rsidRPr="009665D9">
              <w:t xml:space="preserve">Phòng </w:t>
            </w:r>
            <w:r w:rsidR="00DC6414">
              <w:t>A42</w:t>
            </w:r>
            <w:r w:rsidR="00DC6414" w:rsidRPr="009665D9">
              <w:t>.</w:t>
            </w:r>
            <w:r w:rsidRPr="009665D9">
              <w:t>30</w:t>
            </w:r>
            <w:r w:rsidR="00DC6414">
              <w:t>1</w:t>
            </w:r>
          </w:p>
        </w:tc>
        <w:tc>
          <w:tcPr>
            <w:tcW w:w="1751" w:type="pct"/>
            <w:hideMark/>
          </w:tcPr>
          <w:p w14:paraId="0E78C815" w14:textId="463EEB4D" w:rsidR="009665D9" w:rsidRPr="009665D9" w:rsidRDefault="00DC6414" w:rsidP="009665D9">
            <w:pPr>
              <w:pStyle w:val="Nidung"/>
            </w:pPr>
            <w:r>
              <w:t>Khu 2 TVU</w:t>
            </w:r>
          </w:p>
        </w:tc>
        <w:tc>
          <w:tcPr>
            <w:tcW w:w="1392" w:type="pct"/>
            <w:hideMark/>
          </w:tcPr>
          <w:p w14:paraId="4AA09110" w14:textId="77777777" w:rsidR="009665D9" w:rsidRPr="009665D9" w:rsidRDefault="009665D9" w:rsidP="009665D9">
            <w:pPr>
              <w:pStyle w:val="Nidung"/>
            </w:pPr>
            <w:r w:rsidRPr="009665D9">
              <w:t>80</w:t>
            </w:r>
          </w:p>
        </w:tc>
      </w:tr>
      <w:tr w:rsidR="009665D9" w:rsidRPr="009665D9" w14:paraId="2B32FA13" w14:textId="77777777" w:rsidTr="009665D9">
        <w:tc>
          <w:tcPr>
            <w:tcW w:w="1857" w:type="pct"/>
            <w:hideMark/>
          </w:tcPr>
          <w:p w14:paraId="07E5F4CA" w14:textId="1AF5D938" w:rsidR="009665D9" w:rsidRPr="009665D9" w:rsidRDefault="009665D9" w:rsidP="009665D9">
            <w:pPr>
              <w:pStyle w:val="Nidung"/>
            </w:pPr>
            <w:r w:rsidRPr="009665D9">
              <w:t xml:space="preserve">Phòng </w:t>
            </w:r>
            <w:r w:rsidR="00DC6414">
              <w:t>A42</w:t>
            </w:r>
            <w:r w:rsidR="00DC6414" w:rsidRPr="009665D9">
              <w:t>.</w:t>
            </w:r>
            <w:r w:rsidR="00DC6414">
              <w:t>302</w:t>
            </w:r>
          </w:p>
        </w:tc>
        <w:tc>
          <w:tcPr>
            <w:tcW w:w="1751" w:type="pct"/>
            <w:hideMark/>
          </w:tcPr>
          <w:p w14:paraId="1BEC9452" w14:textId="2D495ABB" w:rsidR="009665D9" w:rsidRPr="009665D9" w:rsidRDefault="00DC6414" w:rsidP="009665D9">
            <w:pPr>
              <w:pStyle w:val="Nidung"/>
            </w:pPr>
            <w:r>
              <w:t>Khu 2 TVU</w:t>
            </w:r>
          </w:p>
        </w:tc>
        <w:tc>
          <w:tcPr>
            <w:tcW w:w="1392" w:type="pct"/>
            <w:hideMark/>
          </w:tcPr>
          <w:p w14:paraId="5E02C456" w14:textId="77777777" w:rsidR="009665D9" w:rsidRPr="009665D9" w:rsidRDefault="009665D9" w:rsidP="009665D9">
            <w:pPr>
              <w:pStyle w:val="Nidung"/>
            </w:pPr>
            <w:r w:rsidRPr="009665D9">
              <w:t>120</w:t>
            </w:r>
          </w:p>
        </w:tc>
      </w:tr>
    </w:tbl>
    <w:p w14:paraId="791351B5" w14:textId="48C82FD9" w:rsidR="00DC6414" w:rsidRPr="00DC6414" w:rsidRDefault="00DC6414" w:rsidP="00DC6414">
      <w:pPr>
        <w:pStyle w:val="Nidung"/>
      </w:pPr>
    </w:p>
    <w:p w14:paraId="1FEDE299" w14:textId="5962E2EB" w:rsidR="00B57BEF" w:rsidRDefault="00B57BEF" w:rsidP="00B57BEF">
      <w:pPr>
        <w:pStyle w:val="Heading3"/>
      </w:pPr>
      <w:bookmarkStart w:id="232" w:name="_Toc200746869"/>
      <w:bookmarkStart w:id="233" w:name="_Toc200915140"/>
      <w:r>
        <w:t>Bộ dữ liệu thử nghiệm chức năng quản lý quà tặng</w:t>
      </w:r>
      <w:bookmarkEnd w:id="232"/>
      <w:bookmarkEnd w:id="233"/>
    </w:p>
    <w:tbl>
      <w:tblPr>
        <w:tblStyle w:val="TableGrid"/>
        <w:tblW w:w="5000" w:type="pct"/>
        <w:tblLook w:val="04A0" w:firstRow="1" w:lastRow="0" w:firstColumn="1" w:lastColumn="0" w:noHBand="0" w:noVBand="1"/>
      </w:tblPr>
      <w:tblGrid>
        <w:gridCol w:w="1177"/>
        <w:gridCol w:w="832"/>
        <w:gridCol w:w="900"/>
        <w:gridCol w:w="1042"/>
        <w:gridCol w:w="1544"/>
        <w:gridCol w:w="3992"/>
      </w:tblGrid>
      <w:tr w:rsidR="00A23444" w:rsidRPr="008036C8" w14:paraId="007237E1" w14:textId="77777777" w:rsidTr="00A23444">
        <w:tc>
          <w:tcPr>
            <w:tcW w:w="620" w:type="pct"/>
            <w:shd w:val="clear" w:color="auto" w:fill="E7E6E6" w:themeFill="background2"/>
            <w:vAlign w:val="center"/>
            <w:hideMark/>
          </w:tcPr>
          <w:p w14:paraId="12566A7F" w14:textId="77777777" w:rsidR="008036C8" w:rsidRPr="008036C8" w:rsidRDefault="008036C8" w:rsidP="00A23444">
            <w:pPr>
              <w:jc w:val="center"/>
              <w:rPr>
                <w:b/>
                <w:bCs/>
              </w:rPr>
            </w:pPr>
            <w:r w:rsidRPr="008036C8">
              <w:rPr>
                <w:b/>
                <w:bCs/>
              </w:rPr>
              <w:t>Tên quà tặng</w:t>
            </w:r>
          </w:p>
        </w:tc>
        <w:tc>
          <w:tcPr>
            <w:tcW w:w="438" w:type="pct"/>
            <w:shd w:val="clear" w:color="auto" w:fill="E7E6E6" w:themeFill="background2"/>
            <w:vAlign w:val="center"/>
            <w:hideMark/>
          </w:tcPr>
          <w:p w14:paraId="184041D0" w14:textId="77777777" w:rsidR="008036C8" w:rsidRPr="008036C8" w:rsidRDefault="008036C8" w:rsidP="00A23444">
            <w:pPr>
              <w:jc w:val="center"/>
              <w:rPr>
                <w:b/>
                <w:bCs/>
              </w:rPr>
            </w:pPr>
            <w:r w:rsidRPr="008036C8">
              <w:rPr>
                <w:b/>
                <w:bCs/>
              </w:rPr>
              <w:t>Loại quà tặng</w:t>
            </w:r>
          </w:p>
        </w:tc>
        <w:tc>
          <w:tcPr>
            <w:tcW w:w="474" w:type="pct"/>
            <w:shd w:val="clear" w:color="auto" w:fill="E7E6E6" w:themeFill="background2"/>
            <w:vAlign w:val="center"/>
            <w:hideMark/>
          </w:tcPr>
          <w:p w14:paraId="74297A76" w14:textId="77777777" w:rsidR="008036C8" w:rsidRPr="008036C8" w:rsidRDefault="008036C8" w:rsidP="00A23444">
            <w:pPr>
              <w:jc w:val="center"/>
              <w:rPr>
                <w:b/>
                <w:bCs/>
              </w:rPr>
            </w:pPr>
            <w:r w:rsidRPr="008036C8">
              <w:rPr>
                <w:b/>
                <w:bCs/>
              </w:rPr>
              <w:t>Số lượng</w:t>
            </w:r>
          </w:p>
        </w:tc>
        <w:tc>
          <w:tcPr>
            <w:tcW w:w="549" w:type="pct"/>
            <w:shd w:val="clear" w:color="auto" w:fill="E7E6E6" w:themeFill="background2"/>
            <w:vAlign w:val="center"/>
            <w:hideMark/>
          </w:tcPr>
          <w:p w14:paraId="764C0004" w14:textId="77777777" w:rsidR="008036C8" w:rsidRPr="008036C8" w:rsidRDefault="008036C8" w:rsidP="00A23444">
            <w:pPr>
              <w:jc w:val="center"/>
              <w:rPr>
                <w:b/>
                <w:bCs/>
              </w:rPr>
            </w:pPr>
            <w:r w:rsidRPr="008036C8">
              <w:rPr>
                <w:b/>
                <w:bCs/>
              </w:rPr>
              <w:t>Giá (VNĐ)</w:t>
            </w:r>
          </w:p>
        </w:tc>
        <w:tc>
          <w:tcPr>
            <w:tcW w:w="814" w:type="pct"/>
            <w:shd w:val="clear" w:color="auto" w:fill="E7E6E6" w:themeFill="background2"/>
            <w:vAlign w:val="center"/>
            <w:hideMark/>
          </w:tcPr>
          <w:p w14:paraId="5CA9A318" w14:textId="77777777" w:rsidR="008036C8" w:rsidRPr="008036C8" w:rsidRDefault="008036C8" w:rsidP="00A23444">
            <w:pPr>
              <w:jc w:val="center"/>
              <w:rPr>
                <w:b/>
                <w:bCs/>
              </w:rPr>
            </w:pPr>
            <w:r w:rsidRPr="008036C8">
              <w:rPr>
                <w:b/>
                <w:bCs/>
              </w:rPr>
              <w:t>Mô tả</w:t>
            </w:r>
          </w:p>
        </w:tc>
        <w:tc>
          <w:tcPr>
            <w:tcW w:w="2104" w:type="pct"/>
            <w:shd w:val="clear" w:color="auto" w:fill="E7E6E6" w:themeFill="background2"/>
            <w:vAlign w:val="center"/>
            <w:hideMark/>
          </w:tcPr>
          <w:p w14:paraId="72E2C37B" w14:textId="77777777" w:rsidR="008036C8" w:rsidRPr="008036C8" w:rsidRDefault="008036C8" w:rsidP="00A23444">
            <w:pPr>
              <w:jc w:val="center"/>
              <w:rPr>
                <w:b/>
                <w:bCs/>
              </w:rPr>
            </w:pPr>
            <w:r w:rsidRPr="008036C8">
              <w:rPr>
                <w:b/>
                <w:bCs/>
              </w:rPr>
              <w:t>Link hình ảnh trên máy</w:t>
            </w:r>
          </w:p>
        </w:tc>
      </w:tr>
      <w:tr w:rsidR="008036C8" w:rsidRPr="008036C8" w14:paraId="0354C6C2" w14:textId="77777777" w:rsidTr="008036C8">
        <w:tc>
          <w:tcPr>
            <w:tcW w:w="620" w:type="pct"/>
            <w:hideMark/>
          </w:tcPr>
          <w:p w14:paraId="38D65F52" w14:textId="77777777" w:rsidR="008036C8" w:rsidRPr="008036C8" w:rsidRDefault="008036C8" w:rsidP="008036C8">
            <w:r w:rsidRPr="008036C8">
              <w:t>Áo thun sự kiện</w:t>
            </w:r>
          </w:p>
        </w:tc>
        <w:tc>
          <w:tcPr>
            <w:tcW w:w="438" w:type="pct"/>
            <w:hideMark/>
          </w:tcPr>
          <w:p w14:paraId="1313A98E" w14:textId="77777777" w:rsidR="008036C8" w:rsidRPr="008036C8" w:rsidRDefault="008036C8" w:rsidP="008036C8">
            <w:r w:rsidRPr="008036C8">
              <w:t>Học viên</w:t>
            </w:r>
          </w:p>
        </w:tc>
        <w:tc>
          <w:tcPr>
            <w:tcW w:w="474" w:type="pct"/>
            <w:hideMark/>
          </w:tcPr>
          <w:p w14:paraId="745C6694" w14:textId="77777777" w:rsidR="008036C8" w:rsidRPr="008036C8" w:rsidRDefault="008036C8" w:rsidP="008036C8">
            <w:r w:rsidRPr="008036C8">
              <w:t>100</w:t>
            </w:r>
          </w:p>
        </w:tc>
        <w:tc>
          <w:tcPr>
            <w:tcW w:w="549" w:type="pct"/>
            <w:hideMark/>
          </w:tcPr>
          <w:p w14:paraId="17D82C3C" w14:textId="77777777" w:rsidR="008036C8" w:rsidRPr="008036C8" w:rsidRDefault="008036C8" w:rsidP="008036C8">
            <w:r w:rsidRPr="008036C8">
              <w:t>120000</w:t>
            </w:r>
          </w:p>
        </w:tc>
        <w:tc>
          <w:tcPr>
            <w:tcW w:w="814" w:type="pct"/>
            <w:hideMark/>
          </w:tcPr>
          <w:p w14:paraId="5B25C5FF" w14:textId="77777777" w:rsidR="008036C8" w:rsidRPr="008036C8" w:rsidRDefault="008036C8" w:rsidP="008036C8">
            <w:r w:rsidRPr="008036C8">
              <w:t>Áo cotton 100% dùng trong các sự kiện nội bộ</w:t>
            </w:r>
          </w:p>
        </w:tc>
        <w:tc>
          <w:tcPr>
            <w:tcW w:w="2104" w:type="pct"/>
            <w:hideMark/>
          </w:tcPr>
          <w:p w14:paraId="5329BD6C" w14:textId="5FF4CC7C" w:rsidR="008036C8" w:rsidRPr="008036C8" w:rsidRDefault="008036C8" w:rsidP="008036C8">
            <w:r w:rsidRPr="008036C8">
              <w:t>C:\Users\HP\Desktop\ Victory\Gifts\aothun_sukien.jpg</w:t>
            </w:r>
          </w:p>
        </w:tc>
      </w:tr>
      <w:tr w:rsidR="008036C8" w:rsidRPr="008036C8" w14:paraId="371F5B06" w14:textId="77777777" w:rsidTr="008036C8">
        <w:tc>
          <w:tcPr>
            <w:tcW w:w="620" w:type="pct"/>
            <w:hideMark/>
          </w:tcPr>
          <w:p w14:paraId="6659B0E1" w14:textId="77777777" w:rsidR="008036C8" w:rsidRPr="008036C8" w:rsidRDefault="008036C8" w:rsidP="008036C8">
            <w:r w:rsidRPr="008036C8">
              <w:t>Bình giữ nhiệt In Logo</w:t>
            </w:r>
          </w:p>
        </w:tc>
        <w:tc>
          <w:tcPr>
            <w:tcW w:w="438" w:type="pct"/>
            <w:hideMark/>
          </w:tcPr>
          <w:p w14:paraId="19E38E9F" w14:textId="77777777" w:rsidR="008036C8" w:rsidRPr="008036C8" w:rsidRDefault="008036C8" w:rsidP="008036C8">
            <w:r w:rsidRPr="008036C8">
              <w:t>Học viên</w:t>
            </w:r>
          </w:p>
        </w:tc>
        <w:tc>
          <w:tcPr>
            <w:tcW w:w="474" w:type="pct"/>
            <w:hideMark/>
          </w:tcPr>
          <w:p w14:paraId="49E31CF0" w14:textId="77777777" w:rsidR="008036C8" w:rsidRPr="008036C8" w:rsidRDefault="008036C8" w:rsidP="008036C8">
            <w:r w:rsidRPr="008036C8">
              <w:t>80</w:t>
            </w:r>
          </w:p>
        </w:tc>
        <w:tc>
          <w:tcPr>
            <w:tcW w:w="549" w:type="pct"/>
            <w:hideMark/>
          </w:tcPr>
          <w:p w14:paraId="28D9FF5A" w14:textId="77777777" w:rsidR="008036C8" w:rsidRPr="008036C8" w:rsidRDefault="008036C8" w:rsidP="008036C8">
            <w:r w:rsidRPr="008036C8">
              <w:t>150000</w:t>
            </w:r>
          </w:p>
        </w:tc>
        <w:tc>
          <w:tcPr>
            <w:tcW w:w="814" w:type="pct"/>
            <w:hideMark/>
          </w:tcPr>
          <w:p w14:paraId="4E25E335" w14:textId="77777777" w:rsidR="008036C8" w:rsidRPr="008036C8" w:rsidRDefault="008036C8" w:rsidP="008036C8">
            <w:r w:rsidRPr="008036C8">
              <w:t>Bình giữ nhiệt 500ml, khắc logo trung tâm</w:t>
            </w:r>
          </w:p>
        </w:tc>
        <w:tc>
          <w:tcPr>
            <w:tcW w:w="2104" w:type="pct"/>
            <w:hideMark/>
          </w:tcPr>
          <w:p w14:paraId="1E8A34FC" w14:textId="6DE50C3E" w:rsidR="008036C8" w:rsidRPr="008036C8" w:rsidRDefault="008036C8" w:rsidP="008036C8">
            <w:r w:rsidRPr="008036C8">
              <w:t>C:\Users\HP\Desktop\ Victory\Gifts\binhgiunhiet.jpg</w:t>
            </w:r>
          </w:p>
        </w:tc>
      </w:tr>
      <w:tr w:rsidR="008036C8" w:rsidRPr="008036C8" w14:paraId="05997EE7" w14:textId="77777777" w:rsidTr="008036C8">
        <w:tc>
          <w:tcPr>
            <w:tcW w:w="620" w:type="pct"/>
            <w:hideMark/>
          </w:tcPr>
          <w:p w14:paraId="48F3C6DA" w14:textId="77777777" w:rsidR="008036C8" w:rsidRPr="008036C8" w:rsidRDefault="008036C8" w:rsidP="008036C8">
            <w:r w:rsidRPr="008036C8">
              <w:t>Sổ tay da cao cấp</w:t>
            </w:r>
          </w:p>
        </w:tc>
        <w:tc>
          <w:tcPr>
            <w:tcW w:w="438" w:type="pct"/>
            <w:hideMark/>
          </w:tcPr>
          <w:p w14:paraId="4B207296" w14:textId="77777777" w:rsidR="008036C8" w:rsidRPr="008036C8" w:rsidRDefault="008036C8" w:rsidP="008036C8">
            <w:r w:rsidRPr="008036C8">
              <w:t>Đối tác</w:t>
            </w:r>
          </w:p>
        </w:tc>
        <w:tc>
          <w:tcPr>
            <w:tcW w:w="474" w:type="pct"/>
            <w:hideMark/>
          </w:tcPr>
          <w:p w14:paraId="36D8B2B8" w14:textId="77777777" w:rsidR="008036C8" w:rsidRPr="008036C8" w:rsidRDefault="008036C8" w:rsidP="008036C8">
            <w:r w:rsidRPr="008036C8">
              <w:t>50</w:t>
            </w:r>
          </w:p>
        </w:tc>
        <w:tc>
          <w:tcPr>
            <w:tcW w:w="549" w:type="pct"/>
            <w:hideMark/>
          </w:tcPr>
          <w:p w14:paraId="324D0899" w14:textId="77777777" w:rsidR="008036C8" w:rsidRPr="008036C8" w:rsidRDefault="008036C8" w:rsidP="008036C8">
            <w:r w:rsidRPr="008036C8">
              <w:t>200000</w:t>
            </w:r>
          </w:p>
        </w:tc>
        <w:tc>
          <w:tcPr>
            <w:tcW w:w="814" w:type="pct"/>
            <w:hideMark/>
          </w:tcPr>
          <w:p w14:paraId="504FA18F" w14:textId="77777777" w:rsidR="008036C8" w:rsidRPr="008036C8" w:rsidRDefault="008036C8" w:rsidP="008036C8">
            <w:r w:rsidRPr="008036C8">
              <w:t>Sổ tay bìa da sang trọng, in dập chìm logo Victory</w:t>
            </w:r>
          </w:p>
        </w:tc>
        <w:tc>
          <w:tcPr>
            <w:tcW w:w="2104" w:type="pct"/>
            <w:hideMark/>
          </w:tcPr>
          <w:p w14:paraId="19F5CBD6" w14:textId="6517FAA4" w:rsidR="008036C8" w:rsidRPr="008036C8" w:rsidRDefault="008036C8" w:rsidP="008036C8">
            <w:r w:rsidRPr="008036C8">
              <w:t>C:\Users\HP\Desktop\ Victory\Gifts\sotay_da.jpg</w:t>
            </w:r>
          </w:p>
        </w:tc>
      </w:tr>
      <w:tr w:rsidR="008036C8" w:rsidRPr="008036C8" w14:paraId="7F3E1E32" w14:textId="77777777" w:rsidTr="008036C8">
        <w:tc>
          <w:tcPr>
            <w:tcW w:w="620" w:type="pct"/>
            <w:hideMark/>
          </w:tcPr>
          <w:p w14:paraId="6CA61332" w14:textId="77777777" w:rsidR="008036C8" w:rsidRPr="008036C8" w:rsidRDefault="008036C8" w:rsidP="008036C8">
            <w:r w:rsidRPr="008036C8">
              <w:t>Túi canvas đeo chéo</w:t>
            </w:r>
          </w:p>
        </w:tc>
        <w:tc>
          <w:tcPr>
            <w:tcW w:w="438" w:type="pct"/>
            <w:hideMark/>
          </w:tcPr>
          <w:p w14:paraId="3A3B569B" w14:textId="77777777" w:rsidR="008036C8" w:rsidRPr="008036C8" w:rsidRDefault="008036C8" w:rsidP="008036C8">
            <w:r w:rsidRPr="008036C8">
              <w:t>Học viên</w:t>
            </w:r>
          </w:p>
        </w:tc>
        <w:tc>
          <w:tcPr>
            <w:tcW w:w="474" w:type="pct"/>
            <w:hideMark/>
          </w:tcPr>
          <w:p w14:paraId="11765273" w14:textId="77777777" w:rsidR="008036C8" w:rsidRPr="008036C8" w:rsidRDefault="008036C8" w:rsidP="008036C8">
            <w:r w:rsidRPr="008036C8">
              <w:t>70</w:t>
            </w:r>
          </w:p>
        </w:tc>
        <w:tc>
          <w:tcPr>
            <w:tcW w:w="549" w:type="pct"/>
            <w:hideMark/>
          </w:tcPr>
          <w:p w14:paraId="0345CCF7" w14:textId="77777777" w:rsidR="008036C8" w:rsidRPr="008036C8" w:rsidRDefault="008036C8" w:rsidP="008036C8">
            <w:r w:rsidRPr="008036C8">
              <w:t>100000</w:t>
            </w:r>
          </w:p>
        </w:tc>
        <w:tc>
          <w:tcPr>
            <w:tcW w:w="814" w:type="pct"/>
            <w:hideMark/>
          </w:tcPr>
          <w:p w14:paraId="27D4C246" w14:textId="77777777" w:rsidR="008036C8" w:rsidRPr="008036C8" w:rsidRDefault="008036C8" w:rsidP="008036C8">
            <w:r w:rsidRPr="008036C8">
              <w:t>Túi vải canvas thời trang dùng tặng học viên xuất sắc</w:t>
            </w:r>
          </w:p>
        </w:tc>
        <w:tc>
          <w:tcPr>
            <w:tcW w:w="2104" w:type="pct"/>
            <w:hideMark/>
          </w:tcPr>
          <w:p w14:paraId="282DC728" w14:textId="52F498F1" w:rsidR="008036C8" w:rsidRPr="008036C8" w:rsidRDefault="008036C8" w:rsidP="008036C8">
            <w:r w:rsidRPr="008036C8">
              <w:t>C:\Users\HP\Desktop\ Victory\Gifts\tuicanvas.jpg</w:t>
            </w:r>
          </w:p>
        </w:tc>
      </w:tr>
      <w:tr w:rsidR="008036C8" w:rsidRPr="008036C8" w14:paraId="6AA00C7C" w14:textId="77777777" w:rsidTr="008036C8">
        <w:tc>
          <w:tcPr>
            <w:tcW w:w="620" w:type="pct"/>
            <w:hideMark/>
          </w:tcPr>
          <w:p w14:paraId="0D196E1C" w14:textId="77777777" w:rsidR="008036C8" w:rsidRPr="008036C8" w:rsidRDefault="008036C8" w:rsidP="008036C8">
            <w:r w:rsidRPr="008036C8">
              <w:t>Kỷ niệm chương pha lê</w:t>
            </w:r>
          </w:p>
        </w:tc>
        <w:tc>
          <w:tcPr>
            <w:tcW w:w="438" w:type="pct"/>
            <w:hideMark/>
          </w:tcPr>
          <w:p w14:paraId="23A1EB16" w14:textId="77777777" w:rsidR="008036C8" w:rsidRPr="008036C8" w:rsidRDefault="008036C8" w:rsidP="008036C8">
            <w:r w:rsidRPr="008036C8">
              <w:t>Đối tác</w:t>
            </w:r>
          </w:p>
        </w:tc>
        <w:tc>
          <w:tcPr>
            <w:tcW w:w="474" w:type="pct"/>
            <w:hideMark/>
          </w:tcPr>
          <w:p w14:paraId="15C46657" w14:textId="77777777" w:rsidR="008036C8" w:rsidRPr="008036C8" w:rsidRDefault="008036C8" w:rsidP="008036C8">
            <w:r w:rsidRPr="008036C8">
              <w:t>30</w:t>
            </w:r>
          </w:p>
        </w:tc>
        <w:tc>
          <w:tcPr>
            <w:tcW w:w="549" w:type="pct"/>
            <w:hideMark/>
          </w:tcPr>
          <w:p w14:paraId="2A96C5B0" w14:textId="77777777" w:rsidR="008036C8" w:rsidRPr="008036C8" w:rsidRDefault="008036C8" w:rsidP="008036C8">
            <w:r w:rsidRPr="008036C8">
              <w:t>300000</w:t>
            </w:r>
          </w:p>
        </w:tc>
        <w:tc>
          <w:tcPr>
            <w:tcW w:w="814" w:type="pct"/>
            <w:hideMark/>
          </w:tcPr>
          <w:p w14:paraId="752ABF9C" w14:textId="77777777" w:rsidR="008036C8" w:rsidRPr="008036C8" w:rsidRDefault="008036C8" w:rsidP="008036C8">
            <w:r w:rsidRPr="008036C8">
              <w:t>Biểu trưng pha lê tặng đối tác hoặc dịp kỷ niệm đặc biệt</w:t>
            </w:r>
          </w:p>
        </w:tc>
        <w:tc>
          <w:tcPr>
            <w:tcW w:w="2104" w:type="pct"/>
            <w:hideMark/>
          </w:tcPr>
          <w:p w14:paraId="0405B93D" w14:textId="7272E354" w:rsidR="008036C8" w:rsidRPr="008036C8" w:rsidRDefault="008036C8" w:rsidP="008036C8">
            <w:r w:rsidRPr="008036C8">
              <w:t>C:\Users\HP\Desktop\ Victory\Gifts\phanle_kyniem.jpg</w:t>
            </w:r>
          </w:p>
        </w:tc>
      </w:tr>
    </w:tbl>
    <w:p w14:paraId="2B087D9D" w14:textId="77777777" w:rsidR="008036C8" w:rsidRPr="008036C8" w:rsidRDefault="008036C8" w:rsidP="008036C8"/>
    <w:p w14:paraId="77178B94" w14:textId="77777777" w:rsidR="00D03BF7" w:rsidRDefault="00D03BF7">
      <w:pPr>
        <w:spacing w:after="160" w:line="259" w:lineRule="auto"/>
        <w:rPr>
          <w:b/>
        </w:rPr>
      </w:pPr>
      <w:bookmarkStart w:id="234" w:name="_Toc200746870"/>
      <w:r>
        <w:br w:type="page"/>
      </w:r>
    </w:p>
    <w:p w14:paraId="0BF1FD2E" w14:textId="400E13BA" w:rsidR="00B57BEF" w:rsidRDefault="00B57BEF" w:rsidP="00B57BEF">
      <w:pPr>
        <w:pStyle w:val="Heading2"/>
      </w:pPr>
      <w:bookmarkStart w:id="235" w:name="_Toc200915141"/>
      <w:r>
        <w:t>Kết quả thực nghiệm với vai trò quản lý thiết bị</w:t>
      </w:r>
      <w:bookmarkEnd w:id="234"/>
      <w:bookmarkEnd w:id="235"/>
    </w:p>
    <w:p w14:paraId="109E085C" w14:textId="77777777" w:rsidR="00617CE7" w:rsidRDefault="00617CE7" w:rsidP="00617CE7">
      <w:pPr>
        <w:pStyle w:val="Heading3"/>
      </w:pPr>
      <w:bookmarkStart w:id="236" w:name="_Toc200746871"/>
      <w:bookmarkStart w:id="237" w:name="_Toc200915142"/>
      <w:r>
        <w:t>Chức năng đăng nhập</w:t>
      </w:r>
      <w:bookmarkEnd w:id="236"/>
      <w:bookmarkEnd w:id="237"/>
    </w:p>
    <w:p w14:paraId="19B36653" w14:textId="77777777" w:rsidR="00617CE7" w:rsidRDefault="00617CE7" w:rsidP="00617CE7">
      <w:pPr>
        <w:pStyle w:val="Nidung"/>
      </w:pPr>
      <w:r>
        <w:t>Để bắt đầu sử dụng các tính năng trên hệ thống, người dùng bắt buộc đăng nhập. Ở bước này người dùng phải nhận tài khoản và mật khẩu đã được hệ thống gửi về Gmail.</w:t>
      </w:r>
    </w:p>
    <w:p w14:paraId="12693AC6" w14:textId="77777777" w:rsidR="00617CE7" w:rsidRDefault="00617CE7" w:rsidP="00617CE7">
      <w:pPr>
        <w:pStyle w:val="Nidung"/>
        <w:keepNext/>
      </w:pPr>
      <w:r w:rsidRPr="00177D22">
        <w:rPr>
          <w:noProof/>
        </w:rPr>
        <w:drawing>
          <wp:inline distT="0" distB="0" distL="0" distR="0" wp14:anchorId="677A75BF" wp14:editId="60040EE8">
            <wp:extent cx="5940425" cy="2962275"/>
            <wp:effectExtent l="0" t="0" r="3175" b="9525"/>
            <wp:docPr id="367929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29675" name=""/>
                    <pic:cNvPicPr/>
                  </pic:nvPicPr>
                  <pic:blipFill>
                    <a:blip r:embed="rId46"/>
                    <a:stretch>
                      <a:fillRect/>
                    </a:stretch>
                  </pic:blipFill>
                  <pic:spPr>
                    <a:xfrm>
                      <a:off x="0" y="0"/>
                      <a:ext cx="5940425" cy="2962275"/>
                    </a:xfrm>
                    <a:prstGeom prst="rect">
                      <a:avLst/>
                    </a:prstGeom>
                  </pic:spPr>
                </pic:pic>
              </a:graphicData>
            </a:graphic>
          </wp:inline>
        </w:drawing>
      </w:r>
    </w:p>
    <w:p w14:paraId="6A006F61" w14:textId="7FABBC95" w:rsidR="00617CE7" w:rsidRDefault="00617CE7" w:rsidP="00617CE7">
      <w:pPr>
        <w:pStyle w:val="Caption"/>
      </w:pPr>
      <w:bookmarkStart w:id="238" w:name="_Toc200915191"/>
      <w:r>
        <w:t xml:space="preserve">Hình </w:t>
      </w:r>
      <w:r w:rsidR="003E3B4B">
        <w:fldChar w:fldCharType="begin"/>
      </w:r>
      <w:r w:rsidR="003E3B4B">
        <w:instrText xml:space="preserve"> STYLEREF 1 \s </w:instrText>
      </w:r>
      <w:r w:rsidR="003E3B4B">
        <w:fldChar w:fldCharType="separate"/>
      </w:r>
      <w:r w:rsidR="009058AE">
        <w:rPr>
          <w:noProof/>
        </w:rPr>
        <w:t>4</w:t>
      </w:r>
      <w:r w:rsidR="003E3B4B">
        <w:rPr>
          <w:noProof/>
        </w:rPr>
        <w:fldChar w:fldCharType="end"/>
      </w:r>
      <w:r w:rsidR="0067752C">
        <w:t>.</w:t>
      </w:r>
      <w:r w:rsidR="003E3B4B">
        <w:fldChar w:fldCharType="begin"/>
      </w:r>
      <w:r w:rsidR="003E3B4B">
        <w:instrText xml:space="preserve"> SEQ Hình \* ARABIC \s 1 </w:instrText>
      </w:r>
      <w:r w:rsidR="003E3B4B">
        <w:fldChar w:fldCharType="separate"/>
      </w:r>
      <w:r w:rsidR="009058AE">
        <w:rPr>
          <w:noProof/>
        </w:rPr>
        <w:t>1</w:t>
      </w:r>
      <w:r w:rsidR="003E3B4B">
        <w:rPr>
          <w:noProof/>
        </w:rPr>
        <w:fldChar w:fldCharType="end"/>
      </w:r>
      <w:r>
        <w:t xml:space="preserve"> Giao diện thực tế chức năng đăng nhập</w:t>
      </w:r>
      <w:bookmarkEnd w:id="238"/>
    </w:p>
    <w:p w14:paraId="2DBDD7F2" w14:textId="77777777" w:rsidR="00617CE7" w:rsidRDefault="00617CE7" w:rsidP="00617CE7">
      <w:pPr>
        <w:pStyle w:val="Nidung"/>
      </w:pPr>
      <w:r>
        <w:t>Người dùng cần điền thông tin tài khoản và mật khẩu vào ô input và nhấn vào nút đăng nhập. Hệ thống sẽ kiểm tra giá trị mà người dùng nhập vào nếu sai sẽ báo lỗi và yêu cầu nhập lại. Nếu thông tin chính xác, hệ thống sẽ hiển thị thông báo thành công và chuyển hướng người dùng đến giao diện chính, hiển thị các quyền có thể sử dụng. Đồng thời, sẽ tạo ra token với giới hạn là 5 giờ, nếu quá thời hạn sẽ quay lại giao diện đăng nhập.</w:t>
      </w:r>
    </w:p>
    <w:p w14:paraId="6712347B" w14:textId="77777777" w:rsidR="00617CE7" w:rsidRPr="00177D22" w:rsidRDefault="00617CE7" w:rsidP="00617CE7">
      <w:pPr>
        <w:pStyle w:val="Heading3"/>
      </w:pPr>
      <w:bookmarkStart w:id="239" w:name="_Toc200746872"/>
      <w:bookmarkStart w:id="240" w:name="_Toc200915143"/>
      <w:r>
        <w:t>Chức năng xem thông tin và thay đổi mật khẩu</w:t>
      </w:r>
      <w:bookmarkEnd w:id="239"/>
      <w:bookmarkEnd w:id="240"/>
    </w:p>
    <w:p w14:paraId="40743D28" w14:textId="77777777" w:rsidR="00617CE7" w:rsidRDefault="00617CE7" w:rsidP="00617CE7">
      <w:pPr>
        <w:pStyle w:val="Nidung"/>
      </w:pPr>
      <w:r>
        <w:t xml:space="preserve"> Sau khi đăng nhập vào hệ thống thành công, người dùng có thể thay đổi mật khẩu để bảo mật tài khoản. Người dùng nhấn vào chức năng thông tin chi tiết trong thanh navbar, sau đó kéo xuống phần thay đổi mật khẩu, nhận mật khẩu cũ và mật khẩu mới vào và nhấn nút đổi mật khẩu. </w:t>
      </w:r>
    </w:p>
    <w:p w14:paraId="465B05A4" w14:textId="7FBF23EB" w:rsidR="00617CE7" w:rsidRDefault="00CE0C05" w:rsidP="00617CE7">
      <w:pPr>
        <w:pStyle w:val="Nidung"/>
        <w:keepNext/>
      </w:pPr>
      <w:r w:rsidRPr="00CE0C05">
        <w:rPr>
          <w:noProof/>
        </w:rPr>
        <w:drawing>
          <wp:inline distT="0" distB="0" distL="0" distR="0" wp14:anchorId="62D1F910" wp14:editId="1E61355E">
            <wp:extent cx="6030595" cy="4248150"/>
            <wp:effectExtent l="0" t="0" r="8255" b="0"/>
            <wp:docPr id="503826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26662" name=""/>
                    <pic:cNvPicPr/>
                  </pic:nvPicPr>
                  <pic:blipFill>
                    <a:blip r:embed="rId47"/>
                    <a:stretch>
                      <a:fillRect/>
                    </a:stretch>
                  </pic:blipFill>
                  <pic:spPr>
                    <a:xfrm>
                      <a:off x="0" y="0"/>
                      <a:ext cx="6030595" cy="4248150"/>
                    </a:xfrm>
                    <a:prstGeom prst="rect">
                      <a:avLst/>
                    </a:prstGeom>
                  </pic:spPr>
                </pic:pic>
              </a:graphicData>
            </a:graphic>
          </wp:inline>
        </w:drawing>
      </w:r>
    </w:p>
    <w:p w14:paraId="2CF443D0" w14:textId="2E32AC5E" w:rsidR="00617CE7" w:rsidRDefault="00617CE7" w:rsidP="00617CE7">
      <w:pPr>
        <w:pStyle w:val="Caption"/>
      </w:pPr>
      <w:bookmarkStart w:id="241" w:name="_Toc200915192"/>
      <w:r>
        <w:t xml:space="preserve">Hình </w:t>
      </w:r>
      <w:r w:rsidR="003E3B4B">
        <w:fldChar w:fldCharType="begin"/>
      </w:r>
      <w:r w:rsidR="003E3B4B">
        <w:instrText xml:space="preserve"> STYLEREF 1 \s </w:instrText>
      </w:r>
      <w:r w:rsidR="003E3B4B">
        <w:fldChar w:fldCharType="separate"/>
      </w:r>
      <w:r w:rsidR="009058AE">
        <w:rPr>
          <w:noProof/>
        </w:rPr>
        <w:t>4</w:t>
      </w:r>
      <w:r w:rsidR="003E3B4B">
        <w:rPr>
          <w:noProof/>
        </w:rPr>
        <w:fldChar w:fldCharType="end"/>
      </w:r>
      <w:r w:rsidR="0067752C">
        <w:t>.</w:t>
      </w:r>
      <w:r w:rsidR="003E3B4B">
        <w:fldChar w:fldCharType="begin"/>
      </w:r>
      <w:r w:rsidR="003E3B4B">
        <w:instrText xml:space="preserve"> SEQ Hình \* ARABIC \s 1 </w:instrText>
      </w:r>
      <w:r w:rsidR="003E3B4B">
        <w:fldChar w:fldCharType="separate"/>
      </w:r>
      <w:r w:rsidR="009058AE">
        <w:rPr>
          <w:noProof/>
        </w:rPr>
        <w:t>2</w:t>
      </w:r>
      <w:r w:rsidR="003E3B4B">
        <w:rPr>
          <w:noProof/>
        </w:rPr>
        <w:fldChar w:fldCharType="end"/>
      </w:r>
      <w:r>
        <w:t xml:space="preserve"> Giao diện thực thế chức năng xem thông tin và thay đổi mật khẩu</w:t>
      </w:r>
      <w:bookmarkEnd w:id="241"/>
    </w:p>
    <w:p w14:paraId="31DA573C" w14:textId="77777777" w:rsidR="00617CE7" w:rsidRDefault="00617CE7" w:rsidP="00617CE7">
      <w:pPr>
        <w:pStyle w:val="Nidung"/>
      </w:pPr>
      <w:r>
        <w:t xml:space="preserve"> Hệ thống sẽ kiểm tra tài khoản cũ, nếu tài khoản cũ trùng khớp và mật khẩu mới đảm bảo bảo mật gồm 1 chữ cái in hoa, chữ số, ký tự đặc biệt và có độ dài hơn 8 ký tự thì hệ thống sẽ tiến hành thay đổi mật khẩu, thông báo về Gmail và yêu cầu đăng nhập lại.</w:t>
      </w:r>
    </w:p>
    <w:p w14:paraId="20515604" w14:textId="77777777" w:rsidR="00617CE7" w:rsidRDefault="00617CE7" w:rsidP="00617CE7">
      <w:pPr>
        <w:pStyle w:val="Heading3"/>
      </w:pPr>
      <w:bookmarkStart w:id="242" w:name="_Toc200746873"/>
      <w:bookmarkStart w:id="243" w:name="_Toc200915144"/>
      <w:r>
        <w:t>Chức năng thêm mới thiết bị</w:t>
      </w:r>
      <w:bookmarkEnd w:id="242"/>
      <w:bookmarkEnd w:id="243"/>
    </w:p>
    <w:p w14:paraId="6B5D9A49" w14:textId="38D56A97" w:rsidR="00617CE7" w:rsidRDefault="00617CE7" w:rsidP="00617CE7">
      <w:pPr>
        <w:pStyle w:val="Nidung"/>
      </w:pPr>
      <w:r>
        <w:t>Để thêm mới thiết bị, người dùng nhấn vào Thiết bị -&gt; Quản lý thiết bị, nhấn vào nút “Thêm thiết bị mới” trên giao diện. Hệ thống sẽ chuyển hướng đến giao diện thêm mới thi</w:t>
      </w:r>
      <w:r w:rsidR="00D22465">
        <w:t>ết</w:t>
      </w:r>
      <w:r>
        <w:t xml:space="preserve"> bị. Người d</w:t>
      </w:r>
      <w:r w:rsidR="00E45E64">
        <w:t>ù</w:t>
      </w:r>
      <w:r>
        <w:t xml:space="preserve">ng có 2 lựa chọn: </w:t>
      </w:r>
    </w:p>
    <w:p w14:paraId="00F4E3A0" w14:textId="77777777" w:rsidR="00617CE7" w:rsidRDefault="00617CE7" w:rsidP="00617CE7">
      <w:pPr>
        <w:pStyle w:val="Nidung"/>
      </w:pPr>
      <w:r w:rsidRPr="00336D5A">
        <w:t>-</w:t>
      </w:r>
      <w:r>
        <w:t xml:space="preserve"> Nhấn vào nút “Tạo thủ công” và điền các trường như: Tên thiết bị, mô tả, số lượng, loại thiết bị, tải hình ảnh và nhấn vào nút “Tạo mới” để hoàn tất thao tác. Hệ thống sẽ tiến hành kiểm tra dữ liệu và hiển thị lỗi (nếu có). Nếu không có lỗi hệ thống sẽ hiển thị thông báo thành công và trả về giao diện danh sách thiết bị.</w:t>
      </w:r>
    </w:p>
    <w:p w14:paraId="4DCD2367" w14:textId="23561E6F" w:rsidR="00617CE7" w:rsidRDefault="00CE0C05" w:rsidP="00617CE7">
      <w:pPr>
        <w:pStyle w:val="Nidung"/>
        <w:keepNext/>
        <w:ind w:left="757" w:firstLine="0"/>
      </w:pPr>
      <w:r w:rsidRPr="00CE0C05">
        <w:rPr>
          <w:noProof/>
        </w:rPr>
        <w:drawing>
          <wp:inline distT="0" distB="0" distL="0" distR="0" wp14:anchorId="39DA3E59" wp14:editId="003AC09D">
            <wp:extent cx="6030595" cy="3136900"/>
            <wp:effectExtent l="0" t="0" r="8255" b="6350"/>
            <wp:docPr id="181875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52453" name=""/>
                    <pic:cNvPicPr/>
                  </pic:nvPicPr>
                  <pic:blipFill>
                    <a:blip r:embed="rId48"/>
                    <a:stretch>
                      <a:fillRect/>
                    </a:stretch>
                  </pic:blipFill>
                  <pic:spPr>
                    <a:xfrm>
                      <a:off x="0" y="0"/>
                      <a:ext cx="6030595" cy="3136900"/>
                    </a:xfrm>
                    <a:prstGeom prst="rect">
                      <a:avLst/>
                    </a:prstGeom>
                  </pic:spPr>
                </pic:pic>
              </a:graphicData>
            </a:graphic>
          </wp:inline>
        </w:drawing>
      </w:r>
    </w:p>
    <w:p w14:paraId="51D3FBB0" w14:textId="79499AA9" w:rsidR="00617CE7" w:rsidRDefault="00617CE7" w:rsidP="00617CE7">
      <w:pPr>
        <w:pStyle w:val="Caption"/>
      </w:pPr>
      <w:bookmarkStart w:id="244" w:name="_Toc200915193"/>
      <w:r>
        <w:t xml:space="preserve">Hình </w:t>
      </w:r>
      <w:r w:rsidR="003E3B4B">
        <w:fldChar w:fldCharType="begin"/>
      </w:r>
      <w:r w:rsidR="003E3B4B">
        <w:instrText xml:space="preserve"> STYLEREF 1 \s </w:instrText>
      </w:r>
      <w:r w:rsidR="003E3B4B">
        <w:fldChar w:fldCharType="separate"/>
      </w:r>
      <w:r w:rsidR="009058AE">
        <w:rPr>
          <w:noProof/>
        </w:rPr>
        <w:t>4</w:t>
      </w:r>
      <w:r w:rsidR="003E3B4B">
        <w:rPr>
          <w:noProof/>
        </w:rPr>
        <w:fldChar w:fldCharType="end"/>
      </w:r>
      <w:r w:rsidR="0067752C">
        <w:t>.</w:t>
      </w:r>
      <w:r w:rsidR="003E3B4B">
        <w:fldChar w:fldCharType="begin"/>
      </w:r>
      <w:r w:rsidR="003E3B4B">
        <w:instrText xml:space="preserve"> SEQ Hình \* ARABIC \s 1 </w:instrText>
      </w:r>
      <w:r w:rsidR="003E3B4B">
        <w:fldChar w:fldCharType="separate"/>
      </w:r>
      <w:r w:rsidR="009058AE">
        <w:rPr>
          <w:noProof/>
        </w:rPr>
        <w:t>3</w:t>
      </w:r>
      <w:r w:rsidR="003E3B4B">
        <w:rPr>
          <w:noProof/>
        </w:rPr>
        <w:fldChar w:fldCharType="end"/>
      </w:r>
      <w:r>
        <w:t xml:space="preserve"> Giao diện thực tế chức năng thêm thủ công thiết bị</w:t>
      </w:r>
      <w:bookmarkEnd w:id="244"/>
    </w:p>
    <w:p w14:paraId="4C6B6900" w14:textId="77777777" w:rsidR="00617CE7" w:rsidRDefault="00617CE7" w:rsidP="00617CE7">
      <w:pPr>
        <w:pStyle w:val="Nidung"/>
      </w:pPr>
      <w:r w:rsidRPr="00336D5A">
        <w:t>-</w:t>
      </w:r>
      <w:r>
        <w:t xml:space="preserve"> Nhấn vào nút “Tạo bằng file” để thêm nhiều thiết bị bằng file .csv. Người dùng cần tải file theo định dạng. Nhấn vào nút “File mẫu” để tải file mẫu về máy. Sau khi tải file với các thông tin đã điền, nhấn nút “Tải lên” để hoàn tất thao tác.</w:t>
      </w:r>
    </w:p>
    <w:p w14:paraId="72637142" w14:textId="641EA3BC" w:rsidR="00AE1356" w:rsidRDefault="00CE0C05" w:rsidP="00AE1356">
      <w:pPr>
        <w:pStyle w:val="Nidung"/>
        <w:keepNext/>
      </w:pPr>
      <w:r w:rsidRPr="00CE0C05">
        <w:rPr>
          <w:noProof/>
        </w:rPr>
        <w:drawing>
          <wp:inline distT="0" distB="0" distL="0" distR="0" wp14:anchorId="067C3C77" wp14:editId="0077E867">
            <wp:extent cx="6030595" cy="2839085"/>
            <wp:effectExtent l="0" t="0" r="8255" b="0"/>
            <wp:docPr id="1783982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82702" name=""/>
                    <pic:cNvPicPr/>
                  </pic:nvPicPr>
                  <pic:blipFill>
                    <a:blip r:embed="rId49"/>
                    <a:stretch>
                      <a:fillRect/>
                    </a:stretch>
                  </pic:blipFill>
                  <pic:spPr>
                    <a:xfrm>
                      <a:off x="0" y="0"/>
                      <a:ext cx="6030595" cy="2839085"/>
                    </a:xfrm>
                    <a:prstGeom prst="rect">
                      <a:avLst/>
                    </a:prstGeom>
                  </pic:spPr>
                </pic:pic>
              </a:graphicData>
            </a:graphic>
          </wp:inline>
        </w:drawing>
      </w:r>
    </w:p>
    <w:p w14:paraId="1F249504" w14:textId="2887D6D8" w:rsidR="00AE1356" w:rsidRDefault="00AE1356" w:rsidP="00AE1356">
      <w:pPr>
        <w:pStyle w:val="Caption"/>
      </w:pPr>
      <w:bookmarkStart w:id="245" w:name="_Toc200915194"/>
      <w:r>
        <w:t xml:space="preserve">Hình </w:t>
      </w:r>
      <w:r w:rsidR="003E3B4B">
        <w:fldChar w:fldCharType="begin"/>
      </w:r>
      <w:r w:rsidR="003E3B4B">
        <w:instrText xml:space="preserve"> STYLEREF 1 \s </w:instrText>
      </w:r>
      <w:r w:rsidR="003E3B4B">
        <w:fldChar w:fldCharType="separate"/>
      </w:r>
      <w:r w:rsidR="009058AE">
        <w:rPr>
          <w:noProof/>
        </w:rPr>
        <w:t>4</w:t>
      </w:r>
      <w:r w:rsidR="003E3B4B">
        <w:rPr>
          <w:noProof/>
        </w:rPr>
        <w:fldChar w:fldCharType="end"/>
      </w:r>
      <w:r w:rsidR="0067752C">
        <w:t>.</w:t>
      </w:r>
      <w:r w:rsidR="003E3B4B">
        <w:fldChar w:fldCharType="begin"/>
      </w:r>
      <w:r w:rsidR="003E3B4B">
        <w:instrText xml:space="preserve"> SEQ Hình \* ARABIC \s 1 </w:instrText>
      </w:r>
      <w:r w:rsidR="003E3B4B">
        <w:fldChar w:fldCharType="separate"/>
      </w:r>
      <w:r w:rsidR="009058AE">
        <w:rPr>
          <w:noProof/>
        </w:rPr>
        <w:t>4</w:t>
      </w:r>
      <w:r w:rsidR="003E3B4B">
        <w:rPr>
          <w:noProof/>
        </w:rPr>
        <w:fldChar w:fldCharType="end"/>
      </w:r>
      <w:r w:rsidRPr="00AE1356">
        <w:t xml:space="preserve"> </w:t>
      </w:r>
      <w:r>
        <w:t>Giao diện thực tế chức năng thêm thiết bị bằng file</w:t>
      </w:r>
      <w:bookmarkEnd w:id="245"/>
    </w:p>
    <w:p w14:paraId="4FA80B94" w14:textId="77777777" w:rsidR="00617CE7" w:rsidRDefault="00617CE7" w:rsidP="00617CE7">
      <w:pPr>
        <w:pStyle w:val="Heading3"/>
      </w:pPr>
      <w:bookmarkStart w:id="246" w:name="_Toc200746874"/>
      <w:bookmarkStart w:id="247" w:name="_Toc200915145"/>
      <w:r>
        <w:t>Chức năng tìm kiếm, chỉnh sửa, xoá xem thông tin chi tiết thiết bị</w:t>
      </w:r>
      <w:bookmarkEnd w:id="246"/>
      <w:bookmarkEnd w:id="247"/>
    </w:p>
    <w:p w14:paraId="7CD0F9CA" w14:textId="77777777" w:rsidR="00617CE7" w:rsidRDefault="00617CE7" w:rsidP="00617CE7">
      <w:pPr>
        <w:pStyle w:val="Nidung"/>
      </w:pPr>
      <w:r>
        <w:t>Khi thêm mới thiết bị thành công, người dùng có thể tìm kiếm thiết bị tại ô tìm kiếm trên giao diện danh sách thiết bị và xem lại thông tin chi tiết của thiết bị. Trường hợp sai một số thông tin, người dùng có thể chỉnh sửa thông tin hoặc xoá thiết bị. Tại giao diện danh sách thiết bị, người dùng nhấn vào ký hiệu 3 chấm tại cột thao tác, hộp thoại hiện lên các thao tác như: Xem chi tiết, chỉnh sửa, xoá.</w:t>
      </w:r>
    </w:p>
    <w:p w14:paraId="780BB018" w14:textId="43861813" w:rsidR="00617CE7" w:rsidRDefault="00BE092E" w:rsidP="00617CE7">
      <w:pPr>
        <w:pStyle w:val="nd"/>
      </w:pPr>
      <w:r w:rsidRPr="00BE092E">
        <w:rPr>
          <w:noProof/>
        </w:rPr>
        <w:drawing>
          <wp:inline distT="0" distB="0" distL="0" distR="0" wp14:anchorId="0A56662D" wp14:editId="70865D9C">
            <wp:extent cx="6030595" cy="2886710"/>
            <wp:effectExtent l="0" t="0" r="8255" b="8890"/>
            <wp:docPr id="1027248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48048" name=""/>
                    <pic:cNvPicPr/>
                  </pic:nvPicPr>
                  <pic:blipFill>
                    <a:blip r:embed="rId50"/>
                    <a:stretch>
                      <a:fillRect/>
                    </a:stretch>
                  </pic:blipFill>
                  <pic:spPr>
                    <a:xfrm>
                      <a:off x="0" y="0"/>
                      <a:ext cx="6030595" cy="2886710"/>
                    </a:xfrm>
                    <a:prstGeom prst="rect">
                      <a:avLst/>
                    </a:prstGeom>
                  </pic:spPr>
                </pic:pic>
              </a:graphicData>
            </a:graphic>
          </wp:inline>
        </w:drawing>
      </w:r>
    </w:p>
    <w:p w14:paraId="736F7057" w14:textId="103837A8" w:rsidR="00617CE7" w:rsidRPr="00233063" w:rsidRDefault="00617CE7" w:rsidP="00617CE7">
      <w:pPr>
        <w:pStyle w:val="Caption"/>
      </w:pPr>
      <w:bookmarkStart w:id="248" w:name="_Toc200915195"/>
      <w:r>
        <w:t xml:space="preserve">Hình </w:t>
      </w:r>
      <w:r w:rsidR="003E3B4B">
        <w:fldChar w:fldCharType="begin"/>
      </w:r>
      <w:r w:rsidR="003E3B4B">
        <w:instrText xml:space="preserve"> STYLEREF 1 \s </w:instrText>
      </w:r>
      <w:r w:rsidR="003E3B4B">
        <w:fldChar w:fldCharType="separate"/>
      </w:r>
      <w:r w:rsidR="009058AE">
        <w:rPr>
          <w:noProof/>
        </w:rPr>
        <w:t>4</w:t>
      </w:r>
      <w:r w:rsidR="003E3B4B">
        <w:rPr>
          <w:noProof/>
        </w:rPr>
        <w:fldChar w:fldCharType="end"/>
      </w:r>
      <w:r w:rsidR="0067752C">
        <w:t>.</w:t>
      </w:r>
      <w:r w:rsidR="003E3B4B">
        <w:fldChar w:fldCharType="begin"/>
      </w:r>
      <w:r w:rsidR="003E3B4B">
        <w:instrText xml:space="preserve"> SEQ Hình \* ARABIC \s 1 </w:instrText>
      </w:r>
      <w:r w:rsidR="003E3B4B">
        <w:fldChar w:fldCharType="separate"/>
      </w:r>
      <w:r w:rsidR="009058AE">
        <w:rPr>
          <w:noProof/>
        </w:rPr>
        <w:t>5</w:t>
      </w:r>
      <w:r w:rsidR="003E3B4B">
        <w:rPr>
          <w:noProof/>
        </w:rPr>
        <w:fldChar w:fldCharType="end"/>
      </w:r>
      <w:r>
        <w:t xml:space="preserve"> Giao diện thực tế của danh sách thiết bị</w:t>
      </w:r>
      <w:bookmarkEnd w:id="248"/>
    </w:p>
    <w:p w14:paraId="1535C1E7" w14:textId="16A3F768" w:rsidR="00617CE7" w:rsidRDefault="00FE276B" w:rsidP="00617CE7">
      <w:pPr>
        <w:pStyle w:val="Nidung"/>
        <w:jc w:val="center"/>
      </w:pPr>
      <w:r w:rsidRPr="00FE276B">
        <w:rPr>
          <w:noProof/>
        </w:rPr>
        <w:drawing>
          <wp:inline distT="0" distB="0" distL="0" distR="0" wp14:anchorId="2B570ADA" wp14:editId="6E0E5DDF">
            <wp:extent cx="6030595" cy="4395470"/>
            <wp:effectExtent l="0" t="0" r="8255" b="5080"/>
            <wp:docPr id="1019809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09606" name=""/>
                    <pic:cNvPicPr/>
                  </pic:nvPicPr>
                  <pic:blipFill>
                    <a:blip r:embed="rId51"/>
                    <a:stretch>
                      <a:fillRect/>
                    </a:stretch>
                  </pic:blipFill>
                  <pic:spPr>
                    <a:xfrm>
                      <a:off x="0" y="0"/>
                      <a:ext cx="6030595" cy="4395470"/>
                    </a:xfrm>
                    <a:prstGeom prst="rect">
                      <a:avLst/>
                    </a:prstGeom>
                  </pic:spPr>
                </pic:pic>
              </a:graphicData>
            </a:graphic>
          </wp:inline>
        </w:drawing>
      </w:r>
    </w:p>
    <w:p w14:paraId="4A5C7DFA" w14:textId="3F618418" w:rsidR="00617CE7" w:rsidRDefault="00617CE7" w:rsidP="00617CE7">
      <w:pPr>
        <w:pStyle w:val="Caption"/>
      </w:pPr>
      <w:bookmarkStart w:id="249" w:name="_Toc200915196"/>
      <w:r>
        <w:t xml:space="preserve">Hình </w:t>
      </w:r>
      <w:r w:rsidR="003E3B4B">
        <w:fldChar w:fldCharType="begin"/>
      </w:r>
      <w:r w:rsidR="003E3B4B">
        <w:instrText xml:space="preserve"> STYLEREF 1 \s </w:instrText>
      </w:r>
      <w:r w:rsidR="003E3B4B">
        <w:fldChar w:fldCharType="separate"/>
      </w:r>
      <w:r w:rsidR="009058AE">
        <w:rPr>
          <w:noProof/>
        </w:rPr>
        <w:t>4</w:t>
      </w:r>
      <w:r w:rsidR="003E3B4B">
        <w:rPr>
          <w:noProof/>
        </w:rPr>
        <w:fldChar w:fldCharType="end"/>
      </w:r>
      <w:r w:rsidR="0067752C">
        <w:t>.</w:t>
      </w:r>
      <w:r w:rsidR="003E3B4B">
        <w:fldChar w:fldCharType="begin"/>
      </w:r>
      <w:r w:rsidR="003E3B4B">
        <w:instrText xml:space="preserve"> SEQ Hình \* ARABIC \s 1 </w:instrText>
      </w:r>
      <w:r w:rsidR="003E3B4B">
        <w:fldChar w:fldCharType="separate"/>
      </w:r>
      <w:r w:rsidR="009058AE">
        <w:rPr>
          <w:noProof/>
        </w:rPr>
        <w:t>6</w:t>
      </w:r>
      <w:r w:rsidR="003E3B4B">
        <w:rPr>
          <w:noProof/>
        </w:rPr>
        <w:fldChar w:fldCharType="end"/>
      </w:r>
      <w:r>
        <w:t xml:space="preserve"> Giao diện thực tế của chức năng xem thông tin chi tiết thiết bị</w:t>
      </w:r>
      <w:bookmarkEnd w:id="249"/>
    </w:p>
    <w:p w14:paraId="027471FF" w14:textId="7C310455" w:rsidR="00862C2C" w:rsidRDefault="00E15837" w:rsidP="00862C2C">
      <w:pPr>
        <w:pStyle w:val="Nidung"/>
        <w:keepNext/>
        <w:jc w:val="center"/>
      </w:pPr>
      <w:r w:rsidRPr="00E15837">
        <w:rPr>
          <w:noProof/>
        </w:rPr>
        <w:drawing>
          <wp:inline distT="0" distB="0" distL="0" distR="0" wp14:anchorId="7F8025B0" wp14:editId="37D6A921">
            <wp:extent cx="6030595" cy="2903855"/>
            <wp:effectExtent l="0" t="0" r="8255" b="0"/>
            <wp:docPr id="1245492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92723" name=""/>
                    <pic:cNvPicPr/>
                  </pic:nvPicPr>
                  <pic:blipFill>
                    <a:blip r:embed="rId52"/>
                    <a:stretch>
                      <a:fillRect/>
                    </a:stretch>
                  </pic:blipFill>
                  <pic:spPr>
                    <a:xfrm>
                      <a:off x="0" y="0"/>
                      <a:ext cx="6030595" cy="2903855"/>
                    </a:xfrm>
                    <a:prstGeom prst="rect">
                      <a:avLst/>
                    </a:prstGeom>
                  </pic:spPr>
                </pic:pic>
              </a:graphicData>
            </a:graphic>
          </wp:inline>
        </w:drawing>
      </w:r>
    </w:p>
    <w:p w14:paraId="5959CF76" w14:textId="3747458D" w:rsidR="00617CE7" w:rsidRDefault="00862C2C" w:rsidP="00862C2C">
      <w:pPr>
        <w:pStyle w:val="Caption"/>
        <w:tabs>
          <w:tab w:val="center" w:pos="4677"/>
          <w:tab w:val="right" w:pos="9355"/>
        </w:tabs>
        <w:jc w:val="left"/>
      </w:pPr>
      <w:r>
        <w:tab/>
      </w:r>
      <w:bookmarkStart w:id="250" w:name="_Toc200915197"/>
      <w:r>
        <w:t xml:space="preserve">Hình </w:t>
      </w:r>
      <w:r w:rsidR="003E3B4B">
        <w:fldChar w:fldCharType="begin"/>
      </w:r>
      <w:r w:rsidR="003E3B4B">
        <w:instrText xml:space="preserve"> STYLEREF 1 \s </w:instrText>
      </w:r>
      <w:r w:rsidR="003E3B4B">
        <w:fldChar w:fldCharType="separate"/>
      </w:r>
      <w:r w:rsidR="009058AE">
        <w:rPr>
          <w:noProof/>
        </w:rPr>
        <w:t>4</w:t>
      </w:r>
      <w:r w:rsidR="003E3B4B">
        <w:rPr>
          <w:noProof/>
        </w:rPr>
        <w:fldChar w:fldCharType="end"/>
      </w:r>
      <w:r w:rsidR="0067752C">
        <w:t>.</w:t>
      </w:r>
      <w:r w:rsidR="003E3B4B">
        <w:fldChar w:fldCharType="begin"/>
      </w:r>
      <w:r w:rsidR="003E3B4B">
        <w:instrText xml:space="preserve"> SEQ Hình \* ARABIC \s 1 </w:instrText>
      </w:r>
      <w:r w:rsidR="003E3B4B">
        <w:fldChar w:fldCharType="separate"/>
      </w:r>
      <w:r w:rsidR="009058AE">
        <w:rPr>
          <w:noProof/>
        </w:rPr>
        <w:t>7</w:t>
      </w:r>
      <w:r w:rsidR="003E3B4B">
        <w:rPr>
          <w:noProof/>
        </w:rPr>
        <w:fldChar w:fldCharType="end"/>
      </w:r>
      <w:r>
        <w:t xml:space="preserve"> Giao diện thực tế của chức năng chỉnh sửa thông tin thiết bị</w:t>
      </w:r>
      <w:bookmarkEnd w:id="250"/>
      <w:r>
        <w:tab/>
      </w:r>
    </w:p>
    <w:p w14:paraId="24A8F6C6" w14:textId="4F4EBC4B" w:rsidR="00862C2C" w:rsidRDefault="00862C2C" w:rsidP="00862C2C">
      <w:pPr>
        <w:pStyle w:val="Heading3"/>
      </w:pPr>
      <w:bookmarkStart w:id="251" w:name="_Toc200746875"/>
      <w:bookmarkStart w:id="252" w:name="_Toc200915146"/>
      <w:r w:rsidRPr="00862C2C">
        <w:t>Chức</w:t>
      </w:r>
      <w:r>
        <w:t xml:space="preserve"> năng thêm phòng</w:t>
      </w:r>
      <w:bookmarkEnd w:id="251"/>
      <w:bookmarkEnd w:id="252"/>
    </w:p>
    <w:p w14:paraId="1A516FAD" w14:textId="77777777" w:rsidR="00862C2C" w:rsidRDefault="00862C2C" w:rsidP="00862C2C">
      <w:pPr>
        <w:pStyle w:val="Nidung"/>
      </w:pPr>
      <w:r>
        <w:t xml:space="preserve">Người dùng nhấn vào Thiết bị -&gt; quản lý theo phòng, tại giao diện danh sách phòng  người dùng có 2 lựa chọn: </w:t>
      </w:r>
    </w:p>
    <w:p w14:paraId="354070BD" w14:textId="0AA5AFA2" w:rsidR="00862C2C" w:rsidRDefault="00862C2C" w:rsidP="00862C2C">
      <w:pPr>
        <w:pStyle w:val="Nidung"/>
      </w:pPr>
      <w:r w:rsidRPr="00862C2C">
        <w:t>-</w:t>
      </w:r>
      <w:r>
        <w:t xml:space="preserve"> Nhấn vào nút “Thêm thủ công”, hệ thống sẽ hiển thị modal thêm phòng mới, nhận thông tin đầy đủ và chọn nút “Tạo phòng” để hoàn tất thao tác. </w:t>
      </w:r>
    </w:p>
    <w:p w14:paraId="2387E5BE" w14:textId="44E7004B" w:rsidR="00862C2C" w:rsidRDefault="00843500" w:rsidP="00862C2C">
      <w:pPr>
        <w:pStyle w:val="Nidung"/>
        <w:keepNext/>
      </w:pPr>
      <w:r w:rsidRPr="00843500">
        <w:rPr>
          <w:noProof/>
        </w:rPr>
        <w:drawing>
          <wp:inline distT="0" distB="0" distL="0" distR="0" wp14:anchorId="6D031C7A" wp14:editId="5D4F75CB">
            <wp:extent cx="6030595" cy="2784764"/>
            <wp:effectExtent l="0" t="0" r="8255" b="0"/>
            <wp:docPr id="1994499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99013" name=""/>
                    <pic:cNvPicPr/>
                  </pic:nvPicPr>
                  <pic:blipFill rotWithShape="1">
                    <a:blip r:embed="rId53"/>
                    <a:srcRect b="32769"/>
                    <a:stretch>
                      <a:fillRect/>
                    </a:stretch>
                  </pic:blipFill>
                  <pic:spPr bwMode="auto">
                    <a:xfrm>
                      <a:off x="0" y="0"/>
                      <a:ext cx="6030595" cy="2784764"/>
                    </a:xfrm>
                    <a:prstGeom prst="rect">
                      <a:avLst/>
                    </a:prstGeom>
                    <a:ln>
                      <a:noFill/>
                    </a:ln>
                    <a:extLst>
                      <a:ext uri="{53640926-AAD7-44D8-BBD7-CCE9431645EC}">
                        <a14:shadowObscured xmlns:a14="http://schemas.microsoft.com/office/drawing/2010/main"/>
                      </a:ext>
                    </a:extLst>
                  </pic:spPr>
                </pic:pic>
              </a:graphicData>
            </a:graphic>
          </wp:inline>
        </w:drawing>
      </w:r>
    </w:p>
    <w:p w14:paraId="3512D3FF" w14:textId="36FE6EE0" w:rsidR="00862C2C" w:rsidRPr="00862C2C" w:rsidRDefault="00862C2C" w:rsidP="00862C2C">
      <w:pPr>
        <w:pStyle w:val="Caption"/>
      </w:pPr>
      <w:bookmarkStart w:id="253" w:name="_Toc200915198"/>
      <w:r>
        <w:t xml:space="preserve">Hình </w:t>
      </w:r>
      <w:r w:rsidR="003E3B4B">
        <w:fldChar w:fldCharType="begin"/>
      </w:r>
      <w:r w:rsidR="003E3B4B">
        <w:instrText xml:space="preserve"> STYLEREF 1 \s </w:instrText>
      </w:r>
      <w:r w:rsidR="003E3B4B">
        <w:fldChar w:fldCharType="separate"/>
      </w:r>
      <w:r w:rsidR="009058AE">
        <w:rPr>
          <w:noProof/>
        </w:rPr>
        <w:t>4</w:t>
      </w:r>
      <w:r w:rsidR="003E3B4B">
        <w:rPr>
          <w:noProof/>
        </w:rPr>
        <w:fldChar w:fldCharType="end"/>
      </w:r>
      <w:r w:rsidR="0067752C">
        <w:t>.</w:t>
      </w:r>
      <w:r w:rsidR="003E3B4B">
        <w:fldChar w:fldCharType="begin"/>
      </w:r>
      <w:r w:rsidR="003E3B4B">
        <w:instrText xml:space="preserve"> SEQ Hình \* ARABIC \s 1 </w:instrText>
      </w:r>
      <w:r w:rsidR="003E3B4B">
        <w:fldChar w:fldCharType="separate"/>
      </w:r>
      <w:r w:rsidR="009058AE">
        <w:rPr>
          <w:noProof/>
        </w:rPr>
        <w:t>8</w:t>
      </w:r>
      <w:r w:rsidR="003E3B4B">
        <w:rPr>
          <w:noProof/>
        </w:rPr>
        <w:fldChar w:fldCharType="end"/>
      </w:r>
      <w:r>
        <w:t xml:space="preserve"> Giao diện thực tế của chức năng thêm phòng thủ công</w:t>
      </w:r>
      <w:bookmarkEnd w:id="253"/>
    </w:p>
    <w:p w14:paraId="2A7D5169" w14:textId="7003BB95" w:rsidR="00862C2C" w:rsidRDefault="00A47A1C" w:rsidP="00A47A1C">
      <w:pPr>
        <w:pStyle w:val="Nidung"/>
      </w:pPr>
      <w:r>
        <w:t>- Nhấn vào nút “Thêm bằng file” và tải file .csv đúng với định dạng file mẫu. Hệ thống sẽ thực hiện thêm các thông tin phòng trong file vào database va trả về giao diện danh sách các phòng.</w:t>
      </w:r>
    </w:p>
    <w:p w14:paraId="0B60EB8B" w14:textId="7D93E08B" w:rsidR="00A47A1C" w:rsidRDefault="006334E6" w:rsidP="00A47A1C">
      <w:pPr>
        <w:pStyle w:val="Nidung"/>
        <w:keepNext/>
      </w:pPr>
      <w:r w:rsidRPr="006334E6">
        <w:rPr>
          <w:noProof/>
        </w:rPr>
        <w:drawing>
          <wp:inline distT="0" distB="0" distL="0" distR="0" wp14:anchorId="2D1A2A36" wp14:editId="5F79F239">
            <wp:extent cx="6030595" cy="2798619"/>
            <wp:effectExtent l="0" t="0" r="8255" b="1905"/>
            <wp:docPr id="502630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30562" name=""/>
                    <pic:cNvPicPr/>
                  </pic:nvPicPr>
                  <pic:blipFill rotWithShape="1">
                    <a:blip r:embed="rId54"/>
                    <a:srcRect b="32435"/>
                    <a:stretch>
                      <a:fillRect/>
                    </a:stretch>
                  </pic:blipFill>
                  <pic:spPr bwMode="auto">
                    <a:xfrm>
                      <a:off x="0" y="0"/>
                      <a:ext cx="6030595" cy="2798619"/>
                    </a:xfrm>
                    <a:prstGeom prst="rect">
                      <a:avLst/>
                    </a:prstGeom>
                    <a:ln>
                      <a:noFill/>
                    </a:ln>
                    <a:extLst>
                      <a:ext uri="{53640926-AAD7-44D8-BBD7-CCE9431645EC}">
                        <a14:shadowObscured xmlns:a14="http://schemas.microsoft.com/office/drawing/2010/main"/>
                      </a:ext>
                    </a:extLst>
                  </pic:spPr>
                </pic:pic>
              </a:graphicData>
            </a:graphic>
          </wp:inline>
        </w:drawing>
      </w:r>
    </w:p>
    <w:p w14:paraId="6A957164" w14:textId="46170737" w:rsidR="00A47A1C" w:rsidRDefault="00A47A1C" w:rsidP="00A47A1C">
      <w:pPr>
        <w:pStyle w:val="Caption"/>
      </w:pPr>
      <w:bookmarkStart w:id="254" w:name="_Toc200915199"/>
      <w:r>
        <w:t xml:space="preserve">Hình </w:t>
      </w:r>
      <w:r w:rsidR="003E3B4B">
        <w:fldChar w:fldCharType="begin"/>
      </w:r>
      <w:r w:rsidR="003E3B4B">
        <w:instrText xml:space="preserve"> STYLEREF 1 \s </w:instrText>
      </w:r>
      <w:r w:rsidR="003E3B4B">
        <w:fldChar w:fldCharType="separate"/>
      </w:r>
      <w:r w:rsidR="009058AE">
        <w:rPr>
          <w:noProof/>
        </w:rPr>
        <w:t>4</w:t>
      </w:r>
      <w:r w:rsidR="003E3B4B">
        <w:rPr>
          <w:noProof/>
        </w:rPr>
        <w:fldChar w:fldCharType="end"/>
      </w:r>
      <w:r w:rsidR="0067752C">
        <w:t>.</w:t>
      </w:r>
      <w:r w:rsidR="003E3B4B">
        <w:fldChar w:fldCharType="begin"/>
      </w:r>
      <w:r w:rsidR="003E3B4B">
        <w:instrText xml:space="preserve"> SEQ Hình \* ARABIC \s 1 </w:instrText>
      </w:r>
      <w:r w:rsidR="003E3B4B">
        <w:fldChar w:fldCharType="separate"/>
      </w:r>
      <w:r w:rsidR="009058AE">
        <w:rPr>
          <w:noProof/>
        </w:rPr>
        <w:t>9</w:t>
      </w:r>
      <w:r w:rsidR="003E3B4B">
        <w:rPr>
          <w:noProof/>
        </w:rPr>
        <w:fldChar w:fldCharType="end"/>
      </w:r>
      <w:r>
        <w:t xml:space="preserve"> Giao diện thực tế của chức năng thêm phòng bằng file</w:t>
      </w:r>
      <w:bookmarkEnd w:id="254"/>
    </w:p>
    <w:p w14:paraId="33B45507" w14:textId="65B48597" w:rsidR="00A47A1C" w:rsidRDefault="006334E6" w:rsidP="00A47A1C">
      <w:pPr>
        <w:pStyle w:val="Nidung"/>
        <w:keepNext/>
      </w:pPr>
      <w:r w:rsidRPr="006334E6">
        <w:rPr>
          <w:noProof/>
        </w:rPr>
        <w:drawing>
          <wp:inline distT="0" distB="0" distL="0" distR="0" wp14:anchorId="5975E89E" wp14:editId="5DAB2591">
            <wp:extent cx="6030595" cy="3429000"/>
            <wp:effectExtent l="0" t="0" r="8255" b="0"/>
            <wp:docPr id="2016530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30948" name=""/>
                    <pic:cNvPicPr/>
                  </pic:nvPicPr>
                  <pic:blipFill>
                    <a:blip r:embed="rId55"/>
                    <a:stretch>
                      <a:fillRect/>
                    </a:stretch>
                  </pic:blipFill>
                  <pic:spPr>
                    <a:xfrm>
                      <a:off x="0" y="0"/>
                      <a:ext cx="6033428" cy="3430611"/>
                    </a:xfrm>
                    <a:prstGeom prst="rect">
                      <a:avLst/>
                    </a:prstGeom>
                  </pic:spPr>
                </pic:pic>
              </a:graphicData>
            </a:graphic>
          </wp:inline>
        </w:drawing>
      </w:r>
    </w:p>
    <w:p w14:paraId="0E8D7457" w14:textId="3E1A5B8E" w:rsidR="00A47A1C" w:rsidRDefault="00A47A1C" w:rsidP="00A47A1C">
      <w:pPr>
        <w:pStyle w:val="Caption"/>
      </w:pPr>
      <w:bookmarkStart w:id="255" w:name="_Toc200915200"/>
      <w:r>
        <w:t xml:space="preserve">Hình </w:t>
      </w:r>
      <w:r w:rsidR="003E3B4B">
        <w:fldChar w:fldCharType="begin"/>
      </w:r>
      <w:r w:rsidR="003E3B4B">
        <w:instrText xml:space="preserve"> STYLEREF 1 \s </w:instrText>
      </w:r>
      <w:r w:rsidR="003E3B4B">
        <w:fldChar w:fldCharType="separate"/>
      </w:r>
      <w:r w:rsidR="009058AE">
        <w:rPr>
          <w:noProof/>
        </w:rPr>
        <w:t>4</w:t>
      </w:r>
      <w:r w:rsidR="003E3B4B">
        <w:rPr>
          <w:noProof/>
        </w:rPr>
        <w:fldChar w:fldCharType="end"/>
      </w:r>
      <w:r w:rsidR="0067752C">
        <w:t>.</w:t>
      </w:r>
      <w:r w:rsidR="003E3B4B">
        <w:fldChar w:fldCharType="begin"/>
      </w:r>
      <w:r w:rsidR="003E3B4B">
        <w:instrText xml:space="preserve"> SEQ Hình \* ARABIC \s 1 </w:instrText>
      </w:r>
      <w:r w:rsidR="003E3B4B">
        <w:fldChar w:fldCharType="separate"/>
      </w:r>
      <w:r w:rsidR="009058AE">
        <w:rPr>
          <w:noProof/>
        </w:rPr>
        <w:t>10</w:t>
      </w:r>
      <w:r w:rsidR="003E3B4B">
        <w:rPr>
          <w:noProof/>
        </w:rPr>
        <w:fldChar w:fldCharType="end"/>
      </w:r>
      <w:r>
        <w:t xml:space="preserve"> Giao diện thực tế chức năng quản lý theo phòng</w:t>
      </w:r>
      <w:bookmarkEnd w:id="255"/>
    </w:p>
    <w:p w14:paraId="2AEAEEA5" w14:textId="4A92F599" w:rsidR="00827250" w:rsidRDefault="00827250" w:rsidP="00827250">
      <w:pPr>
        <w:pStyle w:val="Heading3"/>
      </w:pPr>
      <w:bookmarkStart w:id="256" w:name="_Toc200746876"/>
      <w:bookmarkStart w:id="257" w:name="_Toc200915147"/>
      <w:r>
        <w:t>Chức năng tìm kiếm, chỉnh sửa, xoá xem thông tin chi tiết phòng</w:t>
      </w:r>
      <w:bookmarkEnd w:id="256"/>
      <w:bookmarkEnd w:id="257"/>
    </w:p>
    <w:p w14:paraId="1F3CD9A6" w14:textId="03889859" w:rsidR="00827250" w:rsidRDefault="00827250" w:rsidP="00827250">
      <w:pPr>
        <w:pStyle w:val="Nidung"/>
      </w:pPr>
      <w:r w:rsidRPr="00827250">
        <w:t xml:space="preserve">Khi thêm mới </w:t>
      </w:r>
      <w:r>
        <w:t>phòng</w:t>
      </w:r>
      <w:r w:rsidRPr="00827250">
        <w:t xml:space="preserve"> thành công, người dùng có thể tìm kiếm thiết bị tại ô tìm kiếm trên giao diện danh sách </w:t>
      </w:r>
      <w:r>
        <w:t>phòng</w:t>
      </w:r>
      <w:r w:rsidRPr="00827250">
        <w:t xml:space="preserve"> và xem lại thông tin chi tiết của </w:t>
      </w:r>
      <w:r>
        <w:t>từng phòng</w:t>
      </w:r>
      <w:r w:rsidRPr="00827250">
        <w:t xml:space="preserve">. Trường hợp sai một số thông tin, người dùng có thể chỉnh sửa thông tin hoặc xoá </w:t>
      </w:r>
      <w:r>
        <w:t>phòng</w:t>
      </w:r>
      <w:r w:rsidRPr="00827250">
        <w:t xml:space="preserve">. Tại giao diện danh sách </w:t>
      </w:r>
      <w:r>
        <w:t>phòng</w:t>
      </w:r>
      <w:r w:rsidRPr="00827250">
        <w:t xml:space="preserve">, người dùng nhấn vào ký hiệu 3 chấm tại cột thao tác, hộp thoại hiện lên các thao tác như: </w:t>
      </w:r>
      <w:r>
        <w:t>Sửa phòng, xoá phòng,..</w:t>
      </w:r>
      <w:r w:rsidRPr="00827250">
        <w:t>.</w:t>
      </w:r>
    </w:p>
    <w:p w14:paraId="586B687D" w14:textId="3000ECA5" w:rsidR="00827250" w:rsidRDefault="00827250" w:rsidP="00827250">
      <w:pPr>
        <w:pStyle w:val="Heading3"/>
      </w:pPr>
      <w:bookmarkStart w:id="258" w:name="_Toc200746877"/>
      <w:bookmarkStart w:id="259" w:name="_Toc200915148"/>
      <w:r>
        <w:t>Chức năng thêm thiết bị vào phòng</w:t>
      </w:r>
      <w:bookmarkEnd w:id="258"/>
      <w:bookmarkEnd w:id="259"/>
    </w:p>
    <w:p w14:paraId="1884C568" w14:textId="49E9C9F7" w:rsidR="00827250" w:rsidRDefault="00827250" w:rsidP="00827250">
      <w:pPr>
        <w:pStyle w:val="Nidung"/>
      </w:pPr>
      <w:r>
        <w:t>Sau khi tạo phòng, người dùng có thể thêm thiết bị cho phòng bằng cách nhấn vào ký hiệu ba chấm tại cột thao tác của phòng đó. Hệ thống sẽ chuyển hướng đến giao diện thêm thiết bị cho phòng.</w:t>
      </w:r>
    </w:p>
    <w:p w14:paraId="589DC4CD" w14:textId="3541BBD9" w:rsidR="00827250" w:rsidRDefault="00E04D5E" w:rsidP="00827250">
      <w:pPr>
        <w:pStyle w:val="Nidung"/>
        <w:keepNext/>
      </w:pPr>
      <w:r w:rsidRPr="00E04D5E">
        <w:rPr>
          <w:noProof/>
        </w:rPr>
        <w:drawing>
          <wp:inline distT="0" distB="0" distL="0" distR="0" wp14:anchorId="35D03206" wp14:editId="43BFBCEA">
            <wp:extent cx="6030595" cy="2839085"/>
            <wp:effectExtent l="0" t="0" r="8255" b="0"/>
            <wp:docPr id="1376106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06880" name=""/>
                    <pic:cNvPicPr/>
                  </pic:nvPicPr>
                  <pic:blipFill>
                    <a:blip r:embed="rId56"/>
                    <a:stretch>
                      <a:fillRect/>
                    </a:stretch>
                  </pic:blipFill>
                  <pic:spPr>
                    <a:xfrm>
                      <a:off x="0" y="0"/>
                      <a:ext cx="6030595" cy="2839085"/>
                    </a:xfrm>
                    <a:prstGeom prst="rect">
                      <a:avLst/>
                    </a:prstGeom>
                  </pic:spPr>
                </pic:pic>
              </a:graphicData>
            </a:graphic>
          </wp:inline>
        </w:drawing>
      </w:r>
    </w:p>
    <w:p w14:paraId="7A5B3FB8" w14:textId="631F61A8" w:rsidR="00827250" w:rsidRDefault="00827250" w:rsidP="00827250">
      <w:pPr>
        <w:pStyle w:val="Caption"/>
      </w:pPr>
      <w:bookmarkStart w:id="260" w:name="_Toc200915201"/>
      <w:r>
        <w:t xml:space="preserve">Hình </w:t>
      </w:r>
      <w:r w:rsidR="003E3B4B">
        <w:fldChar w:fldCharType="begin"/>
      </w:r>
      <w:r w:rsidR="003E3B4B">
        <w:instrText xml:space="preserve"> STYLEREF 1 \s </w:instrText>
      </w:r>
      <w:r w:rsidR="003E3B4B">
        <w:fldChar w:fldCharType="separate"/>
      </w:r>
      <w:r w:rsidR="009058AE">
        <w:rPr>
          <w:noProof/>
        </w:rPr>
        <w:t>4</w:t>
      </w:r>
      <w:r w:rsidR="003E3B4B">
        <w:rPr>
          <w:noProof/>
        </w:rPr>
        <w:fldChar w:fldCharType="end"/>
      </w:r>
      <w:r w:rsidR="0067752C">
        <w:t>.</w:t>
      </w:r>
      <w:r w:rsidR="003E3B4B">
        <w:fldChar w:fldCharType="begin"/>
      </w:r>
      <w:r w:rsidR="003E3B4B">
        <w:instrText xml:space="preserve"> SEQ Hình \* ARABIC \s 1 </w:instrText>
      </w:r>
      <w:r w:rsidR="003E3B4B">
        <w:fldChar w:fldCharType="separate"/>
      </w:r>
      <w:r w:rsidR="009058AE">
        <w:rPr>
          <w:noProof/>
        </w:rPr>
        <w:t>11</w:t>
      </w:r>
      <w:r w:rsidR="003E3B4B">
        <w:rPr>
          <w:noProof/>
        </w:rPr>
        <w:fldChar w:fldCharType="end"/>
      </w:r>
      <w:r>
        <w:t xml:space="preserve"> Giao diện thực tế của chức năng thêm thiết bị vào phòng</w:t>
      </w:r>
      <w:bookmarkEnd w:id="260"/>
    </w:p>
    <w:p w14:paraId="320B1634" w14:textId="2C16439D" w:rsidR="00827250" w:rsidRDefault="00827250" w:rsidP="00827250">
      <w:pPr>
        <w:pStyle w:val="Nidung"/>
      </w:pPr>
      <w:r>
        <w:t>Tại giao diện này, người dùng chọn thiết bị và nhập số lượng vào cột số lượng (có thể chọn nhiều thiết bị cùng lúc) va nhấn vào nút “Thêm thiết bị” để hoàn tất thao tác.</w:t>
      </w:r>
      <w:r w:rsidR="00CF1A87">
        <w:t xml:space="preserve"> Hệ thống sẽ lưu lại thao tác và chuyển hướng đến giao diện xem thiết bị của phòng (chức năng này có hiển thị tại menu thao tác của quản lý theo phòng).</w:t>
      </w:r>
    </w:p>
    <w:p w14:paraId="58BE4A82" w14:textId="41EAEC97" w:rsidR="00CF1A87" w:rsidRDefault="007C683B" w:rsidP="00CF1A87">
      <w:pPr>
        <w:pStyle w:val="Nidung"/>
        <w:keepNext/>
      </w:pPr>
      <w:r w:rsidRPr="007C683B">
        <w:rPr>
          <w:noProof/>
        </w:rPr>
        <w:drawing>
          <wp:inline distT="0" distB="0" distL="0" distR="0" wp14:anchorId="6C834275" wp14:editId="7B72209A">
            <wp:extent cx="6030595" cy="2839085"/>
            <wp:effectExtent l="0" t="0" r="8255" b="0"/>
            <wp:docPr id="1075946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46649" name=""/>
                    <pic:cNvPicPr/>
                  </pic:nvPicPr>
                  <pic:blipFill>
                    <a:blip r:embed="rId57"/>
                    <a:stretch>
                      <a:fillRect/>
                    </a:stretch>
                  </pic:blipFill>
                  <pic:spPr>
                    <a:xfrm>
                      <a:off x="0" y="0"/>
                      <a:ext cx="6030595" cy="2839085"/>
                    </a:xfrm>
                    <a:prstGeom prst="rect">
                      <a:avLst/>
                    </a:prstGeom>
                  </pic:spPr>
                </pic:pic>
              </a:graphicData>
            </a:graphic>
          </wp:inline>
        </w:drawing>
      </w:r>
    </w:p>
    <w:p w14:paraId="627DD8C2" w14:textId="167AAF2E" w:rsidR="00CF1A87" w:rsidRDefault="00CF1A87" w:rsidP="00CF1A87">
      <w:pPr>
        <w:pStyle w:val="Caption"/>
      </w:pPr>
      <w:bookmarkStart w:id="261" w:name="_Toc200915202"/>
      <w:r>
        <w:t xml:space="preserve">Hình </w:t>
      </w:r>
      <w:r w:rsidR="003E3B4B">
        <w:fldChar w:fldCharType="begin"/>
      </w:r>
      <w:r w:rsidR="003E3B4B">
        <w:instrText xml:space="preserve"> STYLEREF 1 \s </w:instrText>
      </w:r>
      <w:r w:rsidR="003E3B4B">
        <w:fldChar w:fldCharType="separate"/>
      </w:r>
      <w:r w:rsidR="009058AE">
        <w:rPr>
          <w:noProof/>
        </w:rPr>
        <w:t>4</w:t>
      </w:r>
      <w:r w:rsidR="003E3B4B">
        <w:rPr>
          <w:noProof/>
        </w:rPr>
        <w:fldChar w:fldCharType="end"/>
      </w:r>
      <w:r w:rsidR="0067752C">
        <w:t>.</w:t>
      </w:r>
      <w:r w:rsidR="003E3B4B">
        <w:fldChar w:fldCharType="begin"/>
      </w:r>
      <w:r w:rsidR="003E3B4B">
        <w:instrText xml:space="preserve"> SEQ Hình \* ARABIC \s 1 </w:instrText>
      </w:r>
      <w:r w:rsidR="003E3B4B">
        <w:fldChar w:fldCharType="separate"/>
      </w:r>
      <w:r w:rsidR="009058AE">
        <w:rPr>
          <w:noProof/>
        </w:rPr>
        <w:t>12</w:t>
      </w:r>
      <w:r w:rsidR="003E3B4B">
        <w:rPr>
          <w:noProof/>
        </w:rPr>
        <w:fldChar w:fldCharType="end"/>
      </w:r>
      <w:r>
        <w:t xml:space="preserve"> Giao diện thực tế của chức năng xem thiết bị của phòng</w:t>
      </w:r>
      <w:bookmarkEnd w:id="261"/>
    </w:p>
    <w:p w14:paraId="3EFCB0ED" w14:textId="58C86ED2" w:rsidR="00CF1A87" w:rsidRDefault="00CF1A87" w:rsidP="00CF1A87">
      <w:pPr>
        <w:pStyle w:val="Heading3"/>
      </w:pPr>
      <w:bookmarkStart w:id="262" w:name="_Toc200746878"/>
      <w:bookmarkStart w:id="263" w:name="_Toc200915149"/>
      <w:r>
        <w:t>Chức năng chuyển, xoá thiết bị của phòng</w:t>
      </w:r>
      <w:bookmarkEnd w:id="262"/>
      <w:bookmarkEnd w:id="263"/>
    </w:p>
    <w:p w14:paraId="461B718F" w14:textId="52967F52" w:rsidR="00CF1A87" w:rsidRDefault="00CF1A87" w:rsidP="00CF1A87">
      <w:pPr>
        <w:pStyle w:val="Nidung"/>
      </w:pPr>
      <w:r>
        <w:t>Tại giao diện xem thiết bị của phòng, người dùng có thể thao tác chuyển thiết bị cho phòng khác hoặc xoá thiết bị ra khỏi phòng. Để chuyển thiết bị sang phòng khác, người dùng nhấn vào nút “Chuyển phòng” trong menu thao tác của thiết bị cần chuyển.</w:t>
      </w:r>
    </w:p>
    <w:p w14:paraId="28F253F0" w14:textId="78F63570" w:rsidR="00CF1A87" w:rsidRDefault="007C683B" w:rsidP="00CF1A87">
      <w:pPr>
        <w:pStyle w:val="Nidung"/>
        <w:keepNext/>
      </w:pPr>
      <w:r w:rsidRPr="007C683B">
        <w:rPr>
          <w:noProof/>
        </w:rPr>
        <w:drawing>
          <wp:inline distT="0" distB="0" distL="0" distR="0" wp14:anchorId="186D00E7" wp14:editId="413B07AE">
            <wp:extent cx="6030595" cy="4234815"/>
            <wp:effectExtent l="0" t="0" r="8255" b="0"/>
            <wp:docPr id="398784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84859" name=""/>
                    <pic:cNvPicPr/>
                  </pic:nvPicPr>
                  <pic:blipFill>
                    <a:blip r:embed="rId58"/>
                    <a:stretch>
                      <a:fillRect/>
                    </a:stretch>
                  </pic:blipFill>
                  <pic:spPr>
                    <a:xfrm>
                      <a:off x="0" y="0"/>
                      <a:ext cx="6030595" cy="4234815"/>
                    </a:xfrm>
                    <a:prstGeom prst="rect">
                      <a:avLst/>
                    </a:prstGeom>
                  </pic:spPr>
                </pic:pic>
              </a:graphicData>
            </a:graphic>
          </wp:inline>
        </w:drawing>
      </w:r>
    </w:p>
    <w:p w14:paraId="65ACE5E8" w14:textId="2EEB8D8F" w:rsidR="00CF1A87" w:rsidRDefault="00CF1A87" w:rsidP="00CF1A87">
      <w:pPr>
        <w:pStyle w:val="Caption"/>
      </w:pPr>
      <w:bookmarkStart w:id="264" w:name="_Toc200915203"/>
      <w:r>
        <w:t xml:space="preserve">Hình </w:t>
      </w:r>
      <w:r w:rsidR="003E3B4B">
        <w:fldChar w:fldCharType="begin"/>
      </w:r>
      <w:r w:rsidR="003E3B4B">
        <w:instrText xml:space="preserve"> STYLEREF 1 \s </w:instrText>
      </w:r>
      <w:r w:rsidR="003E3B4B">
        <w:fldChar w:fldCharType="separate"/>
      </w:r>
      <w:r w:rsidR="009058AE">
        <w:rPr>
          <w:noProof/>
        </w:rPr>
        <w:t>4</w:t>
      </w:r>
      <w:r w:rsidR="003E3B4B">
        <w:rPr>
          <w:noProof/>
        </w:rPr>
        <w:fldChar w:fldCharType="end"/>
      </w:r>
      <w:r w:rsidR="0067752C">
        <w:t>.</w:t>
      </w:r>
      <w:r w:rsidR="003E3B4B">
        <w:fldChar w:fldCharType="begin"/>
      </w:r>
      <w:r w:rsidR="003E3B4B">
        <w:instrText xml:space="preserve"> SEQ Hình \* ARABIC \s 1 </w:instrText>
      </w:r>
      <w:r w:rsidR="003E3B4B">
        <w:fldChar w:fldCharType="separate"/>
      </w:r>
      <w:r w:rsidR="009058AE">
        <w:rPr>
          <w:noProof/>
        </w:rPr>
        <w:t>13</w:t>
      </w:r>
      <w:r w:rsidR="003E3B4B">
        <w:rPr>
          <w:noProof/>
        </w:rPr>
        <w:fldChar w:fldCharType="end"/>
      </w:r>
      <w:r>
        <w:t xml:space="preserve"> Giao diện thực tế của chức năng chuyển phòng</w:t>
      </w:r>
      <w:bookmarkEnd w:id="264"/>
    </w:p>
    <w:p w14:paraId="54CFC1CD" w14:textId="49C1FE60" w:rsidR="00CF1A87" w:rsidRDefault="00CF1A87" w:rsidP="00CF1A87">
      <w:pPr>
        <w:pStyle w:val="Nidung"/>
      </w:pPr>
      <w:r>
        <w:t>Tại giao diện chuyển phòng, người dùng nhấn vào nút chuyển của phòng cần chuyển đến để hoàn tất thao tác. Muốn xoá thiết bị ra khỏi phòng làm tương tự các thao tác xoá khác.</w:t>
      </w:r>
    </w:p>
    <w:p w14:paraId="37DDBA57" w14:textId="49EFA27F" w:rsidR="00CF1A87" w:rsidRDefault="00CF1A87" w:rsidP="00CF1A87">
      <w:pPr>
        <w:pStyle w:val="Heading3"/>
      </w:pPr>
      <w:bookmarkStart w:id="265" w:name="_Toc200746879"/>
      <w:bookmarkStart w:id="266" w:name="_Toc200915150"/>
      <w:r>
        <w:t>Chức năng mượn thiết bị</w:t>
      </w:r>
      <w:bookmarkEnd w:id="265"/>
      <w:bookmarkEnd w:id="266"/>
    </w:p>
    <w:p w14:paraId="3D153487" w14:textId="146AA740" w:rsidR="00CF1A87" w:rsidRDefault="00CF1A87" w:rsidP="00CF1A87">
      <w:pPr>
        <w:pStyle w:val="Nidung"/>
      </w:pPr>
      <w:r>
        <w:t xml:space="preserve">Nhấn vào Thiết bị -&gt; Quản lý mượn/trả, để chuyển hướng đến trang giao diện mượn trả thiết bị. </w:t>
      </w:r>
    </w:p>
    <w:p w14:paraId="68B0FEC9" w14:textId="36AC196C" w:rsidR="00CF1A87" w:rsidRDefault="007C683B" w:rsidP="00CF1A87">
      <w:pPr>
        <w:pStyle w:val="Nidung"/>
        <w:keepNext/>
      </w:pPr>
      <w:r w:rsidRPr="007C683B">
        <w:rPr>
          <w:noProof/>
        </w:rPr>
        <w:drawing>
          <wp:inline distT="0" distB="0" distL="0" distR="0" wp14:anchorId="03581F20" wp14:editId="65876948">
            <wp:extent cx="6030595" cy="2839085"/>
            <wp:effectExtent l="0" t="0" r="8255" b="0"/>
            <wp:docPr id="19829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8041" name=""/>
                    <pic:cNvPicPr/>
                  </pic:nvPicPr>
                  <pic:blipFill>
                    <a:blip r:embed="rId59"/>
                    <a:stretch>
                      <a:fillRect/>
                    </a:stretch>
                  </pic:blipFill>
                  <pic:spPr>
                    <a:xfrm>
                      <a:off x="0" y="0"/>
                      <a:ext cx="6030595" cy="2839085"/>
                    </a:xfrm>
                    <a:prstGeom prst="rect">
                      <a:avLst/>
                    </a:prstGeom>
                  </pic:spPr>
                </pic:pic>
              </a:graphicData>
            </a:graphic>
          </wp:inline>
        </w:drawing>
      </w:r>
    </w:p>
    <w:p w14:paraId="1F820F87" w14:textId="2812546A" w:rsidR="00CF1A87" w:rsidRDefault="00CF1A87" w:rsidP="00CF1A87">
      <w:pPr>
        <w:pStyle w:val="Caption"/>
      </w:pPr>
      <w:bookmarkStart w:id="267" w:name="_Toc200915204"/>
      <w:r>
        <w:t xml:space="preserve">Hình </w:t>
      </w:r>
      <w:r w:rsidR="003E3B4B">
        <w:fldChar w:fldCharType="begin"/>
      </w:r>
      <w:r w:rsidR="003E3B4B">
        <w:instrText xml:space="preserve"> STYLEREF 1 \s </w:instrText>
      </w:r>
      <w:r w:rsidR="003E3B4B">
        <w:fldChar w:fldCharType="separate"/>
      </w:r>
      <w:r w:rsidR="009058AE">
        <w:rPr>
          <w:noProof/>
        </w:rPr>
        <w:t>4</w:t>
      </w:r>
      <w:r w:rsidR="003E3B4B">
        <w:rPr>
          <w:noProof/>
        </w:rPr>
        <w:fldChar w:fldCharType="end"/>
      </w:r>
      <w:r w:rsidR="0067752C">
        <w:t>.</w:t>
      </w:r>
      <w:r w:rsidR="003E3B4B">
        <w:fldChar w:fldCharType="begin"/>
      </w:r>
      <w:r w:rsidR="003E3B4B">
        <w:instrText xml:space="preserve"> SEQ Hình \* ARABIC \s 1 </w:instrText>
      </w:r>
      <w:r w:rsidR="003E3B4B">
        <w:fldChar w:fldCharType="separate"/>
      </w:r>
      <w:r w:rsidR="009058AE">
        <w:rPr>
          <w:noProof/>
        </w:rPr>
        <w:t>14</w:t>
      </w:r>
      <w:r w:rsidR="003E3B4B">
        <w:rPr>
          <w:noProof/>
        </w:rPr>
        <w:fldChar w:fldCharType="end"/>
      </w:r>
      <w:r>
        <w:t xml:space="preserve"> Giao diện thực tế của chức năng mượn trả thiết bị</w:t>
      </w:r>
      <w:bookmarkEnd w:id="267"/>
    </w:p>
    <w:p w14:paraId="228D3486" w14:textId="6504D148" w:rsidR="00CF1A87" w:rsidRDefault="00CF1A87" w:rsidP="00CF1A87">
      <w:pPr>
        <w:pStyle w:val="Nidung"/>
      </w:pPr>
      <w:r>
        <w:t>Tại giao diện này, người dùng nhấn vao nút tạo đơn mượn thiết bị để bắt đầu quy trình mượn thiết bị.</w:t>
      </w:r>
    </w:p>
    <w:p w14:paraId="5287BC22" w14:textId="2AE63909" w:rsidR="00FC2E76" w:rsidRDefault="00BC0C48" w:rsidP="00FC2E76">
      <w:pPr>
        <w:pStyle w:val="Nidung"/>
        <w:keepNext/>
      </w:pPr>
      <w:r w:rsidRPr="00BC0C48">
        <w:rPr>
          <w:noProof/>
        </w:rPr>
        <w:drawing>
          <wp:inline distT="0" distB="0" distL="0" distR="0" wp14:anchorId="5D26CC9C" wp14:editId="41437C43">
            <wp:extent cx="6030595" cy="3174365"/>
            <wp:effectExtent l="0" t="0" r="8255" b="6985"/>
            <wp:docPr id="570293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93171" name=""/>
                    <pic:cNvPicPr/>
                  </pic:nvPicPr>
                  <pic:blipFill>
                    <a:blip r:embed="rId60"/>
                    <a:stretch>
                      <a:fillRect/>
                    </a:stretch>
                  </pic:blipFill>
                  <pic:spPr>
                    <a:xfrm>
                      <a:off x="0" y="0"/>
                      <a:ext cx="6030595" cy="3174365"/>
                    </a:xfrm>
                    <a:prstGeom prst="rect">
                      <a:avLst/>
                    </a:prstGeom>
                  </pic:spPr>
                </pic:pic>
              </a:graphicData>
            </a:graphic>
          </wp:inline>
        </w:drawing>
      </w:r>
    </w:p>
    <w:p w14:paraId="1BEB19C6" w14:textId="43512F8D" w:rsidR="00FC2E76" w:rsidRDefault="00FC2E76" w:rsidP="00FC2E76">
      <w:pPr>
        <w:pStyle w:val="Caption"/>
      </w:pPr>
      <w:bookmarkStart w:id="268" w:name="_Toc200915205"/>
      <w:r>
        <w:t xml:space="preserve">Hình </w:t>
      </w:r>
      <w:r w:rsidR="003E3B4B">
        <w:fldChar w:fldCharType="begin"/>
      </w:r>
      <w:r w:rsidR="003E3B4B">
        <w:instrText xml:space="preserve"> STYLEREF 1 \s </w:instrText>
      </w:r>
      <w:r w:rsidR="003E3B4B">
        <w:fldChar w:fldCharType="separate"/>
      </w:r>
      <w:r w:rsidR="009058AE">
        <w:rPr>
          <w:noProof/>
        </w:rPr>
        <w:t>4</w:t>
      </w:r>
      <w:r w:rsidR="003E3B4B">
        <w:rPr>
          <w:noProof/>
        </w:rPr>
        <w:fldChar w:fldCharType="end"/>
      </w:r>
      <w:r w:rsidR="0067752C">
        <w:t>.</w:t>
      </w:r>
      <w:r w:rsidR="003E3B4B">
        <w:fldChar w:fldCharType="begin"/>
      </w:r>
      <w:r w:rsidR="003E3B4B">
        <w:instrText xml:space="preserve"> SEQ Hình \* ARABIC \s 1 </w:instrText>
      </w:r>
      <w:r w:rsidR="003E3B4B">
        <w:fldChar w:fldCharType="separate"/>
      </w:r>
      <w:r w:rsidR="009058AE">
        <w:rPr>
          <w:noProof/>
        </w:rPr>
        <w:t>15</w:t>
      </w:r>
      <w:r w:rsidR="003E3B4B">
        <w:rPr>
          <w:noProof/>
        </w:rPr>
        <w:fldChar w:fldCharType="end"/>
      </w:r>
      <w:r>
        <w:t xml:space="preserve"> Giao diện thực tế của chức năng chọn thiết bị để mượn</w:t>
      </w:r>
      <w:bookmarkEnd w:id="268"/>
    </w:p>
    <w:p w14:paraId="376870C7" w14:textId="4ED41F4F" w:rsidR="00FC2E76" w:rsidRDefault="00FC2E76" w:rsidP="00FC2E76">
      <w:pPr>
        <w:pStyle w:val="Nidung"/>
      </w:pPr>
      <w:r>
        <w:t>Người dùng chọn thiết bị và nhập số lượng thiết bị cần mượn vào cột số lượng mượn sau đó nhấn nút “Tiếp tục chọn giảng viên”.</w:t>
      </w:r>
    </w:p>
    <w:p w14:paraId="4A194B30" w14:textId="0BB25BC8" w:rsidR="00FC2E76" w:rsidRDefault="00FE73C8" w:rsidP="00FC2E76">
      <w:pPr>
        <w:pStyle w:val="Nidung"/>
        <w:keepNext/>
      </w:pPr>
      <w:r w:rsidRPr="00FE73C8">
        <w:rPr>
          <w:noProof/>
        </w:rPr>
        <w:drawing>
          <wp:inline distT="0" distB="0" distL="0" distR="0" wp14:anchorId="5477C4CC" wp14:editId="4C44E269">
            <wp:extent cx="6030595" cy="4299585"/>
            <wp:effectExtent l="0" t="0" r="8255" b="5715"/>
            <wp:docPr id="54533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31480" name=""/>
                    <pic:cNvPicPr/>
                  </pic:nvPicPr>
                  <pic:blipFill>
                    <a:blip r:embed="rId61"/>
                    <a:stretch>
                      <a:fillRect/>
                    </a:stretch>
                  </pic:blipFill>
                  <pic:spPr>
                    <a:xfrm>
                      <a:off x="0" y="0"/>
                      <a:ext cx="6030595" cy="4299585"/>
                    </a:xfrm>
                    <a:prstGeom prst="rect">
                      <a:avLst/>
                    </a:prstGeom>
                  </pic:spPr>
                </pic:pic>
              </a:graphicData>
            </a:graphic>
          </wp:inline>
        </w:drawing>
      </w:r>
    </w:p>
    <w:p w14:paraId="3DEAE3D5" w14:textId="30F25219" w:rsidR="00FC2E76" w:rsidRDefault="00FC2E76" w:rsidP="00FC2E76">
      <w:pPr>
        <w:pStyle w:val="Caption"/>
      </w:pPr>
      <w:bookmarkStart w:id="269" w:name="_Toc200915206"/>
      <w:r>
        <w:t xml:space="preserve">Hình </w:t>
      </w:r>
      <w:r w:rsidR="003E3B4B">
        <w:fldChar w:fldCharType="begin"/>
      </w:r>
      <w:r w:rsidR="003E3B4B">
        <w:instrText xml:space="preserve"> STYLEREF 1 \s </w:instrText>
      </w:r>
      <w:r w:rsidR="003E3B4B">
        <w:fldChar w:fldCharType="separate"/>
      </w:r>
      <w:r w:rsidR="009058AE">
        <w:rPr>
          <w:noProof/>
        </w:rPr>
        <w:t>4</w:t>
      </w:r>
      <w:r w:rsidR="003E3B4B">
        <w:rPr>
          <w:noProof/>
        </w:rPr>
        <w:fldChar w:fldCharType="end"/>
      </w:r>
      <w:r w:rsidR="0067752C">
        <w:t>.</w:t>
      </w:r>
      <w:r w:rsidR="003E3B4B">
        <w:fldChar w:fldCharType="begin"/>
      </w:r>
      <w:r w:rsidR="003E3B4B">
        <w:instrText xml:space="preserve"> SEQ Hình \* ARABIC \s 1 </w:instrText>
      </w:r>
      <w:r w:rsidR="003E3B4B">
        <w:fldChar w:fldCharType="separate"/>
      </w:r>
      <w:r w:rsidR="009058AE">
        <w:rPr>
          <w:noProof/>
        </w:rPr>
        <w:t>16</w:t>
      </w:r>
      <w:r w:rsidR="003E3B4B">
        <w:rPr>
          <w:noProof/>
        </w:rPr>
        <w:fldChar w:fldCharType="end"/>
      </w:r>
      <w:r>
        <w:t xml:space="preserve"> Giao diện thực tế của chức năng chọn giảng viên mượn thiết bị</w:t>
      </w:r>
      <w:bookmarkEnd w:id="269"/>
    </w:p>
    <w:p w14:paraId="15D927EA" w14:textId="69A5A262" w:rsidR="00FC2E76" w:rsidRDefault="00FC2E76" w:rsidP="00FC2E76">
      <w:pPr>
        <w:pStyle w:val="Nidung"/>
      </w:pPr>
      <w:r>
        <w:t>Tiếp tục chọn giảng viên mượn thiết bị và nhấn nút “Hoàn tất mượn cá nhân” để thực hiện tạo đơn mượn thiết bị cho cá nhân giảng viên. Nếu giảng viên mượn cho phòng thì nhấn nút “Tiếp tục chọn phòng” để tiếp tục thao tác.</w:t>
      </w:r>
    </w:p>
    <w:p w14:paraId="08C80E96" w14:textId="48A842FF" w:rsidR="00FC2E76" w:rsidRDefault="00C35C9F" w:rsidP="00FC2E76">
      <w:pPr>
        <w:pStyle w:val="Nidung"/>
        <w:keepNext/>
      </w:pPr>
      <w:r w:rsidRPr="00C35C9F">
        <w:rPr>
          <w:noProof/>
        </w:rPr>
        <w:drawing>
          <wp:inline distT="0" distB="0" distL="0" distR="0" wp14:anchorId="7A1F00E2" wp14:editId="242D6C55">
            <wp:extent cx="6030595" cy="3858260"/>
            <wp:effectExtent l="0" t="0" r="8255" b="8890"/>
            <wp:docPr id="1468377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77862" name=""/>
                    <pic:cNvPicPr/>
                  </pic:nvPicPr>
                  <pic:blipFill>
                    <a:blip r:embed="rId62"/>
                    <a:stretch>
                      <a:fillRect/>
                    </a:stretch>
                  </pic:blipFill>
                  <pic:spPr>
                    <a:xfrm>
                      <a:off x="0" y="0"/>
                      <a:ext cx="6030595" cy="3858260"/>
                    </a:xfrm>
                    <a:prstGeom prst="rect">
                      <a:avLst/>
                    </a:prstGeom>
                  </pic:spPr>
                </pic:pic>
              </a:graphicData>
            </a:graphic>
          </wp:inline>
        </w:drawing>
      </w:r>
    </w:p>
    <w:p w14:paraId="26D2586D" w14:textId="5FAE45E6" w:rsidR="00FC2E76" w:rsidRDefault="00FC2E76" w:rsidP="00FC2E76">
      <w:pPr>
        <w:pStyle w:val="Caption"/>
      </w:pPr>
      <w:bookmarkStart w:id="270" w:name="_Toc200915207"/>
      <w:r>
        <w:t xml:space="preserve">Hình </w:t>
      </w:r>
      <w:r w:rsidR="003E3B4B">
        <w:fldChar w:fldCharType="begin"/>
      </w:r>
      <w:r w:rsidR="003E3B4B">
        <w:instrText xml:space="preserve"> STYLEREF 1 \s </w:instrText>
      </w:r>
      <w:r w:rsidR="003E3B4B">
        <w:fldChar w:fldCharType="separate"/>
      </w:r>
      <w:r w:rsidR="009058AE">
        <w:rPr>
          <w:noProof/>
        </w:rPr>
        <w:t>4</w:t>
      </w:r>
      <w:r w:rsidR="003E3B4B">
        <w:rPr>
          <w:noProof/>
        </w:rPr>
        <w:fldChar w:fldCharType="end"/>
      </w:r>
      <w:r w:rsidR="0067752C">
        <w:t>.</w:t>
      </w:r>
      <w:r w:rsidR="003E3B4B">
        <w:fldChar w:fldCharType="begin"/>
      </w:r>
      <w:r w:rsidR="003E3B4B">
        <w:instrText xml:space="preserve"> SEQ Hình \* ARABIC \s 1 </w:instrText>
      </w:r>
      <w:r w:rsidR="003E3B4B">
        <w:fldChar w:fldCharType="separate"/>
      </w:r>
      <w:r w:rsidR="009058AE">
        <w:rPr>
          <w:noProof/>
        </w:rPr>
        <w:t>17</w:t>
      </w:r>
      <w:r w:rsidR="003E3B4B">
        <w:rPr>
          <w:noProof/>
        </w:rPr>
        <w:fldChar w:fldCharType="end"/>
      </w:r>
      <w:r>
        <w:t xml:space="preserve"> Giao diện thực tế của chức năng chọn phòng mượn thiết bị</w:t>
      </w:r>
      <w:bookmarkEnd w:id="270"/>
    </w:p>
    <w:p w14:paraId="3CDD8E73" w14:textId="624690B3" w:rsidR="004F06A8" w:rsidRDefault="00FC2E76" w:rsidP="004F06A8">
      <w:pPr>
        <w:pStyle w:val="Nidung"/>
      </w:pPr>
      <w:r>
        <w:t>Tiếp tục chọn phòng và nhấn nút “Hoàn tất” để hoàn tất thao tác tạo đơn mượn thiết bị cho phòng.</w:t>
      </w:r>
      <w:r w:rsidR="004F06A8">
        <w:t xml:space="preserve"> </w:t>
      </w:r>
    </w:p>
    <w:p w14:paraId="0E4F5CE4" w14:textId="412BAAC8" w:rsidR="004F06A8" w:rsidRDefault="004F06A8" w:rsidP="004F06A8">
      <w:pPr>
        <w:pStyle w:val="Heading3"/>
      </w:pPr>
      <w:bookmarkStart w:id="271" w:name="_Toc200746880"/>
      <w:bookmarkStart w:id="272" w:name="_Toc200915151"/>
      <w:r>
        <w:t>Chức năng xem đơn mượn và trả thiết bị</w:t>
      </w:r>
      <w:bookmarkEnd w:id="271"/>
      <w:bookmarkEnd w:id="272"/>
    </w:p>
    <w:p w14:paraId="4EE51B69" w14:textId="1260013E" w:rsidR="004F06A8" w:rsidRDefault="004F06A8" w:rsidP="004F06A8">
      <w:pPr>
        <w:pStyle w:val="Nidung"/>
      </w:pPr>
      <w:r>
        <w:t>Nhấn vào nút “Xem chi tiết” trong menu thao tác của đơn để xem chi tiết đơn mượn hoặc nhấn nút “Trả thiết bị” để thực hiện chức năng trả thiết bị.</w:t>
      </w:r>
    </w:p>
    <w:p w14:paraId="4E67D320" w14:textId="4F5D951C" w:rsidR="004F06A8" w:rsidRDefault="00D80AA3" w:rsidP="004F06A8">
      <w:pPr>
        <w:pStyle w:val="Nidung"/>
        <w:keepNext/>
      </w:pPr>
      <w:r w:rsidRPr="00D80AA3">
        <w:rPr>
          <w:noProof/>
        </w:rPr>
        <w:drawing>
          <wp:inline distT="0" distB="0" distL="0" distR="0" wp14:anchorId="542E41EA" wp14:editId="77A6BFAD">
            <wp:extent cx="6030595" cy="2811780"/>
            <wp:effectExtent l="0" t="0" r="8255" b="7620"/>
            <wp:docPr id="937141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41792" name=""/>
                    <pic:cNvPicPr/>
                  </pic:nvPicPr>
                  <pic:blipFill>
                    <a:blip r:embed="rId63"/>
                    <a:stretch>
                      <a:fillRect/>
                    </a:stretch>
                  </pic:blipFill>
                  <pic:spPr>
                    <a:xfrm>
                      <a:off x="0" y="0"/>
                      <a:ext cx="6030595" cy="2811780"/>
                    </a:xfrm>
                    <a:prstGeom prst="rect">
                      <a:avLst/>
                    </a:prstGeom>
                  </pic:spPr>
                </pic:pic>
              </a:graphicData>
            </a:graphic>
          </wp:inline>
        </w:drawing>
      </w:r>
    </w:p>
    <w:p w14:paraId="246A29A0" w14:textId="04069181" w:rsidR="004F06A8" w:rsidRPr="004F06A8" w:rsidRDefault="004F06A8" w:rsidP="00114A6F">
      <w:pPr>
        <w:pStyle w:val="Caption"/>
      </w:pPr>
      <w:bookmarkStart w:id="273" w:name="_Toc200915208"/>
      <w:r>
        <w:t xml:space="preserve">Hình </w:t>
      </w:r>
      <w:r w:rsidR="003E3B4B">
        <w:fldChar w:fldCharType="begin"/>
      </w:r>
      <w:r w:rsidR="003E3B4B">
        <w:instrText xml:space="preserve"> STYLEREF 1 \s </w:instrText>
      </w:r>
      <w:r w:rsidR="003E3B4B">
        <w:fldChar w:fldCharType="separate"/>
      </w:r>
      <w:r w:rsidR="009058AE">
        <w:rPr>
          <w:noProof/>
        </w:rPr>
        <w:t>4</w:t>
      </w:r>
      <w:r w:rsidR="003E3B4B">
        <w:rPr>
          <w:noProof/>
        </w:rPr>
        <w:fldChar w:fldCharType="end"/>
      </w:r>
      <w:r w:rsidR="0067752C">
        <w:t>.</w:t>
      </w:r>
      <w:r w:rsidR="003E3B4B">
        <w:fldChar w:fldCharType="begin"/>
      </w:r>
      <w:r w:rsidR="003E3B4B">
        <w:instrText xml:space="preserve"> SEQ Hình \* ARABIC \s 1 </w:instrText>
      </w:r>
      <w:r w:rsidR="003E3B4B">
        <w:fldChar w:fldCharType="separate"/>
      </w:r>
      <w:r w:rsidR="009058AE">
        <w:rPr>
          <w:noProof/>
        </w:rPr>
        <w:t>18</w:t>
      </w:r>
      <w:r w:rsidR="003E3B4B">
        <w:rPr>
          <w:noProof/>
        </w:rPr>
        <w:fldChar w:fldCharType="end"/>
      </w:r>
      <w:r>
        <w:t xml:space="preserve"> Giao diện thực tế của chức năng </w:t>
      </w:r>
      <w:r w:rsidR="00114A6F">
        <w:t>xem thông tin đơn mượn thiết bị</w:t>
      </w:r>
      <w:bookmarkEnd w:id="273"/>
    </w:p>
    <w:p w14:paraId="45943B57" w14:textId="58E20A69" w:rsidR="00CF1A87" w:rsidRDefault="00114A6F" w:rsidP="00114A6F">
      <w:pPr>
        <w:pStyle w:val="Nidung"/>
      </w:pPr>
      <w:r>
        <w:t>Sau khi nhân viên trực phòng đã nhận được thiết bị mà giảng viên mượn, nhân viên trực sẽ kiểm tra thiết bị và nhấn vào nút “Trả thiết bị”. Sau khi trả thiết bị thành công thì các thiết bị sẽ được đưa về kho chính và lưu lịch sử mượn/trả thiết bị lại để thống kê.</w:t>
      </w:r>
    </w:p>
    <w:p w14:paraId="292D4DD9" w14:textId="4B6AFB1A" w:rsidR="00FB453F" w:rsidRDefault="00FB453F" w:rsidP="00FB453F">
      <w:pPr>
        <w:pStyle w:val="Heading3"/>
      </w:pPr>
      <w:bookmarkStart w:id="274" w:name="_Toc200746881"/>
      <w:bookmarkStart w:id="275" w:name="_Toc200915152"/>
      <w:r>
        <w:t>Chức năng thống kê quản lý thiết bị</w:t>
      </w:r>
      <w:bookmarkEnd w:id="274"/>
      <w:bookmarkEnd w:id="275"/>
    </w:p>
    <w:p w14:paraId="67273752" w14:textId="1A472AFB" w:rsidR="0087013B" w:rsidRDefault="0087013B" w:rsidP="0087013B">
      <w:pPr>
        <w:pStyle w:val="Nidung"/>
      </w:pPr>
      <w:r>
        <w:t>Chức năng thống kê bao gồm thống kê thiết bị và thống kê mượn trả. Các thống kê này được hiển thị dưới dạng bảng biểu, biểu đồ cột, biểu đồ dường, biểu đồ tròn,…</w:t>
      </w:r>
    </w:p>
    <w:p w14:paraId="0FF4AB59" w14:textId="65F1A7EB" w:rsidR="0087013B" w:rsidRDefault="0087013B" w:rsidP="0087013B">
      <w:pPr>
        <w:pStyle w:val="Nidung"/>
      </w:pPr>
      <w:r>
        <w:t>- Thống kê thiết bị bao gồm: T</w:t>
      </w:r>
      <w:r w:rsidRPr="0087013B">
        <w:t>ổng số thiết bị theo loại</w:t>
      </w:r>
      <w:r>
        <w:t xml:space="preserve">, </w:t>
      </w:r>
      <w:r w:rsidRPr="0087013B">
        <w:t>Trạng thái thiết bị</w:t>
      </w:r>
      <w:r>
        <w:t>, thống kê t</w:t>
      </w:r>
      <w:r w:rsidRPr="0087013B">
        <w:t>hiết bị theo phòng</w:t>
      </w:r>
      <w:r>
        <w:t xml:space="preserve">, </w:t>
      </w:r>
      <w:r w:rsidRPr="0087013B">
        <w:t>Thiết bị đang trong Kho chính</w:t>
      </w:r>
      <w:r>
        <w:t>,…</w:t>
      </w:r>
    </w:p>
    <w:p w14:paraId="07702DEC" w14:textId="2866746D" w:rsidR="0087013B" w:rsidRPr="0087013B" w:rsidRDefault="0087013B" w:rsidP="0087013B">
      <w:pPr>
        <w:pStyle w:val="Nidung"/>
      </w:pPr>
      <w:r>
        <w:t xml:space="preserve">- Thống kê mượn trả bao gồm: </w:t>
      </w:r>
      <w:r w:rsidRPr="0087013B">
        <w:t>Biểu đồ mượn thiết bị theo thời gian</w:t>
      </w:r>
      <w:r>
        <w:t xml:space="preserve">, </w:t>
      </w:r>
      <w:r w:rsidRPr="0087013B">
        <w:t>Top 10 thiết bị được mượn nhiều nhất</w:t>
      </w:r>
      <w:r>
        <w:t xml:space="preserve">, </w:t>
      </w:r>
      <w:r w:rsidRPr="0087013B">
        <w:t>Biểu đồ mượn theo phòng</w:t>
      </w:r>
      <w:r>
        <w:t xml:space="preserve">, </w:t>
      </w:r>
      <w:r w:rsidRPr="0087013B">
        <w:t>Danh sách thiết bị đang mượn</w:t>
      </w:r>
      <w:r>
        <w:t>,…</w:t>
      </w:r>
    </w:p>
    <w:p w14:paraId="681208A1" w14:textId="686A1ECF" w:rsidR="00617CE7" w:rsidRDefault="00B57BEF" w:rsidP="0087013B">
      <w:pPr>
        <w:pStyle w:val="Heading2"/>
      </w:pPr>
      <w:bookmarkStart w:id="276" w:name="_Toc200746882"/>
      <w:bookmarkStart w:id="277" w:name="_Toc200915153"/>
      <w:r>
        <w:t>Kết quả thực nghiệm với vai trò quản lý quà tặng</w:t>
      </w:r>
      <w:bookmarkEnd w:id="276"/>
      <w:bookmarkEnd w:id="277"/>
    </w:p>
    <w:p w14:paraId="36FF4F39" w14:textId="0D2CE96F" w:rsidR="0087013B" w:rsidRDefault="0087013B" w:rsidP="0087013B">
      <w:pPr>
        <w:pStyle w:val="Nidung"/>
      </w:pPr>
      <w:r>
        <w:t>Tài khoản với quyền quản lý quà tặng cũng có các chức năng đăng nhập</w:t>
      </w:r>
      <w:r w:rsidR="00D22465">
        <w:t>,</w:t>
      </w:r>
      <w:r>
        <w:t xml:space="preserve"> xem thông tin</w:t>
      </w:r>
      <w:r w:rsidR="00D22465">
        <w:t xml:space="preserve"> cá nhân và thay đổi mật khẩu giống với quản lý thiết bị. Sự khác nhau nằm ở tài khoản quản lý quà tặng là chỉ sử dụng được các chức năng liên quan đến quà tặng.</w:t>
      </w:r>
    </w:p>
    <w:p w14:paraId="2917F7DA" w14:textId="5C093F60" w:rsidR="00D22465" w:rsidRDefault="00D22465" w:rsidP="00401C63">
      <w:pPr>
        <w:pStyle w:val="Heading3"/>
      </w:pPr>
      <w:bookmarkStart w:id="278" w:name="_Toc200746883"/>
      <w:bookmarkStart w:id="279" w:name="_Toc200915154"/>
      <w:r>
        <w:t>Chức năng thêm quà tặng</w:t>
      </w:r>
      <w:bookmarkEnd w:id="278"/>
      <w:bookmarkEnd w:id="279"/>
    </w:p>
    <w:p w14:paraId="168552F8" w14:textId="2F3EDB1F" w:rsidR="00D22465" w:rsidRDefault="00D22465" w:rsidP="00D22465">
      <w:pPr>
        <w:pStyle w:val="Nidung"/>
      </w:pPr>
      <w:r>
        <w:t xml:space="preserve">Để thêm mới quà tặng, người dùng nhấn vào Quà tặng -&gt; Quản lý quà tặng, nhấn vào nút “Thêm quà tặng mới” trên giao diện. Hệ thống sẽ chuyển hướng đến giao diện thêm mới </w:t>
      </w:r>
      <w:r w:rsidR="002851D6">
        <w:t>quà tặng</w:t>
      </w:r>
      <w:r>
        <w:t>. Người d</w:t>
      </w:r>
      <w:r w:rsidR="00575AE5">
        <w:t>ù</w:t>
      </w:r>
      <w:r>
        <w:t xml:space="preserve">ng có 2 lựa chọn: </w:t>
      </w:r>
    </w:p>
    <w:p w14:paraId="13CCA52D" w14:textId="028B54BA" w:rsidR="00D22465" w:rsidRDefault="00D22465" w:rsidP="00D22465">
      <w:pPr>
        <w:pStyle w:val="Nidung"/>
      </w:pPr>
      <w:r w:rsidRPr="00336D5A">
        <w:t>-</w:t>
      </w:r>
      <w:r>
        <w:t xml:space="preserve"> Nhấn vào nút “Tạo thủ công” và điền các trường như: </w:t>
      </w:r>
      <w:r w:rsidR="002851D6" w:rsidRPr="002851D6">
        <w:t>Tên quà tặng</w:t>
      </w:r>
      <w:r>
        <w:t xml:space="preserve">, mô tả, </w:t>
      </w:r>
      <w:r w:rsidR="002851D6">
        <w:t>d</w:t>
      </w:r>
      <w:r w:rsidR="002851D6" w:rsidRPr="002851D6">
        <w:t>anh mục</w:t>
      </w:r>
      <w:r>
        <w:t xml:space="preserve">, </w:t>
      </w:r>
      <w:r w:rsidR="002851D6">
        <w:t>giá, số lượng</w:t>
      </w:r>
      <w:r>
        <w:t xml:space="preserve">, tải hình ảnh và nhấn vào nút “Tạo mới” để hoàn tất thao tác. Hệ thống sẽ tiến hành kiểm tra dữ liệu và hiển thị lỗi (nếu có). Nếu không có lỗi hệ thống sẽ hiển thị thông báo thành công và trả về giao diện danh sách </w:t>
      </w:r>
      <w:r w:rsidR="002851D6">
        <w:t>quà tặng</w:t>
      </w:r>
      <w:r>
        <w:t>.</w:t>
      </w:r>
    </w:p>
    <w:p w14:paraId="3ED94BC6" w14:textId="564297C3" w:rsidR="00AE1356" w:rsidRDefault="00DE3719" w:rsidP="00AE1356">
      <w:pPr>
        <w:pStyle w:val="Nidung"/>
        <w:keepNext/>
        <w:ind w:left="757" w:firstLine="0"/>
      </w:pPr>
      <w:r w:rsidRPr="00DE3719">
        <w:rPr>
          <w:noProof/>
        </w:rPr>
        <w:drawing>
          <wp:inline distT="0" distB="0" distL="0" distR="0" wp14:anchorId="53C4EF1A" wp14:editId="355EC1CF">
            <wp:extent cx="6030595" cy="3158836"/>
            <wp:effectExtent l="0" t="0" r="8255" b="3810"/>
            <wp:docPr id="153736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61167" name=""/>
                    <pic:cNvPicPr/>
                  </pic:nvPicPr>
                  <pic:blipFill>
                    <a:blip r:embed="rId64"/>
                    <a:stretch>
                      <a:fillRect/>
                    </a:stretch>
                  </pic:blipFill>
                  <pic:spPr>
                    <a:xfrm>
                      <a:off x="0" y="0"/>
                      <a:ext cx="6032516" cy="3159842"/>
                    </a:xfrm>
                    <a:prstGeom prst="rect">
                      <a:avLst/>
                    </a:prstGeom>
                  </pic:spPr>
                </pic:pic>
              </a:graphicData>
            </a:graphic>
          </wp:inline>
        </w:drawing>
      </w:r>
    </w:p>
    <w:p w14:paraId="105BAC02" w14:textId="5FB21A66" w:rsidR="00D22465" w:rsidRDefault="00AE1356" w:rsidP="00AE1356">
      <w:pPr>
        <w:pStyle w:val="Caption"/>
      </w:pPr>
      <w:bookmarkStart w:id="280" w:name="_Toc200915209"/>
      <w:r>
        <w:t xml:space="preserve">Hình </w:t>
      </w:r>
      <w:r w:rsidR="003E3B4B">
        <w:fldChar w:fldCharType="begin"/>
      </w:r>
      <w:r w:rsidR="003E3B4B">
        <w:instrText xml:space="preserve"> STYLEREF 1 \s </w:instrText>
      </w:r>
      <w:r w:rsidR="003E3B4B">
        <w:fldChar w:fldCharType="separate"/>
      </w:r>
      <w:r w:rsidR="009058AE">
        <w:rPr>
          <w:noProof/>
        </w:rPr>
        <w:t>4</w:t>
      </w:r>
      <w:r w:rsidR="003E3B4B">
        <w:rPr>
          <w:noProof/>
        </w:rPr>
        <w:fldChar w:fldCharType="end"/>
      </w:r>
      <w:r w:rsidR="0067752C">
        <w:t>.</w:t>
      </w:r>
      <w:r w:rsidR="003E3B4B">
        <w:fldChar w:fldCharType="begin"/>
      </w:r>
      <w:r w:rsidR="003E3B4B">
        <w:instrText xml:space="preserve"> SEQ Hình \* ARABIC \s 1 </w:instrText>
      </w:r>
      <w:r w:rsidR="003E3B4B">
        <w:fldChar w:fldCharType="separate"/>
      </w:r>
      <w:r w:rsidR="009058AE">
        <w:rPr>
          <w:noProof/>
        </w:rPr>
        <w:t>19</w:t>
      </w:r>
      <w:r w:rsidR="003E3B4B">
        <w:rPr>
          <w:noProof/>
        </w:rPr>
        <w:fldChar w:fldCharType="end"/>
      </w:r>
      <w:r>
        <w:t xml:space="preserve"> Giao diện thực tế chức năng thêm thủ công quà tặng</w:t>
      </w:r>
      <w:bookmarkEnd w:id="280"/>
    </w:p>
    <w:p w14:paraId="19DF5CF2" w14:textId="27E28AF7" w:rsidR="00D22465" w:rsidRPr="00D22465" w:rsidRDefault="00D22465" w:rsidP="00D22465">
      <w:pPr>
        <w:pStyle w:val="Nidung"/>
      </w:pPr>
      <w:r w:rsidRPr="00336D5A">
        <w:t>-</w:t>
      </w:r>
      <w:r>
        <w:t xml:space="preserve"> Nhấn vào nút “Tạo bằng file” để thêm nhiều thiết bị bằng file .csv. Người dùng cần tải file theo định dạng. Nhấn vào nút “File mẫu” để tải file mẫu về máy. Sau khi tải file với các thông tin đã điền, nhấn nút “Tải lên” để hoàn tất thao tác.</w:t>
      </w:r>
    </w:p>
    <w:p w14:paraId="06182997" w14:textId="79817537" w:rsidR="00AC7BA6" w:rsidRDefault="00BB2112" w:rsidP="00AC7BA6">
      <w:pPr>
        <w:pStyle w:val="Nidung"/>
        <w:keepNext/>
      </w:pPr>
      <w:r w:rsidRPr="00BB2112">
        <w:rPr>
          <w:noProof/>
        </w:rPr>
        <w:drawing>
          <wp:inline distT="0" distB="0" distL="0" distR="0" wp14:anchorId="767AC912" wp14:editId="70FF1ED0">
            <wp:extent cx="6030595" cy="2839085"/>
            <wp:effectExtent l="0" t="0" r="8255" b="0"/>
            <wp:docPr id="769585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85004" name=""/>
                    <pic:cNvPicPr/>
                  </pic:nvPicPr>
                  <pic:blipFill>
                    <a:blip r:embed="rId65"/>
                    <a:stretch>
                      <a:fillRect/>
                    </a:stretch>
                  </pic:blipFill>
                  <pic:spPr>
                    <a:xfrm>
                      <a:off x="0" y="0"/>
                      <a:ext cx="6030595" cy="2839085"/>
                    </a:xfrm>
                    <a:prstGeom prst="rect">
                      <a:avLst/>
                    </a:prstGeom>
                  </pic:spPr>
                </pic:pic>
              </a:graphicData>
            </a:graphic>
          </wp:inline>
        </w:drawing>
      </w:r>
    </w:p>
    <w:p w14:paraId="1CDD1027" w14:textId="65F5465F" w:rsidR="00617CE7" w:rsidRDefault="00AC7BA6" w:rsidP="00AC7BA6">
      <w:pPr>
        <w:pStyle w:val="Caption"/>
      </w:pPr>
      <w:bookmarkStart w:id="281" w:name="_Toc200915210"/>
      <w:r>
        <w:t xml:space="preserve">Hình </w:t>
      </w:r>
      <w:r w:rsidR="003E3B4B">
        <w:fldChar w:fldCharType="begin"/>
      </w:r>
      <w:r w:rsidR="003E3B4B">
        <w:instrText xml:space="preserve"> STYLEREF 1 \s </w:instrText>
      </w:r>
      <w:r w:rsidR="003E3B4B">
        <w:fldChar w:fldCharType="separate"/>
      </w:r>
      <w:r w:rsidR="009058AE">
        <w:rPr>
          <w:noProof/>
        </w:rPr>
        <w:t>4</w:t>
      </w:r>
      <w:r w:rsidR="003E3B4B">
        <w:rPr>
          <w:noProof/>
        </w:rPr>
        <w:fldChar w:fldCharType="end"/>
      </w:r>
      <w:r w:rsidR="0067752C">
        <w:t>.</w:t>
      </w:r>
      <w:r w:rsidR="003E3B4B">
        <w:fldChar w:fldCharType="begin"/>
      </w:r>
      <w:r w:rsidR="003E3B4B">
        <w:instrText xml:space="preserve"> SEQ Hình \* ARABIC \s 1 </w:instrText>
      </w:r>
      <w:r w:rsidR="003E3B4B">
        <w:fldChar w:fldCharType="separate"/>
      </w:r>
      <w:r w:rsidR="009058AE">
        <w:rPr>
          <w:noProof/>
        </w:rPr>
        <w:t>20</w:t>
      </w:r>
      <w:r w:rsidR="003E3B4B">
        <w:rPr>
          <w:noProof/>
        </w:rPr>
        <w:fldChar w:fldCharType="end"/>
      </w:r>
      <w:r>
        <w:t xml:space="preserve"> Giao diện thực tế của chức năng thêm quà tặng bằng file</w:t>
      </w:r>
      <w:bookmarkEnd w:id="281"/>
    </w:p>
    <w:p w14:paraId="21A1269F" w14:textId="77777777" w:rsidR="00401C63" w:rsidRDefault="00401C63" w:rsidP="00401C63">
      <w:pPr>
        <w:pStyle w:val="Heading3"/>
      </w:pPr>
      <w:bookmarkStart w:id="282" w:name="_Toc200746884"/>
      <w:bookmarkStart w:id="283" w:name="_Toc200915155"/>
      <w:r>
        <w:t>Chức năng tìm kiếm, chỉnh sửa, xoá xem thông tin chi tiết quà tặng</w:t>
      </w:r>
      <w:bookmarkEnd w:id="282"/>
      <w:bookmarkEnd w:id="283"/>
    </w:p>
    <w:p w14:paraId="3E536652" w14:textId="3155F96D" w:rsidR="00401C63" w:rsidRDefault="00401C63" w:rsidP="00401C63">
      <w:pPr>
        <w:pStyle w:val="Nidung"/>
      </w:pPr>
      <w:r>
        <w:t xml:space="preserve">Khi thêm mới quà tặng thành công, người dùng có thể tìm kiếm </w:t>
      </w:r>
      <w:r w:rsidR="00237EDB">
        <w:t>quà tặng</w:t>
      </w:r>
      <w:r>
        <w:t xml:space="preserve"> tại ô tìm kiếm trên giao diện danh sách quà tặng và xem lại thông tin chi tiết của quà tặng. Trường hợp sai một số thông tin, người dùng có thể chỉnh sửa thông tin hoặc xoá quà tặng. Tại giao diện danh sách quà tặng, người dùng nhấn vào ký hiệu 3 chấm tại cột thao tác, hộp thoại hiện lên các thao tác như: Xem chi tiết, chỉnh sửa, xoá.</w:t>
      </w:r>
    </w:p>
    <w:p w14:paraId="20893959" w14:textId="6B48F3DC" w:rsidR="00401C63" w:rsidRDefault="00551C06" w:rsidP="00401C63">
      <w:pPr>
        <w:pStyle w:val="nd"/>
        <w:keepNext/>
      </w:pPr>
      <w:r w:rsidRPr="00551C06">
        <w:rPr>
          <w:noProof/>
        </w:rPr>
        <w:drawing>
          <wp:inline distT="0" distB="0" distL="0" distR="0" wp14:anchorId="68C03BC0" wp14:editId="60B9D193">
            <wp:extent cx="6030595" cy="2900680"/>
            <wp:effectExtent l="0" t="0" r="8255" b="0"/>
            <wp:docPr id="35693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3726" name=""/>
                    <pic:cNvPicPr/>
                  </pic:nvPicPr>
                  <pic:blipFill>
                    <a:blip r:embed="rId66"/>
                    <a:stretch>
                      <a:fillRect/>
                    </a:stretch>
                  </pic:blipFill>
                  <pic:spPr>
                    <a:xfrm>
                      <a:off x="0" y="0"/>
                      <a:ext cx="6030595" cy="2900680"/>
                    </a:xfrm>
                    <a:prstGeom prst="rect">
                      <a:avLst/>
                    </a:prstGeom>
                  </pic:spPr>
                </pic:pic>
              </a:graphicData>
            </a:graphic>
          </wp:inline>
        </w:drawing>
      </w:r>
    </w:p>
    <w:p w14:paraId="4B69D1D7" w14:textId="5BCBE48A" w:rsidR="00401C63" w:rsidRDefault="00401C63" w:rsidP="00401C63">
      <w:pPr>
        <w:pStyle w:val="Caption"/>
      </w:pPr>
      <w:bookmarkStart w:id="284" w:name="_Toc200915211"/>
      <w:r>
        <w:t xml:space="preserve">Hình </w:t>
      </w:r>
      <w:r w:rsidR="003E3B4B">
        <w:fldChar w:fldCharType="begin"/>
      </w:r>
      <w:r w:rsidR="003E3B4B">
        <w:instrText xml:space="preserve"> STYLEREF 1 \s </w:instrText>
      </w:r>
      <w:r w:rsidR="003E3B4B">
        <w:fldChar w:fldCharType="separate"/>
      </w:r>
      <w:r w:rsidR="009058AE">
        <w:rPr>
          <w:noProof/>
        </w:rPr>
        <w:t>4</w:t>
      </w:r>
      <w:r w:rsidR="003E3B4B">
        <w:rPr>
          <w:noProof/>
        </w:rPr>
        <w:fldChar w:fldCharType="end"/>
      </w:r>
      <w:r w:rsidR="0067752C">
        <w:t>.</w:t>
      </w:r>
      <w:r w:rsidR="003E3B4B">
        <w:fldChar w:fldCharType="begin"/>
      </w:r>
      <w:r w:rsidR="003E3B4B">
        <w:instrText xml:space="preserve"> SEQ Hình \* ARABIC \s 1 </w:instrText>
      </w:r>
      <w:r w:rsidR="003E3B4B">
        <w:fldChar w:fldCharType="separate"/>
      </w:r>
      <w:r w:rsidR="009058AE">
        <w:rPr>
          <w:noProof/>
        </w:rPr>
        <w:t>21</w:t>
      </w:r>
      <w:r w:rsidR="003E3B4B">
        <w:rPr>
          <w:noProof/>
        </w:rPr>
        <w:fldChar w:fldCharType="end"/>
      </w:r>
      <w:r>
        <w:t xml:space="preserve"> Giao diện thực tế của danh sách quà tặng</w:t>
      </w:r>
      <w:bookmarkEnd w:id="284"/>
    </w:p>
    <w:p w14:paraId="114D48B7" w14:textId="5F1A3DB4" w:rsidR="00401C63" w:rsidRDefault="007F040F" w:rsidP="00401C63">
      <w:pPr>
        <w:pStyle w:val="Nidung"/>
        <w:keepNext/>
        <w:jc w:val="center"/>
      </w:pPr>
      <w:r w:rsidRPr="007F040F">
        <w:rPr>
          <w:noProof/>
        </w:rPr>
        <w:drawing>
          <wp:inline distT="0" distB="0" distL="0" distR="0" wp14:anchorId="0CBE0287" wp14:editId="496829A8">
            <wp:extent cx="6030595" cy="2839085"/>
            <wp:effectExtent l="0" t="0" r="8255" b="0"/>
            <wp:docPr id="153946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6451" name=""/>
                    <pic:cNvPicPr/>
                  </pic:nvPicPr>
                  <pic:blipFill>
                    <a:blip r:embed="rId67"/>
                    <a:stretch>
                      <a:fillRect/>
                    </a:stretch>
                  </pic:blipFill>
                  <pic:spPr>
                    <a:xfrm>
                      <a:off x="0" y="0"/>
                      <a:ext cx="6030595" cy="2839085"/>
                    </a:xfrm>
                    <a:prstGeom prst="rect">
                      <a:avLst/>
                    </a:prstGeom>
                  </pic:spPr>
                </pic:pic>
              </a:graphicData>
            </a:graphic>
          </wp:inline>
        </w:drawing>
      </w:r>
    </w:p>
    <w:p w14:paraId="35A3FC06" w14:textId="6ADF6A94" w:rsidR="00401C63" w:rsidRDefault="00401C63" w:rsidP="00401C63">
      <w:pPr>
        <w:pStyle w:val="Caption"/>
      </w:pPr>
      <w:bookmarkStart w:id="285" w:name="_Toc200915212"/>
      <w:r>
        <w:t xml:space="preserve">Hình </w:t>
      </w:r>
      <w:r w:rsidR="003E3B4B">
        <w:fldChar w:fldCharType="begin"/>
      </w:r>
      <w:r w:rsidR="003E3B4B">
        <w:instrText xml:space="preserve"> STYLEREF 1 \s </w:instrText>
      </w:r>
      <w:r w:rsidR="003E3B4B">
        <w:fldChar w:fldCharType="separate"/>
      </w:r>
      <w:r w:rsidR="009058AE">
        <w:rPr>
          <w:noProof/>
        </w:rPr>
        <w:t>4</w:t>
      </w:r>
      <w:r w:rsidR="003E3B4B">
        <w:rPr>
          <w:noProof/>
        </w:rPr>
        <w:fldChar w:fldCharType="end"/>
      </w:r>
      <w:r w:rsidR="0067752C">
        <w:t>.</w:t>
      </w:r>
      <w:r w:rsidR="003E3B4B">
        <w:fldChar w:fldCharType="begin"/>
      </w:r>
      <w:r w:rsidR="003E3B4B">
        <w:instrText xml:space="preserve"> SEQ Hình \* ARABIC \s 1 </w:instrText>
      </w:r>
      <w:r w:rsidR="003E3B4B">
        <w:fldChar w:fldCharType="separate"/>
      </w:r>
      <w:r w:rsidR="009058AE">
        <w:rPr>
          <w:noProof/>
        </w:rPr>
        <w:t>22</w:t>
      </w:r>
      <w:r w:rsidR="003E3B4B">
        <w:rPr>
          <w:noProof/>
        </w:rPr>
        <w:fldChar w:fldCharType="end"/>
      </w:r>
      <w:r>
        <w:t xml:space="preserve"> Giao diện thực tế của chức năng xem thông tin chi tiết quà tặng</w:t>
      </w:r>
      <w:bookmarkEnd w:id="285"/>
    </w:p>
    <w:p w14:paraId="2AA44126" w14:textId="16E2845A" w:rsidR="00401C63" w:rsidRDefault="007F040F" w:rsidP="00401C63">
      <w:pPr>
        <w:pStyle w:val="Nidung"/>
        <w:keepNext/>
        <w:jc w:val="center"/>
      </w:pPr>
      <w:r w:rsidRPr="007F040F">
        <w:rPr>
          <w:noProof/>
        </w:rPr>
        <w:drawing>
          <wp:inline distT="0" distB="0" distL="0" distR="0" wp14:anchorId="0AFC363B" wp14:editId="1D86BE32">
            <wp:extent cx="6030595" cy="3232785"/>
            <wp:effectExtent l="0" t="0" r="8255" b="5715"/>
            <wp:docPr id="1002649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49022" name=""/>
                    <pic:cNvPicPr/>
                  </pic:nvPicPr>
                  <pic:blipFill>
                    <a:blip r:embed="rId68"/>
                    <a:stretch>
                      <a:fillRect/>
                    </a:stretch>
                  </pic:blipFill>
                  <pic:spPr>
                    <a:xfrm>
                      <a:off x="0" y="0"/>
                      <a:ext cx="6030595" cy="3232785"/>
                    </a:xfrm>
                    <a:prstGeom prst="rect">
                      <a:avLst/>
                    </a:prstGeom>
                  </pic:spPr>
                </pic:pic>
              </a:graphicData>
            </a:graphic>
          </wp:inline>
        </w:drawing>
      </w:r>
    </w:p>
    <w:p w14:paraId="7A640E91" w14:textId="08A97245" w:rsidR="00401C63" w:rsidRDefault="00401C63" w:rsidP="00401C63">
      <w:pPr>
        <w:pStyle w:val="Caption"/>
      </w:pPr>
      <w:bookmarkStart w:id="286" w:name="_Toc200915213"/>
      <w:r>
        <w:t xml:space="preserve">Hình </w:t>
      </w:r>
      <w:r w:rsidR="003E3B4B">
        <w:fldChar w:fldCharType="begin"/>
      </w:r>
      <w:r w:rsidR="003E3B4B">
        <w:instrText xml:space="preserve"> STYLEREF 1 \s </w:instrText>
      </w:r>
      <w:r w:rsidR="003E3B4B">
        <w:fldChar w:fldCharType="separate"/>
      </w:r>
      <w:r w:rsidR="009058AE">
        <w:rPr>
          <w:noProof/>
        </w:rPr>
        <w:t>4</w:t>
      </w:r>
      <w:r w:rsidR="003E3B4B">
        <w:rPr>
          <w:noProof/>
        </w:rPr>
        <w:fldChar w:fldCharType="end"/>
      </w:r>
      <w:r w:rsidR="0067752C">
        <w:t>.</w:t>
      </w:r>
      <w:r w:rsidR="003E3B4B">
        <w:fldChar w:fldCharType="begin"/>
      </w:r>
      <w:r w:rsidR="003E3B4B">
        <w:instrText xml:space="preserve"> SEQ Hình \* ARABIC \s 1 </w:instrText>
      </w:r>
      <w:r w:rsidR="003E3B4B">
        <w:fldChar w:fldCharType="separate"/>
      </w:r>
      <w:r w:rsidR="009058AE">
        <w:rPr>
          <w:noProof/>
        </w:rPr>
        <w:t>23</w:t>
      </w:r>
      <w:r w:rsidR="003E3B4B">
        <w:rPr>
          <w:noProof/>
        </w:rPr>
        <w:fldChar w:fldCharType="end"/>
      </w:r>
      <w:r>
        <w:t xml:space="preserve"> </w:t>
      </w:r>
      <w:r w:rsidRPr="00401C63">
        <w:t xml:space="preserve">Giao diện thực tế của chức năng chỉnh sửa thông tin </w:t>
      </w:r>
      <w:r w:rsidR="00AA4DC5">
        <w:t>quà tặng</w:t>
      </w:r>
      <w:bookmarkEnd w:id="286"/>
    </w:p>
    <w:p w14:paraId="1C52700B" w14:textId="5D44DA85" w:rsidR="00401C63" w:rsidRDefault="001A3B00" w:rsidP="001A3B00">
      <w:pPr>
        <w:pStyle w:val="Heading3"/>
      </w:pPr>
      <w:bookmarkStart w:id="287" w:name="_Toc200746885"/>
      <w:bookmarkStart w:id="288" w:name="_Toc200915156"/>
      <w:r>
        <w:t>Chức năng tạo đơn yêu cầu quà tặng</w:t>
      </w:r>
      <w:bookmarkEnd w:id="287"/>
      <w:bookmarkEnd w:id="288"/>
    </w:p>
    <w:p w14:paraId="299F9185" w14:textId="11C953C3" w:rsidR="001A3B00" w:rsidRDefault="001A3B00" w:rsidP="001A3B00">
      <w:pPr>
        <w:pStyle w:val="Nidung"/>
      </w:pPr>
      <w:r>
        <w:t>Để bắt đầu sử dụng chức năng này, người dùng cần tải file mẫu về bằng cách nhấn vào Quà tặng -&gt; Quản lý đơn yêu cầu, tại giao diện d</w:t>
      </w:r>
      <w:r w:rsidRPr="001A3B00">
        <w:t>anh sách đơn yêu cầu quà tặng</w:t>
      </w:r>
      <w:r>
        <w:t xml:space="preserve"> nhấn vào nút “File mẫu đơn yêu cầu” để tải về máy.</w:t>
      </w:r>
    </w:p>
    <w:p w14:paraId="23E600CE" w14:textId="2921285B" w:rsidR="001A3B00" w:rsidRDefault="00330F67" w:rsidP="001A3B00">
      <w:pPr>
        <w:pStyle w:val="Nidung"/>
        <w:keepNext/>
      </w:pPr>
      <w:r w:rsidRPr="00330F67">
        <w:rPr>
          <w:noProof/>
        </w:rPr>
        <w:drawing>
          <wp:inline distT="0" distB="0" distL="0" distR="0" wp14:anchorId="7815F216" wp14:editId="64FA86A9">
            <wp:extent cx="6030595" cy="2839085"/>
            <wp:effectExtent l="0" t="0" r="8255" b="0"/>
            <wp:docPr id="82578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84194" name=""/>
                    <pic:cNvPicPr/>
                  </pic:nvPicPr>
                  <pic:blipFill>
                    <a:blip r:embed="rId69"/>
                    <a:stretch>
                      <a:fillRect/>
                    </a:stretch>
                  </pic:blipFill>
                  <pic:spPr>
                    <a:xfrm>
                      <a:off x="0" y="0"/>
                      <a:ext cx="6030595" cy="2839085"/>
                    </a:xfrm>
                    <a:prstGeom prst="rect">
                      <a:avLst/>
                    </a:prstGeom>
                  </pic:spPr>
                </pic:pic>
              </a:graphicData>
            </a:graphic>
          </wp:inline>
        </w:drawing>
      </w:r>
    </w:p>
    <w:p w14:paraId="3902789B" w14:textId="61537F5C" w:rsidR="001A3B00" w:rsidRDefault="001A3B00" w:rsidP="001A3B00">
      <w:pPr>
        <w:pStyle w:val="Caption"/>
      </w:pPr>
      <w:bookmarkStart w:id="289" w:name="_Toc200915214"/>
      <w:r>
        <w:t xml:space="preserve">Hình </w:t>
      </w:r>
      <w:r w:rsidR="003E3B4B">
        <w:fldChar w:fldCharType="begin"/>
      </w:r>
      <w:r w:rsidR="003E3B4B">
        <w:instrText xml:space="preserve"> STYLEREF 1 \s </w:instrText>
      </w:r>
      <w:r w:rsidR="003E3B4B">
        <w:fldChar w:fldCharType="separate"/>
      </w:r>
      <w:r w:rsidR="009058AE">
        <w:rPr>
          <w:noProof/>
        </w:rPr>
        <w:t>4</w:t>
      </w:r>
      <w:r w:rsidR="003E3B4B">
        <w:rPr>
          <w:noProof/>
        </w:rPr>
        <w:fldChar w:fldCharType="end"/>
      </w:r>
      <w:r w:rsidR="0067752C">
        <w:t>.</w:t>
      </w:r>
      <w:r w:rsidR="003E3B4B">
        <w:fldChar w:fldCharType="begin"/>
      </w:r>
      <w:r w:rsidR="003E3B4B">
        <w:instrText xml:space="preserve"> SEQ Hình \* ARABIC \s 1 </w:instrText>
      </w:r>
      <w:r w:rsidR="003E3B4B">
        <w:fldChar w:fldCharType="separate"/>
      </w:r>
      <w:r w:rsidR="009058AE">
        <w:rPr>
          <w:noProof/>
        </w:rPr>
        <w:t>24</w:t>
      </w:r>
      <w:r w:rsidR="003E3B4B">
        <w:rPr>
          <w:noProof/>
        </w:rPr>
        <w:fldChar w:fldCharType="end"/>
      </w:r>
      <w:r>
        <w:t xml:space="preserve"> Giao diện thực tế của danh sách đơn yêu cầu quà tặng</w:t>
      </w:r>
      <w:bookmarkEnd w:id="289"/>
    </w:p>
    <w:p w14:paraId="1C76EBB6" w14:textId="70CD9F9F" w:rsidR="001A3B00" w:rsidRDefault="001A3B00" w:rsidP="001A3B00">
      <w:pPr>
        <w:pStyle w:val="Nidung"/>
      </w:pPr>
      <w:r>
        <w:t>Sau khi tải file mẫu về người dùng cần đưa các thông tin theo mẫu yêu cầu vào file và export ra file pdf để tải lên hệ thống. Để bắt đầu tạo đơn yêu cầu, người dùng nhấn vào nút “Thêm đơn yêu cầu</w:t>
      </w:r>
      <w:r w:rsidR="00330F67">
        <w:t xml:space="preserve">” và chọn </w:t>
      </w:r>
      <w:r w:rsidR="00223FF6">
        <w:t>“Tạo</w:t>
      </w:r>
      <w:r w:rsidR="00330F67">
        <w:t xml:space="preserve"> bằng file</w:t>
      </w:r>
      <w:r w:rsidR="00223FF6">
        <w:t>”</w:t>
      </w:r>
      <w:r>
        <w:t xml:space="preserve"> để hiển thị modal t</w:t>
      </w:r>
      <w:r w:rsidRPr="001A3B00">
        <w:t>hêm đơn yêu cầu quà tặng từ PDF</w:t>
      </w:r>
      <w:r>
        <w:t>. Để hoàn tất thao tác, người dùng tải file lên modal và nhấn vào nút “Tải lên và tạo đơn”. Hệ thống sẽ kiểm tra loại file, thông tin trong file. Nếu không có lỗi hệ thống sẽ bắt đầu tạo đơn từ những thông tin trong file.</w:t>
      </w:r>
    </w:p>
    <w:p w14:paraId="25192C81" w14:textId="77777777" w:rsidR="001A3B00" w:rsidRDefault="001A3B00" w:rsidP="001A3B00">
      <w:pPr>
        <w:pStyle w:val="Nidung"/>
        <w:keepNext/>
      </w:pPr>
      <w:r w:rsidRPr="001A3B00">
        <w:rPr>
          <w:noProof/>
        </w:rPr>
        <w:drawing>
          <wp:inline distT="0" distB="0" distL="0" distR="0" wp14:anchorId="48397678" wp14:editId="53FDCAF7">
            <wp:extent cx="5940425" cy="2827020"/>
            <wp:effectExtent l="0" t="0" r="3175" b="0"/>
            <wp:docPr id="303782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82737" name=""/>
                    <pic:cNvPicPr/>
                  </pic:nvPicPr>
                  <pic:blipFill>
                    <a:blip r:embed="rId70"/>
                    <a:stretch>
                      <a:fillRect/>
                    </a:stretch>
                  </pic:blipFill>
                  <pic:spPr>
                    <a:xfrm>
                      <a:off x="0" y="0"/>
                      <a:ext cx="5940425" cy="2827020"/>
                    </a:xfrm>
                    <a:prstGeom prst="rect">
                      <a:avLst/>
                    </a:prstGeom>
                  </pic:spPr>
                </pic:pic>
              </a:graphicData>
            </a:graphic>
          </wp:inline>
        </w:drawing>
      </w:r>
    </w:p>
    <w:p w14:paraId="6C079ACD" w14:textId="7294569C" w:rsidR="001A3B00" w:rsidRDefault="001A3B00" w:rsidP="001A3B00">
      <w:pPr>
        <w:pStyle w:val="Caption"/>
      </w:pPr>
      <w:bookmarkStart w:id="290" w:name="_Toc200915215"/>
      <w:r>
        <w:t xml:space="preserve">Hình </w:t>
      </w:r>
      <w:r w:rsidR="003E3B4B">
        <w:fldChar w:fldCharType="begin"/>
      </w:r>
      <w:r w:rsidR="003E3B4B">
        <w:instrText xml:space="preserve"> STYLEREF 1 \s </w:instrText>
      </w:r>
      <w:r w:rsidR="003E3B4B">
        <w:fldChar w:fldCharType="separate"/>
      </w:r>
      <w:r w:rsidR="009058AE">
        <w:rPr>
          <w:noProof/>
        </w:rPr>
        <w:t>4</w:t>
      </w:r>
      <w:r w:rsidR="003E3B4B">
        <w:rPr>
          <w:noProof/>
        </w:rPr>
        <w:fldChar w:fldCharType="end"/>
      </w:r>
      <w:r w:rsidR="0067752C">
        <w:t>.</w:t>
      </w:r>
      <w:r w:rsidR="003E3B4B">
        <w:fldChar w:fldCharType="begin"/>
      </w:r>
      <w:r w:rsidR="003E3B4B">
        <w:instrText xml:space="preserve"> SEQ Hình \* ARABIC \s 1 </w:instrText>
      </w:r>
      <w:r w:rsidR="003E3B4B">
        <w:fldChar w:fldCharType="separate"/>
      </w:r>
      <w:r w:rsidR="009058AE">
        <w:rPr>
          <w:noProof/>
        </w:rPr>
        <w:t>25</w:t>
      </w:r>
      <w:r w:rsidR="003E3B4B">
        <w:rPr>
          <w:noProof/>
        </w:rPr>
        <w:fldChar w:fldCharType="end"/>
      </w:r>
      <w:r>
        <w:t xml:space="preserve"> Giao diện thực tế của modal thêm đơn yêu cầu quà tặng từ PDF</w:t>
      </w:r>
      <w:bookmarkEnd w:id="290"/>
    </w:p>
    <w:p w14:paraId="5B76F0A1" w14:textId="712927E0" w:rsidR="00330F67" w:rsidRDefault="00330F67" w:rsidP="008E772C">
      <w:pPr>
        <w:pStyle w:val="Nidung"/>
      </w:pPr>
      <w:r>
        <w:tab/>
        <w:t xml:space="preserve">Người dùng có thể tạo đơn thủ công trên hệ thống, </w:t>
      </w:r>
      <w:r w:rsidR="00223FF6">
        <w:t xml:space="preserve">nhấn vào nút “Thêm đơn yêu cầu” và chọn “Tạo thủ công” để chuyển hướng đến trang </w:t>
      </w:r>
      <w:r w:rsidR="008E772C">
        <w:t>t</w:t>
      </w:r>
      <w:r w:rsidR="008E772C" w:rsidRPr="008E772C">
        <w:t>ạo đơn yêu cầu quà tặng</w:t>
      </w:r>
      <w:r w:rsidR="008E772C">
        <w:t xml:space="preserve">. </w:t>
      </w:r>
    </w:p>
    <w:p w14:paraId="16655E02" w14:textId="77777777" w:rsidR="008E772C" w:rsidRDefault="008E772C" w:rsidP="008E772C">
      <w:pPr>
        <w:pStyle w:val="Nidung"/>
        <w:keepNext/>
        <w:jc w:val="center"/>
      </w:pPr>
      <w:r w:rsidRPr="008E772C">
        <w:rPr>
          <w:noProof/>
        </w:rPr>
        <w:drawing>
          <wp:inline distT="0" distB="0" distL="0" distR="0" wp14:anchorId="120D6BD1" wp14:editId="668691CC">
            <wp:extent cx="6030595" cy="3061335"/>
            <wp:effectExtent l="0" t="0" r="8255" b="5715"/>
            <wp:docPr id="609263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63661" name=""/>
                    <pic:cNvPicPr/>
                  </pic:nvPicPr>
                  <pic:blipFill>
                    <a:blip r:embed="rId71"/>
                    <a:stretch>
                      <a:fillRect/>
                    </a:stretch>
                  </pic:blipFill>
                  <pic:spPr>
                    <a:xfrm>
                      <a:off x="0" y="0"/>
                      <a:ext cx="6030595" cy="3061335"/>
                    </a:xfrm>
                    <a:prstGeom prst="rect">
                      <a:avLst/>
                    </a:prstGeom>
                  </pic:spPr>
                </pic:pic>
              </a:graphicData>
            </a:graphic>
          </wp:inline>
        </w:drawing>
      </w:r>
    </w:p>
    <w:p w14:paraId="37B436B1" w14:textId="2BAF9625" w:rsidR="008E772C" w:rsidRDefault="008E772C" w:rsidP="008E772C">
      <w:pPr>
        <w:pStyle w:val="Caption"/>
      </w:pPr>
      <w:bookmarkStart w:id="291" w:name="_Toc200915216"/>
      <w:r>
        <w:t xml:space="preserve">Hình </w:t>
      </w:r>
      <w:r w:rsidR="003E3B4B">
        <w:fldChar w:fldCharType="begin"/>
      </w:r>
      <w:r w:rsidR="003E3B4B">
        <w:instrText xml:space="preserve"> STYLEREF 1 \s </w:instrText>
      </w:r>
      <w:r w:rsidR="003E3B4B">
        <w:fldChar w:fldCharType="separate"/>
      </w:r>
      <w:r w:rsidR="009058AE">
        <w:rPr>
          <w:noProof/>
        </w:rPr>
        <w:t>4</w:t>
      </w:r>
      <w:r w:rsidR="003E3B4B">
        <w:rPr>
          <w:noProof/>
        </w:rPr>
        <w:fldChar w:fldCharType="end"/>
      </w:r>
      <w:r w:rsidR="0067752C">
        <w:t>.</w:t>
      </w:r>
      <w:r w:rsidR="003E3B4B">
        <w:fldChar w:fldCharType="begin"/>
      </w:r>
      <w:r w:rsidR="003E3B4B">
        <w:instrText xml:space="preserve"> SEQ Hình \* ARABIC \s 1 </w:instrText>
      </w:r>
      <w:r w:rsidR="003E3B4B">
        <w:fldChar w:fldCharType="separate"/>
      </w:r>
      <w:r w:rsidR="009058AE">
        <w:rPr>
          <w:noProof/>
        </w:rPr>
        <w:t>26</w:t>
      </w:r>
      <w:r w:rsidR="003E3B4B">
        <w:rPr>
          <w:noProof/>
        </w:rPr>
        <w:fldChar w:fldCharType="end"/>
      </w:r>
      <w:r>
        <w:t xml:space="preserve"> Giao diện thực tế của chọn quà tặng để mượn</w:t>
      </w:r>
      <w:bookmarkEnd w:id="291"/>
    </w:p>
    <w:p w14:paraId="3DE32DB7" w14:textId="51DD7F26" w:rsidR="007B11DA" w:rsidRDefault="007B11DA" w:rsidP="007B11DA">
      <w:pPr>
        <w:pStyle w:val="Nidung"/>
      </w:pPr>
      <w:r>
        <w:t>Người dùng nhập số lượng mượn và nhấn nút “Tiếp tục chọn giảng viên” để tiếp tục thao tác.</w:t>
      </w:r>
    </w:p>
    <w:p w14:paraId="1580E2C2" w14:textId="17F43299" w:rsidR="007B11DA" w:rsidRDefault="007B11DA" w:rsidP="007B11DA">
      <w:pPr>
        <w:pStyle w:val="Nidung"/>
        <w:keepNext/>
      </w:pPr>
      <w:r w:rsidRPr="007B11DA">
        <w:rPr>
          <w:noProof/>
        </w:rPr>
        <w:drawing>
          <wp:inline distT="0" distB="0" distL="0" distR="0" wp14:anchorId="0E45D0C1" wp14:editId="26A5D2C8">
            <wp:extent cx="6030595" cy="5021580"/>
            <wp:effectExtent l="0" t="0" r="8255" b="7620"/>
            <wp:docPr id="1918072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72500" name=""/>
                    <pic:cNvPicPr/>
                  </pic:nvPicPr>
                  <pic:blipFill>
                    <a:blip r:embed="rId72"/>
                    <a:stretch>
                      <a:fillRect/>
                    </a:stretch>
                  </pic:blipFill>
                  <pic:spPr>
                    <a:xfrm>
                      <a:off x="0" y="0"/>
                      <a:ext cx="6030595" cy="5021580"/>
                    </a:xfrm>
                    <a:prstGeom prst="rect">
                      <a:avLst/>
                    </a:prstGeom>
                  </pic:spPr>
                </pic:pic>
              </a:graphicData>
            </a:graphic>
          </wp:inline>
        </w:drawing>
      </w:r>
    </w:p>
    <w:p w14:paraId="41EA6DB3" w14:textId="04B57965" w:rsidR="007B11DA" w:rsidRDefault="007B11DA" w:rsidP="007B11DA">
      <w:pPr>
        <w:pStyle w:val="Caption"/>
      </w:pPr>
      <w:bookmarkStart w:id="292" w:name="_Toc200915217"/>
      <w:r>
        <w:t xml:space="preserve">Hình </w:t>
      </w:r>
      <w:r w:rsidR="003E3B4B">
        <w:fldChar w:fldCharType="begin"/>
      </w:r>
      <w:r w:rsidR="003E3B4B">
        <w:instrText xml:space="preserve"> STYLEREF 1 \s </w:instrText>
      </w:r>
      <w:r w:rsidR="003E3B4B">
        <w:fldChar w:fldCharType="separate"/>
      </w:r>
      <w:r w:rsidR="009058AE">
        <w:rPr>
          <w:noProof/>
        </w:rPr>
        <w:t>4</w:t>
      </w:r>
      <w:r w:rsidR="003E3B4B">
        <w:rPr>
          <w:noProof/>
        </w:rPr>
        <w:fldChar w:fldCharType="end"/>
      </w:r>
      <w:r w:rsidR="0067752C">
        <w:t>.</w:t>
      </w:r>
      <w:r w:rsidR="003E3B4B">
        <w:fldChar w:fldCharType="begin"/>
      </w:r>
      <w:r w:rsidR="003E3B4B">
        <w:instrText xml:space="preserve"> SEQ Hình \* ARABIC \s 1 </w:instrText>
      </w:r>
      <w:r w:rsidR="003E3B4B">
        <w:fldChar w:fldCharType="separate"/>
      </w:r>
      <w:r w:rsidR="009058AE">
        <w:rPr>
          <w:noProof/>
        </w:rPr>
        <w:t>27</w:t>
      </w:r>
      <w:r w:rsidR="003E3B4B">
        <w:rPr>
          <w:noProof/>
        </w:rPr>
        <w:fldChar w:fldCharType="end"/>
      </w:r>
      <w:r>
        <w:t xml:space="preserve"> Giao diện thực tế của chức năng chọn mục đích sử dụng và người yêu cầu</w:t>
      </w:r>
      <w:bookmarkEnd w:id="292"/>
    </w:p>
    <w:p w14:paraId="3E2A2403" w14:textId="3365FA06" w:rsidR="007B11DA" w:rsidRDefault="007B11DA" w:rsidP="00396AEC">
      <w:pPr>
        <w:pStyle w:val="Nidung"/>
      </w:pPr>
      <w:r>
        <w:tab/>
        <w:t>Tại giao diện</w:t>
      </w:r>
      <w:r w:rsidRPr="007B11DA">
        <w:t xml:space="preserve"> </w:t>
      </w:r>
      <w:r>
        <w:t xml:space="preserve">chọn mục đích sử dụng và người yêu cầu, người dùng </w:t>
      </w:r>
      <w:r w:rsidR="008F32A3">
        <w:t>có thể chọn một hoặc nhiều mục đích sử dụng và chọn người yêu cầu xuất quà tặng</w:t>
      </w:r>
      <w:r>
        <w:t>, sau đó nhấn nút “Hoàn tất” để hoàn tất thao tác.</w:t>
      </w:r>
    </w:p>
    <w:p w14:paraId="476B1C2C" w14:textId="74C18557" w:rsidR="00A1550F" w:rsidRDefault="00A1550F" w:rsidP="00A1550F">
      <w:pPr>
        <w:pStyle w:val="Heading3"/>
      </w:pPr>
      <w:bookmarkStart w:id="293" w:name="_Toc200746886"/>
      <w:bookmarkStart w:id="294" w:name="_Toc200915157"/>
      <w:r>
        <w:t>Chức năng xem thông tin đơn và duyệt đơn yêu cầu</w:t>
      </w:r>
      <w:bookmarkEnd w:id="293"/>
      <w:bookmarkEnd w:id="294"/>
    </w:p>
    <w:p w14:paraId="17672588" w14:textId="113693EC" w:rsidR="00A1550F" w:rsidRDefault="00A1550F" w:rsidP="00A1550F">
      <w:pPr>
        <w:pStyle w:val="Nidung"/>
      </w:pPr>
      <w:r>
        <w:t>Tại giao diện danh sách đơn yêu cầu quà tặng, người dùng có thể nhấn vào nút “Xem” để xem thông tin chi tiết của đơn yêu cầu. Sau khi kiểm tra thông tin đơn yêu cầu chính xác thì người dùng có thể nhấn vào nút duyệt đơn để bắt đầu duyệt đơn xuất quà tặng.</w:t>
      </w:r>
    </w:p>
    <w:p w14:paraId="7241E821" w14:textId="6E3970E9" w:rsidR="00A1550F" w:rsidRDefault="008F32A3" w:rsidP="00A1550F">
      <w:pPr>
        <w:pStyle w:val="Nidung"/>
        <w:keepNext/>
      </w:pPr>
      <w:r w:rsidRPr="008F32A3">
        <w:rPr>
          <w:noProof/>
        </w:rPr>
        <w:drawing>
          <wp:inline distT="0" distB="0" distL="0" distR="0" wp14:anchorId="2CAD8F76" wp14:editId="1A32C97E">
            <wp:extent cx="6030595" cy="2821940"/>
            <wp:effectExtent l="0" t="0" r="8255" b="0"/>
            <wp:docPr id="1345387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87174" name=""/>
                    <pic:cNvPicPr/>
                  </pic:nvPicPr>
                  <pic:blipFill>
                    <a:blip r:embed="rId73"/>
                    <a:stretch>
                      <a:fillRect/>
                    </a:stretch>
                  </pic:blipFill>
                  <pic:spPr>
                    <a:xfrm>
                      <a:off x="0" y="0"/>
                      <a:ext cx="6030595" cy="2821940"/>
                    </a:xfrm>
                    <a:prstGeom prst="rect">
                      <a:avLst/>
                    </a:prstGeom>
                  </pic:spPr>
                </pic:pic>
              </a:graphicData>
            </a:graphic>
          </wp:inline>
        </w:drawing>
      </w:r>
    </w:p>
    <w:p w14:paraId="15DC72AE" w14:textId="215F30DD" w:rsidR="00A1550F" w:rsidRDefault="00A1550F" w:rsidP="00A1550F">
      <w:pPr>
        <w:pStyle w:val="Caption"/>
      </w:pPr>
      <w:bookmarkStart w:id="295" w:name="_Toc200915218"/>
      <w:r>
        <w:t xml:space="preserve">Hình </w:t>
      </w:r>
      <w:r w:rsidR="003E3B4B">
        <w:fldChar w:fldCharType="begin"/>
      </w:r>
      <w:r w:rsidR="003E3B4B">
        <w:instrText xml:space="preserve"> STYLEREF 1 \s </w:instrText>
      </w:r>
      <w:r w:rsidR="003E3B4B">
        <w:fldChar w:fldCharType="separate"/>
      </w:r>
      <w:r w:rsidR="009058AE">
        <w:rPr>
          <w:noProof/>
        </w:rPr>
        <w:t>4</w:t>
      </w:r>
      <w:r w:rsidR="003E3B4B">
        <w:rPr>
          <w:noProof/>
        </w:rPr>
        <w:fldChar w:fldCharType="end"/>
      </w:r>
      <w:r w:rsidR="0067752C">
        <w:t>.</w:t>
      </w:r>
      <w:r w:rsidR="003E3B4B">
        <w:fldChar w:fldCharType="begin"/>
      </w:r>
      <w:r w:rsidR="003E3B4B">
        <w:instrText xml:space="preserve"> SEQ Hình \* ARABIC \s 1 </w:instrText>
      </w:r>
      <w:r w:rsidR="003E3B4B">
        <w:fldChar w:fldCharType="separate"/>
      </w:r>
      <w:r w:rsidR="009058AE">
        <w:rPr>
          <w:noProof/>
        </w:rPr>
        <w:t>28</w:t>
      </w:r>
      <w:r w:rsidR="003E3B4B">
        <w:rPr>
          <w:noProof/>
        </w:rPr>
        <w:fldChar w:fldCharType="end"/>
      </w:r>
      <w:r>
        <w:t xml:space="preserve"> Giao diện thực tế chức năng xem thông tin đơn yêu cầu quà tặng</w:t>
      </w:r>
      <w:bookmarkEnd w:id="295"/>
    </w:p>
    <w:p w14:paraId="5D8A129C" w14:textId="7D4B9ADF" w:rsidR="00A1550F" w:rsidRDefault="008F32A3" w:rsidP="00A1550F">
      <w:pPr>
        <w:pStyle w:val="Nidung"/>
        <w:keepNext/>
      </w:pPr>
      <w:r w:rsidRPr="008F32A3">
        <w:rPr>
          <w:noProof/>
        </w:rPr>
        <w:drawing>
          <wp:inline distT="0" distB="0" distL="0" distR="0" wp14:anchorId="58814DDA" wp14:editId="0FE093A0">
            <wp:extent cx="6030595" cy="2821940"/>
            <wp:effectExtent l="0" t="0" r="8255" b="0"/>
            <wp:docPr id="2086723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23976" name=""/>
                    <pic:cNvPicPr/>
                  </pic:nvPicPr>
                  <pic:blipFill>
                    <a:blip r:embed="rId74"/>
                    <a:stretch>
                      <a:fillRect/>
                    </a:stretch>
                  </pic:blipFill>
                  <pic:spPr>
                    <a:xfrm>
                      <a:off x="0" y="0"/>
                      <a:ext cx="6030595" cy="2821940"/>
                    </a:xfrm>
                    <a:prstGeom prst="rect">
                      <a:avLst/>
                    </a:prstGeom>
                  </pic:spPr>
                </pic:pic>
              </a:graphicData>
            </a:graphic>
          </wp:inline>
        </w:drawing>
      </w:r>
    </w:p>
    <w:p w14:paraId="3070B30F" w14:textId="0F96045F" w:rsidR="00A1550F" w:rsidRDefault="00A1550F" w:rsidP="00A1550F">
      <w:pPr>
        <w:pStyle w:val="Caption"/>
      </w:pPr>
      <w:bookmarkStart w:id="296" w:name="_Toc200915219"/>
      <w:r>
        <w:t xml:space="preserve">Hình </w:t>
      </w:r>
      <w:r w:rsidR="003E3B4B">
        <w:fldChar w:fldCharType="begin"/>
      </w:r>
      <w:r w:rsidR="003E3B4B">
        <w:instrText xml:space="preserve"> STYLEREF 1 \s </w:instrText>
      </w:r>
      <w:r w:rsidR="003E3B4B">
        <w:fldChar w:fldCharType="separate"/>
      </w:r>
      <w:r w:rsidR="009058AE">
        <w:rPr>
          <w:noProof/>
        </w:rPr>
        <w:t>4</w:t>
      </w:r>
      <w:r w:rsidR="003E3B4B">
        <w:rPr>
          <w:noProof/>
        </w:rPr>
        <w:fldChar w:fldCharType="end"/>
      </w:r>
      <w:r w:rsidR="0067752C">
        <w:t>.</w:t>
      </w:r>
      <w:r w:rsidR="003E3B4B">
        <w:fldChar w:fldCharType="begin"/>
      </w:r>
      <w:r w:rsidR="003E3B4B">
        <w:instrText xml:space="preserve"> SEQ Hình \* ARABIC \s 1 </w:instrText>
      </w:r>
      <w:r w:rsidR="003E3B4B">
        <w:fldChar w:fldCharType="separate"/>
      </w:r>
      <w:r w:rsidR="009058AE">
        <w:rPr>
          <w:noProof/>
        </w:rPr>
        <w:t>29</w:t>
      </w:r>
      <w:r w:rsidR="003E3B4B">
        <w:rPr>
          <w:noProof/>
        </w:rPr>
        <w:fldChar w:fldCharType="end"/>
      </w:r>
      <w:r>
        <w:t xml:space="preserve"> Giao diện cảnh báo khi nhấn vào nút duyệt đơn</w:t>
      </w:r>
      <w:bookmarkEnd w:id="296"/>
    </w:p>
    <w:p w14:paraId="21B657D1" w14:textId="7811BD1D" w:rsidR="00A1550F" w:rsidRDefault="00A1550F" w:rsidP="00A1550F">
      <w:pPr>
        <w:pStyle w:val="Nidung"/>
      </w:pPr>
      <w:r>
        <w:t xml:space="preserve">Khi nhấn vào nút duyệt đơn, nếu người dùng đã chắc chắn không có sai sót thì chọn nút “Duyệt” để hoàn tất thao tác. </w:t>
      </w:r>
    </w:p>
    <w:p w14:paraId="281AD1B6" w14:textId="77777777" w:rsidR="00396AEC" w:rsidRPr="007B11DA" w:rsidRDefault="00396AEC" w:rsidP="00396AEC">
      <w:pPr>
        <w:pStyle w:val="Heading3"/>
      </w:pPr>
      <w:bookmarkStart w:id="297" w:name="_Toc200915158"/>
      <w:r>
        <w:t>Chức năng hoàn trả quà tặng</w:t>
      </w:r>
      <w:bookmarkEnd w:id="297"/>
    </w:p>
    <w:p w14:paraId="386C3BAB" w14:textId="5109C787" w:rsidR="008F32A3" w:rsidRDefault="008F32A3" w:rsidP="008F32A3">
      <w:pPr>
        <w:pStyle w:val="Nidung"/>
      </w:pPr>
      <w:r>
        <w:t>Đối với quà tặng đã được duyệt trong đơn yêu cầu nhưng không sử dụng hết, có thể hoàn trả lại. Tại giao diện d</w:t>
      </w:r>
      <w:r w:rsidRPr="008F32A3">
        <w:t>anh sách đơn yêu cầu quà tặng</w:t>
      </w:r>
      <w:r>
        <w:t xml:space="preserve">, nhấn vào nút “Hoàn trả” ở cột thao tác của đơn yêu cầu và nhập số lượng trả, cuối cùng nhấn vào nút “Hoàn trả” để hoàn tất thao tác. </w:t>
      </w:r>
    </w:p>
    <w:p w14:paraId="1D46CB97" w14:textId="77777777" w:rsidR="0067752C" w:rsidRDefault="0067752C" w:rsidP="0067752C">
      <w:pPr>
        <w:pStyle w:val="Nidung"/>
        <w:keepNext/>
      </w:pPr>
      <w:r w:rsidRPr="0067752C">
        <w:rPr>
          <w:noProof/>
        </w:rPr>
        <w:drawing>
          <wp:inline distT="0" distB="0" distL="0" distR="0" wp14:anchorId="42A804C2" wp14:editId="238A4EFF">
            <wp:extent cx="6030595" cy="2791460"/>
            <wp:effectExtent l="0" t="0" r="8255" b="8890"/>
            <wp:docPr id="1249835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35165" name=""/>
                    <pic:cNvPicPr/>
                  </pic:nvPicPr>
                  <pic:blipFill>
                    <a:blip r:embed="rId75"/>
                    <a:stretch>
                      <a:fillRect/>
                    </a:stretch>
                  </pic:blipFill>
                  <pic:spPr>
                    <a:xfrm>
                      <a:off x="0" y="0"/>
                      <a:ext cx="6030595" cy="2791460"/>
                    </a:xfrm>
                    <a:prstGeom prst="rect">
                      <a:avLst/>
                    </a:prstGeom>
                  </pic:spPr>
                </pic:pic>
              </a:graphicData>
            </a:graphic>
          </wp:inline>
        </w:drawing>
      </w:r>
    </w:p>
    <w:p w14:paraId="1D14C086" w14:textId="7056B28A" w:rsidR="0067752C" w:rsidRDefault="0067752C" w:rsidP="0067752C">
      <w:pPr>
        <w:pStyle w:val="Caption"/>
      </w:pPr>
      <w:bookmarkStart w:id="298" w:name="_Toc200915220"/>
      <w:r>
        <w:t xml:space="preserve">Hình </w:t>
      </w:r>
      <w:r w:rsidR="003E3B4B">
        <w:fldChar w:fldCharType="begin"/>
      </w:r>
      <w:r w:rsidR="003E3B4B">
        <w:instrText xml:space="preserve"> STYLEREF 1 \s </w:instrText>
      </w:r>
      <w:r w:rsidR="003E3B4B">
        <w:fldChar w:fldCharType="separate"/>
      </w:r>
      <w:r w:rsidR="009058AE">
        <w:rPr>
          <w:noProof/>
        </w:rPr>
        <w:t>4</w:t>
      </w:r>
      <w:r w:rsidR="003E3B4B">
        <w:rPr>
          <w:noProof/>
        </w:rPr>
        <w:fldChar w:fldCharType="end"/>
      </w:r>
      <w:r>
        <w:t>.</w:t>
      </w:r>
      <w:r w:rsidR="003E3B4B">
        <w:fldChar w:fldCharType="begin"/>
      </w:r>
      <w:r w:rsidR="003E3B4B">
        <w:instrText xml:space="preserve"> SEQ Hình \* ARABIC \s 1 </w:instrText>
      </w:r>
      <w:r w:rsidR="003E3B4B">
        <w:fldChar w:fldCharType="separate"/>
      </w:r>
      <w:r w:rsidR="009058AE">
        <w:rPr>
          <w:noProof/>
        </w:rPr>
        <w:t>30</w:t>
      </w:r>
      <w:r w:rsidR="003E3B4B">
        <w:rPr>
          <w:noProof/>
        </w:rPr>
        <w:fldChar w:fldCharType="end"/>
      </w:r>
      <w:r>
        <w:t xml:space="preserve"> </w:t>
      </w:r>
      <w:r w:rsidRPr="0067752C">
        <w:t>Giao diện thực tế của đơn yêu cầu quà tặng có hoàn trả</w:t>
      </w:r>
      <w:bookmarkEnd w:id="298"/>
    </w:p>
    <w:p w14:paraId="6102EF30" w14:textId="195A1EAD" w:rsidR="00A1550F" w:rsidRDefault="00A1550F" w:rsidP="00A1550F">
      <w:pPr>
        <w:pStyle w:val="Heading3"/>
      </w:pPr>
      <w:bookmarkStart w:id="299" w:name="_Toc200746887"/>
      <w:bookmarkStart w:id="300" w:name="_Toc200915159"/>
      <w:r>
        <w:t>Chức năng thống kê quản lý quà tặng</w:t>
      </w:r>
      <w:bookmarkEnd w:id="299"/>
      <w:bookmarkEnd w:id="300"/>
    </w:p>
    <w:p w14:paraId="5D19E72C" w14:textId="2F7CB95F" w:rsidR="00A1550F" w:rsidRDefault="00A1550F" w:rsidP="00A1550F">
      <w:pPr>
        <w:pStyle w:val="Nidung"/>
      </w:pPr>
      <w:r>
        <w:t>Để xem các thông kê về quà tặng, người dùng nhấn vào Quà tặng trong phần thống kê. Giao diện hiển thị các bảng biểu, biểu đồ về các thống kê như: Thống kê tồn kho, thống kê số lượng đơn yêu cầu, t</w:t>
      </w:r>
      <w:r w:rsidRPr="00A1550F">
        <w:t>op quà tặng được yêu cầu nhiều nhất</w:t>
      </w:r>
      <w:r>
        <w:t>, t</w:t>
      </w:r>
      <w:r w:rsidRPr="00A1550F">
        <w:t>op giáo viên yêu cầu quà</w:t>
      </w:r>
      <w:r>
        <w:t>,…</w:t>
      </w:r>
    </w:p>
    <w:p w14:paraId="7FFA7B53" w14:textId="77E1690E" w:rsidR="00A1550F" w:rsidRDefault="006C345B" w:rsidP="00A1550F">
      <w:pPr>
        <w:pStyle w:val="Nidung"/>
        <w:keepNext/>
      </w:pPr>
      <w:r w:rsidRPr="006C345B">
        <w:rPr>
          <w:noProof/>
        </w:rPr>
        <w:drawing>
          <wp:inline distT="0" distB="0" distL="0" distR="0" wp14:anchorId="1D883872" wp14:editId="5A034C0C">
            <wp:extent cx="6030595" cy="3088640"/>
            <wp:effectExtent l="0" t="0" r="8255" b="0"/>
            <wp:docPr id="1118129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29121" name=""/>
                    <pic:cNvPicPr/>
                  </pic:nvPicPr>
                  <pic:blipFill>
                    <a:blip r:embed="rId76"/>
                    <a:stretch>
                      <a:fillRect/>
                    </a:stretch>
                  </pic:blipFill>
                  <pic:spPr>
                    <a:xfrm>
                      <a:off x="0" y="0"/>
                      <a:ext cx="6030595" cy="3088640"/>
                    </a:xfrm>
                    <a:prstGeom prst="rect">
                      <a:avLst/>
                    </a:prstGeom>
                  </pic:spPr>
                </pic:pic>
              </a:graphicData>
            </a:graphic>
          </wp:inline>
        </w:drawing>
      </w:r>
    </w:p>
    <w:p w14:paraId="5CA0B9E9" w14:textId="30DDE216" w:rsidR="00A1550F" w:rsidRDefault="00A1550F" w:rsidP="00A1550F">
      <w:pPr>
        <w:pStyle w:val="Caption"/>
      </w:pPr>
      <w:bookmarkStart w:id="301" w:name="_Toc200915221"/>
      <w:r>
        <w:t xml:space="preserve">Hình </w:t>
      </w:r>
      <w:r w:rsidR="003E3B4B">
        <w:fldChar w:fldCharType="begin"/>
      </w:r>
      <w:r w:rsidR="003E3B4B">
        <w:instrText xml:space="preserve"> STYLEREF 1 \s </w:instrText>
      </w:r>
      <w:r w:rsidR="003E3B4B">
        <w:fldChar w:fldCharType="separate"/>
      </w:r>
      <w:r w:rsidR="009058AE">
        <w:rPr>
          <w:noProof/>
        </w:rPr>
        <w:t>4</w:t>
      </w:r>
      <w:r w:rsidR="003E3B4B">
        <w:rPr>
          <w:noProof/>
        </w:rPr>
        <w:fldChar w:fldCharType="end"/>
      </w:r>
      <w:r w:rsidR="0067752C">
        <w:t>.</w:t>
      </w:r>
      <w:r w:rsidR="003E3B4B">
        <w:fldChar w:fldCharType="begin"/>
      </w:r>
      <w:r w:rsidR="003E3B4B">
        <w:instrText xml:space="preserve"> SEQ Hình \* ARABIC \s 1 </w:instrText>
      </w:r>
      <w:r w:rsidR="003E3B4B">
        <w:fldChar w:fldCharType="separate"/>
      </w:r>
      <w:r w:rsidR="009058AE">
        <w:rPr>
          <w:noProof/>
        </w:rPr>
        <w:t>31</w:t>
      </w:r>
      <w:r w:rsidR="003E3B4B">
        <w:rPr>
          <w:noProof/>
        </w:rPr>
        <w:fldChar w:fldCharType="end"/>
      </w:r>
      <w:r>
        <w:t xml:space="preserve"> Giao diện thực tế của chức năng thống kê quà tặng</w:t>
      </w:r>
      <w:bookmarkEnd w:id="301"/>
    </w:p>
    <w:p w14:paraId="5EE3018E" w14:textId="77777777" w:rsidR="00B57BEF" w:rsidRDefault="00B57BEF" w:rsidP="00B57BEF">
      <w:pPr>
        <w:pStyle w:val="Heading2"/>
      </w:pPr>
      <w:bookmarkStart w:id="302" w:name="_Toc200746888"/>
      <w:bookmarkStart w:id="303" w:name="_Toc200915160"/>
      <w:r>
        <w:t>Kết quả thực nghiệm với vai trò quản trị viên</w:t>
      </w:r>
      <w:bookmarkEnd w:id="302"/>
      <w:bookmarkEnd w:id="303"/>
    </w:p>
    <w:p w14:paraId="7535C9E4" w14:textId="1E7E5095" w:rsidR="00A1550F" w:rsidRPr="00F87BEE" w:rsidRDefault="00A1550F" w:rsidP="00F87BEE">
      <w:pPr>
        <w:pStyle w:val="Nidung"/>
      </w:pPr>
      <w:r>
        <w:t xml:space="preserve">Vai trò quản trị viên sở hữu tài khoản có toàn quyền trên hệ thống “Quản lý thiết bị và quà tặng của trung tâm Ngoại ngữ - Tin học Victory”. </w:t>
      </w:r>
      <w:r w:rsidR="00F87BEE">
        <w:t xml:space="preserve">Tài khoản quản trị viên sẽ được tự động tại khi deploy hệ thống với các thông tin: </w:t>
      </w:r>
    </w:p>
    <w:p w14:paraId="0C49C54D" w14:textId="766D62C7" w:rsidR="00F87BEE" w:rsidRDefault="00F87BEE" w:rsidP="00F87BEE">
      <w:pPr>
        <w:pStyle w:val="Nidung"/>
      </w:pPr>
      <w:r>
        <w:t>- Tài khoản: LamHueTrung</w:t>
      </w:r>
    </w:p>
    <w:p w14:paraId="407CD890" w14:textId="77777777" w:rsidR="00F87BEE" w:rsidRDefault="00F87BEE" w:rsidP="00F87BEE">
      <w:pPr>
        <w:pStyle w:val="Nidung"/>
      </w:pPr>
      <w:r>
        <w:t>- Mật khẩu: Lht080103*</w:t>
      </w:r>
    </w:p>
    <w:p w14:paraId="2DDE7131" w14:textId="77777777" w:rsidR="00F87BEE" w:rsidRDefault="00F87BEE" w:rsidP="00F87BEE">
      <w:pPr>
        <w:pStyle w:val="Nidung"/>
      </w:pPr>
      <w:r>
        <w:t>- Họ và tên: Lâm Huệ Trung</w:t>
      </w:r>
    </w:p>
    <w:p w14:paraId="18CF3497" w14:textId="77777777" w:rsidR="00F87BEE" w:rsidRDefault="00F87BEE" w:rsidP="00F87BEE">
      <w:pPr>
        <w:pStyle w:val="Nidung"/>
      </w:pPr>
      <w:r>
        <w:t xml:space="preserve">- </w:t>
      </w:r>
      <w:r w:rsidRPr="00F87BEE">
        <w:t>Ngày sinh: 1/8/2003</w:t>
      </w:r>
    </w:p>
    <w:p w14:paraId="7AA54828" w14:textId="77777777" w:rsidR="00F87BEE" w:rsidRDefault="00F87BEE" w:rsidP="00F87BEE">
      <w:pPr>
        <w:pStyle w:val="Nidung"/>
      </w:pPr>
      <w:r>
        <w:t xml:space="preserve">- </w:t>
      </w:r>
      <w:r w:rsidRPr="00F87BEE">
        <w:t>Số điện thoại: 0763849007</w:t>
      </w:r>
    </w:p>
    <w:p w14:paraId="20B9F611" w14:textId="4EE51A2B" w:rsidR="00F87BEE" w:rsidRDefault="00F87BEE" w:rsidP="00F87BEE">
      <w:pPr>
        <w:pStyle w:val="Nidung"/>
      </w:pPr>
      <w:r>
        <w:t xml:space="preserve">- </w:t>
      </w:r>
      <w:r w:rsidRPr="00F87BEE">
        <w:t xml:space="preserve">Email: </w:t>
      </w:r>
      <w:hyperlink r:id="rId77" w:history="1">
        <w:r w:rsidRPr="007F0420">
          <w:rPr>
            <w:rStyle w:val="Hyperlink"/>
          </w:rPr>
          <w:t>lamhuetrung@gmail.com</w:t>
        </w:r>
      </w:hyperlink>
    </w:p>
    <w:p w14:paraId="31E55519" w14:textId="77777777" w:rsidR="00F87BEE" w:rsidRDefault="00F87BEE" w:rsidP="00F87BEE">
      <w:pPr>
        <w:pStyle w:val="Nidung"/>
      </w:pPr>
      <w:r>
        <w:t>Quản trị viên có quyền sử dụng toàn bộ chức năng của quản lý thiết bị và quản lý quà tặng. Ngoài ra, quản trị viên còn có chức năng quản lý người dùng và quản lý giảng viên như: Thêm mới, xem thông tin, chỉnh sửa, xoá vỉnh viễn tài khoản người dùng và giảng viên, vô hiệu hoá tài khoản hoặc khôi phục tài khoản.</w:t>
      </w:r>
    </w:p>
    <w:p w14:paraId="50F84508" w14:textId="77777777" w:rsidR="00237EDB" w:rsidRDefault="00237EDB" w:rsidP="00237EDB">
      <w:pPr>
        <w:pStyle w:val="Heading3"/>
      </w:pPr>
      <w:bookmarkStart w:id="304" w:name="_Toc200746889"/>
      <w:bookmarkStart w:id="305" w:name="_Toc200915161"/>
      <w:r>
        <w:t>Chức năng thêm mới tài khoản người dùng</w:t>
      </w:r>
      <w:bookmarkEnd w:id="304"/>
      <w:bookmarkEnd w:id="305"/>
    </w:p>
    <w:p w14:paraId="45D402E7" w14:textId="028AFF2C" w:rsidR="00F87BEE" w:rsidRDefault="00237EDB" w:rsidP="00237EDB">
      <w:pPr>
        <w:pStyle w:val="Nidung"/>
      </w:pPr>
      <w:r>
        <w:t xml:space="preserve">Quản trị viên có quyền cấp tài khoản quản lý thiết bị hoặc quản lý quà tặng. Để sử dụng tính năng này, người dùng nhấn vào Người dùng -&gt; Thêm mới. Tại giao diện Thêm người dùng, nhập các thông tin như: Tài khoản, quyền hạn, họ tên, ngày sinh, số diện thoại,… và nhấn nút “Tạo mới” để hoàn tất thao tác. Mật khẩu mặc định của tài khoản là tài khoản + dấu “*”. </w:t>
      </w:r>
    </w:p>
    <w:p w14:paraId="489B9B55" w14:textId="7B50721C" w:rsidR="00237EDB" w:rsidRDefault="00ED4CFB" w:rsidP="00237EDB">
      <w:pPr>
        <w:pStyle w:val="Nidung"/>
        <w:keepNext/>
      </w:pPr>
      <w:r w:rsidRPr="00ED4CFB">
        <w:rPr>
          <w:noProof/>
        </w:rPr>
        <w:drawing>
          <wp:inline distT="0" distB="0" distL="0" distR="0" wp14:anchorId="58369FAB" wp14:editId="44359122">
            <wp:extent cx="6030595" cy="3803650"/>
            <wp:effectExtent l="0" t="0" r="8255" b="6350"/>
            <wp:docPr id="772076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76616" name=""/>
                    <pic:cNvPicPr/>
                  </pic:nvPicPr>
                  <pic:blipFill>
                    <a:blip r:embed="rId78"/>
                    <a:stretch>
                      <a:fillRect/>
                    </a:stretch>
                  </pic:blipFill>
                  <pic:spPr>
                    <a:xfrm>
                      <a:off x="0" y="0"/>
                      <a:ext cx="6030595" cy="3803650"/>
                    </a:xfrm>
                    <a:prstGeom prst="rect">
                      <a:avLst/>
                    </a:prstGeom>
                  </pic:spPr>
                </pic:pic>
              </a:graphicData>
            </a:graphic>
          </wp:inline>
        </w:drawing>
      </w:r>
    </w:p>
    <w:p w14:paraId="299739D9" w14:textId="5D9119D3" w:rsidR="00237EDB" w:rsidRDefault="00237EDB" w:rsidP="00237EDB">
      <w:pPr>
        <w:pStyle w:val="Caption"/>
      </w:pPr>
      <w:bookmarkStart w:id="306" w:name="_Toc200915222"/>
      <w:r>
        <w:t xml:space="preserve">Hình </w:t>
      </w:r>
      <w:r w:rsidR="003E3B4B">
        <w:fldChar w:fldCharType="begin"/>
      </w:r>
      <w:r w:rsidR="003E3B4B">
        <w:instrText xml:space="preserve"> STYLEREF 1 \s </w:instrText>
      </w:r>
      <w:r w:rsidR="003E3B4B">
        <w:fldChar w:fldCharType="separate"/>
      </w:r>
      <w:r w:rsidR="009058AE">
        <w:rPr>
          <w:noProof/>
        </w:rPr>
        <w:t>4</w:t>
      </w:r>
      <w:r w:rsidR="003E3B4B">
        <w:rPr>
          <w:noProof/>
        </w:rPr>
        <w:fldChar w:fldCharType="end"/>
      </w:r>
      <w:r w:rsidR="0067752C">
        <w:t>.</w:t>
      </w:r>
      <w:r w:rsidR="003E3B4B">
        <w:fldChar w:fldCharType="begin"/>
      </w:r>
      <w:r w:rsidR="003E3B4B">
        <w:instrText xml:space="preserve"> SEQ Hình \* ARABIC \s 1 </w:instrText>
      </w:r>
      <w:r w:rsidR="003E3B4B">
        <w:fldChar w:fldCharType="separate"/>
      </w:r>
      <w:r w:rsidR="009058AE">
        <w:rPr>
          <w:noProof/>
        </w:rPr>
        <w:t>32</w:t>
      </w:r>
      <w:r w:rsidR="003E3B4B">
        <w:rPr>
          <w:noProof/>
        </w:rPr>
        <w:fldChar w:fldCharType="end"/>
      </w:r>
      <w:r>
        <w:t xml:space="preserve"> Giao diện thực tế của chức năng thêm tài khoản người dùng</w:t>
      </w:r>
      <w:bookmarkEnd w:id="306"/>
    </w:p>
    <w:p w14:paraId="551509B8" w14:textId="7CEE6EA4" w:rsidR="00237EDB" w:rsidRDefault="00237EDB" w:rsidP="00237EDB">
      <w:pPr>
        <w:pStyle w:val="Heading3"/>
      </w:pPr>
      <w:bookmarkStart w:id="307" w:name="_Toc200746890"/>
      <w:bookmarkStart w:id="308" w:name="_Toc200915162"/>
      <w:r>
        <w:t>Chức năng xem thông tin, chỉnh sửa, xoá tài khoản người dùng</w:t>
      </w:r>
      <w:bookmarkEnd w:id="307"/>
      <w:bookmarkEnd w:id="308"/>
    </w:p>
    <w:p w14:paraId="5E47DFD4" w14:textId="264C0FD4" w:rsidR="00237EDB" w:rsidRDefault="00237EDB" w:rsidP="00237EDB">
      <w:pPr>
        <w:pStyle w:val="Nidung"/>
      </w:pPr>
      <w:r>
        <w:t xml:space="preserve">Khi thêm mới tài khoản thành công, người dùng có thể tìm kiếm tài khoản tại ô tìm kiếm trên giao diện danh sách </w:t>
      </w:r>
      <w:r w:rsidR="00EB6B6E">
        <w:t>tài khoản</w:t>
      </w:r>
      <w:r>
        <w:t xml:space="preserve"> và xem lại thông tin chi tiết của </w:t>
      </w:r>
      <w:r w:rsidR="00EB6B6E">
        <w:t>tài khoản</w:t>
      </w:r>
      <w:r>
        <w:t xml:space="preserve">. Trường hợp sai một số thông tin, người dùng có thể chỉnh sửa thông tin hoặc xoá </w:t>
      </w:r>
      <w:r w:rsidR="00B76ADF">
        <w:t>tài khoản</w:t>
      </w:r>
      <w:r>
        <w:t xml:space="preserve">. Tại giao diện danh sách </w:t>
      </w:r>
      <w:r w:rsidR="00B76ADF">
        <w:t>tài khoản</w:t>
      </w:r>
      <w:r>
        <w:t xml:space="preserve">, người dùng nhấn vào ký hiệu 3 chấm tại cột thao tác, hộp thoại hiện lên các thao tác như: Xem </w:t>
      </w:r>
      <w:r w:rsidR="00B76ADF">
        <w:t>thêm</w:t>
      </w:r>
      <w:r>
        <w:t>, chỉnh sửa, xoá.</w:t>
      </w:r>
    </w:p>
    <w:p w14:paraId="35E3F7A4" w14:textId="194FBCE0" w:rsidR="00B76ADF" w:rsidRDefault="00010B4E" w:rsidP="00B76ADF">
      <w:pPr>
        <w:pStyle w:val="Nidung"/>
        <w:keepNext/>
      </w:pPr>
      <w:r w:rsidRPr="00010B4E">
        <w:rPr>
          <w:noProof/>
        </w:rPr>
        <w:drawing>
          <wp:inline distT="0" distB="0" distL="0" distR="0" wp14:anchorId="230D9234" wp14:editId="3103CBF1">
            <wp:extent cx="6030595" cy="3338946"/>
            <wp:effectExtent l="0" t="0" r="8255" b="0"/>
            <wp:docPr id="108704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44661" name=""/>
                    <pic:cNvPicPr/>
                  </pic:nvPicPr>
                  <pic:blipFill>
                    <a:blip r:embed="rId79"/>
                    <a:stretch>
                      <a:fillRect/>
                    </a:stretch>
                  </pic:blipFill>
                  <pic:spPr>
                    <a:xfrm>
                      <a:off x="0" y="0"/>
                      <a:ext cx="6036715" cy="3342334"/>
                    </a:xfrm>
                    <a:prstGeom prst="rect">
                      <a:avLst/>
                    </a:prstGeom>
                  </pic:spPr>
                </pic:pic>
              </a:graphicData>
            </a:graphic>
          </wp:inline>
        </w:drawing>
      </w:r>
    </w:p>
    <w:p w14:paraId="56C47A00" w14:textId="5CB93C82" w:rsidR="00237EDB" w:rsidRDefault="00B76ADF" w:rsidP="00B76ADF">
      <w:pPr>
        <w:pStyle w:val="Caption"/>
      </w:pPr>
      <w:bookmarkStart w:id="309" w:name="_Toc200915223"/>
      <w:r>
        <w:t xml:space="preserve">Hình </w:t>
      </w:r>
      <w:r w:rsidR="003E3B4B">
        <w:fldChar w:fldCharType="begin"/>
      </w:r>
      <w:r w:rsidR="003E3B4B">
        <w:instrText xml:space="preserve"> STYLEREF 1 \s </w:instrText>
      </w:r>
      <w:r w:rsidR="003E3B4B">
        <w:fldChar w:fldCharType="separate"/>
      </w:r>
      <w:r w:rsidR="009058AE">
        <w:rPr>
          <w:noProof/>
        </w:rPr>
        <w:t>4</w:t>
      </w:r>
      <w:r w:rsidR="003E3B4B">
        <w:rPr>
          <w:noProof/>
        </w:rPr>
        <w:fldChar w:fldCharType="end"/>
      </w:r>
      <w:r w:rsidR="0067752C">
        <w:t>.</w:t>
      </w:r>
      <w:r w:rsidR="003E3B4B">
        <w:fldChar w:fldCharType="begin"/>
      </w:r>
      <w:r w:rsidR="003E3B4B">
        <w:instrText xml:space="preserve"> SEQ Hình \* ARABIC \s 1 </w:instrText>
      </w:r>
      <w:r w:rsidR="003E3B4B">
        <w:fldChar w:fldCharType="separate"/>
      </w:r>
      <w:r w:rsidR="009058AE">
        <w:rPr>
          <w:noProof/>
        </w:rPr>
        <w:t>33</w:t>
      </w:r>
      <w:r w:rsidR="003E3B4B">
        <w:rPr>
          <w:noProof/>
        </w:rPr>
        <w:fldChar w:fldCharType="end"/>
      </w:r>
      <w:r>
        <w:t xml:space="preserve"> Giao diện thực tế chức năng chỉnh sửa thông tin tài khoản</w:t>
      </w:r>
      <w:bookmarkEnd w:id="309"/>
    </w:p>
    <w:p w14:paraId="29BBE095" w14:textId="240D2CD0" w:rsidR="00B76ADF" w:rsidRDefault="0092250D" w:rsidP="00B76ADF">
      <w:pPr>
        <w:pStyle w:val="Nidung"/>
        <w:keepNext/>
      </w:pPr>
      <w:r w:rsidRPr="0092250D">
        <w:rPr>
          <w:noProof/>
        </w:rPr>
        <w:drawing>
          <wp:inline distT="0" distB="0" distL="0" distR="0" wp14:anchorId="287CF2DE" wp14:editId="63A13182">
            <wp:extent cx="6030595" cy="3003550"/>
            <wp:effectExtent l="0" t="0" r="8255" b="6350"/>
            <wp:docPr id="152234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47363" name=""/>
                    <pic:cNvPicPr/>
                  </pic:nvPicPr>
                  <pic:blipFill>
                    <a:blip r:embed="rId80"/>
                    <a:stretch>
                      <a:fillRect/>
                    </a:stretch>
                  </pic:blipFill>
                  <pic:spPr>
                    <a:xfrm>
                      <a:off x="0" y="0"/>
                      <a:ext cx="6030595" cy="3003550"/>
                    </a:xfrm>
                    <a:prstGeom prst="rect">
                      <a:avLst/>
                    </a:prstGeom>
                  </pic:spPr>
                </pic:pic>
              </a:graphicData>
            </a:graphic>
          </wp:inline>
        </w:drawing>
      </w:r>
    </w:p>
    <w:p w14:paraId="29E6BCCE" w14:textId="62661B84" w:rsidR="00B76ADF" w:rsidRDefault="00B76ADF" w:rsidP="00B76ADF">
      <w:pPr>
        <w:pStyle w:val="Caption"/>
      </w:pPr>
      <w:bookmarkStart w:id="310" w:name="_Toc200915224"/>
      <w:r>
        <w:t xml:space="preserve">Hình </w:t>
      </w:r>
      <w:r w:rsidR="003E3B4B">
        <w:fldChar w:fldCharType="begin"/>
      </w:r>
      <w:r w:rsidR="003E3B4B">
        <w:instrText xml:space="preserve"> STYLEREF 1 \s </w:instrText>
      </w:r>
      <w:r w:rsidR="003E3B4B">
        <w:fldChar w:fldCharType="separate"/>
      </w:r>
      <w:r w:rsidR="009058AE">
        <w:rPr>
          <w:noProof/>
        </w:rPr>
        <w:t>4</w:t>
      </w:r>
      <w:r w:rsidR="003E3B4B">
        <w:rPr>
          <w:noProof/>
        </w:rPr>
        <w:fldChar w:fldCharType="end"/>
      </w:r>
      <w:r w:rsidR="0067752C">
        <w:t>.</w:t>
      </w:r>
      <w:r w:rsidR="003E3B4B">
        <w:fldChar w:fldCharType="begin"/>
      </w:r>
      <w:r w:rsidR="003E3B4B">
        <w:instrText xml:space="preserve"> SEQ Hình \* ARABIC \s 1 </w:instrText>
      </w:r>
      <w:r w:rsidR="003E3B4B">
        <w:fldChar w:fldCharType="separate"/>
      </w:r>
      <w:r w:rsidR="009058AE">
        <w:rPr>
          <w:noProof/>
        </w:rPr>
        <w:t>34</w:t>
      </w:r>
      <w:r w:rsidR="003E3B4B">
        <w:rPr>
          <w:noProof/>
        </w:rPr>
        <w:fldChar w:fldCharType="end"/>
      </w:r>
      <w:r>
        <w:t xml:space="preserve"> Giao diện thực tế chức năng xem thông tin chi tiết tài khoản</w:t>
      </w:r>
      <w:bookmarkEnd w:id="310"/>
    </w:p>
    <w:p w14:paraId="45CE939E" w14:textId="79A6A2BF" w:rsidR="00B76ADF" w:rsidRDefault="00B76ADF" w:rsidP="00B76ADF">
      <w:pPr>
        <w:pStyle w:val="Heading3"/>
      </w:pPr>
      <w:bookmarkStart w:id="311" w:name="_Toc200746891"/>
      <w:bookmarkStart w:id="312" w:name="_Toc200915163"/>
      <w:r>
        <w:t>Chức năng vô hiệu hoá, khôi phục tài khoản</w:t>
      </w:r>
      <w:bookmarkEnd w:id="311"/>
      <w:bookmarkEnd w:id="312"/>
    </w:p>
    <w:p w14:paraId="11EC3573" w14:textId="17C15B2D" w:rsidR="00B76ADF" w:rsidRDefault="00B76ADF" w:rsidP="00B76ADF">
      <w:pPr>
        <w:pStyle w:val="Nidung"/>
      </w:pPr>
      <w:r>
        <w:t>Trong một vài trường hợp như người dùng vi phạm chính sách đang bị kỷ luật hoặc nghỉ việc, quản trị viên có thể vô hiệu hoá tài khoản của người dùng để tránh tình trạng rò rỉ thông tin. Nếu người dùng trở lại công việc và hoạt động bình thường trở lại thì quản trị viên có thể khôi phục tài khoản đó.</w:t>
      </w:r>
    </w:p>
    <w:p w14:paraId="4B4C9D0F" w14:textId="3A5C33F8" w:rsidR="00B76ADF" w:rsidRDefault="00B415B0" w:rsidP="00B76ADF">
      <w:pPr>
        <w:pStyle w:val="Nidung"/>
        <w:keepNext/>
      </w:pPr>
      <w:r w:rsidRPr="00B415B0">
        <w:rPr>
          <w:noProof/>
        </w:rPr>
        <w:drawing>
          <wp:inline distT="0" distB="0" distL="0" distR="0" wp14:anchorId="7E427C9E" wp14:editId="3B707D57">
            <wp:extent cx="6030595" cy="2839085"/>
            <wp:effectExtent l="0" t="0" r="8255" b="0"/>
            <wp:docPr id="1903338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38617" name=""/>
                    <pic:cNvPicPr/>
                  </pic:nvPicPr>
                  <pic:blipFill>
                    <a:blip r:embed="rId81"/>
                    <a:stretch>
                      <a:fillRect/>
                    </a:stretch>
                  </pic:blipFill>
                  <pic:spPr>
                    <a:xfrm>
                      <a:off x="0" y="0"/>
                      <a:ext cx="6030595" cy="2839085"/>
                    </a:xfrm>
                    <a:prstGeom prst="rect">
                      <a:avLst/>
                    </a:prstGeom>
                  </pic:spPr>
                </pic:pic>
              </a:graphicData>
            </a:graphic>
          </wp:inline>
        </w:drawing>
      </w:r>
    </w:p>
    <w:p w14:paraId="229152D7" w14:textId="2400F992" w:rsidR="00B76ADF" w:rsidRDefault="00B76ADF" w:rsidP="00B76ADF">
      <w:pPr>
        <w:pStyle w:val="Caption"/>
      </w:pPr>
      <w:bookmarkStart w:id="313" w:name="_Toc200915225"/>
      <w:r>
        <w:t xml:space="preserve">Hình </w:t>
      </w:r>
      <w:r w:rsidR="003E3B4B">
        <w:fldChar w:fldCharType="begin"/>
      </w:r>
      <w:r w:rsidR="003E3B4B">
        <w:instrText xml:space="preserve"> STYLEREF 1 \s </w:instrText>
      </w:r>
      <w:r w:rsidR="003E3B4B">
        <w:fldChar w:fldCharType="separate"/>
      </w:r>
      <w:r w:rsidR="009058AE">
        <w:rPr>
          <w:noProof/>
        </w:rPr>
        <w:t>4</w:t>
      </w:r>
      <w:r w:rsidR="003E3B4B">
        <w:rPr>
          <w:noProof/>
        </w:rPr>
        <w:fldChar w:fldCharType="end"/>
      </w:r>
      <w:r w:rsidR="0067752C">
        <w:t>.</w:t>
      </w:r>
      <w:r w:rsidR="003E3B4B">
        <w:fldChar w:fldCharType="begin"/>
      </w:r>
      <w:r w:rsidR="003E3B4B">
        <w:instrText xml:space="preserve"> SEQ Hình \* ARABIC \s 1 </w:instrText>
      </w:r>
      <w:r w:rsidR="003E3B4B">
        <w:fldChar w:fldCharType="separate"/>
      </w:r>
      <w:r w:rsidR="009058AE">
        <w:rPr>
          <w:noProof/>
        </w:rPr>
        <w:t>35</w:t>
      </w:r>
      <w:r w:rsidR="003E3B4B">
        <w:rPr>
          <w:noProof/>
        </w:rPr>
        <w:fldChar w:fldCharType="end"/>
      </w:r>
      <w:r>
        <w:t xml:space="preserve"> Giao diện thực tế của tài khoản bị vô hiêu hoá</w:t>
      </w:r>
      <w:bookmarkEnd w:id="313"/>
    </w:p>
    <w:p w14:paraId="46F8C5D7" w14:textId="2F939712" w:rsidR="00B76ADF" w:rsidRDefault="00B76ADF" w:rsidP="00B76ADF">
      <w:pPr>
        <w:pStyle w:val="Heading3"/>
      </w:pPr>
      <w:bookmarkStart w:id="314" w:name="_Toc200746892"/>
      <w:bookmarkStart w:id="315" w:name="_Toc200915164"/>
      <w:r>
        <w:t>Chức năng thêm mới giảng viên</w:t>
      </w:r>
      <w:bookmarkEnd w:id="314"/>
      <w:bookmarkEnd w:id="315"/>
    </w:p>
    <w:p w14:paraId="54CE726B" w14:textId="133189EF" w:rsidR="00B76ADF" w:rsidRDefault="00B76ADF" w:rsidP="00B76ADF">
      <w:pPr>
        <w:pStyle w:val="Nidung"/>
      </w:pPr>
      <w:r>
        <w:t>Tại thanh navbar, nhấn chọn Người dùng -&gt; Quản lý giảng viên để vào giao diện danh sách giảng viên. Nhấn vào nút “Thêm giảng viên”, hệ thống sẽ chuyển hướng đến giao diện thêm giảng viên mới.</w:t>
      </w:r>
    </w:p>
    <w:p w14:paraId="58DD541C" w14:textId="25CCE212" w:rsidR="00CD588F" w:rsidRDefault="00562B27" w:rsidP="00CD588F">
      <w:pPr>
        <w:pStyle w:val="Nidung"/>
        <w:keepNext/>
      </w:pPr>
      <w:r w:rsidRPr="00562B27">
        <w:rPr>
          <w:noProof/>
        </w:rPr>
        <w:drawing>
          <wp:inline distT="0" distB="0" distL="0" distR="0" wp14:anchorId="400981E4" wp14:editId="0FBF788D">
            <wp:extent cx="6030595" cy="3927764"/>
            <wp:effectExtent l="0" t="0" r="8255" b="0"/>
            <wp:docPr id="326113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13207" name=""/>
                    <pic:cNvPicPr/>
                  </pic:nvPicPr>
                  <pic:blipFill>
                    <a:blip r:embed="rId82"/>
                    <a:stretch>
                      <a:fillRect/>
                    </a:stretch>
                  </pic:blipFill>
                  <pic:spPr>
                    <a:xfrm>
                      <a:off x="0" y="0"/>
                      <a:ext cx="6034787" cy="3930494"/>
                    </a:xfrm>
                    <a:prstGeom prst="rect">
                      <a:avLst/>
                    </a:prstGeom>
                  </pic:spPr>
                </pic:pic>
              </a:graphicData>
            </a:graphic>
          </wp:inline>
        </w:drawing>
      </w:r>
    </w:p>
    <w:p w14:paraId="6FD7633D" w14:textId="71C42E64" w:rsidR="00CD588F" w:rsidRDefault="00CD588F" w:rsidP="00CD588F">
      <w:pPr>
        <w:pStyle w:val="Caption"/>
      </w:pPr>
      <w:bookmarkStart w:id="316" w:name="_Toc200915226"/>
      <w:r>
        <w:t xml:space="preserve">Hình </w:t>
      </w:r>
      <w:r w:rsidR="003E3B4B">
        <w:fldChar w:fldCharType="begin"/>
      </w:r>
      <w:r w:rsidR="003E3B4B">
        <w:instrText xml:space="preserve"> STYLEREF 1 \s </w:instrText>
      </w:r>
      <w:r w:rsidR="003E3B4B">
        <w:fldChar w:fldCharType="separate"/>
      </w:r>
      <w:r w:rsidR="009058AE">
        <w:rPr>
          <w:noProof/>
        </w:rPr>
        <w:t>4</w:t>
      </w:r>
      <w:r w:rsidR="003E3B4B">
        <w:rPr>
          <w:noProof/>
        </w:rPr>
        <w:fldChar w:fldCharType="end"/>
      </w:r>
      <w:r w:rsidR="0067752C">
        <w:t>.</w:t>
      </w:r>
      <w:r w:rsidR="003E3B4B">
        <w:fldChar w:fldCharType="begin"/>
      </w:r>
      <w:r w:rsidR="003E3B4B">
        <w:instrText xml:space="preserve"> SEQ Hình \* ARABIC \s 1 </w:instrText>
      </w:r>
      <w:r w:rsidR="003E3B4B">
        <w:fldChar w:fldCharType="separate"/>
      </w:r>
      <w:r w:rsidR="009058AE">
        <w:rPr>
          <w:noProof/>
        </w:rPr>
        <w:t>36</w:t>
      </w:r>
      <w:r w:rsidR="003E3B4B">
        <w:rPr>
          <w:noProof/>
        </w:rPr>
        <w:fldChar w:fldCharType="end"/>
      </w:r>
      <w:r>
        <w:t xml:space="preserve"> Giao diện thực tế của danh sách giảng viên</w:t>
      </w:r>
      <w:bookmarkEnd w:id="316"/>
    </w:p>
    <w:p w14:paraId="77AA415F" w14:textId="6AAE3FF6" w:rsidR="00CD588F" w:rsidRDefault="00CD588F" w:rsidP="00CD588F">
      <w:pPr>
        <w:pStyle w:val="Nidung"/>
      </w:pPr>
      <w:r>
        <w:t xml:space="preserve">Tại giao diện thêm giảng viên mới, người dùng có 2 lựa chọn: </w:t>
      </w:r>
    </w:p>
    <w:p w14:paraId="599ADDFC" w14:textId="23CF81FC" w:rsidR="00CD588F" w:rsidRDefault="00CD588F" w:rsidP="00CD588F">
      <w:pPr>
        <w:pStyle w:val="Nidung"/>
      </w:pPr>
      <w:r w:rsidRPr="00336D5A">
        <w:t>-</w:t>
      </w:r>
      <w:r>
        <w:t xml:space="preserve"> Nhấn vào nút “Tạo thủ công” và điền các trường như: </w:t>
      </w:r>
      <w:r w:rsidR="00542629" w:rsidRPr="00542629">
        <w:t>Tên giảng viên</w:t>
      </w:r>
      <w:r>
        <w:t xml:space="preserve">, </w:t>
      </w:r>
      <w:r w:rsidR="00542629">
        <w:t>email, số điện thoại, chuyên ngành</w:t>
      </w:r>
      <w:r>
        <w:t xml:space="preserve"> và nhấn vào nút “Tạo mới” để hoàn tất thao tác. Hệ thống sẽ tiến hành kiểm tra dữ liệu và hiển thị lỗi (nếu có). Nếu không có lỗi hệ thống sẽ hiển thị thông báo thành công và trả về giao diện danh sách </w:t>
      </w:r>
      <w:r w:rsidR="00542629">
        <w:t>giảng viên</w:t>
      </w:r>
      <w:r>
        <w:t>.</w:t>
      </w:r>
    </w:p>
    <w:p w14:paraId="1A897F69" w14:textId="201B230B" w:rsidR="00542629" w:rsidRDefault="00172D0F" w:rsidP="00542629">
      <w:pPr>
        <w:pStyle w:val="Nidung"/>
        <w:keepNext/>
        <w:ind w:left="757" w:firstLine="0"/>
      </w:pPr>
      <w:r w:rsidRPr="00172D0F">
        <w:rPr>
          <w:noProof/>
        </w:rPr>
        <w:drawing>
          <wp:inline distT="0" distB="0" distL="0" distR="0" wp14:anchorId="4C1C24DA" wp14:editId="703B04C7">
            <wp:extent cx="6030595" cy="2791691"/>
            <wp:effectExtent l="0" t="0" r="8255" b="8890"/>
            <wp:docPr id="975499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99207" name=""/>
                    <pic:cNvPicPr/>
                  </pic:nvPicPr>
                  <pic:blipFill>
                    <a:blip r:embed="rId83"/>
                    <a:stretch>
                      <a:fillRect/>
                    </a:stretch>
                  </pic:blipFill>
                  <pic:spPr>
                    <a:xfrm>
                      <a:off x="0" y="0"/>
                      <a:ext cx="6033138" cy="2792868"/>
                    </a:xfrm>
                    <a:prstGeom prst="rect">
                      <a:avLst/>
                    </a:prstGeom>
                  </pic:spPr>
                </pic:pic>
              </a:graphicData>
            </a:graphic>
          </wp:inline>
        </w:drawing>
      </w:r>
    </w:p>
    <w:p w14:paraId="2542EBC8" w14:textId="0FE5742B" w:rsidR="00CD588F" w:rsidRDefault="00542629" w:rsidP="00542629">
      <w:pPr>
        <w:pStyle w:val="Caption"/>
      </w:pPr>
      <w:bookmarkStart w:id="317" w:name="_Toc200915227"/>
      <w:r>
        <w:t xml:space="preserve">Hình </w:t>
      </w:r>
      <w:r w:rsidR="003E3B4B">
        <w:fldChar w:fldCharType="begin"/>
      </w:r>
      <w:r w:rsidR="003E3B4B">
        <w:instrText xml:space="preserve"> STYLEREF 1 \s </w:instrText>
      </w:r>
      <w:r w:rsidR="003E3B4B">
        <w:fldChar w:fldCharType="separate"/>
      </w:r>
      <w:r w:rsidR="009058AE">
        <w:rPr>
          <w:noProof/>
        </w:rPr>
        <w:t>4</w:t>
      </w:r>
      <w:r w:rsidR="003E3B4B">
        <w:rPr>
          <w:noProof/>
        </w:rPr>
        <w:fldChar w:fldCharType="end"/>
      </w:r>
      <w:r w:rsidR="0067752C">
        <w:t>.</w:t>
      </w:r>
      <w:r w:rsidR="003E3B4B">
        <w:fldChar w:fldCharType="begin"/>
      </w:r>
      <w:r w:rsidR="003E3B4B">
        <w:instrText xml:space="preserve"> SEQ Hình \* ARABIC \s 1 </w:instrText>
      </w:r>
      <w:r w:rsidR="003E3B4B">
        <w:fldChar w:fldCharType="separate"/>
      </w:r>
      <w:r w:rsidR="009058AE">
        <w:rPr>
          <w:noProof/>
        </w:rPr>
        <w:t>37</w:t>
      </w:r>
      <w:r w:rsidR="003E3B4B">
        <w:rPr>
          <w:noProof/>
        </w:rPr>
        <w:fldChar w:fldCharType="end"/>
      </w:r>
      <w:r>
        <w:t xml:space="preserve"> Giao diện thực tế chức năng thêm thủ công giảng viên</w:t>
      </w:r>
      <w:bookmarkEnd w:id="317"/>
    </w:p>
    <w:p w14:paraId="521D4FBB" w14:textId="77777777" w:rsidR="00CD588F" w:rsidRPr="00D22465" w:rsidRDefault="00CD588F" w:rsidP="00CD588F">
      <w:pPr>
        <w:pStyle w:val="Nidung"/>
      </w:pPr>
      <w:r w:rsidRPr="00336D5A">
        <w:t>-</w:t>
      </w:r>
      <w:r>
        <w:t xml:space="preserve"> Nhấn vào nút “Tạo bằng file” để thêm nhiều thiết bị bằng file .csv. Người dùng cần tải file theo định dạng. Nhấn vào nút “File mẫu” để tải file mẫu về máy. Sau khi tải file với các thông tin đã điền, nhấn nút “Tải lên” để hoàn tất thao tác.</w:t>
      </w:r>
    </w:p>
    <w:p w14:paraId="03F6FBDD" w14:textId="20DE5D7C" w:rsidR="00542629" w:rsidRDefault="002B6921" w:rsidP="00542629">
      <w:pPr>
        <w:pStyle w:val="Nidung"/>
        <w:keepNext/>
      </w:pPr>
      <w:r w:rsidRPr="002B6921">
        <w:rPr>
          <w:noProof/>
        </w:rPr>
        <w:drawing>
          <wp:inline distT="0" distB="0" distL="0" distR="0" wp14:anchorId="0DB52575" wp14:editId="1E778511">
            <wp:extent cx="6030595" cy="2839085"/>
            <wp:effectExtent l="0" t="0" r="8255" b="0"/>
            <wp:docPr id="1969025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25500" name=""/>
                    <pic:cNvPicPr/>
                  </pic:nvPicPr>
                  <pic:blipFill>
                    <a:blip r:embed="rId84"/>
                    <a:stretch>
                      <a:fillRect/>
                    </a:stretch>
                  </pic:blipFill>
                  <pic:spPr>
                    <a:xfrm>
                      <a:off x="0" y="0"/>
                      <a:ext cx="6030595" cy="2839085"/>
                    </a:xfrm>
                    <a:prstGeom prst="rect">
                      <a:avLst/>
                    </a:prstGeom>
                  </pic:spPr>
                </pic:pic>
              </a:graphicData>
            </a:graphic>
          </wp:inline>
        </w:drawing>
      </w:r>
    </w:p>
    <w:p w14:paraId="4988A222" w14:textId="1E54DC2E" w:rsidR="00CD588F" w:rsidRDefault="00542629" w:rsidP="00542629">
      <w:pPr>
        <w:pStyle w:val="Caption"/>
      </w:pPr>
      <w:bookmarkStart w:id="318" w:name="_Toc200915228"/>
      <w:r>
        <w:t xml:space="preserve">Hình </w:t>
      </w:r>
      <w:r w:rsidR="003E3B4B">
        <w:fldChar w:fldCharType="begin"/>
      </w:r>
      <w:r w:rsidR="003E3B4B">
        <w:instrText xml:space="preserve"> STYLEREF 1 \s </w:instrText>
      </w:r>
      <w:r w:rsidR="003E3B4B">
        <w:fldChar w:fldCharType="separate"/>
      </w:r>
      <w:r w:rsidR="009058AE">
        <w:rPr>
          <w:noProof/>
        </w:rPr>
        <w:t>4</w:t>
      </w:r>
      <w:r w:rsidR="003E3B4B">
        <w:rPr>
          <w:noProof/>
        </w:rPr>
        <w:fldChar w:fldCharType="end"/>
      </w:r>
      <w:r w:rsidR="0067752C">
        <w:t>.</w:t>
      </w:r>
      <w:r w:rsidR="003E3B4B">
        <w:fldChar w:fldCharType="begin"/>
      </w:r>
      <w:r w:rsidR="003E3B4B">
        <w:instrText xml:space="preserve"> SEQ Hình \* ARABIC \s 1 </w:instrText>
      </w:r>
      <w:r w:rsidR="003E3B4B">
        <w:fldChar w:fldCharType="separate"/>
      </w:r>
      <w:r w:rsidR="009058AE">
        <w:rPr>
          <w:noProof/>
        </w:rPr>
        <w:t>38</w:t>
      </w:r>
      <w:r w:rsidR="003E3B4B">
        <w:rPr>
          <w:noProof/>
        </w:rPr>
        <w:fldChar w:fldCharType="end"/>
      </w:r>
      <w:r>
        <w:t xml:space="preserve"> Giao diện thực tế của chức năng thêm giảng viên bằng file</w:t>
      </w:r>
      <w:bookmarkEnd w:id="318"/>
    </w:p>
    <w:p w14:paraId="02E143EA" w14:textId="1728DF27" w:rsidR="00542629" w:rsidRDefault="00542629" w:rsidP="00542629">
      <w:pPr>
        <w:pStyle w:val="Heading3"/>
      </w:pPr>
      <w:bookmarkStart w:id="319" w:name="_Toc200746893"/>
      <w:bookmarkStart w:id="320" w:name="_Toc200915165"/>
      <w:r w:rsidRPr="00542629">
        <w:t>Chức</w:t>
      </w:r>
      <w:r>
        <w:t xml:space="preserve"> năng chỉnh sửa, xoá giảng viên</w:t>
      </w:r>
      <w:bookmarkEnd w:id="319"/>
      <w:bookmarkEnd w:id="320"/>
    </w:p>
    <w:p w14:paraId="11892610" w14:textId="784C113E" w:rsidR="00CD588F" w:rsidRDefault="00542629" w:rsidP="00542629">
      <w:pPr>
        <w:pStyle w:val="Nidung"/>
      </w:pPr>
      <w:r>
        <w:t xml:space="preserve">Khi thêm mới </w:t>
      </w:r>
      <w:r w:rsidR="00ED3559">
        <w:t>giảng viên</w:t>
      </w:r>
      <w:r>
        <w:t xml:space="preserve"> thành công, </w:t>
      </w:r>
      <w:r w:rsidR="00ED3559">
        <w:t>quản trị viên</w:t>
      </w:r>
      <w:r>
        <w:t xml:space="preserve"> có thể tìm kiếm </w:t>
      </w:r>
      <w:r w:rsidR="00ED3559">
        <w:t>giảng viên</w:t>
      </w:r>
      <w:r>
        <w:t xml:space="preserve"> tại ô tìm kiếm trên giao diện danh sách </w:t>
      </w:r>
      <w:r w:rsidR="00ED3559">
        <w:t>giảng</w:t>
      </w:r>
      <w:r>
        <w:t xml:space="preserve">. Trường hợp sai một số thông tin, </w:t>
      </w:r>
      <w:r w:rsidR="00ED3559">
        <w:t>quản trị viên</w:t>
      </w:r>
      <w:r>
        <w:t xml:space="preserve"> có thể chỉnh sửa thông tin hoặc xoá </w:t>
      </w:r>
      <w:r w:rsidR="00ED3559">
        <w:t>giảng viên</w:t>
      </w:r>
      <w:r>
        <w:t xml:space="preserve">. Tại giao diện danh sách </w:t>
      </w:r>
      <w:r w:rsidR="00ED3559">
        <w:t>giảng viên</w:t>
      </w:r>
      <w:r>
        <w:t xml:space="preserve">, </w:t>
      </w:r>
      <w:r w:rsidR="00ED3559">
        <w:t>quản trị viên</w:t>
      </w:r>
      <w:r>
        <w:t xml:space="preserve"> nhấn vào ký hiệu 3 chấm tại cột thao tác, hộp thoại hiện lên các thao tác như: chỉnh sửa, xoá.</w:t>
      </w:r>
    </w:p>
    <w:p w14:paraId="1357AA53" w14:textId="32F854D5" w:rsidR="00C77236" w:rsidRDefault="00AB7069" w:rsidP="00C77236">
      <w:pPr>
        <w:pStyle w:val="Nidung"/>
        <w:keepNext/>
      </w:pPr>
      <w:r w:rsidRPr="00AB7069">
        <w:rPr>
          <w:noProof/>
        </w:rPr>
        <w:drawing>
          <wp:inline distT="0" distB="0" distL="0" distR="0" wp14:anchorId="7BDB45EB" wp14:editId="2238FE73">
            <wp:extent cx="6030595" cy="4549140"/>
            <wp:effectExtent l="0" t="0" r="8255" b="3810"/>
            <wp:docPr id="182892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21448" name=""/>
                    <pic:cNvPicPr/>
                  </pic:nvPicPr>
                  <pic:blipFill>
                    <a:blip r:embed="rId85"/>
                    <a:stretch>
                      <a:fillRect/>
                    </a:stretch>
                  </pic:blipFill>
                  <pic:spPr>
                    <a:xfrm>
                      <a:off x="0" y="0"/>
                      <a:ext cx="6030595" cy="4549140"/>
                    </a:xfrm>
                    <a:prstGeom prst="rect">
                      <a:avLst/>
                    </a:prstGeom>
                  </pic:spPr>
                </pic:pic>
              </a:graphicData>
            </a:graphic>
          </wp:inline>
        </w:drawing>
      </w:r>
    </w:p>
    <w:p w14:paraId="6F0F9C7A" w14:textId="7F026202" w:rsidR="00C77236" w:rsidRPr="00CD588F" w:rsidRDefault="00C77236" w:rsidP="00C77236">
      <w:pPr>
        <w:pStyle w:val="Caption"/>
      </w:pPr>
      <w:bookmarkStart w:id="321" w:name="_Toc200915229"/>
      <w:r>
        <w:t xml:space="preserve">Hình </w:t>
      </w:r>
      <w:r w:rsidR="003E3B4B">
        <w:fldChar w:fldCharType="begin"/>
      </w:r>
      <w:r w:rsidR="003E3B4B">
        <w:instrText xml:space="preserve"> STYLEREF 1 \s </w:instrText>
      </w:r>
      <w:r w:rsidR="003E3B4B">
        <w:fldChar w:fldCharType="separate"/>
      </w:r>
      <w:r w:rsidR="009058AE">
        <w:rPr>
          <w:noProof/>
        </w:rPr>
        <w:t>4</w:t>
      </w:r>
      <w:r w:rsidR="003E3B4B">
        <w:rPr>
          <w:noProof/>
        </w:rPr>
        <w:fldChar w:fldCharType="end"/>
      </w:r>
      <w:r w:rsidR="0067752C">
        <w:t>.</w:t>
      </w:r>
      <w:r w:rsidR="003E3B4B">
        <w:fldChar w:fldCharType="begin"/>
      </w:r>
      <w:r w:rsidR="003E3B4B">
        <w:instrText xml:space="preserve"> SEQ Hình \* ARABIC \s 1 </w:instrText>
      </w:r>
      <w:r w:rsidR="003E3B4B">
        <w:fldChar w:fldCharType="separate"/>
      </w:r>
      <w:r w:rsidR="009058AE">
        <w:rPr>
          <w:noProof/>
        </w:rPr>
        <w:t>39</w:t>
      </w:r>
      <w:r w:rsidR="003E3B4B">
        <w:rPr>
          <w:noProof/>
        </w:rPr>
        <w:fldChar w:fldCharType="end"/>
      </w:r>
      <w:r>
        <w:t xml:space="preserve"> Giao diện thực tế của chức năng chỉnh sửa, xoá giảng viên</w:t>
      </w:r>
      <w:bookmarkEnd w:id="321"/>
    </w:p>
    <w:p w14:paraId="1E77F927" w14:textId="77777777" w:rsidR="00B57BEF" w:rsidRDefault="00B57BEF" w:rsidP="00B57BEF">
      <w:pPr>
        <w:pStyle w:val="Heading2"/>
      </w:pPr>
      <w:bookmarkStart w:id="322" w:name="_Toc200746894"/>
      <w:bookmarkStart w:id="323" w:name="_Toc200915166"/>
      <w:r>
        <w:t>Các chức năng khác</w:t>
      </w:r>
      <w:bookmarkEnd w:id="322"/>
      <w:bookmarkEnd w:id="323"/>
    </w:p>
    <w:p w14:paraId="551A7370" w14:textId="31AE5DB1" w:rsidR="00621E99" w:rsidRDefault="00621E99" w:rsidP="00621E99">
      <w:pPr>
        <w:pStyle w:val="Heading3"/>
      </w:pPr>
      <w:bookmarkStart w:id="324" w:name="_Toc200746895"/>
      <w:bookmarkStart w:id="325" w:name="_Toc200915167"/>
      <w:r>
        <w:t>Chức năng thông báo</w:t>
      </w:r>
      <w:bookmarkEnd w:id="324"/>
      <w:bookmarkEnd w:id="325"/>
    </w:p>
    <w:p w14:paraId="6B158078" w14:textId="74C45BE7" w:rsidR="00621E99" w:rsidRDefault="00EA2005" w:rsidP="00621E99">
      <w:pPr>
        <w:pStyle w:val="Nidung"/>
      </w:pPr>
      <w:r>
        <w:t>Khi</w:t>
      </w:r>
      <w:r w:rsidR="00621E99">
        <w:t xml:space="preserve"> thực hiện các tác vụ như thêm mới, chỉnh sửa, xoá thiết bị hoặc quà tặng, mượn trả thiết bị, tạo đơn yêu cầu hoặc duyệt đơn, người dùng mới,… Hệ thống</w:t>
      </w:r>
      <w:r>
        <w:t xml:space="preserve"> sẽ thông báo thông tin đến các tài khoản liên quan. Để xem thông báo, người dùng nhấn vào biểu tượng </w:t>
      </w:r>
      <w:r w:rsidRPr="00EA2005">
        <w:rPr>
          <w:noProof/>
        </w:rPr>
        <w:drawing>
          <wp:inline distT="0" distB="0" distL="0" distR="0" wp14:anchorId="17B95544" wp14:editId="760E6196">
            <wp:extent cx="173182" cy="146942"/>
            <wp:effectExtent l="0" t="0" r="0" b="5715"/>
            <wp:docPr id="2056529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29481" name=""/>
                    <pic:cNvPicPr/>
                  </pic:nvPicPr>
                  <pic:blipFill>
                    <a:blip r:embed="rId86"/>
                    <a:stretch>
                      <a:fillRect/>
                    </a:stretch>
                  </pic:blipFill>
                  <pic:spPr>
                    <a:xfrm>
                      <a:off x="0" y="0"/>
                      <a:ext cx="176994" cy="150177"/>
                    </a:xfrm>
                    <a:prstGeom prst="rect">
                      <a:avLst/>
                    </a:prstGeom>
                  </pic:spPr>
                </pic:pic>
              </a:graphicData>
            </a:graphic>
          </wp:inline>
        </w:drawing>
      </w:r>
      <w:r>
        <w:t xml:space="preserve"> trên thanh header. </w:t>
      </w:r>
    </w:p>
    <w:p w14:paraId="674877DD" w14:textId="3E27E51D" w:rsidR="00EA2005" w:rsidRDefault="00C13F8D" w:rsidP="00EA2005">
      <w:pPr>
        <w:pStyle w:val="Nidung"/>
        <w:keepNext/>
      </w:pPr>
      <w:r w:rsidRPr="00C13F8D">
        <w:rPr>
          <w:noProof/>
        </w:rPr>
        <w:drawing>
          <wp:inline distT="0" distB="0" distL="0" distR="0" wp14:anchorId="1B8D50B8" wp14:editId="3404612D">
            <wp:extent cx="6030595" cy="7029450"/>
            <wp:effectExtent l="0" t="0" r="8255" b="0"/>
            <wp:docPr id="213960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08193" name=""/>
                    <pic:cNvPicPr/>
                  </pic:nvPicPr>
                  <pic:blipFill>
                    <a:blip r:embed="rId87"/>
                    <a:stretch>
                      <a:fillRect/>
                    </a:stretch>
                  </pic:blipFill>
                  <pic:spPr>
                    <a:xfrm>
                      <a:off x="0" y="0"/>
                      <a:ext cx="6030595" cy="7029450"/>
                    </a:xfrm>
                    <a:prstGeom prst="rect">
                      <a:avLst/>
                    </a:prstGeom>
                  </pic:spPr>
                </pic:pic>
              </a:graphicData>
            </a:graphic>
          </wp:inline>
        </w:drawing>
      </w:r>
    </w:p>
    <w:p w14:paraId="16F2D299" w14:textId="6BCB37D2" w:rsidR="00EA2005" w:rsidRDefault="00EA2005" w:rsidP="00EA2005">
      <w:pPr>
        <w:pStyle w:val="Caption"/>
      </w:pPr>
      <w:bookmarkStart w:id="326" w:name="_Toc200915230"/>
      <w:r>
        <w:t xml:space="preserve">Hình </w:t>
      </w:r>
      <w:r w:rsidR="003E3B4B">
        <w:fldChar w:fldCharType="begin"/>
      </w:r>
      <w:r w:rsidR="003E3B4B">
        <w:instrText xml:space="preserve"> STYLEREF 1 \s </w:instrText>
      </w:r>
      <w:r w:rsidR="003E3B4B">
        <w:fldChar w:fldCharType="separate"/>
      </w:r>
      <w:r w:rsidR="009058AE">
        <w:rPr>
          <w:noProof/>
        </w:rPr>
        <w:t>4</w:t>
      </w:r>
      <w:r w:rsidR="003E3B4B">
        <w:rPr>
          <w:noProof/>
        </w:rPr>
        <w:fldChar w:fldCharType="end"/>
      </w:r>
      <w:r w:rsidR="0067752C">
        <w:t>.</w:t>
      </w:r>
      <w:r w:rsidR="003E3B4B">
        <w:fldChar w:fldCharType="begin"/>
      </w:r>
      <w:r w:rsidR="003E3B4B">
        <w:instrText xml:space="preserve"> SEQ Hình \* ARABIC \s 1 </w:instrText>
      </w:r>
      <w:r w:rsidR="003E3B4B">
        <w:fldChar w:fldCharType="separate"/>
      </w:r>
      <w:r w:rsidR="009058AE">
        <w:rPr>
          <w:noProof/>
        </w:rPr>
        <w:t>40</w:t>
      </w:r>
      <w:r w:rsidR="003E3B4B">
        <w:rPr>
          <w:noProof/>
        </w:rPr>
        <w:fldChar w:fldCharType="end"/>
      </w:r>
      <w:r>
        <w:t xml:space="preserve"> Giao diện thực tế của chức năng thông báo</w:t>
      </w:r>
      <w:bookmarkEnd w:id="326"/>
    </w:p>
    <w:p w14:paraId="798511D5" w14:textId="351BA21A" w:rsidR="00EA2005" w:rsidRDefault="00EA2005" w:rsidP="00EA2005">
      <w:pPr>
        <w:pStyle w:val="Nidung"/>
      </w:pPr>
      <w:r>
        <w:t>Đổi với các thông báo thay đổi thông tin thì khi nhấn vào thông báo, hệ thống sẽ chuyển hướng đến sự thay đổi đó.</w:t>
      </w:r>
    </w:p>
    <w:p w14:paraId="5C4C4970" w14:textId="79FF4351" w:rsidR="00EA2005" w:rsidRDefault="00EA2005" w:rsidP="00EA2005">
      <w:pPr>
        <w:pStyle w:val="Heading3"/>
      </w:pPr>
      <w:bookmarkStart w:id="327" w:name="_Toc200746896"/>
      <w:bookmarkStart w:id="328" w:name="_Toc200915168"/>
      <w:r>
        <w:t xml:space="preserve">Chức năng </w:t>
      </w:r>
      <w:r w:rsidR="00867D91">
        <w:t>gửi</w:t>
      </w:r>
      <w:r>
        <w:t xml:space="preserve"> mail</w:t>
      </w:r>
      <w:bookmarkEnd w:id="327"/>
      <w:bookmarkEnd w:id="328"/>
    </w:p>
    <w:p w14:paraId="625F3E32" w14:textId="77777777" w:rsidR="00EA2005" w:rsidRDefault="00EA2005" w:rsidP="00EA2005">
      <w:pPr>
        <w:pStyle w:val="Nidung"/>
      </w:pPr>
      <w:r>
        <w:t xml:space="preserve">Khi tạo mới tài khoản, hệ thống sẽ gửi mail về cho người dùng để thông báo người dùng đã được cấp tài khoản. </w:t>
      </w:r>
    </w:p>
    <w:p w14:paraId="6A8EDD21" w14:textId="77777777" w:rsidR="00EA2005" w:rsidRDefault="00EA2005" w:rsidP="00867D91">
      <w:pPr>
        <w:pStyle w:val="Nidung"/>
        <w:jc w:val="center"/>
      </w:pPr>
      <w:r w:rsidRPr="00867D91">
        <w:rPr>
          <w:noProof/>
        </w:rPr>
        <w:drawing>
          <wp:inline distT="0" distB="0" distL="0" distR="0" wp14:anchorId="7EE390EC" wp14:editId="4E601874">
            <wp:extent cx="3837203" cy="3962400"/>
            <wp:effectExtent l="0" t="0" r="0" b="0"/>
            <wp:docPr id="1768954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54001" name=""/>
                    <pic:cNvPicPr/>
                  </pic:nvPicPr>
                  <pic:blipFill>
                    <a:blip r:embed="rId88"/>
                    <a:stretch>
                      <a:fillRect/>
                    </a:stretch>
                  </pic:blipFill>
                  <pic:spPr>
                    <a:xfrm>
                      <a:off x="0" y="0"/>
                      <a:ext cx="3846815" cy="3972326"/>
                    </a:xfrm>
                    <a:prstGeom prst="rect">
                      <a:avLst/>
                    </a:prstGeom>
                  </pic:spPr>
                </pic:pic>
              </a:graphicData>
            </a:graphic>
          </wp:inline>
        </w:drawing>
      </w:r>
    </w:p>
    <w:p w14:paraId="05C63A5F" w14:textId="4E45C55B" w:rsidR="00EA2005" w:rsidRDefault="00EA2005" w:rsidP="00EA2005">
      <w:pPr>
        <w:pStyle w:val="Caption"/>
      </w:pPr>
      <w:bookmarkStart w:id="329" w:name="_Toc200915231"/>
      <w:r>
        <w:t xml:space="preserve">Hình </w:t>
      </w:r>
      <w:r w:rsidR="003E3B4B">
        <w:fldChar w:fldCharType="begin"/>
      </w:r>
      <w:r w:rsidR="003E3B4B">
        <w:instrText xml:space="preserve"> STYLEREF 1 \s </w:instrText>
      </w:r>
      <w:r w:rsidR="003E3B4B">
        <w:fldChar w:fldCharType="separate"/>
      </w:r>
      <w:r w:rsidR="009058AE">
        <w:rPr>
          <w:noProof/>
        </w:rPr>
        <w:t>4</w:t>
      </w:r>
      <w:r w:rsidR="003E3B4B">
        <w:rPr>
          <w:noProof/>
        </w:rPr>
        <w:fldChar w:fldCharType="end"/>
      </w:r>
      <w:r w:rsidR="0067752C">
        <w:t>.</w:t>
      </w:r>
      <w:r w:rsidR="003E3B4B">
        <w:fldChar w:fldCharType="begin"/>
      </w:r>
      <w:r w:rsidR="003E3B4B">
        <w:instrText xml:space="preserve"> SEQ Hình \* ARABIC \s 1 </w:instrText>
      </w:r>
      <w:r w:rsidR="003E3B4B">
        <w:fldChar w:fldCharType="separate"/>
      </w:r>
      <w:r w:rsidR="009058AE">
        <w:rPr>
          <w:noProof/>
        </w:rPr>
        <w:t>41</w:t>
      </w:r>
      <w:r w:rsidR="003E3B4B">
        <w:rPr>
          <w:noProof/>
        </w:rPr>
        <w:fldChar w:fldCharType="end"/>
      </w:r>
      <w:r>
        <w:t xml:space="preserve"> Mail thông báo khi được cấp tài khoản</w:t>
      </w:r>
      <w:bookmarkEnd w:id="329"/>
    </w:p>
    <w:p w14:paraId="2BD74497" w14:textId="6D0BE7B1" w:rsidR="00EA2005" w:rsidRDefault="00EA2005" w:rsidP="00EA2005">
      <w:pPr>
        <w:pStyle w:val="Nidung"/>
      </w:pPr>
      <w:r>
        <w:t xml:space="preserve"> </w:t>
      </w:r>
      <w:r w:rsidR="00867D91">
        <w:t>Khi thay đổi mật khẩu, tài khoản bị vô hiệu hoá hoặc khôi phục cũng gửi mail cho người dùng. Đối với chức năng mượn trả thiết bị và yêu cầu quà tặng cũng tương tự, chỉ khác nội dung mail gửi về.</w:t>
      </w:r>
    </w:p>
    <w:p w14:paraId="2235B924" w14:textId="77777777" w:rsidR="00B57BEF" w:rsidRDefault="00B57BEF" w:rsidP="00B57BEF">
      <w:pPr>
        <w:pStyle w:val="Heading2"/>
      </w:pPr>
      <w:bookmarkStart w:id="330" w:name="_Toc200746897"/>
      <w:bookmarkStart w:id="331" w:name="_Toc200915169"/>
      <w:r>
        <w:t>Kết quả thực nghiệm hệ thống quản lý thiết bị và quà tặng</w:t>
      </w:r>
      <w:bookmarkEnd w:id="330"/>
      <w:bookmarkEnd w:id="331"/>
    </w:p>
    <w:p w14:paraId="7CCFEBEC" w14:textId="77777777" w:rsidR="0005519A" w:rsidRDefault="00867D91" w:rsidP="0005519A">
      <w:pPr>
        <w:pStyle w:val="Nidung"/>
      </w:pPr>
      <w:r w:rsidRPr="0005519A">
        <w:t xml:space="preserve">Hệ thống “Quản lý thiết bị và quà tặng của Trung tâm Ngoại ngữ - Tin học Victory” </w:t>
      </w:r>
      <w:r w:rsidR="0005519A" w:rsidRPr="0005519A">
        <w:t xml:space="preserve">được xây dựng với kiến trúc MVC kết hợp với CQRS. Với việc sử dụng ngôn ngữ chính là NodeJS để phát triển, nên dễ mở rộng và phát triển với nhiều thư viện hỗ trợ. </w:t>
      </w:r>
    </w:p>
    <w:p w14:paraId="65B7885C" w14:textId="036CB7B2" w:rsidR="0005519A" w:rsidRPr="0005519A" w:rsidRDefault="0005519A" w:rsidP="0005519A">
      <w:pPr>
        <w:pStyle w:val="Nidung"/>
      </w:pPr>
      <w:r w:rsidRPr="0005519A">
        <w:t>Khi đã có môi trường NodeJS và Git, mở Terminal (giao diện dòng lệnh) trong VS Code và thực hiện lần lượt các bước sau:</w:t>
      </w:r>
    </w:p>
    <w:p w14:paraId="4CF72EB4" w14:textId="77777777" w:rsidR="0005519A" w:rsidRDefault="0005519A" w:rsidP="0005519A">
      <w:pPr>
        <w:pStyle w:val="Nidung"/>
        <w:rPr>
          <w:b/>
          <w:bCs/>
          <w:i/>
          <w:iCs/>
        </w:rPr>
      </w:pPr>
      <w:r w:rsidRPr="0005519A">
        <w:rPr>
          <w:b/>
          <w:bCs/>
          <w:i/>
          <w:iCs/>
        </w:rPr>
        <w:t>Bước 1: Clone dự án về máy</w:t>
      </w:r>
    </w:p>
    <w:p w14:paraId="2CFBB885" w14:textId="77777777" w:rsidR="00A20D69" w:rsidRPr="0005519A" w:rsidRDefault="00A20D69" w:rsidP="0005519A">
      <w:pPr>
        <w:pStyle w:val="Nidung"/>
        <w:rPr>
          <w:b/>
          <w:bCs/>
          <w:i/>
          <w:iCs/>
        </w:rPr>
      </w:pPr>
    </w:p>
    <w:p w14:paraId="41C77DD7" w14:textId="41495317" w:rsidR="0005519A" w:rsidRPr="00A20D69" w:rsidRDefault="00A20D69" w:rsidP="00A20D69">
      <w:pPr>
        <w:pStyle w:val="Code"/>
        <w:jc w:val="left"/>
        <w:rPr>
          <w:lang w:val="en-US"/>
        </w:rPr>
      </w:pPr>
      <w:r w:rsidRPr="005E6C6A">
        <w:t>G</w:t>
      </w:r>
      <w:r w:rsidR="0005519A" w:rsidRPr="005E6C6A">
        <w:t>it</w:t>
      </w:r>
      <w:r>
        <w:rPr>
          <w:lang w:val="en-US"/>
        </w:rPr>
        <w:t xml:space="preserve"> </w:t>
      </w:r>
      <w:r w:rsidR="0005519A" w:rsidRPr="005E6C6A">
        <w:t>clone</w:t>
      </w:r>
      <w:r>
        <w:rPr>
          <w:lang w:val="en-US"/>
        </w:rPr>
        <w:t xml:space="preserve"> </w:t>
      </w:r>
      <w:hyperlink r:id="rId89" w:history="1">
        <w:r w:rsidRPr="00661F37">
          <w:rPr>
            <w:rStyle w:val="Hyperlink"/>
            <w:lang w:val="en-US"/>
          </w:rPr>
          <w:t>https://github.com/LamHueTrung/tn_da21ttc_110121255_LamHueTrung_tdgm.git</w:t>
        </w:r>
      </w:hyperlink>
      <w:r>
        <w:rPr>
          <w:lang w:val="en-US"/>
        </w:rPr>
        <w:t xml:space="preserve"> </w:t>
      </w:r>
    </w:p>
    <w:p w14:paraId="1D3381C4" w14:textId="77777777" w:rsidR="0005519A" w:rsidRPr="0005519A" w:rsidRDefault="0005519A" w:rsidP="0005519A">
      <w:pPr>
        <w:pStyle w:val="Nidung"/>
        <w:rPr>
          <w:b/>
          <w:bCs/>
          <w:i/>
          <w:iCs/>
        </w:rPr>
      </w:pPr>
      <w:r w:rsidRPr="0005519A">
        <w:rPr>
          <w:b/>
          <w:bCs/>
          <w:i/>
          <w:iCs/>
        </w:rPr>
        <w:t>Bước 2: Di chuyển vào thư mục của dự án</w:t>
      </w:r>
    </w:p>
    <w:p w14:paraId="5C05FBD1" w14:textId="5BD48FA6" w:rsidR="0005519A" w:rsidRDefault="0005519A" w:rsidP="0005519A">
      <w:pPr>
        <w:pStyle w:val="Code"/>
      </w:pPr>
      <w:r w:rsidRPr="005E6C6A">
        <w:t xml:space="preserve">cd </w:t>
      </w:r>
      <w:r w:rsidR="00DB250E" w:rsidRPr="00DB250E">
        <w:t>tn_da21ttc_110121255_LamHueTrung_tdgm</w:t>
      </w:r>
    </w:p>
    <w:tbl>
      <w:tblPr>
        <w:tblW w:w="0" w:type="auto"/>
        <w:tblLook w:val="04A0" w:firstRow="1" w:lastRow="0" w:firstColumn="1" w:lastColumn="0" w:noHBand="0" w:noVBand="1"/>
      </w:tblPr>
      <w:tblGrid>
        <w:gridCol w:w="3121"/>
        <w:gridCol w:w="6376"/>
      </w:tblGrid>
      <w:tr w:rsidR="0005519A" w14:paraId="0C7D9BBF" w14:textId="77777777" w:rsidTr="0005519A">
        <w:tc>
          <w:tcPr>
            <w:tcW w:w="2737" w:type="dxa"/>
            <w:shd w:val="clear" w:color="auto" w:fill="auto"/>
          </w:tcPr>
          <w:p w14:paraId="39581D86" w14:textId="77777777" w:rsidR="0005519A" w:rsidRDefault="0005519A" w:rsidP="0005519A">
            <w:pPr>
              <w:keepNext/>
            </w:pPr>
            <w:r>
              <w:rPr>
                <w:lang w:val="vi"/>
              </w:rPr>
              <w:tab/>
            </w:r>
            <w:r w:rsidRPr="00A5679F">
              <w:rPr>
                <w:noProof/>
              </w:rPr>
              <w:drawing>
                <wp:inline distT="0" distB="0" distL="0" distR="0" wp14:anchorId="1C2089E7" wp14:editId="25733502">
                  <wp:extent cx="2313940" cy="5431155"/>
                  <wp:effectExtent l="0" t="0" r="0" b="0"/>
                  <wp:docPr id="18836670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13940" cy="5431155"/>
                          </a:xfrm>
                          <a:prstGeom prst="rect">
                            <a:avLst/>
                          </a:prstGeom>
                          <a:noFill/>
                          <a:ln>
                            <a:noFill/>
                          </a:ln>
                        </pic:spPr>
                      </pic:pic>
                    </a:graphicData>
                  </a:graphic>
                </wp:inline>
              </w:drawing>
            </w:r>
          </w:p>
          <w:p w14:paraId="79D234C6" w14:textId="017F861D" w:rsidR="0005519A" w:rsidRDefault="0005519A" w:rsidP="0005519A">
            <w:pPr>
              <w:pStyle w:val="Caption"/>
              <w:jc w:val="left"/>
            </w:pPr>
            <w:bookmarkStart w:id="332" w:name="_Toc200915232"/>
            <w:r>
              <w:t xml:space="preserve">Hình </w:t>
            </w:r>
            <w:r w:rsidR="003E3B4B">
              <w:fldChar w:fldCharType="begin"/>
            </w:r>
            <w:r w:rsidR="003E3B4B">
              <w:instrText xml:space="preserve"> STYLEREF 1 \s </w:instrText>
            </w:r>
            <w:r w:rsidR="003E3B4B">
              <w:fldChar w:fldCharType="separate"/>
            </w:r>
            <w:r w:rsidR="009058AE">
              <w:rPr>
                <w:noProof/>
              </w:rPr>
              <w:t>4</w:t>
            </w:r>
            <w:r w:rsidR="003E3B4B">
              <w:rPr>
                <w:noProof/>
              </w:rPr>
              <w:fldChar w:fldCharType="end"/>
            </w:r>
            <w:r w:rsidR="0067752C">
              <w:t>.</w:t>
            </w:r>
            <w:r w:rsidR="003E3B4B">
              <w:fldChar w:fldCharType="begin"/>
            </w:r>
            <w:r w:rsidR="003E3B4B">
              <w:instrText xml:space="preserve"> SEQ Hình \* ARABIC \s 1 </w:instrText>
            </w:r>
            <w:r w:rsidR="003E3B4B">
              <w:fldChar w:fldCharType="separate"/>
            </w:r>
            <w:r w:rsidR="009058AE">
              <w:rPr>
                <w:noProof/>
              </w:rPr>
              <w:t>42</w:t>
            </w:r>
            <w:r w:rsidR="003E3B4B">
              <w:rPr>
                <w:noProof/>
              </w:rPr>
              <w:fldChar w:fldCharType="end"/>
            </w:r>
            <w:r>
              <w:t xml:space="preserve"> Cây thư mục</w:t>
            </w:r>
            <w:bookmarkEnd w:id="332"/>
          </w:p>
        </w:tc>
        <w:tc>
          <w:tcPr>
            <w:tcW w:w="6618" w:type="dxa"/>
            <w:shd w:val="clear" w:color="auto" w:fill="auto"/>
          </w:tcPr>
          <w:p w14:paraId="103F9AED" w14:textId="77777777" w:rsidR="0005519A" w:rsidRDefault="0005519A" w:rsidP="00CC39C8">
            <w:r>
              <w:rPr>
                <w:i/>
                <w:iCs/>
              </w:rPr>
              <w:t xml:space="preserve">- src: </w:t>
            </w:r>
            <w:r>
              <w:t>thư mục chứa mã nguồn chính của dự án.</w:t>
            </w:r>
          </w:p>
          <w:p w14:paraId="73272779" w14:textId="77777777" w:rsidR="0005519A" w:rsidRDefault="0005519A" w:rsidP="00CC39C8">
            <w:pPr>
              <w:ind w:firstLine="284"/>
            </w:pPr>
            <w:r>
              <w:t xml:space="preserve">+ </w:t>
            </w:r>
            <w:r>
              <w:rPr>
                <w:i/>
                <w:iCs/>
              </w:rPr>
              <w:t>app:</w:t>
            </w:r>
            <w:r>
              <w:t xml:space="preserve"> chứa các thành phần như controller (xử lý), extesions (các phương thức hỗ trợ như upload ảnh, file,v.v), middleware xác thực token, model và connect database.</w:t>
            </w:r>
          </w:p>
          <w:p w14:paraId="402241B2" w14:textId="77777777" w:rsidR="0005519A" w:rsidRDefault="0005519A" w:rsidP="00CC39C8">
            <w:pPr>
              <w:ind w:firstLine="284"/>
            </w:pPr>
            <w:r>
              <w:t xml:space="preserve">+ </w:t>
            </w:r>
            <w:r>
              <w:rPr>
                <w:i/>
                <w:iCs/>
              </w:rPr>
              <w:t xml:space="preserve">public: </w:t>
            </w:r>
            <w:r>
              <w:t>chứa các hình ảnh, file được hiển thị công khai.</w:t>
            </w:r>
          </w:p>
          <w:p w14:paraId="7D3F2380" w14:textId="77777777" w:rsidR="0005519A" w:rsidRDefault="0005519A" w:rsidP="00CC39C8">
            <w:pPr>
              <w:ind w:left="284"/>
            </w:pPr>
            <w:r>
              <w:t>+ resources</w:t>
            </w:r>
            <w:r>
              <w:rPr>
                <w:i/>
                <w:iCs/>
              </w:rPr>
              <w:t xml:space="preserve">: </w:t>
            </w:r>
            <w:r>
              <w:t>chứa các file giao diện.</w:t>
            </w:r>
          </w:p>
          <w:p w14:paraId="7A41DD88" w14:textId="77777777" w:rsidR="0005519A" w:rsidRDefault="0005519A" w:rsidP="00CC39C8">
            <w:pPr>
              <w:ind w:left="284"/>
            </w:pPr>
            <w:r>
              <w:t xml:space="preserve">+ </w:t>
            </w:r>
            <w:r>
              <w:rPr>
                <w:i/>
                <w:iCs/>
              </w:rPr>
              <w:t xml:space="preserve">route: </w:t>
            </w:r>
            <w:r>
              <w:t>chứa các file cấu hình dường dẫn.</w:t>
            </w:r>
          </w:p>
          <w:p w14:paraId="4BDCAA4F" w14:textId="77777777" w:rsidR="0005519A" w:rsidRDefault="0005519A" w:rsidP="00CC39C8">
            <w:pPr>
              <w:ind w:left="284"/>
            </w:pPr>
            <w:r>
              <w:t>+ index.js</w:t>
            </w:r>
            <w:r>
              <w:rPr>
                <w:i/>
                <w:iCs/>
              </w:rPr>
              <w:t xml:space="preserve">: </w:t>
            </w:r>
            <w:r>
              <w:t>file cấu hình chính của dự án.</w:t>
            </w:r>
          </w:p>
          <w:p w14:paraId="6B7E74EF" w14:textId="77777777" w:rsidR="0005519A" w:rsidRDefault="0005519A" w:rsidP="00CC39C8">
            <w:r>
              <w:t xml:space="preserve">- </w:t>
            </w:r>
            <w:r>
              <w:rPr>
                <w:i/>
                <w:iCs/>
              </w:rPr>
              <w:t xml:space="preserve">.env: </w:t>
            </w:r>
            <w:r>
              <w:t xml:space="preserve">file chứa các biến môi trường quan trọng của dự án. Vì lý do bảo mật, file này không được đưa lên Github. Hãy tạo một file mới (cùng cấp với thư mục </w:t>
            </w:r>
            <w:r>
              <w:rPr>
                <w:i/>
                <w:iCs/>
              </w:rPr>
              <w:t>src</w:t>
            </w:r>
            <w:r>
              <w:t xml:space="preserve">) với tên </w:t>
            </w:r>
            <w:r>
              <w:rPr>
                <w:i/>
                <w:iCs/>
              </w:rPr>
              <w:t xml:space="preserve">.env </w:t>
            </w:r>
            <w:r>
              <w:t>và có nội dung sau:</w:t>
            </w:r>
          </w:p>
          <w:p w14:paraId="6D58E5AA" w14:textId="77777777" w:rsidR="0005519A" w:rsidRPr="009C0AC2" w:rsidRDefault="0005519A" w:rsidP="00CC39C8">
            <w:pPr>
              <w:pStyle w:val="Code"/>
              <w:rPr>
                <w:sz w:val="20"/>
                <w:szCs w:val="24"/>
              </w:rPr>
            </w:pPr>
            <w:r w:rsidRPr="009C0AC2">
              <w:rPr>
                <w:sz w:val="20"/>
                <w:szCs w:val="24"/>
              </w:rPr>
              <w:t>MONGODB_URI_LOCAL=mongodb://localhost:27017/DeviceRewardManager</w:t>
            </w:r>
          </w:p>
          <w:p w14:paraId="066F99E1" w14:textId="77777777" w:rsidR="0005519A" w:rsidRPr="009C0AC2" w:rsidRDefault="0005519A" w:rsidP="00CC39C8">
            <w:pPr>
              <w:pStyle w:val="Code"/>
              <w:rPr>
                <w:sz w:val="20"/>
                <w:szCs w:val="24"/>
              </w:rPr>
            </w:pPr>
            <w:r w:rsidRPr="009C0AC2">
              <w:rPr>
                <w:sz w:val="20"/>
                <w:szCs w:val="24"/>
              </w:rPr>
              <w:t>MONGODB_URI_ONLINE=</w:t>
            </w:r>
            <w:r>
              <w:rPr>
                <w:sz w:val="20"/>
                <w:szCs w:val="24"/>
              </w:rPr>
              <w:t>url mongodb online</w:t>
            </w:r>
          </w:p>
          <w:p w14:paraId="026F0E9B" w14:textId="77777777" w:rsidR="0005519A" w:rsidRPr="009C0AC2" w:rsidRDefault="0005519A" w:rsidP="00CC39C8">
            <w:pPr>
              <w:pStyle w:val="Code"/>
              <w:rPr>
                <w:sz w:val="20"/>
                <w:szCs w:val="24"/>
              </w:rPr>
            </w:pPr>
            <w:r w:rsidRPr="009C0AC2">
              <w:rPr>
                <w:sz w:val="20"/>
                <w:szCs w:val="24"/>
              </w:rPr>
              <w:t>JWT_SECRET_KEY=110121255lamhuetrung08012003</w:t>
            </w:r>
          </w:p>
          <w:p w14:paraId="798FF6D2" w14:textId="77777777" w:rsidR="0005519A" w:rsidRPr="009C0AC2" w:rsidRDefault="0005519A" w:rsidP="00CC39C8">
            <w:pPr>
              <w:pStyle w:val="Code"/>
              <w:rPr>
                <w:sz w:val="20"/>
                <w:szCs w:val="24"/>
              </w:rPr>
            </w:pPr>
            <w:r w:rsidRPr="009C0AC2">
              <w:rPr>
                <w:sz w:val="20"/>
                <w:szCs w:val="24"/>
              </w:rPr>
              <w:t>AES_SECRET_KEY=3269ceed2bcea81c3c5c7c6955e991b13269ceed2bcea81c3c5c7c6955e991b1</w:t>
            </w:r>
          </w:p>
          <w:p w14:paraId="22FCBE12" w14:textId="77777777" w:rsidR="0005519A" w:rsidRPr="009C0AC2" w:rsidRDefault="0005519A" w:rsidP="00CC39C8">
            <w:pPr>
              <w:pStyle w:val="Code"/>
              <w:rPr>
                <w:sz w:val="20"/>
                <w:szCs w:val="24"/>
              </w:rPr>
            </w:pPr>
            <w:r w:rsidRPr="009C0AC2">
              <w:rPr>
                <w:sz w:val="20"/>
                <w:szCs w:val="24"/>
              </w:rPr>
              <w:t>AES_IV=46682df79d776d8c46682df79d776d8c</w:t>
            </w:r>
          </w:p>
          <w:p w14:paraId="44A59865" w14:textId="77777777" w:rsidR="0005519A" w:rsidRDefault="0005519A" w:rsidP="00CC39C8">
            <w:pPr>
              <w:pStyle w:val="Code"/>
              <w:rPr>
                <w:sz w:val="20"/>
                <w:szCs w:val="24"/>
                <w:lang w:val="en-US"/>
              </w:rPr>
            </w:pPr>
            <w:r w:rsidRPr="009C0AC2">
              <w:rPr>
                <w:sz w:val="20"/>
                <w:szCs w:val="24"/>
              </w:rPr>
              <w:t>API_URL=http://localhost:3000</w:t>
            </w:r>
          </w:p>
          <w:p w14:paraId="217A0B0F" w14:textId="77777777" w:rsidR="0005519A" w:rsidRPr="0005519A" w:rsidRDefault="0005519A" w:rsidP="0005519A">
            <w:pPr>
              <w:pStyle w:val="Code"/>
              <w:rPr>
                <w:sz w:val="20"/>
              </w:rPr>
            </w:pPr>
            <w:r w:rsidRPr="0005519A">
              <w:rPr>
                <w:sz w:val="20"/>
              </w:rPr>
              <w:t># cần phải xác thực 2 bước</w:t>
            </w:r>
          </w:p>
          <w:p w14:paraId="62070FF8" w14:textId="77777777" w:rsidR="0005519A" w:rsidRPr="0005519A" w:rsidRDefault="0005519A" w:rsidP="0005519A">
            <w:pPr>
              <w:pStyle w:val="Code"/>
              <w:rPr>
                <w:sz w:val="20"/>
              </w:rPr>
            </w:pPr>
            <w:r w:rsidRPr="0005519A">
              <w:rPr>
                <w:sz w:val="20"/>
              </w:rPr>
              <w:t>USERNAME_GOOGLE=lamhuetrung@gmail.com</w:t>
            </w:r>
          </w:p>
          <w:p w14:paraId="43FC8EE9" w14:textId="77777777" w:rsidR="0005519A" w:rsidRPr="0005519A" w:rsidRDefault="0005519A" w:rsidP="0005519A">
            <w:pPr>
              <w:pStyle w:val="Code"/>
              <w:rPr>
                <w:sz w:val="20"/>
              </w:rPr>
            </w:pPr>
            <w:r w:rsidRPr="0005519A">
              <w:rPr>
                <w:sz w:val="20"/>
              </w:rPr>
              <w:t>APP_PASSWORD_GOOGLE=f j h o d b i o q w v g l b r t</w:t>
            </w:r>
          </w:p>
          <w:p w14:paraId="5514729C" w14:textId="77777777" w:rsidR="0005519A" w:rsidRPr="0005519A" w:rsidRDefault="0005519A" w:rsidP="00CC39C8">
            <w:pPr>
              <w:pStyle w:val="Code"/>
              <w:rPr>
                <w:sz w:val="20"/>
                <w:szCs w:val="24"/>
                <w:lang w:val="en-US"/>
              </w:rPr>
            </w:pPr>
          </w:p>
        </w:tc>
      </w:tr>
    </w:tbl>
    <w:p w14:paraId="559C1009" w14:textId="77777777" w:rsidR="0005519A" w:rsidRDefault="0005519A" w:rsidP="0005519A">
      <w:pPr>
        <w:ind w:firstLine="720"/>
        <w:rPr>
          <w:b/>
          <w:bCs/>
          <w:i/>
          <w:iCs/>
        </w:rPr>
      </w:pPr>
    </w:p>
    <w:p w14:paraId="49CCB664" w14:textId="5796F75A" w:rsidR="0005519A" w:rsidRPr="0005519A" w:rsidRDefault="0005519A" w:rsidP="0005519A">
      <w:pPr>
        <w:pStyle w:val="Nidung"/>
        <w:rPr>
          <w:b/>
          <w:bCs/>
          <w:i/>
          <w:iCs/>
        </w:rPr>
      </w:pPr>
      <w:r w:rsidRPr="0005519A">
        <w:rPr>
          <w:b/>
          <w:bCs/>
          <w:i/>
          <w:iCs/>
        </w:rPr>
        <w:t>Bước 3: Cài đặt các gói thư viện</w:t>
      </w:r>
    </w:p>
    <w:p w14:paraId="4D7E0985" w14:textId="77777777" w:rsidR="0005519A" w:rsidRPr="004043D0" w:rsidRDefault="0005519A" w:rsidP="0005519A">
      <w:pPr>
        <w:pStyle w:val="Nidung"/>
      </w:pPr>
      <w:r>
        <w:t>Ở bước này, chỉ cần chạy khi lần đầu chạy dự án để trình quản lý gói tải những thư viện được sử dụng trong dự án xuống. Ở những lần sau, không cần thực hiện bước này.</w:t>
      </w:r>
    </w:p>
    <w:p w14:paraId="7740226F" w14:textId="77777777" w:rsidR="0005519A" w:rsidRDefault="0005519A" w:rsidP="0005519A">
      <w:pPr>
        <w:pStyle w:val="Code"/>
      </w:pPr>
      <w:r>
        <w:t>npm i</w:t>
      </w:r>
    </w:p>
    <w:p w14:paraId="7275E479" w14:textId="77777777" w:rsidR="0005519A" w:rsidRDefault="0005519A" w:rsidP="0005519A">
      <w:pPr>
        <w:ind w:firstLine="720"/>
        <w:rPr>
          <w:b/>
          <w:bCs/>
          <w:i/>
          <w:iCs/>
        </w:rPr>
      </w:pPr>
      <w:r w:rsidRPr="001D4A9F">
        <w:rPr>
          <w:b/>
          <w:bCs/>
          <w:i/>
          <w:iCs/>
        </w:rPr>
        <w:t xml:space="preserve">Bước </w:t>
      </w:r>
      <w:r>
        <w:rPr>
          <w:b/>
          <w:bCs/>
          <w:i/>
          <w:iCs/>
        </w:rPr>
        <w:t>4</w:t>
      </w:r>
      <w:r w:rsidRPr="001D4A9F">
        <w:rPr>
          <w:b/>
          <w:bCs/>
          <w:i/>
          <w:iCs/>
        </w:rPr>
        <w:t xml:space="preserve">: </w:t>
      </w:r>
      <w:r>
        <w:rPr>
          <w:b/>
          <w:bCs/>
          <w:i/>
          <w:iCs/>
        </w:rPr>
        <w:t>Chạy dự án</w:t>
      </w:r>
    </w:p>
    <w:p w14:paraId="2FCAE261" w14:textId="77777777" w:rsidR="0005519A" w:rsidRDefault="0005519A" w:rsidP="0005519A">
      <w:pPr>
        <w:pStyle w:val="Code"/>
      </w:pPr>
      <w:r>
        <w:t>npm start</w:t>
      </w:r>
    </w:p>
    <w:p w14:paraId="155B76C9" w14:textId="77777777" w:rsidR="0005519A" w:rsidRPr="004043D0" w:rsidRDefault="0005519A" w:rsidP="0005519A">
      <w:pPr>
        <w:pStyle w:val="Nidung"/>
      </w:pPr>
      <w:r>
        <w:t>Sau khi thực hiện câu lệnh bên dưới, thông báo sẽ hiện ra như sau:</w:t>
      </w:r>
    </w:p>
    <w:p w14:paraId="05CB4E7B" w14:textId="77777777" w:rsidR="0005519A" w:rsidRDefault="0005519A" w:rsidP="0005519A">
      <w:pPr>
        <w:keepNext/>
        <w:jc w:val="center"/>
      </w:pPr>
      <w:r w:rsidRPr="00A5679F">
        <w:rPr>
          <w:noProof/>
        </w:rPr>
        <w:drawing>
          <wp:inline distT="0" distB="0" distL="0" distR="0" wp14:anchorId="27573591" wp14:editId="2C03E628">
            <wp:extent cx="5763260" cy="2555875"/>
            <wp:effectExtent l="0" t="0" r="8890" b="0"/>
            <wp:docPr id="16953752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63260" cy="2555875"/>
                    </a:xfrm>
                    <a:prstGeom prst="rect">
                      <a:avLst/>
                    </a:prstGeom>
                    <a:noFill/>
                    <a:ln>
                      <a:noFill/>
                    </a:ln>
                  </pic:spPr>
                </pic:pic>
              </a:graphicData>
            </a:graphic>
          </wp:inline>
        </w:drawing>
      </w:r>
    </w:p>
    <w:p w14:paraId="70E8C4CC" w14:textId="582FD404" w:rsidR="0005519A" w:rsidRDefault="0005519A" w:rsidP="0005519A">
      <w:pPr>
        <w:pStyle w:val="Caption"/>
      </w:pPr>
      <w:bookmarkStart w:id="333" w:name="_Toc200915233"/>
      <w:r>
        <w:t xml:space="preserve">Hình </w:t>
      </w:r>
      <w:r w:rsidR="003E3B4B">
        <w:fldChar w:fldCharType="begin"/>
      </w:r>
      <w:r w:rsidR="003E3B4B">
        <w:instrText xml:space="preserve"> STYLEREF 1 \s </w:instrText>
      </w:r>
      <w:r w:rsidR="003E3B4B">
        <w:fldChar w:fldCharType="separate"/>
      </w:r>
      <w:r w:rsidR="009058AE">
        <w:rPr>
          <w:noProof/>
        </w:rPr>
        <w:t>4</w:t>
      </w:r>
      <w:r w:rsidR="003E3B4B">
        <w:rPr>
          <w:noProof/>
        </w:rPr>
        <w:fldChar w:fldCharType="end"/>
      </w:r>
      <w:r w:rsidR="0067752C">
        <w:t>.</w:t>
      </w:r>
      <w:r w:rsidR="003E3B4B">
        <w:fldChar w:fldCharType="begin"/>
      </w:r>
      <w:r w:rsidR="003E3B4B">
        <w:instrText xml:space="preserve"> SEQ Hình \* ARABIC \s 1 </w:instrText>
      </w:r>
      <w:r w:rsidR="003E3B4B">
        <w:fldChar w:fldCharType="separate"/>
      </w:r>
      <w:r w:rsidR="009058AE">
        <w:rPr>
          <w:noProof/>
        </w:rPr>
        <w:t>43</w:t>
      </w:r>
      <w:r w:rsidR="003E3B4B">
        <w:rPr>
          <w:noProof/>
        </w:rPr>
        <w:fldChar w:fldCharType="end"/>
      </w:r>
      <w:r>
        <w:t xml:space="preserve"> Giao diện Terminal khi chạy dự án thành công</w:t>
      </w:r>
      <w:bookmarkEnd w:id="333"/>
    </w:p>
    <w:p w14:paraId="395985DA" w14:textId="400F04F8" w:rsidR="00B57BEF" w:rsidRDefault="0005519A" w:rsidP="0005519A">
      <w:pPr>
        <w:pStyle w:val="Nidung"/>
      </w:pPr>
      <w:r>
        <w:t xml:space="preserve">Truy cập vào </w:t>
      </w:r>
      <w:hyperlink r:id="rId92" w:history="1">
        <w:r w:rsidRPr="00FC1C3A">
          <w:rPr>
            <w:rStyle w:val="Hyperlink"/>
          </w:rPr>
          <w:t>http://localhost:3000</w:t>
        </w:r>
      </w:hyperlink>
      <w:r>
        <w:t xml:space="preserve"> để truy cập vào hệ thống với tên tài khoản và mật khẩu đăng nhập được hiển thị trong terminal.Khi này, mọi thay đổi trong mã nguồn sẽ được cập nhật ngay lập tức trên trình duyệt</w:t>
      </w:r>
      <w:r w:rsidR="000363D9">
        <w:t>.</w:t>
      </w:r>
    </w:p>
    <w:p w14:paraId="0DE15739" w14:textId="77777777" w:rsidR="0005519A" w:rsidRDefault="0005519A">
      <w:pPr>
        <w:spacing w:after="160" w:line="259" w:lineRule="auto"/>
        <w:rPr>
          <w:b/>
        </w:rPr>
      </w:pPr>
      <w:r>
        <w:br w:type="page"/>
      </w:r>
    </w:p>
    <w:p w14:paraId="68DCC5C0" w14:textId="6B0730A0" w:rsidR="00AF4014" w:rsidRDefault="00AF4014" w:rsidP="00C00298">
      <w:pPr>
        <w:pStyle w:val="Heading1"/>
      </w:pPr>
      <w:bookmarkStart w:id="334" w:name="_Toc200746898"/>
      <w:bookmarkStart w:id="335" w:name="_Toc200915170"/>
      <w:r>
        <w:t>KẾT LUẬN VÀ HƯỚNG PHÁT TRIỂN</w:t>
      </w:r>
      <w:bookmarkEnd w:id="218"/>
      <w:bookmarkEnd w:id="334"/>
      <w:bookmarkEnd w:id="335"/>
    </w:p>
    <w:p w14:paraId="789B3827" w14:textId="77777777" w:rsidR="00AF4014" w:rsidRDefault="00AF4014" w:rsidP="00EA43EA">
      <w:pPr>
        <w:pStyle w:val="Heading2"/>
      </w:pPr>
      <w:bookmarkStart w:id="336" w:name="_Toc182207813"/>
      <w:bookmarkStart w:id="337" w:name="_Toc200746899"/>
      <w:bookmarkStart w:id="338" w:name="_Toc200915171"/>
      <w:r>
        <w:t>Kết luận</w:t>
      </w:r>
      <w:bookmarkEnd w:id="336"/>
      <w:bookmarkEnd w:id="337"/>
      <w:bookmarkEnd w:id="338"/>
    </w:p>
    <w:p w14:paraId="429F2C6E" w14:textId="77777777" w:rsidR="00CB5BBD" w:rsidRDefault="00CB5BBD" w:rsidP="00CB5BBD">
      <w:pPr>
        <w:pStyle w:val="Nidung"/>
      </w:pPr>
      <w:r>
        <w:t xml:space="preserve">Hệ thống “Quản lý thiết bị và quà tặng của Trung tâm Ngoại ngữ - Tin học Victory” đã được xây dựng thành công và đáp ứng được các nhu cầu cần thiết như: </w:t>
      </w:r>
    </w:p>
    <w:p w14:paraId="135F6BD6" w14:textId="4D922D1E" w:rsidR="00CB5BBD" w:rsidRDefault="00CB5BBD" w:rsidP="00CB5BBD">
      <w:pPr>
        <w:pStyle w:val="Nidung"/>
      </w:pPr>
      <w:r>
        <w:t>- Chức năng quản lý người dùng</w:t>
      </w:r>
    </w:p>
    <w:p w14:paraId="4CCBA6AF" w14:textId="77777777" w:rsidR="00CB5BBD" w:rsidRDefault="00CB5BBD" w:rsidP="00CB5BBD">
      <w:pPr>
        <w:pStyle w:val="Nidung"/>
      </w:pPr>
      <w:r>
        <w:t>- Chức năng quản lý thiết bị</w:t>
      </w:r>
    </w:p>
    <w:p w14:paraId="414ADDC8" w14:textId="356AF60F" w:rsidR="00CB5BBD" w:rsidRDefault="00CB5BBD" w:rsidP="00CB5BBD">
      <w:pPr>
        <w:pStyle w:val="Nidung"/>
      </w:pPr>
      <w:r>
        <w:t>- Chức năng quản lý mượn trả thiết bị</w:t>
      </w:r>
    </w:p>
    <w:p w14:paraId="449F56B1" w14:textId="7BD9B9FA" w:rsidR="00C27ABB" w:rsidRDefault="00CB5BBD" w:rsidP="00CB5BBD">
      <w:pPr>
        <w:pStyle w:val="Nidung"/>
      </w:pPr>
      <w:r>
        <w:t>- Chức năng quản lý quà tặng</w:t>
      </w:r>
    </w:p>
    <w:p w14:paraId="78450CE0" w14:textId="3DC51A63" w:rsidR="00CB5BBD" w:rsidRDefault="00CB5BBD" w:rsidP="00CB5BBD">
      <w:pPr>
        <w:pStyle w:val="Nidung"/>
      </w:pPr>
      <w:r>
        <w:t>- Chức năng quản lý đơn yêu cầu quà tặng</w:t>
      </w:r>
    </w:p>
    <w:p w14:paraId="4F2D9742" w14:textId="189DABDD" w:rsidR="007A419A" w:rsidRDefault="007A419A" w:rsidP="00CB5BBD">
      <w:pPr>
        <w:pStyle w:val="Nidung"/>
      </w:pPr>
      <w:r>
        <w:t>- Chức năng thống kê</w:t>
      </w:r>
    </w:p>
    <w:p w14:paraId="1BBEEDE6" w14:textId="4642A45B" w:rsidR="007A419A" w:rsidRPr="005B330D" w:rsidRDefault="007A419A" w:rsidP="00CB5BBD">
      <w:pPr>
        <w:pStyle w:val="Nidung"/>
      </w:pPr>
      <w:r>
        <w:t>Hệ thống chạy ổn định, xử lý các yêu cầu nhanh chóng, giao diện thân thiện và dễ sử dụng, dễ mở rộng.</w:t>
      </w:r>
    </w:p>
    <w:p w14:paraId="4FFDF577" w14:textId="3091A1A3" w:rsidR="00AF4014" w:rsidRDefault="00AF4014" w:rsidP="00EA43EA">
      <w:pPr>
        <w:pStyle w:val="Heading2"/>
      </w:pPr>
      <w:bookmarkStart w:id="339" w:name="_Toc182207814"/>
      <w:bookmarkStart w:id="340" w:name="_Toc200746900"/>
      <w:bookmarkStart w:id="341" w:name="_Toc200915172"/>
      <w:r>
        <w:t>Hướng phát triển</w:t>
      </w:r>
      <w:bookmarkEnd w:id="339"/>
      <w:bookmarkEnd w:id="340"/>
      <w:bookmarkEnd w:id="341"/>
    </w:p>
    <w:p w14:paraId="7868CF76" w14:textId="3EE0FDCB" w:rsidR="007A419A" w:rsidRDefault="007A419A" w:rsidP="007A419A">
      <w:pPr>
        <w:pStyle w:val="Nidung"/>
      </w:pPr>
      <w:r>
        <w:t>Với hướng phát triển, có thể mở rộng các chức năng theo chiều sâu (tối ưu hơn các tính năng hiện có) và theo chiều ngang (phát triển thêm các tính năng liên quan):</w:t>
      </w:r>
    </w:p>
    <w:p w14:paraId="67EBCDB0" w14:textId="77777777" w:rsidR="007A419A" w:rsidRPr="0036569E" w:rsidRDefault="007A419A" w:rsidP="007A419A">
      <w:pPr>
        <w:pStyle w:val="Nidung"/>
        <w:rPr>
          <w:i/>
          <w:iCs/>
        </w:rPr>
      </w:pPr>
      <w:r w:rsidRPr="0036569E">
        <w:rPr>
          <w:i/>
          <w:iCs/>
        </w:rPr>
        <w:t xml:space="preserve">- Theo chiều sâu: </w:t>
      </w:r>
    </w:p>
    <w:p w14:paraId="5C3EC176" w14:textId="535D97E3" w:rsidR="007A419A" w:rsidRDefault="007A419A" w:rsidP="007A419A">
      <w:pPr>
        <w:pStyle w:val="Nidung"/>
      </w:pPr>
      <w:r>
        <w:t xml:space="preserve">+ </w:t>
      </w:r>
      <w:r w:rsidRPr="007A419A">
        <w:t>Cải thiện hiệu suất của hệ thống để xử lý dữ liệu lớn hơn. Cải thiện các chức năng như quản lý lịch sử đang nhập, quản lý kho,…</w:t>
      </w:r>
    </w:p>
    <w:p w14:paraId="6E90B49D" w14:textId="3D8EE406" w:rsidR="007A419A" w:rsidRDefault="007A419A" w:rsidP="007A419A">
      <w:pPr>
        <w:pStyle w:val="Nidung"/>
      </w:pPr>
      <w:r>
        <w:t>+ Cải thiện khả năng bảo mật của hệ thống.</w:t>
      </w:r>
    </w:p>
    <w:p w14:paraId="406DE8B1" w14:textId="77777777" w:rsidR="007A419A" w:rsidRPr="0036569E" w:rsidRDefault="007A419A" w:rsidP="007A419A">
      <w:pPr>
        <w:pStyle w:val="Nidung"/>
        <w:rPr>
          <w:i/>
          <w:iCs/>
        </w:rPr>
      </w:pPr>
      <w:r w:rsidRPr="0036569E">
        <w:rPr>
          <w:i/>
          <w:iCs/>
        </w:rPr>
        <w:t>- Theo chiều ngang:</w:t>
      </w:r>
    </w:p>
    <w:p w14:paraId="5384994E" w14:textId="0427C202" w:rsidR="007A419A" w:rsidRDefault="007A419A" w:rsidP="007A419A">
      <w:pPr>
        <w:pStyle w:val="Nidung"/>
      </w:pPr>
      <w:r>
        <w:t xml:space="preserve">+ </w:t>
      </w:r>
      <w:r w:rsidRPr="007A419A">
        <w:t>Tích hợp với các hệ thống quản lý khác của Trung tâm như quản lý lịch dạy học, quản lý lịch thi cử, quản lý đề thi,…</w:t>
      </w:r>
    </w:p>
    <w:p w14:paraId="711ACBF0" w14:textId="06CA8927" w:rsidR="007A419A" w:rsidRDefault="007A419A" w:rsidP="007A419A">
      <w:pPr>
        <w:pStyle w:val="Nidung"/>
      </w:pPr>
      <w:r>
        <w:t>+ Phát triển thêm các tính năng hỗ trợ cho việc quản lý thiết bị trong các phòng làm việc, quà tặng.</w:t>
      </w:r>
    </w:p>
    <w:p w14:paraId="70755126" w14:textId="77777777" w:rsidR="00AE339B" w:rsidRDefault="00AE339B" w:rsidP="00AE339B">
      <w:pPr>
        <w:pStyle w:val="BodyText"/>
        <w:ind w:firstLine="397"/>
        <w:rPr>
          <w:lang w:val="en-US"/>
        </w:rPr>
      </w:pPr>
      <w:r>
        <w:rPr>
          <w:lang w:val="en-US"/>
        </w:rPr>
        <w:t>+ Bổ sung tính năng chat để việc trao đổi giữa các người dùng với nhau được dễ dàng, thuận tiện hơn.</w:t>
      </w:r>
    </w:p>
    <w:p w14:paraId="2C00A2CD" w14:textId="78AFBEC8" w:rsidR="00F01BAF" w:rsidRPr="007E628D" w:rsidRDefault="00AE339B" w:rsidP="007E628D">
      <w:pPr>
        <w:pStyle w:val="Nidung"/>
      </w:pPr>
      <w:r>
        <w:t>+ Tính năng hỗ trợ với AI có thể được chú ý phát triển để giúp đưa ra các hỗ trợ hữu ích một cách nhanh chóng ngay từ giai đoạn ban đầu.</w:t>
      </w:r>
      <w:bookmarkStart w:id="342" w:name="_Toc182207815"/>
      <w:bookmarkEnd w:id="219"/>
      <w:bookmarkEnd w:id="220"/>
      <w:r w:rsidR="00F01BAF">
        <w:rPr>
          <w:b/>
          <w:sz w:val="28"/>
          <w:szCs w:val="28"/>
        </w:rPr>
        <w:br w:type="page"/>
      </w:r>
    </w:p>
    <w:p w14:paraId="5C43F471" w14:textId="5540A4D7" w:rsidR="00AF4014" w:rsidRPr="00941090" w:rsidRDefault="00AF4014" w:rsidP="00AF4014">
      <w:pPr>
        <w:spacing w:after="160" w:line="259" w:lineRule="auto"/>
        <w:jc w:val="center"/>
        <w:outlineLvl w:val="0"/>
        <w:rPr>
          <w:bCs/>
          <w:szCs w:val="26"/>
        </w:rPr>
      </w:pPr>
      <w:bookmarkStart w:id="343" w:name="_Toc200746901"/>
      <w:bookmarkStart w:id="344" w:name="_Toc200915173"/>
      <w:r w:rsidRPr="000A1F1C">
        <w:rPr>
          <w:b/>
          <w:sz w:val="28"/>
          <w:szCs w:val="28"/>
        </w:rPr>
        <w:t>DANH MỤC TÀI LIỆU THAM KHẢO</w:t>
      </w:r>
      <w:bookmarkEnd w:id="342"/>
      <w:bookmarkEnd w:id="343"/>
      <w:bookmarkEnd w:id="344"/>
    </w:p>
    <w:sdt>
      <w:sdtPr>
        <w:id w:val="-1249032318"/>
        <w:docPartObj>
          <w:docPartGallery w:val="Bibliographies"/>
          <w:docPartUnique/>
        </w:docPartObj>
      </w:sdtPr>
      <w:sdtContent>
        <w:sdt>
          <w:sdtPr>
            <w:id w:val="111145805"/>
            <w:bibliography/>
          </w:sdtPr>
          <w:sdtContent>
            <w:p w14:paraId="56461D95" w14:textId="77777777" w:rsidR="00617451" w:rsidRDefault="001D26CE">
              <w:pPr>
                <w:rPr>
                  <w:rFonts w:asciiTheme="minorHAnsi" w:eastAsia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8"/>
                <w:gridCol w:w="8929"/>
              </w:tblGrid>
              <w:tr w:rsidR="00617451" w14:paraId="0FB2F922" w14:textId="77777777" w:rsidTr="00617451">
                <w:trPr>
                  <w:divId w:val="2128891639"/>
                  <w:tblCellSpacing w:w="15" w:type="dxa"/>
                </w:trPr>
                <w:tc>
                  <w:tcPr>
                    <w:tcW w:w="275" w:type="pct"/>
                    <w:hideMark/>
                  </w:tcPr>
                  <w:p w14:paraId="7D4E9C81" w14:textId="2D4BF6C1" w:rsidR="00617451" w:rsidRDefault="00617451">
                    <w:pPr>
                      <w:pStyle w:val="Bibliography"/>
                      <w:rPr>
                        <w:noProof/>
                        <w:sz w:val="24"/>
                      </w:rPr>
                    </w:pPr>
                    <w:r>
                      <w:rPr>
                        <w:noProof/>
                      </w:rPr>
                      <w:t xml:space="preserve">[1] </w:t>
                    </w:r>
                  </w:p>
                </w:tc>
                <w:tc>
                  <w:tcPr>
                    <w:tcW w:w="4678" w:type="pct"/>
                    <w:hideMark/>
                  </w:tcPr>
                  <w:p w14:paraId="4BD6EF9B" w14:textId="77777777" w:rsidR="00617451" w:rsidRDefault="00617451">
                    <w:pPr>
                      <w:pStyle w:val="Bibliography"/>
                      <w:rPr>
                        <w:noProof/>
                      </w:rPr>
                    </w:pPr>
                    <w:r>
                      <w:rPr>
                        <w:noProof/>
                      </w:rPr>
                      <w:t>bootstrap, "getbootstrap.com," bootstrap documment, 2025. [Online]. Available: https://getbootstrap.com/docs/4.1/getting-started/introduction/.</w:t>
                    </w:r>
                  </w:p>
                </w:tc>
              </w:tr>
              <w:tr w:rsidR="00617451" w14:paraId="4D1EA001" w14:textId="77777777" w:rsidTr="00617451">
                <w:trPr>
                  <w:divId w:val="2128891639"/>
                  <w:tblCellSpacing w:w="15" w:type="dxa"/>
                </w:trPr>
                <w:tc>
                  <w:tcPr>
                    <w:tcW w:w="275" w:type="pct"/>
                    <w:hideMark/>
                  </w:tcPr>
                  <w:p w14:paraId="600C4F70" w14:textId="77777777" w:rsidR="00617451" w:rsidRDefault="00617451">
                    <w:pPr>
                      <w:pStyle w:val="Bibliography"/>
                      <w:rPr>
                        <w:noProof/>
                      </w:rPr>
                    </w:pPr>
                    <w:r>
                      <w:rPr>
                        <w:noProof/>
                      </w:rPr>
                      <w:t xml:space="preserve">[2] </w:t>
                    </w:r>
                  </w:p>
                </w:tc>
                <w:tc>
                  <w:tcPr>
                    <w:tcW w:w="4678" w:type="pct"/>
                    <w:hideMark/>
                  </w:tcPr>
                  <w:p w14:paraId="53505D78" w14:textId="77777777" w:rsidR="00617451" w:rsidRDefault="00617451">
                    <w:pPr>
                      <w:pStyle w:val="Bibliography"/>
                      <w:rPr>
                        <w:noProof/>
                      </w:rPr>
                    </w:pPr>
                    <w:r>
                      <w:rPr>
                        <w:noProof/>
                      </w:rPr>
                      <w:t>Expressjs, "Expressjs.com," Express.js API Reference, 2024. [Online]. Available: https://expressjs.com/en/5x/api.html..</w:t>
                    </w:r>
                  </w:p>
                </w:tc>
              </w:tr>
              <w:tr w:rsidR="00617451" w14:paraId="524CA007" w14:textId="77777777" w:rsidTr="00617451">
                <w:trPr>
                  <w:divId w:val="2128891639"/>
                  <w:tblCellSpacing w:w="15" w:type="dxa"/>
                </w:trPr>
                <w:tc>
                  <w:tcPr>
                    <w:tcW w:w="275" w:type="pct"/>
                    <w:hideMark/>
                  </w:tcPr>
                  <w:p w14:paraId="2AED3748" w14:textId="77777777" w:rsidR="00617451" w:rsidRDefault="00617451">
                    <w:pPr>
                      <w:pStyle w:val="Bibliography"/>
                      <w:rPr>
                        <w:noProof/>
                      </w:rPr>
                    </w:pPr>
                    <w:r>
                      <w:rPr>
                        <w:noProof/>
                      </w:rPr>
                      <w:t xml:space="preserve">[3] </w:t>
                    </w:r>
                  </w:p>
                </w:tc>
                <w:tc>
                  <w:tcPr>
                    <w:tcW w:w="4678" w:type="pct"/>
                    <w:hideMark/>
                  </w:tcPr>
                  <w:p w14:paraId="696E94BA" w14:textId="77777777" w:rsidR="00617451" w:rsidRDefault="00617451">
                    <w:pPr>
                      <w:pStyle w:val="Bibliography"/>
                      <w:rPr>
                        <w:noProof/>
                      </w:rPr>
                    </w:pPr>
                    <w:r>
                      <w:rPr>
                        <w:noProof/>
                      </w:rPr>
                      <w:t>MISA, "https://emis.misa.vn/," Ứng dụng công nghệ thông tin trong quản lý thiết bị dạy học, 2025. [Online]. Available: https://emis.misa.vn/qlth/documents/Thiet_Bi.pdf.</w:t>
                    </w:r>
                  </w:p>
                </w:tc>
              </w:tr>
              <w:tr w:rsidR="00617451" w14:paraId="70E97454" w14:textId="77777777" w:rsidTr="00617451">
                <w:trPr>
                  <w:divId w:val="2128891639"/>
                  <w:tblCellSpacing w:w="15" w:type="dxa"/>
                </w:trPr>
                <w:tc>
                  <w:tcPr>
                    <w:tcW w:w="275" w:type="pct"/>
                    <w:hideMark/>
                  </w:tcPr>
                  <w:p w14:paraId="60A3FB11" w14:textId="77777777" w:rsidR="00617451" w:rsidRDefault="00617451">
                    <w:pPr>
                      <w:pStyle w:val="Bibliography"/>
                      <w:rPr>
                        <w:noProof/>
                      </w:rPr>
                    </w:pPr>
                    <w:r>
                      <w:rPr>
                        <w:noProof/>
                      </w:rPr>
                      <w:t xml:space="preserve">[4] </w:t>
                    </w:r>
                  </w:p>
                </w:tc>
                <w:tc>
                  <w:tcPr>
                    <w:tcW w:w="4678" w:type="pct"/>
                    <w:hideMark/>
                  </w:tcPr>
                  <w:p w14:paraId="0DE3A2CE" w14:textId="77777777" w:rsidR="00617451" w:rsidRDefault="00617451">
                    <w:pPr>
                      <w:pStyle w:val="Bibliography"/>
                      <w:rPr>
                        <w:noProof/>
                      </w:rPr>
                    </w:pPr>
                    <w:r>
                      <w:rPr>
                        <w:noProof/>
                      </w:rPr>
                      <w:t>MongoDB, "MongoDB.com," MongoDBDocumentation, 2024. [Online]. Available: https://www.mongodb.com/docs/..</w:t>
                    </w:r>
                  </w:p>
                </w:tc>
              </w:tr>
              <w:tr w:rsidR="00617451" w14:paraId="4E333EBB" w14:textId="77777777" w:rsidTr="00617451">
                <w:trPr>
                  <w:divId w:val="2128891639"/>
                  <w:tblCellSpacing w:w="15" w:type="dxa"/>
                </w:trPr>
                <w:tc>
                  <w:tcPr>
                    <w:tcW w:w="275" w:type="pct"/>
                    <w:hideMark/>
                  </w:tcPr>
                  <w:p w14:paraId="47209CE5" w14:textId="77777777" w:rsidR="00617451" w:rsidRDefault="00617451">
                    <w:pPr>
                      <w:pStyle w:val="Bibliography"/>
                      <w:rPr>
                        <w:noProof/>
                      </w:rPr>
                    </w:pPr>
                    <w:r>
                      <w:rPr>
                        <w:noProof/>
                      </w:rPr>
                      <w:t xml:space="preserve">[5] </w:t>
                    </w:r>
                  </w:p>
                </w:tc>
                <w:tc>
                  <w:tcPr>
                    <w:tcW w:w="4678" w:type="pct"/>
                    <w:hideMark/>
                  </w:tcPr>
                  <w:p w14:paraId="492FEA10" w14:textId="77777777" w:rsidR="00617451" w:rsidRDefault="00617451">
                    <w:pPr>
                      <w:pStyle w:val="Bibliography"/>
                      <w:rPr>
                        <w:noProof/>
                      </w:rPr>
                    </w:pPr>
                    <w:r>
                      <w:rPr>
                        <w:noProof/>
                      </w:rPr>
                      <w:t>Nodejs, "Nodejs.org," Node.js documentation, 2024. [Online]. Available: https://nodejs.org/docs/latest/api/documentation.html..</w:t>
                    </w:r>
                  </w:p>
                </w:tc>
              </w:tr>
              <w:tr w:rsidR="00617451" w14:paraId="587CC3F4" w14:textId="77777777" w:rsidTr="00617451">
                <w:trPr>
                  <w:divId w:val="2128891639"/>
                  <w:tblCellSpacing w:w="15" w:type="dxa"/>
                </w:trPr>
                <w:tc>
                  <w:tcPr>
                    <w:tcW w:w="275" w:type="pct"/>
                    <w:hideMark/>
                  </w:tcPr>
                  <w:p w14:paraId="1EFA5A63" w14:textId="77777777" w:rsidR="00617451" w:rsidRDefault="00617451">
                    <w:pPr>
                      <w:pStyle w:val="Bibliography"/>
                      <w:rPr>
                        <w:noProof/>
                      </w:rPr>
                    </w:pPr>
                    <w:r>
                      <w:rPr>
                        <w:noProof/>
                      </w:rPr>
                      <w:t xml:space="preserve">[6] </w:t>
                    </w:r>
                  </w:p>
                </w:tc>
                <w:tc>
                  <w:tcPr>
                    <w:tcW w:w="4678" w:type="pct"/>
                    <w:hideMark/>
                  </w:tcPr>
                  <w:p w14:paraId="056A4243" w14:textId="77777777" w:rsidR="00617451" w:rsidRDefault="00617451">
                    <w:pPr>
                      <w:pStyle w:val="Bibliography"/>
                      <w:rPr>
                        <w:noProof/>
                      </w:rPr>
                    </w:pPr>
                    <w:r>
                      <w:rPr>
                        <w:noProof/>
                      </w:rPr>
                      <w:t>npmjs, "https://www.npmjs.com/," crypto-js, 2024. [Online]. Available: https://www.npmjs.com/package/crypto-js.</w:t>
                    </w:r>
                  </w:p>
                </w:tc>
              </w:tr>
              <w:tr w:rsidR="00617451" w14:paraId="63C5DB87" w14:textId="77777777" w:rsidTr="00617451">
                <w:trPr>
                  <w:divId w:val="2128891639"/>
                  <w:tblCellSpacing w:w="15" w:type="dxa"/>
                </w:trPr>
                <w:tc>
                  <w:tcPr>
                    <w:tcW w:w="275" w:type="pct"/>
                    <w:hideMark/>
                  </w:tcPr>
                  <w:p w14:paraId="457649A6" w14:textId="77777777" w:rsidR="00617451" w:rsidRDefault="00617451">
                    <w:pPr>
                      <w:pStyle w:val="Bibliography"/>
                      <w:rPr>
                        <w:noProof/>
                      </w:rPr>
                    </w:pPr>
                    <w:r>
                      <w:rPr>
                        <w:noProof/>
                      </w:rPr>
                      <w:t xml:space="preserve">[7] </w:t>
                    </w:r>
                  </w:p>
                </w:tc>
                <w:tc>
                  <w:tcPr>
                    <w:tcW w:w="4678" w:type="pct"/>
                    <w:hideMark/>
                  </w:tcPr>
                  <w:p w14:paraId="65F42F42" w14:textId="77777777" w:rsidR="00617451" w:rsidRDefault="00617451">
                    <w:pPr>
                      <w:pStyle w:val="Bibliography"/>
                      <w:rPr>
                        <w:noProof/>
                      </w:rPr>
                    </w:pPr>
                    <w:r>
                      <w:rPr>
                        <w:noProof/>
                      </w:rPr>
                      <w:t>npmjs, "npmjs.com," Express Handlebars, 2024. [Online]. Available: https://www.npmjs.com/package/express-handlebars.</w:t>
                    </w:r>
                  </w:p>
                </w:tc>
              </w:tr>
              <w:tr w:rsidR="00617451" w14:paraId="141164AE" w14:textId="77777777" w:rsidTr="00617451">
                <w:trPr>
                  <w:divId w:val="2128891639"/>
                  <w:tblCellSpacing w:w="15" w:type="dxa"/>
                </w:trPr>
                <w:tc>
                  <w:tcPr>
                    <w:tcW w:w="275" w:type="pct"/>
                    <w:hideMark/>
                  </w:tcPr>
                  <w:p w14:paraId="3883C11B" w14:textId="77777777" w:rsidR="00617451" w:rsidRDefault="00617451">
                    <w:pPr>
                      <w:pStyle w:val="Bibliography"/>
                      <w:rPr>
                        <w:noProof/>
                      </w:rPr>
                    </w:pPr>
                    <w:r>
                      <w:rPr>
                        <w:noProof/>
                      </w:rPr>
                      <w:t xml:space="preserve">[8] </w:t>
                    </w:r>
                  </w:p>
                </w:tc>
                <w:tc>
                  <w:tcPr>
                    <w:tcW w:w="4678" w:type="pct"/>
                    <w:hideMark/>
                  </w:tcPr>
                  <w:p w14:paraId="3193F456" w14:textId="77777777" w:rsidR="00617451" w:rsidRDefault="00617451">
                    <w:pPr>
                      <w:pStyle w:val="Bibliography"/>
                      <w:rPr>
                        <w:noProof/>
                      </w:rPr>
                    </w:pPr>
                    <w:r>
                      <w:rPr>
                        <w:noProof/>
                      </w:rPr>
                      <w:t>npmjs, "npmjs.com," sass, 2024. [Online]. Available: https://www.npmjs.com/package/sass.</w:t>
                    </w:r>
                  </w:p>
                </w:tc>
              </w:tr>
              <w:tr w:rsidR="00617451" w14:paraId="6CFA92D1" w14:textId="77777777" w:rsidTr="00617451">
                <w:trPr>
                  <w:divId w:val="2128891639"/>
                  <w:tblCellSpacing w:w="15" w:type="dxa"/>
                </w:trPr>
                <w:tc>
                  <w:tcPr>
                    <w:tcW w:w="275" w:type="pct"/>
                    <w:hideMark/>
                  </w:tcPr>
                  <w:p w14:paraId="7A502E17" w14:textId="77777777" w:rsidR="00617451" w:rsidRDefault="00617451">
                    <w:pPr>
                      <w:pStyle w:val="Bibliography"/>
                      <w:rPr>
                        <w:noProof/>
                      </w:rPr>
                    </w:pPr>
                    <w:r>
                      <w:rPr>
                        <w:noProof/>
                      </w:rPr>
                      <w:t xml:space="preserve">[9] </w:t>
                    </w:r>
                  </w:p>
                </w:tc>
                <w:tc>
                  <w:tcPr>
                    <w:tcW w:w="4678" w:type="pct"/>
                    <w:hideMark/>
                  </w:tcPr>
                  <w:p w14:paraId="7105221C" w14:textId="77777777" w:rsidR="00617451" w:rsidRDefault="00617451">
                    <w:pPr>
                      <w:pStyle w:val="Bibliography"/>
                      <w:rPr>
                        <w:noProof/>
                      </w:rPr>
                    </w:pPr>
                    <w:r>
                      <w:rPr>
                        <w:noProof/>
                      </w:rPr>
                      <w:t>ViinDo, "https://viindoo.com/," 5 Phần mềm quản lý thiết bị trường học hiệu quả, chính xác, 2023. [Online]. Available: https://viindoo.com/vi/blog/quan-tri-doanh-nghiep-3/phan-mem-quan-ly-thiet-bi-truong-hoc-613.</w:t>
                    </w:r>
                  </w:p>
                </w:tc>
              </w:tr>
              <w:tr w:rsidR="00617451" w14:paraId="71C934AC" w14:textId="77777777" w:rsidTr="00617451">
                <w:trPr>
                  <w:divId w:val="2128891639"/>
                  <w:tblCellSpacing w:w="15" w:type="dxa"/>
                </w:trPr>
                <w:tc>
                  <w:tcPr>
                    <w:tcW w:w="275" w:type="pct"/>
                    <w:hideMark/>
                  </w:tcPr>
                  <w:p w14:paraId="63DF457F" w14:textId="77777777" w:rsidR="00617451" w:rsidRDefault="00617451">
                    <w:pPr>
                      <w:pStyle w:val="Bibliography"/>
                      <w:rPr>
                        <w:noProof/>
                      </w:rPr>
                    </w:pPr>
                    <w:r>
                      <w:rPr>
                        <w:noProof/>
                      </w:rPr>
                      <w:t xml:space="preserve">[10] </w:t>
                    </w:r>
                  </w:p>
                </w:tc>
                <w:tc>
                  <w:tcPr>
                    <w:tcW w:w="4678" w:type="pct"/>
                    <w:hideMark/>
                  </w:tcPr>
                  <w:p w14:paraId="077A16CC" w14:textId="77777777" w:rsidR="00617451" w:rsidRDefault="00617451">
                    <w:pPr>
                      <w:pStyle w:val="Bibliography"/>
                      <w:rPr>
                        <w:noProof/>
                      </w:rPr>
                    </w:pPr>
                    <w:r>
                      <w:rPr>
                        <w:noProof/>
                      </w:rPr>
                      <w:t>pham.tien.khanh, "Gửi thư với NodeMailer," 2020. [Online]. Available: https://viblo.asia/p/gui-thu-voi-nodemailer-Az45baD6lxY.</w:t>
                    </w:r>
                  </w:p>
                </w:tc>
              </w:tr>
              <w:tr w:rsidR="00617451" w14:paraId="783B450C" w14:textId="77777777" w:rsidTr="00617451">
                <w:trPr>
                  <w:divId w:val="2128891639"/>
                  <w:tblCellSpacing w:w="15" w:type="dxa"/>
                </w:trPr>
                <w:tc>
                  <w:tcPr>
                    <w:tcW w:w="275" w:type="pct"/>
                    <w:hideMark/>
                  </w:tcPr>
                  <w:p w14:paraId="4EF69CE6" w14:textId="77777777" w:rsidR="00617451" w:rsidRDefault="00617451">
                    <w:pPr>
                      <w:pStyle w:val="Bibliography"/>
                      <w:rPr>
                        <w:noProof/>
                      </w:rPr>
                    </w:pPr>
                    <w:r>
                      <w:rPr>
                        <w:noProof/>
                      </w:rPr>
                      <w:t xml:space="preserve">[11] </w:t>
                    </w:r>
                  </w:p>
                </w:tc>
                <w:tc>
                  <w:tcPr>
                    <w:tcW w:w="4678" w:type="pct"/>
                    <w:hideMark/>
                  </w:tcPr>
                  <w:p w14:paraId="65EE0B7A" w14:textId="77777777" w:rsidR="00617451" w:rsidRDefault="00617451">
                    <w:pPr>
                      <w:pStyle w:val="Bibliography"/>
                      <w:rPr>
                        <w:noProof/>
                      </w:rPr>
                    </w:pPr>
                    <w:r>
                      <w:rPr>
                        <w:noProof/>
                      </w:rPr>
                      <w:t>MongoDb, "MongoDB Compass là gì? Hướng dẫn sử dụng," websitehcm.com, 2022. [Online]. Available: https://websitehcm.com/mongodb-compass-la-gi-huong-dan-su-dung/.</w:t>
                    </w:r>
                  </w:p>
                </w:tc>
              </w:tr>
              <w:tr w:rsidR="00617451" w14:paraId="4DD4DA65" w14:textId="77777777" w:rsidTr="00617451">
                <w:trPr>
                  <w:divId w:val="2128891639"/>
                  <w:tblCellSpacing w:w="15" w:type="dxa"/>
                </w:trPr>
                <w:tc>
                  <w:tcPr>
                    <w:tcW w:w="275" w:type="pct"/>
                    <w:hideMark/>
                  </w:tcPr>
                  <w:p w14:paraId="14D4D59F" w14:textId="77777777" w:rsidR="00617451" w:rsidRDefault="00617451">
                    <w:pPr>
                      <w:pStyle w:val="Bibliography"/>
                      <w:rPr>
                        <w:noProof/>
                      </w:rPr>
                    </w:pPr>
                    <w:r>
                      <w:rPr>
                        <w:noProof/>
                      </w:rPr>
                      <w:t xml:space="preserve">[12] </w:t>
                    </w:r>
                  </w:p>
                </w:tc>
                <w:tc>
                  <w:tcPr>
                    <w:tcW w:w="4678" w:type="pct"/>
                    <w:hideMark/>
                  </w:tcPr>
                  <w:p w14:paraId="4413FCC5" w14:textId="77777777" w:rsidR="00617451" w:rsidRDefault="00617451">
                    <w:pPr>
                      <w:pStyle w:val="Bibliography"/>
                      <w:rPr>
                        <w:noProof/>
                      </w:rPr>
                    </w:pPr>
                    <w:r>
                      <w:rPr>
                        <w:noProof/>
                      </w:rPr>
                      <w:t>N. L. H. Thương, "MongoDB là gì? 9 Phần mềm quản trị Mongodb nên sử dụng," prodima.vn, [Online]. Available: https://prodima.vn/mongodb-la-gi/#:~:text=MongoDB%20Compass%20cung%20c%E1%BA%A5p%20ch%E1%BB%A9c,b%E1%BB%99%20d%E1%BB%AF%20li%E1%BB%87u%20tr%E1%BB%B1c%20quan..</w:t>
                    </w:r>
                  </w:p>
                </w:tc>
              </w:tr>
            </w:tbl>
            <w:p w14:paraId="79CB43CF" w14:textId="77777777" w:rsidR="00617451" w:rsidRDefault="00617451">
              <w:pPr>
                <w:divId w:val="2128891639"/>
                <w:rPr>
                  <w:noProof/>
                </w:rPr>
              </w:pPr>
            </w:p>
            <w:p w14:paraId="4DC7A108" w14:textId="2E23CA07" w:rsidR="001D26CE" w:rsidRDefault="001D26CE">
              <w:r>
                <w:rPr>
                  <w:b/>
                  <w:bCs/>
                  <w:noProof/>
                </w:rPr>
                <w:fldChar w:fldCharType="end"/>
              </w:r>
            </w:p>
          </w:sdtContent>
        </w:sdt>
      </w:sdtContent>
    </w:sdt>
    <w:p w14:paraId="36E90582" w14:textId="11D88C57" w:rsidR="001D26CE" w:rsidRDefault="001D26CE" w:rsidP="001D26CE"/>
    <w:p w14:paraId="64C4343C" w14:textId="77777777" w:rsidR="003A2397" w:rsidRPr="00E8099E" w:rsidRDefault="003A2397" w:rsidP="00E8099E">
      <w:pPr>
        <w:pStyle w:val="ListParagraph"/>
        <w:tabs>
          <w:tab w:val="left" w:pos="284"/>
          <w:tab w:val="right" w:leader="dot" w:pos="9356"/>
        </w:tabs>
        <w:spacing w:before="120" w:after="120" w:line="360" w:lineRule="auto"/>
        <w:ind w:left="0" w:firstLine="567"/>
        <w:jc w:val="both"/>
        <w:rPr>
          <w:rFonts w:eastAsia="SimSun"/>
          <w:szCs w:val="26"/>
        </w:rPr>
      </w:pPr>
    </w:p>
    <w:p w14:paraId="46446808" w14:textId="50AF327E" w:rsidR="00D2336D" w:rsidRDefault="00D2336D" w:rsidP="000A549E">
      <w:pPr>
        <w:spacing w:before="120" w:after="120" w:line="360" w:lineRule="auto"/>
        <w:ind w:firstLine="720"/>
        <w:rPr>
          <w:bCs/>
          <w:szCs w:val="26"/>
        </w:rPr>
      </w:pPr>
      <w:r>
        <w:rPr>
          <w:bCs/>
          <w:szCs w:val="26"/>
        </w:rPr>
        <w:br w:type="page"/>
      </w:r>
    </w:p>
    <w:p w14:paraId="48494FFF" w14:textId="741D50AF" w:rsidR="00D2336D" w:rsidRDefault="00D2336D" w:rsidP="005936EF">
      <w:pPr>
        <w:spacing w:after="160" w:line="259" w:lineRule="auto"/>
        <w:ind w:left="1701" w:right="1842"/>
        <w:jc w:val="center"/>
        <w:outlineLvl w:val="0"/>
        <w:rPr>
          <w:b/>
          <w:sz w:val="28"/>
          <w:szCs w:val="28"/>
        </w:rPr>
      </w:pPr>
      <w:bookmarkStart w:id="345" w:name="_Toc182207816"/>
      <w:bookmarkStart w:id="346" w:name="_Toc200746902"/>
      <w:bookmarkStart w:id="347" w:name="_Toc200915174"/>
      <w:r>
        <w:rPr>
          <w:b/>
          <w:sz w:val="28"/>
          <w:szCs w:val="28"/>
        </w:rPr>
        <w:t>PHỤ LỤC</w:t>
      </w:r>
      <w:r w:rsidR="005936EF">
        <w:rPr>
          <w:b/>
          <w:sz w:val="28"/>
          <w:szCs w:val="28"/>
        </w:rPr>
        <w:t xml:space="preserve"> 1:</w:t>
      </w:r>
      <w:r w:rsidR="00E3326C">
        <w:rPr>
          <w:b/>
          <w:sz w:val="28"/>
          <w:szCs w:val="28"/>
        </w:rPr>
        <w:t xml:space="preserve"> </w:t>
      </w:r>
      <w:r w:rsidR="005936EF" w:rsidRPr="005936EF">
        <w:rPr>
          <w:b/>
          <w:sz w:val="28"/>
          <w:szCs w:val="28"/>
        </w:rPr>
        <w:t>CÁC CÔNG CỤ</w:t>
      </w:r>
      <w:r w:rsidR="00C9293B">
        <w:rPr>
          <w:b/>
          <w:sz w:val="28"/>
          <w:szCs w:val="28"/>
        </w:rPr>
        <w:t xml:space="preserve">, </w:t>
      </w:r>
      <w:r w:rsidR="005936EF" w:rsidRPr="005936EF">
        <w:rPr>
          <w:b/>
          <w:sz w:val="28"/>
          <w:szCs w:val="28"/>
        </w:rPr>
        <w:t>PHẦN MỀM</w:t>
      </w:r>
      <w:r w:rsidR="005936EF">
        <w:rPr>
          <w:b/>
          <w:sz w:val="28"/>
          <w:szCs w:val="28"/>
        </w:rPr>
        <w:t xml:space="preserve"> </w:t>
      </w:r>
      <w:r w:rsidR="005936EF" w:rsidRPr="005936EF">
        <w:rPr>
          <w:b/>
          <w:sz w:val="28"/>
          <w:szCs w:val="28"/>
        </w:rPr>
        <w:t>HỖ TRỢ XÂY DỰNG TRANG WEB</w:t>
      </w:r>
      <w:bookmarkEnd w:id="345"/>
      <w:bookmarkEnd w:id="346"/>
      <w:bookmarkEnd w:id="347"/>
    </w:p>
    <w:p w14:paraId="73DC0421" w14:textId="27AA2259" w:rsidR="00034884" w:rsidRPr="00491438" w:rsidRDefault="00034884">
      <w:pPr>
        <w:pStyle w:val="Heading2"/>
        <w:numPr>
          <w:ilvl w:val="0"/>
          <w:numId w:val="19"/>
        </w:numPr>
      </w:pPr>
      <w:bookmarkStart w:id="348" w:name="_Toc182207817"/>
      <w:bookmarkStart w:id="349" w:name="_Toc200746903"/>
      <w:bookmarkStart w:id="350" w:name="_Toc200915175"/>
      <w:r w:rsidRPr="00491438">
        <w:t>Visual Studio Code</w:t>
      </w:r>
      <w:bookmarkEnd w:id="348"/>
      <w:bookmarkEnd w:id="349"/>
      <w:bookmarkEnd w:id="350"/>
    </w:p>
    <w:p w14:paraId="5A97637E" w14:textId="77777777" w:rsidR="00034884" w:rsidRPr="005C57B4" w:rsidRDefault="00034884" w:rsidP="00034884">
      <w:pPr>
        <w:pStyle w:val="BodyText"/>
        <w:ind w:firstLine="397"/>
        <w:rPr>
          <w:lang w:val="en-US" w:eastAsia="vi-VN"/>
        </w:rPr>
      </w:pPr>
      <w:r>
        <w:rPr>
          <w:lang w:eastAsia="vi-VN"/>
        </w:rPr>
        <w:t xml:space="preserve">Visual Studio Code (VS Code) là một trình soạn thảo mã nguồn mở, miễn phí và đa nền tảng, được phát triển bởi Microsoft. Được ra mắt lần đầu vào năm 2015, VS Code nhanh chóng trở thành </w:t>
      </w:r>
      <w:r>
        <w:t>một</w:t>
      </w:r>
      <w:r>
        <w:rPr>
          <w:lang w:eastAsia="vi-VN"/>
        </w:rPr>
        <w:t xml:space="preserve"> trong những công cụ phát triển phổ biến nhất trong cộng đồng lập trình viên nhờ vào sự linh hoạt, hiệu suất cao và khả năng tùy biến mạnh mẽ. Trình soạn thảo này hỗ trợ nhiều ngôn ngữ lập trình khác nhau như JavaScript, Python, C++, Java, HTML/CSS và nhiều ngôn ngữ khác thông qua hệ thống mở rộng phong phú.</w:t>
      </w:r>
    </w:p>
    <w:p w14:paraId="7CD0BC33" w14:textId="6809D0D3" w:rsidR="00034884" w:rsidRDefault="00034884" w:rsidP="00034884">
      <w:pPr>
        <w:pStyle w:val="BodyText"/>
        <w:ind w:firstLine="397"/>
        <w:rPr>
          <w:lang w:val="en-US" w:eastAsia="vi-VN"/>
        </w:rPr>
      </w:pPr>
      <w:r>
        <w:rPr>
          <w:lang w:eastAsia="vi-VN"/>
        </w:rPr>
        <w:t xml:space="preserve">Một trong những điểm </w:t>
      </w:r>
      <w:r>
        <w:t>mạnh</w:t>
      </w:r>
      <w:r>
        <w:rPr>
          <w:lang w:eastAsia="vi-VN"/>
        </w:rPr>
        <w:t xml:space="preserve"> lớn nhất của Visual Studio Code là sự tích hợp liền mạch với các hệ thống quản lý mã nguồn như Git, cho phép các nhà phát triển dễ dàng quản lý phiên bản, thực hiện commit, push và pull mà không cần rời khỏi trình soạn thảo. </w:t>
      </w:r>
    </w:p>
    <w:p w14:paraId="6ED0F227" w14:textId="77777777" w:rsidR="00034884" w:rsidRPr="005C57B4" w:rsidRDefault="00034884" w:rsidP="00034884">
      <w:pPr>
        <w:pStyle w:val="BodyText"/>
        <w:ind w:firstLine="397"/>
        <w:rPr>
          <w:lang w:val="en-US" w:eastAsia="vi-VN"/>
        </w:rPr>
      </w:pPr>
      <w:r w:rsidRPr="005C57B4">
        <w:rPr>
          <w:lang w:val="en-US" w:eastAsia="vi-VN"/>
        </w:rPr>
        <w:t>Visual Studio Code có kho tiện ích mở rộng (extensions) phong phú, cho phép người dùng tùy chỉnh và mở rộng chức năng của trình soạn thảo theo nhu cầu. Người dùng có thể cài đặt các tiện ích hỗ trợ từ đơn giản như đổi màu giao diện, đến phức tạp hơn như tích hợp các công cụ phân tích mã, debugger hay hỗ trợ lập trình với framework cụ thể. VS Code cũng được tối ưu hóa để chạy mượt mà trên cả các máy tính có cấu hình thấp, làm cho nó trở thành lựa chọn lý tưởng cho cả những người mới học lập trình và các chuyên gia trong ngành</w:t>
      </w:r>
      <w:r>
        <w:rPr>
          <w:lang w:val="en-US" w:eastAsia="vi-VN"/>
        </w:rPr>
        <w:t>.</w:t>
      </w:r>
    </w:p>
    <w:p w14:paraId="60E6A54C" w14:textId="77777777" w:rsidR="00034884" w:rsidRPr="005C57B4" w:rsidRDefault="00034884" w:rsidP="00034884">
      <w:pPr>
        <w:pStyle w:val="BodyText"/>
        <w:ind w:firstLine="397"/>
        <w:rPr>
          <w:lang w:val="en-US" w:eastAsia="vi-VN"/>
        </w:rPr>
      </w:pPr>
      <w:r w:rsidRPr="005C57B4">
        <w:rPr>
          <w:lang w:val="en-US" w:eastAsia="vi-VN"/>
        </w:rPr>
        <w:t>Ngoài ra, với sự hỗ trợ mạnh mẽ từ cộng đồng, Visual Studio Code luôn được cập nhật và phát triển không ngừng</w:t>
      </w:r>
      <w:r>
        <w:rPr>
          <w:lang w:val="en-US" w:eastAsia="vi-VN"/>
        </w:rPr>
        <w:t xml:space="preserve"> giúp</w:t>
      </w:r>
      <w:r w:rsidRPr="005C57B4">
        <w:rPr>
          <w:lang w:val="en-US" w:eastAsia="vi-VN"/>
        </w:rPr>
        <w:t xml:space="preserve"> nó thích nghi với sự phát triển nhanh chóng của các công nghệ lập trình hiện đại. VS Code là sự kết hợp hoàn hảo giữa một trình soạn thảo mã nhẹ nhàng nhưng đầy đủ tính năng của một môi trường phát triển tích hợp (IDE), tạo điều kiện tối ưu cho việc phát triển phần mềm trên nhiều nền tảng khác nhau.</w:t>
      </w:r>
    </w:p>
    <w:p w14:paraId="0B603A71" w14:textId="6F6B0532" w:rsidR="00034884" w:rsidRDefault="00E91DA1">
      <w:pPr>
        <w:pStyle w:val="Heading2"/>
        <w:numPr>
          <w:ilvl w:val="0"/>
          <w:numId w:val="19"/>
        </w:numPr>
        <w:rPr>
          <w:iCs/>
          <w:lang w:eastAsia="vi-VN"/>
        </w:rPr>
      </w:pPr>
      <w:bookmarkStart w:id="351" w:name="_Toc200746904"/>
      <w:bookmarkStart w:id="352" w:name="_Toc200915176"/>
      <w:r>
        <w:rPr>
          <w:iCs/>
          <w:lang w:eastAsia="vi-VN"/>
        </w:rPr>
        <w:t>MongoDB Compass</w:t>
      </w:r>
      <w:bookmarkEnd w:id="351"/>
      <w:bookmarkEnd w:id="352"/>
      <w:r>
        <w:rPr>
          <w:iCs/>
          <w:lang w:eastAsia="vi-VN"/>
        </w:rPr>
        <w:t xml:space="preserve"> </w:t>
      </w:r>
    </w:p>
    <w:p w14:paraId="3206BE2F" w14:textId="4AA11306" w:rsidR="00617451" w:rsidRPr="00617451" w:rsidRDefault="00617451" w:rsidP="00617451">
      <w:pPr>
        <w:pStyle w:val="Nidung"/>
        <w:rPr>
          <w:lang w:eastAsia="vi-VN"/>
        </w:rPr>
      </w:pPr>
      <w:r w:rsidRPr="00617451">
        <w:rPr>
          <w:lang w:eastAsia="vi-VN"/>
        </w:rPr>
        <w:t>MongoDB Compass là một GUI cho MongoDB. Nó còn được gọi là MongoDB GUI. MongoDB cho phép người dùng phân tích nội dung dữ liệu được lưu trữ của họ mà không cần biết trước về cú pháp truy vấn MongoDB. Khi tìm hiểu khám phá dữ liệu của mình trong môi trường trực quan, có thể sử dụng Compass GUI để tối ưu hóa hiệu suất, quản lý chỉ mục và triển khai xác thực Document.</w:t>
      </w:r>
    </w:p>
    <w:p w14:paraId="7D9D6D8E" w14:textId="2C25CA47" w:rsidR="00617451" w:rsidRPr="00617451" w:rsidRDefault="00617451" w:rsidP="00617451">
      <w:pPr>
        <w:pStyle w:val="Nidung"/>
      </w:pPr>
      <w:r w:rsidRPr="00617451">
        <w:t>MongoDB Compass cung cấp chức năng đồ họa mạnh mẽ cho người dùng mà không cần ngôn ngữ truy vấn. Phần mềm này cũng hỗ trợ hiển thị cấu trúc và phân tích các tài liệu bên trong GUI trực quan chỉ khoảng vài giây.</w:t>
      </w:r>
      <w:r>
        <w:t xml:space="preserve"> MongoDB compass có 1 số đ</w:t>
      </w:r>
      <w:r w:rsidRPr="00617451">
        <w:t>ặc điểm:</w:t>
      </w:r>
    </w:p>
    <w:p w14:paraId="1B80D853" w14:textId="77777777" w:rsidR="00617451" w:rsidRPr="00617451" w:rsidRDefault="00617451" w:rsidP="00617451">
      <w:pPr>
        <w:pStyle w:val="Nidung"/>
      </w:pPr>
      <w:r w:rsidRPr="00617451">
        <w:t>Người dùng dễ dàng khám phát toàn bộ dữ liệu trực quan.</w:t>
      </w:r>
    </w:p>
    <w:p w14:paraId="38F7A5D2" w14:textId="77777777" w:rsidR="00617451" w:rsidRPr="00617451" w:rsidRDefault="00617451" w:rsidP="00617451">
      <w:pPr>
        <w:pStyle w:val="Nidung"/>
      </w:pPr>
      <w:r w:rsidRPr="00617451">
        <w:t>Cho phép xem hiệu suất truy vấn.</w:t>
      </w:r>
    </w:p>
    <w:p w14:paraId="0FA12F93" w14:textId="77777777" w:rsidR="00617451" w:rsidRPr="00617451" w:rsidRDefault="00617451" w:rsidP="00617451">
      <w:pPr>
        <w:pStyle w:val="Nidung"/>
      </w:pPr>
      <w:r w:rsidRPr="00617451">
        <w:t>Cung cấp nhanh thông tin chi tiết về hiệu năng truy vấn và tình trạng server.</w:t>
      </w:r>
    </w:p>
    <w:p w14:paraId="35AADC6A" w14:textId="77777777" w:rsidR="00617451" w:rsidRPr="00617451" w:rsidRDefault="00617451" w:rsidP="00617451">
      <w:pPr>
        <w:pStyle w:val="Nidung"/>
      </w:pPr>
      <w:r w:rsidRPr="00617451">
        <w:t>Không cần phải viết dòng lệnh.</w:t>
      </w:r>
    </w:p>
    <w:p w14:paraId="76D6A951" w14:textId="77777777" w:rsidR="00617451" w:rsidRPr="00617451" w:rsidRDefault="00617451" w:rsidP="00617451">
      <w:pPr>
        <w:pStyle w:val="Nidung"/>
      </w:pPr>
      <w:r w:rsidRPr="00617451">
        <w:t>Tăng hiệu quả tiếp cận và tương tác tốt hơn với CRUD.</w:t>
      </w:r>
    </w:p>
    <w:p w14:paraId="5F120150" w14:textId="2063B76E" w:rsidR="00617451" w:rsidRPr="00617451" w:rsidRDefault="00617451" w:rsidP="00617451">
      <w:pPr>
        <w:pStyle w:val="Nidung"/>
      </w:pPr>
      <w:r w:rsidRPr="00617451">
        <w:t>Giúp người dùng xem xét và đưa ra quyết định index, xác thực tài liệu…</w:t>
      </w:r>
    </w:p>
    <w:p w14:paraId="20AEFA10" w14:textId="04733210" w:rsidR="00034884" w:rsidRDefault="00034884">
      <w:pPr>
        <w:pStyle w:val="Heading2"/>
        <w:numPr>
          <w:ilvl w:val="0"/>
          <w:numId w:val="19"/>
        </w:numPr>
        <w:rPr>
          <w:i/>
          <w:lang w:eastAsia="vi-VN"/>
        </w:rPr>
      </w:pPr>
      <w:bookmarkStart w:id="353" w:name="_Toc182207819"/>
      <w:bookmarkStart w:id="354" w:name="_Toc200746905"/>
      <w:bookmarkStart w:id="355" w:name="_Toc200915177"/>
      <w:r w:rsidRPr="00491438">
        <w:t>Postman</w:t>
      </w:r>
      <w:bookmarkEnd w:id="353"/>
      <w:bookmarkEnd w:id="354"/>
      <w:bookmarkEnd w:id="355"/>
    </w:p>
    <w:p w14:paraId="73BBF76C" w14:textId="77777777" w:rsidR="00034884" w:rsidRPr="00B21779" w:rsidRDefault="00034884" w:rsidP="00034884">
      <w:pPr>
        <w:pStyle w:val="BodyText"/>
        <w:ind w:firstLine="397"/>
        <w:rPr>
          <w:lang w:val="en-US" w:eastAsia="vi-VN"/>
        </w:rPr>
      </w:pPr>
      <w:r>
        <w:rPr>
          <w:lang w:eastAsia="vi-VN"/>
        </w:rPr>
        <w:t xml:space="preserve">Postman là một công cụ mạnh mẽ và phổ biến được sử dụng để phát triển, kiểm thử và quản lý các </w:t>
      </w:r>
      <w:r w:rsidRPr="00B21779">
        <w:rPr>
          <w:lang w:val="en-US" w:eastAsia="vi-VN"/>
        </w:rPr>
        <w:t>API (Application Programming Interface). Được phát hành lần đầu vào năm 2012, Postman đã trở thành công cụ không thể thiếu đối với các lập trình viên và tester trong quá trình xây dựng và phát triển phần mềm dựa trên API. Với giao diện đồ họa trực quan và dễ sử dụng, Postman cho phép người dùng tạo, gửi</w:t>
      </w:r>
      <w:r>
        <w:rPr>
          <w:lang w:val="en-US" w:eastAsia="vi-VN"/>
        </w:rPr>
        <w:t xml:space="preserve"> và</w:t>
      </w:r>
      <w:r w:rsidRPr="00B21779">
        <w:rPr>
          <w:lang w:val="en-US" w:eastAsia="vi-VN"/>
        </w:rPr>
        <w:t xml:space="preserve"> phân tích các yêu cầu HTTP/HTTPS một cách nhanh chóng mà không cần phải viết mã hay dùng các công cụ dòng lệnh phức tạp.</w:t>
      </w:r>
    </w:p>
    <w:p w14:paraId="0D0FF29B" w14:textId="77777777" w:rsidR="00034884" w:rsidRPr="00B21779" w:rsidRDefault="00034884" w:rsidP="00034884">
      <w:pPr>
        <w:pStyle w:val="BodyText"/>
        <w:ind w:firstLine="397"/>
        <w:rPr>
          <w:lang w:val="en-US" w:eastAsia="vi-VN"/>
        </w:rPr>
      </w:pPr>
      <w:r w:rsidRPr="00B21779">
        <w:rPr>
          <w:lang w:val="en-US" w:eastAsia="vi-VN"/>
        </w:rPr>
        <w:t>Một trong những tính năng chính của Postman là hỗ trợ nhiều phương thức yêu cầu HTTP khác nhau như GET, POST, PUT, DELETE, PATCH</w:t>
      </w:r>
      <w:r>
        <w:rPr>
          <w:lang w:val="en-US" w:eastAsia="vi-VN"/>
        </w:rPr>
        <w:t xml:space="preserve"> và</w:t>
      </w:r>
      <w:r w:rsidRPr="00B21779">
        <w:rPr>
          <w:lang w:val="en-US" w:eastAsia="vi-VN"/>
        </w:rPr>
        <w:t xml:space="preserve"> nhiều phương thức khác. Điều này cho phép các lập trình viên mô phỏng và kiểm thử các yêu cầu đến API một cách chính xác, cũng như kiểm tra cách thức API phản hồi với các dữ liệu đầu vào khác nhau. Giao diện của Postman cung cấp cho người dùng khả năng cấu hình chi tiết yêu cầu với các tham số, tiêu đề (headers), nội dung thân (body), cũng như quản lý cookies và xác thực người dùng.</w:t>
      </w:r>
    </w:p>
    <w:p w14:paraId="37DAEE43" w14:textId="77777777" w:rsidR="00034884" w:rsidRPr="00B21779" w:rsidRDefault="00034884" w:rsidP="00034884">
      <w:pPr>
        <w:pStyle w:val="BodyText"/>
        <w:ind w:firstLine="397"/>
        <w:rPr>
          <w:lang w:val="en-US" w:eastAsia="vi-VN"/>
        </w:rPr>
      </w:pPr>
      <w:r w:rsidRPr="00B21779">
        <w:rPr>
          <w:lang w:val="en-US" w:eastAsia="vi-VN"/>
        </w:rPr>
        <w:t>Postman không chỉ dừng lại ở việc gửi yêu cầu và nhận phản hồi, nó còn cung cấp nhiều tính năng nâng cao giúp tối ưu hóa quy trình phát triển API. Một trong số đó là Postman Collections, cho phép người dùng tổ chức và lưu trữ các nhóm yêu cầu liên quan vào một tập hợp để tái sử dụng hoặc chia sẻ với đội nhóm. Postman cũng hỗ trợ environment variables (biến môi trường), cho phép người dùng tạo các môi trường khác nhau (như phát triển, thử nghiệm</w:t>
      </w:r>
      <w:r>
        <w:rPr>
          <w:lang w:val="en-US" w:eastAsia="vi-VN"/>
        </w:rPr>
        <w:t xml:space="preserve"> và</w:t>
      </w:r>
      <w:r w:rsidRPr="00B21779">
        <w:rPr>
          <w:lang w:val="en-US" w:eastAsia="vi-VN"/>
        </w:rPr>
        <w:t xml:space="preserve"> sản xuất) với các giá trị biến cụ thể</w:t>
      </w:r>
      <w:r>
        <w:rPr>
          <w:lang w:val="en-US" w:eastAsia="vi-VN"/>
        </w:rPr>
        <w:t xml:space="preserve"> giúp</w:t>
      </w:r>
      <w:r w:rsidRPr="00B21779">
        <w:rPr>
          <w:lang w:val="en-US" w:eastAsia="vi-VN"/>
        </w:rPr>
        <w:t xml:space="preserve"> dễ dàng chuyển đổi giữa các cấu hình khác nhau khi kiểm thử.</w:t>
      </w:r>
    </w:p>
    <w:p w14:paraId="64F364E4" w14:textId="77777777" w:rsidR="00034884" w:rsidRPr="00B21779" w:rsidRDefault="00034884" w:rsidP="00034884">
      <w:pPr>
        <w:pStyle w:val="BodyText"/>
        <w:ind w:firstLine="397"/>
        <w:rPr>
          <w:lang w:val="en-US" w:eastAsia="vi-VN"/>
        </w:rPr>
      </w:pPr>
      <w:r w:rsidRPr="00B21779">
        <w:rPr>
          <w:lang w:val="en-US" w:eastAsia="vi-VN"/>
        </w:rPr>
        <w:t>Postman còn có khả năng tự động hóa kiểm thử API. Người dùng có thể viết các đoạn mã kiểm thử bằng JavaScript trong Postman để tự động xác nhận phản hồi API có đúng như mong đợi hay không, từ đó giúp đảm bảo chất lượng API trong suốt quá trình phát triển. Tính năng này rất hữu ích cho việc thực hiện kiểm thử hồi quy và kiểm tra tính toàn vẹn của API sau mỗi lần cập nhật.</w:t>
      </w:r>
    </w:p>
    <w:p w14:paraId="687275E3" w14:textId="77777777" w:rsidR="00034884" w:rsidRPr="00B21779" w:rsidRDefault="00034884" w:rsidP="00034884">
      <w:pPr>
        <w:pStyle w:val="BodyText"/>
        <w:ind w:firstLine="397"/>
        <w:rPr>
          <w:lang w:val="en-US" w:eastAsia="vi-VN"/>
        </w:rPr>
      </w:pPr>
      <w:r w:rsidRPr="00B21779">
        <w:rPr>
          <w:lang w:val="en-US" w:eastAsia="vi-VN"/>
        </w:rPr>
        <w:t>Ngoài ra, Postman hỗ trợ tích hợp CI/CD (Continuous Integration/Continuous Deployment)</w:t>
      </w:r>
      <w:r>
        <w:rPr>
          <w:lang w:val="en-US" w:eastAsia="vi-VN"/>
        </w:rPr>
        <w:t xml:space="preserve"> giúp</w:t>
      </w:r>
      <w:r w:rsidRPr="00B21779">
        <w:rPr>
          <w:lang w:val="en-US" w:eastAsia="vi-VN"/>
        </w:rPr>
        <w:t xml:space="preserve"> tự động hóa quá trình kiểm thử API và triển khai trên các môi trường khác nhau một cách liền mạch. Điều này giúp cải thiện hiệu suất làm việc và đảm bảo các API luôn hoạt động đúng đắn trước khi triển khai lên môi trường sản xuất.</w:t>
      </w:r>
    </w:p>
    <w:p w14:paraId="0A21775C" w14:textId="77777777" w:rsidR="00034884" w:rsidRPr="007C38BB" w:rsidRDefault="00034884" w:rsidP="00034884">
      <w:pPr>
        <w:pStyle w:val="BodyText"/>
        <w:ind w:firstLine="397"/>
        <w:rPr>
          <w:lang w:eastAsia="vi-VN"/>
        </w:rPr>
      </w:pPr>
      <w:r w:rsidRPr="00B21779">
        <w:rPr>
          <w:lang w:val="en-US" w:eastAsia="vi-VN"/>
        </w:rPr>
        <w:t>Với cộng đồng người dùng rộng lớn và tài liệu hỗ trợ phong phú, Postman không chỉ là công cụ hỗ trợ phát triển và kiểm thử API</w:t>
      </w:r>
      <w:r>
        <w:rPr>
          <w:lang w:val="en-US" w:eastAsia="vi-VN"/>
        </w:rPr>
        <w:t xml:space="preserve"> mà</w:t>
      </w:r>
      <w:r w:rsidRPr="00B21779">
        <w:rPr>
          <w:lang w:val="en-US" w:eastAsia="vi-VN"/>
        </w:rPr>
        <w:t xml:space="preserve"> còn là một nền tảng hợp tác mạnh mẽ, cho phép các đội p</w:t>
      </w:r>
      <w:r>
        <w:rPr>
          <w:lang w:eastAsia="vi-VN"/>
        </w:rPr>
        <w:t>hát triển làm việc cùng nhau hiệu quả hơn trong quá trình xây dựng các giải pháp dựa trên API. Với những tính năng vượt trội và tính thân thiện với người dùng, Postman đã trở thành lựa chọn hàng đầu cho các nhà phát triển API trên toàn thế giới.</w:t>
      </w:r>
    </w:p>
    <w:p w14:paraId="5472F828" w14:textId="62C2E0FB" w:rsidR="00034884" w:rsidRPr="00034884" w:rsidRDefault="00034884" w:rsidP="00034884">
      <w:pPr>
        <w:pStyle w:val="BodyText"/>
        <w:ind w:firstLine="397"/>
        <w:rPr>
          <w:lang w:val="en-US" w:eastAsia="vi-VN"/>
        </w:rPr>
      </w:pPr>
    </w:p>
    <w:sectPr w:rsidR="00034884" w:rsidRPr="00034884" w:rsidSect="00617451">
      <w:footerReference w:type="default" r:id="rId93"/>
      <w:pgSz w:w="11907" w:h="16840" w:code="9"/>
      <w:pgMar w:top="1134" w:right="992" w:bottom="1418"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DEE2CD" w14:textId="77777777" w:rsidR="00BB6BD1" w:rsidRDefault="00BB6BD1" w:rsidP="002A2A70">
      <w:r>
        <w:separator/>
      </w:r>
    </w:p>
  </w:endnote>
  <w:endnote w:type="continuationSeparator" w:id="0">
    <w:p w14:paraId="1DA80EBB" w14:textId="77777777" w:rsidR="00BB6BD1" w:rsidRDefault="00BB6BD1"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E17A1D" w14:textId="77777777" w:rsidR="00F26458" w:rsidRDefault="00F26458">
    <w:pPr>
      <w:pStyle w:val="Footer"/>
      <w:jc w:val="center"/>
    </w:pPr>
  </w:p>
  <w:p w14:paraId="58166DE5" w14:textId="77777777" w:rsidR="00F26458" w:rsidRDefault="00F264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6F177D" w14:textId="77777777" w:rsidR="00F26458" w:rsidRDefault="00F264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CDFC5C" w14:textId="77777777" w:rsidR="00F26458" w:rsidRDefault="00F2645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9C3F8" w14:textId="77777777" w:rsidR="00F26458" w:rsidRDefault="00F2645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1010591"/>
      <w:docPartObj>
        <w:docPartGallery w:val="Page Numbers (Bottom of Page)"/>
        <w:docPartUnique/>
      </w:docPartObj>
    </w:sdtPr>
    <w:sdtEndPr>
      <w:rPr>
        <w:noProof/>
      </w:rPr>
    </w:sdtEndPr>
    <w:sdtContent>
      <w:p w14:paraId="47160ED9" w14:textId="77777777" w:rsidR="00A3670E" w:rsidRPr="00C66542" w:rsidRDefault="00A3670E" w:rsidP="00A3670E">
        <w:pPr>
          <w:tabs>
            <w:tab w:val="left" w:pos="4830"/>
          </w:tabs>
          <w:jc w:val="both"/>
        </w:pPr>
      </w:p>
      <w:p w14:paraId="344487C7" w14:textId="5A5BE505" w:rsidR="00A3670E" w:rsidRPr="00C66542" w:rsidRDefault="00A3670E" w:rsidP="00A3670E">
        <w:pPr>
          <w:tabs>
            <w:tab w:val="left" w:pos="4830"/>
          </w:tabs>
          <w:jc w:val="both"/>
          <w:rPr>
            <w:b/>
            <w:i/>
            <w:sz w:val="20"/>
            <w:szCs w:val="20"/>
          </w:rPr>
        </w:pPr>
        <w:r w:rsidRPr="00C66542">
          <w:rPr>
            <w:noProof/>
            <w:sz w:val="20"/>
            <w:szCs w:val="20"/>
          </w:rPr>
          <mc:AlternateContent>
            <mc:Choice Requires="wps">
              <w:drawing>
                <wp:anchor distT="0" distB="0" distL="114300" distR="114300" simplePos="0" relativeHeight="251659264" behindDoc="0" locked="0" layoutInCell="1" allowOverlap="1" wp14:anchorId="53F708B6" wp14:editId="132A5718">
                  <wp:simplePos x="0" y="0"/>
                  <wp:positionH relativeFrom="column">
                    <wp:posOffset>-165100</wp:posOffset>
                  </wp:positionH>
                  <wp:positionV relativeFrom="paragraph">
                    <wp:posOffset>116840</wp:posOffset>
                  </wp:positionV>
                  <wp:extent cx="6273800" cy="0"/>
                  <wp:effectExtent l="6350" t="12065" r="6350" b="6985"/>
                  <wp:wrapNone/>
                  <wp:docPr id="1415432252" name="Straight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6924E6" id="Straight Connector 5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pt,9.2pt" to="481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"/>
              </w:pict>
            </mc:Fallback>
          </mc:AlternateContent>
        </w:r>
      </w:p>
      <w:p w14:paraId="285AF79E" w14:textId="7E9B387E" w:rsidR="00F26458" w:rsidRPr="00A3670E" w:rsidRDefault="00A3670E" w:rsidP="00A3670E">
        <w:pPr>
          <w:tabs>
            <w:tab w:val="left" w:pos="4830"/>
          </w:tabs>
          <w:jc w:val="both"/>
          <w:rPr>
            <w:b/>
            <w:i/>
            <w:sz w:val="20"/>
            <w:szCs w:val="20"/>
          </w:rPr>
        </w:pPr>
        <w:r w:rsidRPr="00C66542">
          <w:rPr>
            <w:b/>
            <w:i/>
            <w:sz w:val="20"/>
            <w:szCs w:val="20"/>
          </w:rPr>
          <w:t xml:space="preserve">GVHD: </w:t>
        </w:r>
        <w:r>
          <w:rPr>
            <w:b/>
            <w:i/>
            <w:sz w:val="20"/>
            <w:szCs w:val="20"/>
          </w:rPr>
          <w:t>Ths. Nhan Minh Phúc</w:t>
        </w:r>
        <w:r w:rsidRPr="00C66542">
          <w:rPr>
            <w:b/>
            <w:i/>
            <w:sz w:val="20"/>
            <w:szCs w:val="20"/>
          </w:rPr>
          <w:tab/>
        </w:r>
        <w:r>
          <w:fldChar w:fldCharType="begin"/>
        </w:r>
        <w:r>
          <w:instrText xml:space="preserve"> PAGE   \* MERGEFORMAT </w:instrText>
        </w:r>
        <w:r>
          <w:fldChar w:fldCharType="separate"/>
        </w:r>
        <w:r>
          <w:t>1</w:t>
        </w:r>
        <w:r>
          <w:rPr>
            <w:noProof/>
          </w:rPr>
          <w:fldChar w:fldCharType="end"/>
        </w:r>
        <w:r w:rsidRPr="00C66542">
          <w:rPr>
            <w:b/>
            <w:i/>
            <w:sz w:val="20"/>
            <w:szCs w:val="20"/>
          </w:rPr>
          <w:tab/>
        </w:r>
        <w:r w:rsidRPr="00C66542">
          <w:rPr>
            <w:b/>
            <w:i/>
            <w:sz w:val="20"/>
            <w:szCs w:val="20"/>
          </w:rPr>
          <w:tab/>
          <w:t xml:space="preserve">           SVTH:</w:t>
        </w:r>
        <w:r>
          <w:rPr>
            <w:b/>
            <w:i/>
            <w:sz w:val="20"/>
            <w:szCs w:val="20"/>
          </w:rPr>
          <w:t xml:space="preserve"> Lâm Huệ Trung</w:t>
        </w:r>
      </w:p>
    </w:sdtContent>
  </w:sdt>
  <w:p w14:paraId="44DA3846" w14:textId="77777777" w:rsidR="00F26458" w:rsidRDefault="00F2645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EAC5AD" w14:textId="77777777" w:rsidR="00BB6BD1" w:rsidRDefault="00BB6BD1" w:rsidP="002A2A70">
      <w:r>
        <w:separator/>
      </w:r>
    </w:p>
  </w:footnote>
  <w:footnote w:type="continuationSeparator" w:id="0">
    <w:p w14:paraId="591B0AFC" w14:textId="77777777" w:rsidR="00BB6BD1" w:rsidRDefault="00BB6BD1"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59450E" w14:textId="77777777" w:rsidR="00F26458" w:rsidRDefault="00F264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7F7E3F" w14:textId="77777777" w:rsidR="00F26458" w:rsidRDefault="00F2645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6A154A" w14:textId="77777777" w:rsidR="00F26458" w:rsidRDefault="00F264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6"/>
    <w:multiLevelType w:val="hybridMultilevel"/>
    <w:tmpl w:val="154A2706"/>
    <w:lvl w:ilvl="0" w:tplc="0409000F">
      <w:start w:val="1"/>
      <w:numFmt w:val="decimal"/>
      <w:lvlText w:val="%1."/>
      <w:lvlJc w:val="left"/>
      <w:pPr>
        <w:tabs>
          <w:tab w:val="left" w:pos="720"/>
        </w:tabs>
        <w:ind w:left="720" w:hanging="36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1" w15:restartNumberingAfterBreak="0">
    <w:nsid w:val="0000000C"/>
    <w:multiLevelType w:val="multilevel"/>
    <w:tmpl w:val="E4CE3710"/>
    <w:lvl w:ilvl="0">
      <w:start w:val="1"/>
      <w:numFmt w:val="decimal"/>
      <w:pStyle w:val="Heading1"/>
      <w:lvlText w:val="CHƯƠNG %1."/>
      <w:lvlJc w:val="left"/>
      <w:pPr>
        <w:ind w:left="0" w:firstLine="0"/>
      </w:pPr>
      <w:rPr>
        <w:rFonts w:hint="default"/>
        <w:b/>
        <w:i w:val="0"/>
        <w:color w:val="000000"/>
        <w:sz w:val="26"/>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rPr>
        <w:rFonts w:ascii="Times New Roman" w:hAnsi="Times New Roman" w:hint="default"/>
        <w:i/>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14070440"/>
    <w:multiLevelType w:val="hybridMultilevel"/>
    <w:tmpl w:val="941EE2F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7874426"/>
    <w:multiLevelType w:val="hybridMultilevel"/>
    <w:tmpl w:val="43B011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630C98"/>
    <w:multiLevelType w:val="hybridMultilevel"/>
    <w:tmpl w:val="941EE2F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19E59CC"/>
    <w:multiLevelType w:val="hybridMultilevel"/>
    <w:tmpl w:val="81AE5CA4"/>
    <w:lvl w:ilvl="0" w:tplc="4A90DF16">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C131478"/>
    <w:multiLevelType w:val="hybridMultilevel"/>
    <w:tmpl w:val="151AF996"/>
    <w:lvl w:ilvl="0" w:tplc="2AC2A1C2">
      <w:start w:val="1"/>
      <w:numFmt w:val="decimal"/>
      <w:lvlText w:val="%1."/>
      <w:lvlJc w:val="left"/>
      <w:pPr>
        <w:ind w:left="757" w:hanging="360"/>
      </w:pPr>
      <w:rPr>
        <w:rFonts w:eastAsia="Times New Roman"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7" w15:restartNumberingAfterBreak="0">
    <w:nsid w:val="2C2E0EAB"/>
    <w:multiLevelType w:val="multilevel"/>
    <w:tmpl w:val="9670B32C"/>
    <w:lvl w:ilvl="0">
      <w:start w:val="1"/>
      <w:numFmt w:val="decimal"/>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340" w:hanging="56"/>
      </w:pPr>
      <w:rPr>
        <w:rFonts w:ascii="Times New Roman" w:hAnsi="Times New Roman" w:hint="default"/>
        <w:color w:val="000000" w:themeColor="text1"/>
        <w:sz w:val="26"/>
      </w:rPr>
    </w:lvl>
    <w:lvl w:ilvl="3">
      <w:start w:val="1"/>
      <w:numFmt w:val="none"/>
      <w:pStyle w:val="Heading4"/>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15:restartNumberingAfterBreak="0">
    <w:nsid w:val="303A4D7A"/>
    <w:multiLevelType w:val="hybridMultilevel"/>
    <w:tmpl w:val="0902E186"/>
    <w:lvl w:ilvl="0" w:tplc="4A90DF16">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10" w15:restartNumberingAfterBreak="0">
    <w:nsid w:val="4C1912A7"/>
    <w:multiLevelType w:val="hybridMultilevel"/>
    <w:tmpl w:val="941EE2F0"/>
    <w:lvl w:ilvl="0" w:tplc="4A90DF16">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D3E01D6"/>
    <w:multiLevelType w:val="hybridMultilevel"/>
    <w:tmpl w:val="478A0EFA"/>
    <w:lvl w:ilvl="0" w:tplc="4322BF60">
      <w:numFmt w:val="bullet"/>
      <w:lvlText w:val="-"/>
      <w:lvlJc w:val="left"/>
      <w:pPr>
        <w:ind w:left="757" w:hanging="360"/>
      </w:pPr>
      <w:rPr>
        <w:rFonts w:ascii="Times New Roman" w:eastAsia="Times New Roman" w:hAnsi="Times New Roman" w:cs="Times New Roman"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12" w15:restartNumberingAfterBreak="0">
    <w:nsid w:val="4FF41C0B"/>
    <w:multiLevelType w:val="hybridMultilevel"/>
    <w:tmpl w:val="0AC47390"/>
    <w:lvl w:ilvl="0" w:tplc="4A90DF16">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2E25D74"/>
    <w:multiLevelType w:val="hybridMultilevel"/>
    <w:tmpl w:val="0902E186"/>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5A9701F"/>
    <w:multiLevelType w:val="hybridMultilevel"/>
    <w:tmpl w:val="D9206272"/>
    <w:lvl w:ilvl="0" w:tplc="6218B986">
      <w:numFmt w:val="bullet"/>
      <w:lvlText w:val=""/>
      <w:lvlJc w:val="left"/>
      <w:pPr>
        <w:ind w:left="817" w:hanging="360"/>
      </w:pPr>
      <w:rPr>
        <w:rFonts w:ascii="Symbol" w:eastAsia="Times New Roman" w:hAnsi="Symbol" w:cs="Times New Roman" w:hint="default"/>
      </w:rPr>
    </w:lvl>
    <w:lvl w:ilvl="1" w:tplc="04090003" w:tentative="1">
      <w:start w:val="1"/>
      <w:numFmt w:val="bullet"/>
      <w:lvlText w:val="o"/>
      <w:lvlJc w:val="left"/>
      <w:pPr>
        <w:ind w:left="1537" w:hanging="360"/>
      </w:pPr>
      <w:rPr>
        <w:rFonts w:ascii="Courier New" w:hAnsi="Courier New" w:cs="Courier New" w:hint="default"/>
      </w:rPr>
    </w:lvl>
    <w:lvl w:ilvl="2" w:tplc="04090005" w:tentative="1">
      <w:start w:val="1"/>
      <w:numFmt w:val="bullet"/>
      <w:lvlText w:val=""/>
      <w:lvlJc w:val="left"/>
      <w:pPr>
        <w:ind w:left="2257" w:hanging="360"/>
      </w:pPr>
      <w:rPr>
        <w:rFonts w:ascii="Wingdings" w:hAnsi="Wingdings" w:hint="default"/>
      </w:rPr>
    </w:lvl>
    <w:lvl w:ilvl="3" w:tplc="04090001" w:tentative="1">
      <w:start w:val="1"/>
      <w:numFmt w:val="bullet"/>
      <w:lvlText w:val=""/>
      <w:lvlJc w:val="left"/>
      <w:pPr>
        <w:ind w:left="2977" w:hanging="360"/>
      </w:pPr>
      <w:rPr>
        <w:rFonts w:ascii="Symbol" w:hAnsi="Symbol" w:hint="default"/>
      </w:rPr>
    </w:lvl>
    <w:lvl w:ilvl="4" w:tplc="04090003" w:tentative="1">
      <w:start w:val="1"/>
      <w:numFmt w:val="bullet"/>
      <w:lvlText w:val="o"/>
      <w:lvlJc w:val="left"/>
      <w:pPr>
        <w:ind w:left="3697" w:hanging="360"/>
      </w:pPr>
      <w:rPr>
        <w:rFonts w:ascii="Courier New" w:hAnsi="Courier New" w:cs="Courier New" w:hint="default"/>
      </w:rPr>
    </w:lvl>
    <w:lvl w:ilvl="5" w:tplc="04090005" w:tentative="1">
      <w:start w:val="1"/>
      <w:numFmt w:val="bullet"/>
      <w:lvlText w:val=""/>
      <w:lvlJc w:val="left"/>
      <w:pPr>
        <w:ind w:left="4417" w:hanging="360"/>
      </w:pPr>
      <w:rPr>
        <w:rFonts w:ascii="Wingdings" w:hAnsi="Wingdings" w:hint="default"/>
      </w:rPr>
    </w:lvl>
    <w:lvl w:ilvl="6" w:tplc="04090001" w:tentative="1">
      <w:start w:val="1"/>
      <w:numFmt w:val="bullet"/>
      <w:lvlText w:val=""/>
      <w:lvlJc w:val="left"/>
      <w:pPr>
        <w:ind w:left="5137" w:hanging="360"/>
      </w:pPr>
      <w:rPr>
        <w:rFonts w:ascii="Symbol" w:hAnsi="Symbol" w:hint="default"/>
      </w:rPr>
    </w:lvl>
    <w:lvl w:ilvl="7" w:tplc="04090003" w:tentative="1">
      <w:start w:val="1"/>
      <w:numFmt w:val="bullet"/>
      <w:lvlText w:val="o"/>
      <w:lvlJc w:val="left"/>
      <w:pPr>
        <w:ind w:left="5857" w:hanging="360"/>
      </w:pPr>
      <w:rPr>
        <w:rFonts w:ascii="Courier New" w:hAnsi="Courier New" w:cs="Courier New" w:hint="default"/>
      </w:rPr>
    </w:lvl>
    <w:lvl w:ilvl="8" w:tplc="04090005" w:tentative="1">
      <w:start w:val="1"/>
      <w:numFmt w:val="bullet"/>
      <w:lvlText w:val=""/>
      <w:lvlJc w:val="left"/>
      <w:pPr>
        <w:ind w:left="6577" w:hanging="360"/>
      </w:pPr>
      <w:rPr>
        <w:rFonts w:ascii="Wingdings" w:hAnsi="Wingdings" w:hint="default"/>
      </w:rPr>
    </w:lvl>
  </w:abstractNum>
  <w:abstractNum w:abstractNumId="15" w15:restartNumberingAfterBreak="0">
    <w:nsid w:val="5A2D4944"/>
    <w:multiLevelType w:val="multilevel"/>
    <w:tmpl w:val="E3B06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55A7123"/>
    <w:multiLevelType w:val="hybridMultilevel"/>
    <w:tmpl w:val="941EE2F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59A11D4"/>
    <w:multiLevelType w:val="hybridMultilevel"/>
    <w:tmpl w:val="6D5A9618"/>
    <w:lvl w:ilvl="0" w:tplc="4A90DF16">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7D775A4"/>
    <w:multiLevelType w:val="hybridMultilevel"/>
    <w:tmpl w:val="941EE2F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708C7361"/>
    <w:multiLevelType w:val="multilevel"/>
    <w:tmpl w:val="66DA1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1702069"/>
    <w:multiLevelType w:val="multilevel"/>
    <w:tmpl w:val="12000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41E668F"/>
    <w:multiLevelType w:val="hybridMultilevel"/>
    <w:tmpl w:val="941EE2F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79BB60C7"/>
    <w:multiLevelType w:val="hybridMultilevel"/>
    <w:tmpl w:val="941EE2F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024479019">
    <w:abstractNumId w:val="9"/>
  </w:num>
  <w:num w:numId="2" w16cid:durableId="108816131">
    <w:abstractNumId w:val="7"/>
  </w:num>
  <w:num w:numId="3" w16cid:durableId="1394618519">
    <w:abstractNumId w:val="1"/>
  </w:num>
  <w:num w:numId="4" w16cid:durableId="1457990204">
    <w:abstractNumId w:val="0"/>
  </w:num>
  <w:num w:numId="5" w16cid:durableId="9185329">
    <w:abstractNumId w:val="11"/>
  </w:num>
  <w:num w:numId="6" w16cid:durableId="2055108012">
    <w:abstractNumId w:val="6"/>
  </w:num>
  <w:num w:numId="7" w16cid:durableId="1705984780">
    <w:abstractNumId w:val="17"/>
  </w:num>
  <w:num w:numId="8" w16cid:durableId="1402411083">
    <w:abstractNumId w:val="5"/>
  </w:num>
  <w:num w:numId="9" w16cid:durableId="2145658186">
    <w:abstractNumId w:val="10"/>
  </w:num>
  <w:num w:numId="10" w16cid:durableId="1918056879">
    <w:abstractNumId w:val="8"/>
  </w:num>
  <w:num w:numId="11" w16cid:durableId="373043571">
    <w:abstractNumId w:val="12"/>
  </w:num>
  <w:num w:numId="12" w16cid:durableId="134494777">
    <w:abstractNumId w:val="13"/>
  </w:num>
  <w:num w:numId="13" w16cid:durableId="1233924699">
    <w:abstractNumId w:val="4"/>
  </w:num>
  <w:num w:numId="14" w16cid:durableId="1943107427">
    <w:abstractNumId w:val="18"/>
  </w:num>
  <w:num w:numId="15" w16cid:durableId="620648480">
    <w:abstractNumId w:val="16"/>
  </w:num>
  <w:num w:numId="16" w16cid:durableId="1531452969">
    <w:abstractNumId w:val="21"/>
  </w:num>
  <w:num w:numId="17" w16cid:durableId="1938367446">
    <w:abstractNumId w:val="22"/>
  </w:num>
  <w:num w:numId="18" w16cid:durableId="1006202585">
    <w:abstractNumId w:val="2"/>
  </w:num>
  <w:num w:numId="19" w16cid:durableId="728453656">
    <w:abstractNumId w:val="3"/>
  </w:num>
  <w:num w:numId="20" w16cid:durableId="1550995323">
    <w:abstractNumId w:val="19"/>
  </w:num>
  <w:num w:numId="21" w16cid:durableId="1835878503">
    <w:abstractNumId w:val="20"/>
  </w:num>
  <w:num w:numId="22" w16cid:durableId="866722648">
    <w:abstractNumId w:val="14"/>
  </w:num>
  <w:num w:numId="23" w16cid:durableId="4765096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25921978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08248886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808088329">
    <w:abstractNumId w:val="1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attachedTemplate r:id="rId1"/>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40BF"/>
    <w:rsid w:val="00000AA5"/>
    <w:rsid w:val="00002D25"/>
    <w:rsid w:val="00003435"/>
    <w:rsid w:val="00003E88"/>
    <w:rsid w:val="00004D43"/>
    <w:rsid w:val="00006174"/>
    <w:rsid w:val="00010B4E"/>
    <w:rsid w:val="000110F9"/>
    <w:rsid w:val="00011610"/>
    <w:rsid w:val="0001288D"/>
    <w:rsid w:val="00013C1E"/>
    <w:rsid w:val="00013C4C"/>
    <w:rsid w:val="00014E8A"/>
    <w:rsid w:val="00015516"/>
    <w:rsid w:val="0001680B"/>
    <w:rsid w:val="0001693F"/>
    <w:rsid w:val="00021B70"/>
    <w:rsid w:val="000222F8"/>
    <w:rsid w:val="0002294A"/>
    <w:rsid w:val="00022BCE"/>
    <w:rsid w:val="000236F2"/>
    <w:rsid w:val="00023D93"/>
    <w:rsid w:val="00024A8E"/>
    <w:rsid w:val="0002535E"/>
    <w:rsid w:val="00025EFF"/>
    <w:rsid w:val="00026F07"/>
    <w:rsid w:val="00026FF2"/>
    <w:rsid w:val="00027096"/>
    <w:rsid w:val="000304AB"/>
    <w:rsid w:val="00032E71"/>
    <w:rsid w:val="00034884"/>
    <w:rsid w:val="000363D9"/>
    <w:rsid w:val="00036B99"/>
    <w:rsid w:val="00037428"/>
    <w:rsid w:val="000403C8"/>
    <w:rsid w:val="0004451C"/>
    <w:rsid w:val="00046155"/>
    <w:rsid w:val="000478F0"/>
    <w:rsid w:val="000505C1"/>
    <w:rsid w:val="00051E57"/>
    <w:rsid w:val="00053732"/>
    <w:rsid w:val="000545C3"/>
    <w:rsid w:val="000549A8"/>
    <w:rsid w:val="00054D32"/>
    <w:rsid w:val="0005519A"/>
    <w:rsid w:val="000553F9"/>
    <w:rsid w:val="00055481"/>
    <w:rsid w:val="00055512"/>
    <w:rsid w:val="000565A9"/>
    <w:rsid w:val="00056ACB"/>
    <w:rsid w:val="00056C74"/>
    <w:rsid w:val="00057D07"/>
    <w:rsid w:val="00060623"/>
    <w:rsid w:val="000610BF"/>
    <w:rsid w:val="00061967"/>
    <w:rsid w:val="00063176"/>
    <w:rsid w:val="00063DE8"/>
    <w:rsid w:val="00065770"/>
    <w:rsid w:val="000657BB"/>
    <w:rsid w:val="00065F89"/>
    <w:rsid w:val="00066025"/>
    <w:rsid w:val="00067032"/>
    <w:rsid w:val="000670C6"/>
    <w:rsid w:val="000701B8"/>
    <w:rsid w:val="0007078F"/>
    <w:rsid w:val="00071495"/>
    <w:rsid w:val="00071F51"/>
    <w:rsid w:val="000721B3"/>
    <w:rsid w:val="00072A45"/>
    <w:rsid w:val="000741A0"/>
    <w:rsid w:val="00075EBD"/>
    <w:rsid w:val="00076F61"/>
    <w:rsid w:val="00080F0E"/>
    <w:rsid w:val="00083ABC"/>
    <w:rsid w:val="00083CF9"/>
    <w:rsid w:val="00084955"/>
    <w:rsid w:val="00085E58"/>
    <w:rsid w:val="00085F02"/>
    <w:rsid w:val="000865D2"/>
    <w:rsid w:val="00087310"/>
    <w:rsid w:val="0008751B"/>
    <w:rsid w:val="000916DC"/>
    <w:rsid w:val="000918D8"/>
    <w:rsid w:val="000933DD"/>
    <w:rsid w:val="0009514F"/>
    <w:rsid w:val="00095EC3"/>
    <w:rsid w:val="00096AEA"/>
    <w:rsid w:val="00097050"/>
    <w:rsid w:val="00097157"/>
    <w:rsid w:val="000972A7"/>
    <w:rsid w:val="000A10E9"/>
    <w:rsid w:val="000A1251"/>
    <w:rsid w:val="000A186A"/>
    <w:rsid w:val="000A3670"/>
    <w:rsid w:val="000A4AB9"/>
    <w:rsid w:val="000A4CE2"/>
    <w:rsid w:val="000A549E"/>
    <w:rsid w:val="000A5CCE"/>
    <w:rsid w:val="000A6C42"/>
    <w:rsid w:val="000A79A9"/>
    <w:rsid w:val="000A7F87"/>
    <w:rsid w:val="000B11C4"/>
    <w:rsid w:val="000B1286"/>
    <w:rsid w:val="000B135A"/>
    <w:rsid w:val="000B1A92"/>
    <w:rsid w:val="000B1E01"/>
    <w:rsid w:val="000B225E"/>
    <w:rsid w:val="000B29E4"/>
    <w:rsid w:val="000B2D3E"/>
    <w:rsid w:val="000B356F"/>
    <w:rsid w:val="000B3806"/>
    <w:rsid w:val="000B6C0C"/>
    <w:rsid w:val="000C0411"/>
    <w:rsid w:val="000C0E33"/>
    <w:rsid w:val="000C1B0D"/>
    <w:rsid w:val="000C3BB7"/>
    <w:rsid w:val="000C3E2F"/>
    <w:rsid w:val="000C53F6"/>
    <w:rsid w:val="000C5461"/>
    <w:rsid w:val="000C5D99"/>
    <w:rsid w:val="000C69E8"/>
    <w:rsid w:val="000C6F47"/>
    <w:rsid w:val="000C767F"/>
    <w:rsid w:val="000D1905"/>
    <w:rsid w:val="000D1B28"/>
    <w:rsid w:val="000D1C73"/>
    <w:rsid w:val="000D25E0"/>
    <w:rsid w:val="000D2DA4"/>
    <w:rsid w:val="000D3677"/>
    <w:rsid w:val="000E0EE9"/>
    <w:rsid w:val="000E1F81"/>
    <w:rsid w:val="000E2106"/>
    <w:rsid w:val="000E382A"/>
    <w:rsid w:val="000E45B8"/>
    <w:rsid w:val="000E4703"/>
    <w:rsid w:val="000E4EE2"/>
    <w:rsid w:val="000E6351"/>
    <w:rsid w:val="000E64A8"/>
    <w:rsid w:val="000E6AA3"/>
    <w:rsid w:val="000E6CE2"/>
    <w:rsid w:val="000E73C0"/>
    <w:rsid w:val="000F07A5"/>
    <w:rsid w:val="000F0ED7"/>
    <w:rsid w:val="000F11D2"/>
    <w:rsid w:val="000F1806"/>
    <w:rsid w:val="000F1A96"/>
    <w:rsid w:val="000F22DD"/>
    <w:rsid w:val="000F2BA0"/>
    <w:rsid w:val="000F2E5B"/>
    <w:rsid w:val="000F3072"/>
    <w:rsid w:val="000F3DE2"/>
    <w:rsid w:val="000F3EEB"/>
    <w:rsid w:val="000F620D"/>
    <w:rsid w:val="000F6624"/>
    <w:rsid w:val="000F7BCF"/>
    <w:rsid w:val="000F7BE4"/>
    <w:rsid w:val="00100C31"/>
    <w:rsid w:val="0010116D"/>
    <w:rsid w:val="00102163"/>
    <w:rsid w:val="001039E2"/>
    <w:rsid w:val="00105388"/>
    <w:rsid w:val="001053AA"/>
    <w:rsid w:val="001057DC"/>
    <w:rsid w:val="00106318"/>
    <w:rsid w:val="00106DE0"/>
    <w:rsid w:val="00107189"/>
    <w:rsid w:val="00107ACC"/>
    <w:rsid w:val="00110438"/>
    <w:rsid w:val="00110C9A"/>
    <w:rsid w:val="001128B2"/>
    <w:rsid w:val="001138DB"/>
    <w:rsid w:val="00114A6F"/>
    <w:rsid w:val="00114DAB"/>
    <w:rsid w:val="001150B8"/>
    <w:rsid w:val="001157E1"/>
    <w:rsid w:val="00115A82"/>
    <w:rsid w:val="00116DA1"/>
    <w:rsid w:val="00117038"/>
    <w:rsid w:val="00117A1E"/>
    <w:rsid w:val="001200EE"/>
    <w:rsid w:val="00122D77"/>
    <w:rsid w:val="001233EF"/>
    <w:rsid w:val="001238AC"/>
    <w:rsid w:val="00124755"/>
    <w:rsid w:val="0012507B"/>
    <w:rsid w:val="00126AB0"/>
    <w:rsid w:val="00126BAE"/>
    <w:rsid w:val="00127008"/>
    <w:rsid w:val="001278C4"/>
    <w:rsid w:val="001300BB"/>
    <w:rsid w:val="00130D1F"/>
    <w:rsid w:val="001315D0"/>
    <w:rsid w:val="00132085"/>
    <w:rsid w:val="00133598"/>
    <w:rsid w:val="00133CEC"/>
    <w:rsid w:val="00134CE9"/>
    <w:rsid w:val="001357EA"/>
    <w:rsid w:val="0013623C"/>
    <w:rsid w:val="00136BEB"/>
    <w:rsid w:val="0013778F"/>
    <w:rsid w:val="001379FB"/>
    <w:rsid w:val="00140DF8"/>
    <w:rsid w:val="0014127E"/>
    <w:rsid w:val="00141779"/>
    <w:rsid w:val="00141EA0"/>
    <w:rsid w:val="00143B35"/>
    <w:rsid w:val="0014412E"/>
    <w:rsid w:val="001446B4"/>
    <w:rsid w:val="00145446"/>
    <w:rsid w:val="00145E24"/>
    <w:rsid w:val="00146790"/>
    <w:rsid w:val="00147A16"/>
    <w:rsid w:val="00147B4B"/>
    <w:rsid w:val="001506F1"/>
    <w:rsid w:val="00150DBA"/>
    <w:rsid w:val="00150DE5"/>
    <w:rsid w:val="001516A0"/>
    <w:rsid w:val="001517D2"/>
    <w:rsid w:val="00151E94"/>
    <w:rsid w:val="0015226C"/>
    <w:rsid w:val="00152D2B"/>
    <w:rsid w:val="00152E84"/>
    <w:rsid w:val="00152EB9"/>
    <w:rsid w:val="001530AE"/>
    <w:rsid w:val="00153757"/>
    <w:rsid w:val="00153AE2"/>
    <w:rsid w:val="00153B00"/>
    <w:rsid w:val="001551BD"/>
    <w:rsid w:val="0015521A"/>
    <w:rsid w:val="00156DF0"/>
    <w:rsid w:val="00160197"/>
    <w:rsid w:val="00162198"/>
    <w:rsid w:val="001629C7"/>
    <w:rsid w:val="00162A72"/>
    <w:rsid w:val="00162E71"/>
    <w:rsid w:val="00163493"/>
    <w:rsid w:val="00163D10"/>
    <w:rsid w:val="00166337"/>
    <w:rsid w:val="00167A4A"/>
    <w:rsid w:val="0017093E"/>
    <w:rsid w:val="00171611"/>
    <w:rsid w:val="00171644"/>
    <w:rsid w:val="001726BE"/>
    <w:rsid w:val="00172D0F"/>
    <w:rsid w:val="00174709"/>
    <w:rsid w:val="0017556F"/>
    <w:rsid w:val="00176E33"/>
    <w:rsid w:val="001770EA"/>
    <w:rsid w:val="00177AEA"/>
    <w:rsid w:val="00177BCB"/>
    <w:rsid w:val="00177D22"/>
    <w:rsid w:val="00180482"/>
    <w:rsid w:val="001807C3"/>
    <w:rsid w:val="0018173B"/>
    <w:rsid w:val="00181B8E"/>
    <w:rsid w:val="001836C8"/>
    <w:rsid w:val="00184B4E"/>
    <w:rsid w:val="00186419"/>
    <w:rsid w:val="001877D6"/>
    <w:rsid w:val="001930B7"/>
    <w:rsid w:val="0019515A"/>
    <w:rsid w:val="0019525B"/>
    <w:rsid w:val="001956BB"/>
    <w:rsid w:val="0019579E"/>
    <w:rsid w:val="00195A01"/>
    <w:rsid w:val="00195EDD"/>
    <w:rsid w:val="0019708C"/>
    <w:rsid w:val="00197879"/>
    <w:rsid w:val="00197BFC"/>
    <w:rsid w:val="001A0ABB"/>
    <w:rsid w:val="001A0B40"/>
    <w:rsid w:val="001A0DED"/>
    <w:rsid w:val="001A1587"/>
    <w:rsid w:val="001A27FA"/>
    <w:rsid w:val="001A3188"/>
    <w:rsid w:val="001A3B00"/>
    <w:rsid w:val="001A5398"/>
    <w:rsid w:val="001A5B47"/>
    <w:rsid w:val="001A5C1D"/>
    <w:rsid w:val="001A6F9C"/>
    <w:rsid w:val="001B0431"/>
    <w:rsid w:val="001B0623"/>
    <w:rsid w:val="001B0983"/>
    <w:rsid w:val="001B130D"/>
    <w:rsid w:val="001B1660"/>
    <w:rsid w:val="001B241B"/>
    <w:rsid w:val="001B3C16"/>
    <w:rsid w:val="001B47DF"/>
    <w:rsid w:val="001B555A"/>
    <w:rsid w:val="001B65E1"/>
    <w:rsid w:val="001B7F29"/>
    <w:rsid w:val="001C090D"/>
    <w:rsid w:val="001C1786"/>
    <w:rsid w:val="001C244A"/>
    <w:rsid w:val="001C2643"/>
    <w:rsid w:val="001C28EF"/>
    <w:rsid w:val="001C295E"/>
    <w:rsid w:val="001C2CCE"/>
    <w:rsid w:val="001C33B9"/>
    <w:rsid w:val="001C526F"/>
    <w:rsid w:val="001C59D8"/>
    <w:rsid w:val="001C70D3"/>
    <w:rsid w:val="001D1AEC"/>
    <w:rsid w:val="001D26CE"/>
    <w:rsid w:val="001D2919"/>
    <w:rsid w:val="001D3176"/>
    <w:rsid w:val="001D3936"/>
    <w:rsid w:val="001D3C4A"/>
    <w:rsid w:val="001D3CE5"/>
    <w:rsid w:val="001D41EF"/>
    <w:rsid w:val="001D4591"/>
    <w:rsid w:val="001D4CF1"/>
    <w:rsid w:val="001D5066"/>
    <w:rsid w:val="001D54DF"/>
    <w:rsid w:val="001D630F"/>
    <w:rsid w:val="001D6A7A"/>
    <w:rsid w:val="001D6ACD"/>
    <w:rsid w:val="001D7D5A"/>
    <w:rsid w:val="001E0155"/>
    <w:rsid w:val="001E0F16"/>
    <w:rsid w:val="001E0F99"/>
    <w:rsid w:val="001E1997"/>
    <w:rsid w:val="001E2923"/>
    <w:rsid w:val="001E3AE0"/>
    <w:rsid w:val="001E4247"/>
    <w:rsid w:val="001E46CF"/>
    <w:rsid w:val="001E737B"/>
    <w:rsid w:val="001F2E6C"/>
    <w:rsid w:val="001F3956"/>
    <w:rsid w:val="001F4458"/>
    <w:rsid w:val="001F4CD2"/>
    <w:rsid w:val="001F51AB"/>
    <w:rsid w:val="001F594C"/>
    <w:rsid w:val="001F6B46"/>
    <w:rsid w:val="001F73AC"/>
    <w:rsid w:val="001F7701"/>
    <w:rsid w:val="00200294"/>
    <w:rsid w:val="00200E14"/>
    <w:rsid w:val="00202116"/>
    <w:rsid w:val="002034EE"/>
    <w:rsid w:val="00203DB5"/>
    <w:rsid w:val="00205514"/>
    <w:rsid w:val="00205A9C"/>
    <w:rsid w:val="00206ED1"/>
    <w:rsid w:val="00207826"/>
    <w:rsid w:val="0021066D"/>
    <w:rsid w:val="002112F2"/>
    <w:rsid w:val="00211A9A"/>
    <w:rsid w:val="002135DF"/>
    <w:rsid w:val="002143BB"/>
    <w:rsid w:val="0021580D"/>
    <w:rsid w:val="00215A5B"/>
    <w:rsid w:val="002160BD"/>
    <w:rsid w:val="002167E9"/>
    <w:rsid w:val="00220EB0"/>
    <w:rsid w:val="00222D62"/>
    <w:rsid w:val="00223FF6"/>
    <w:rsid w:val="0022422F"/>
    <w:rsid w:val="002243C2"/>
    <w:rsid w:val="0022490B"/>
    <w:rsid w:val="002250F2"/>
    <w:rsid w:val="002316FD"/>
    <w:rsid w:val="0023179E"/>
    <w:rsid w:val="00231891"/>
    <w:rsid w:val="002319E1"/>
    <w:rsid w:val="00232295"/>
    <w:rsid w:val="00233063"/>
    <w:rsid w:val="00233B69"/>
    <w:rsid w:val="00233C3D"/>
    <w:rsid w:val="00234F69"/>
    <w:rsid w:val="0023502F"/>
    <w:rsid w:val="00236849"/>
    <w:rsid w:val="002368AC"/>
    <w:rsid w:val="0023700C"/>
    <w:rsid w:val="00237EDB"/>
    <w:rsid w:val="00237FFC"/>
    <w:rsid w:val="0024105E"/>
    <w:rsid w:val="0024107B"/>
    <w:rsid w:val="002414D5"/>
    <w:rsid w:val="00241622"/>
    <w:rsid w:val="00241F19"/>
    <w:rsid w:val="00242D1A"/>
    <w:rsid w:val="00244AB3"/>
    <w:rsid w:val="00245427"/>
    <w:rsid w:val="002467EE"/>
    <w:rsid w:val="00247716"/>
    <w:rsid w:val="00247E66"/>
    <w:rsid w:val="0025084C"/>
    <w:rsid w:val="0025093C"/>
    <w:rsid w:val="00251134"/>
    <w:rsid w:val="0025142B"/>
    <w:rsid w:val="0025427E"/>
    <w:rsid w:val="00254E19"/>
    <w:rsid w:val="00256A29"/>
    <w:rsid w:val="002575BA"/>
    <w:rsid w:val="002602AB"/>
    <w:rsid w:val="00261337"/>
    <w:rsid w:val="00261453"/>
    <w:rsid w:val="00261902"/>
    <w:rsid w:val="00261A37"/>
    <w:rsid w:val="00263516"/>
    <w:rsid w:val="0026385A"/>
    <w:rsid w:val="00263CFC"/>
    <w:rsid w:val="002641E8"/>
    <w:rsid w:val="00264525"/>
    <w:rsid w:val="00265871"/>
    <w:rsid w:val="00266BEB"/>
    <w:rsid w:val="00266CE2"/>
    <w:rsid w:val="00266D66"/>
    <w:rsid w:val="00266DCB"/>
    <w:rsid w:val="00267B53"/>
    <w:rsid w:val="0027054A"/>
    <w:rsid w:val="0027120F"/>
    <w:rsid w:val="002740D1"/>
    <w:rsid w:val="00274BE0"/>
    <w:rsid w:val="00274E0D"/>
    <w:rsid w:val="00275C58"/>
    <w:rsid w:val="00277773"/>
    <w:rsid w:val="00277EB9"/>
    <w:rsid w:val="00280751"/>
    <w:rsid w:val="00281611"/>
    <w:rsid w:val="00281B3A"/>
    <w:rsid w:val="00282E85"/>
    <w:rsid w:val="00283ED9"/>
    <w:rsid w:val="002851D6"/>
    <w:rsid w:val="00286257"/>
    <w:rsid w:val="00286AD8"/>
    <w:rsid w:val="00290530"/>
    <w:rsid w:val="00291F04"/>
    <w:rsid w:val="002934E6"/>
    <w:rsid w:val="0029368F"/>
    <w:rsid w:val="002956A6"/>
    <w:rsid w:val="00296245"/>
    <w:rsid w:val="00297C1F"/>
    <w:rsid w:val="002A0C69"/>
    <w:rsid w:val="002A1BE2"/>
    <w:rsid w:val="002A2A70"/>
    <w:rsid w:val="002A4227"/>
    <w:rsid w:val="002A48DA"/>
    <w:rsid w:val="002A4E66"/>
    <w:rsid w:val="002A4E97"/>
    <w:rsid w:val="002A5327"/>
    <w:rsid w:val="002A56BD"/>
    <w:rsid w:val="002A59E5"/>
    <w:rsid w:val="002A6A68"/>
    <w:rsid w:val="002A79DA"/>
    <w:rsid w:val="002B09DB"/>
    <w:rsid w:val="002B1A54"/>
    <w:rsid w:val="002B2DB1"/>
    <w:rsid w:val="002B2F45"/>
    <w:rsid w:val="002B37B4"/>
    <w:rsid w:val="002B42AA"/>
    <w:rsid w:val="002B47E4"/>
    <w:rsid w:val="002B5571"/>
    <w:rsid w:val="002B61D5"/>
    <w:rsid w:val="002B670B"/>
    <w:rsid w:val="002B6921"/>
    <w:rsid w:val="002B6A88"/>
    <w:rsid w:val="002B6C6D"/>
    <w:rsid w:val="002B6EA1"/>
    <w:rsid w:val="002C05DB"/>
    <w:rsid w:val="002C11FE"/>
    <w:rsid w:val="002C351F"/>
    <w:rsid w:val="002C4630"/>
    <w:rsid w:val="002C5D9C"/>
    <w:rsid w:val="002C71BD"/>
    <w:rsid w:val="002D0192"/>
    <w:rsid w:val="002D4567"/>
    <w:rsid w:val="002D4F15"/>
    <w:rsid w:val="002D52D0"/>
    <w:rsid w:val="002D5B53"/>
    <w:rsid w:val="002D7A65"/>
    <w:rsid w:val="002D7BBB"/>
    <w:rsid w:val="002E2BE1"/>
    <w:rsid w:val="002E34AC"/>
    <w:rsid w:val="002E460F"/>
    <w:rsid w:val="002E4D73"/>
    <w:rsid w:val="002E5626"/>
    <w:rsid w:val="002E62C1"/>
    <w:rsid w:val="002E6788"/>
    <w:rsid w:val="002F1A9A"/>
    <w:rsid w:val="002F2E25"/>
    <w:rsid w:val="002F3022"/>
    <w:rsid w:val="002F4589"/>
    <w:rsid w:val="002F5D6C"/>
    <w:rsid w:val="002F689E"/>
    <w:rsid w:val="002F7149"/>
    <w:rsid w:val="002F7836"/>
    <w:rsid w:val="00300371"/>
    <w:rsid w:val="00301009"/>
    <w:rsid w:val="00301D5F"/>
    <w:rsid w:val="00303A99"/>
    <w:rsid w:val="00304F74"/>
    <w:rsid w:val="00305513"/>
    <w:rsid w:val="0030646E"/>
    <w:rsid w:val="00306D98"/>
    <w:rsid w:val="00306FEC"/>
    <w:rsid w:val="0030750C"/>
    <w:rsid w:val="0030790D"/>
    <w:rsid w:val="00307DD7"/>
    <w:rsid w:val="0031023D"/>
    <w:rsid w:val="00314FF8"/>
    <w:rsid w:val="00315141"/>
    <w:rsid w:val="0031545A"/>
    <w:rsid w:val="0031620F"/>
    <w:rsid w:val="0031756D"/>
    <w:rsid w:val="0032060C"/>
    <w:rsid w:val="00320B64"/>
    <w:rsid w:val="003211E0"/>
    <w:rsid w:val="00322770"/>
    <w:rsid w:val="003229CF"/>
    <w:rsid w:val="00323318"/>
    <w:rsid w:val="00324F32"/>
    <w:rsid w:val="00324FE1"/>
    <w:rsid w:val="00326E77"/>
    <w:rsid w:val="00330576"/>
    <w:rsid w:val="00330F67"/>
    <w:rsid w:val="003316A5"/>
    <w:rsid w:val="003337BF"/>
    <w:rsid w:val="00334B06"/>
    <w:rsid w:val="0033660F"/>
    <w:rsid w:val="00336D5A"/>
    <w:rsid w:val="00337EB4"/>
    <w:rsid w:val="003404F0"/>
    <w:rsid w:val="003418D9"/>
    <w:rsid w:val="003437B0"/>
    <w:rsid w:val="00345B2B"/>
    <w:rsid w:val="003477AC"/>
    <w:rsid w:val="00347A2A"/>
    <w:rsid w:val="00347D43"/>
    <w:rsid w:val="0035048F"/>
    <w:rsid w:val="00350850"/>
    <w:rsid w:val="00351133"/>
    <w:rsid w:val="00351E9B"/>
    <w:rsid w:val="003537A9"/>
    <w:rsid w:val="00353A35"/>
    <w:rsid w:val="00353F40"/>
    <w:rsid w:val="00354B32"/>
    <w:rsid w:val="00355951"/>
    <w:rsid w:val="00355A5F"/>
    <w:rsid w:val="00355E03"/>
    <w:rsid w:val="00356451"/>
    <w:rsid w:val="0035678C"/>
    <w:rsid w:val="0035743D"/>
    <w:rsid w:val="003574F5"/>
    <w:rsid w:val="00360992"/>
    <w:rsid w:val="00360DA0"/>
    <w:rsid w:val="00361010"/>
    <w:rsid w:val="00365080"/>
    <w:rsid w:val="00365156"/>
    <w:rsid w:val="0036569E"/>
    <w:rsid w:val="0036788A"/>
    <w:rsid w:val="00370875"/>
    <w:rsid w:val="00371B00"/>
    <w:rsid w:val="003739F2"/>
    <w:rsid w:val="003741A9"/>
    <w:rsid w:val="00374668"/>
    <w:rsid w:val="00374811"/>
    <w:rsid w:val="00376576"/>
    <w:rsid w:val="00377069"/>
    <w:rsid w:val="003772FF"/>
    <w:rsid w:val="0037744E"/>
    <w:rsid w:val="00380B80"/>
    <w:rsid w:val="00381213"/>
    <w:rsid w:val="00381CFA"/>
    <w:rsid w:val="00382D57"/>
    <w:rsid w:val="00383386"/>
    <w:rsid w:val="003837EE"/>
    <w:rsid w:val="0038402B"/>
    <w:rsid w:val="00384DB8"/>
    <w:rsid w:val="00385829"/>
    <w:rsid w:val="00390474"/>
    <w:rsid w:val="003938DF"/>
    <w:rsid w:val="003947C9"/>
    <w:rsid w:val="00395006"/>
    <w:rsid w:val="00395177"/>
    <w:rsid w:val="00395A24"/>
    <w:rsid w:val="00396AEC"/>
    <w:rsid w:val="00397E2D"/>
    <w:rsid w:val="003A0361"/>
    <w:rsid w:val="003A1EC4"/>
    <w:rsid w:val="003A2397"/>
    <w:rsid w:val="003A2A53"/>
    <w:rsid w:val="003A3218"/>
    <w:rsid w:val="003A3986"/>
    <w:rsid w:val="003A4D07"/>
    <w:rsid w:val="003A683E"/>
    <w:rsid w:val="003A6B62"/>
    <w:rsid w:val="003A75B6"/>
    <w:rsid w:val="003A76CB"/>
    <w:rsid w:val="003A7D1E"/>
    <w:rsid w:val="003B062D"/>
    <w:rsid w:val="003B0BAA"/>
    <w:rsid w:val="003B2601"/>
    <w:rsid w:val="003B2CA0"/>
    <w:rsid w:val="003B2EB1"/>
    <w:rsid w:val="003B3D62"/>
    <w:rsid w:val="003B57E2"/>
    <w:rsid w:val="003B6879"/>
    <w:rsid w:val="003B7EF5"/>
    <w:rsid w:val="003C0E29"/>
    <w:rsid w:val="003C1312"/>
    <w:rsid w:val="003C1599"/>
    <w:rsid w:val="003C263F"/>
    <w:rsid w:val="003C29D1"/>
    <w:rsid w:val="003C3CD9"/>
    <w:rsid w:val="003C3E26"/>
    <w:rsid w:val="003C4B23"/>
    <w:rsid w:val="003C5BFF"/>
    <w:rsid w:val="003C5C49"/>
    <w:rsid w:val="003C6EFC"/>
    <w:rsid w:val="003C6FDD"/>
    <w:rsid w:val="003D1CCD"/>
    <w:rsid w:val="003D3BD1"/>
    <w:rsid w:val="003D4DDF"/>
    <w:rsid w:val="003D5C8C"/>
    <w:rsid w:val="003E00E6"/>
    <w:rsid w:val="003E087A"/>
    <w:rsid w:val="003E1AA8"/>
    <w:rsid w:val="003E1EF5"/>
    <w:rsid w:val="003E204B"/>
    <w:rsid w:val="003E2C9D"/>
    <w:rsid w:val="003E3B4B"/>
    <w:rsid w:val="003E5E25"/>
    <w:rsid w:val="003E7405"/>
    <w:rsid w:val="003E75C3"/>
    <w:rsid w:val="003F0201"/>
    <w:rsid w:val="003F0315"/>
    <w:rsid w:val="003F33CA"/>
    <w:rsid w:val="003F5203"/>
    <w:rsid w:val="003F5559"/>
    <w:rsid w:val="00400B86"/>
    <w:rsid w:val="0040147B"/>
    <w:rsid w:val="00401C63"/>
    <w:rsid w:val="00402540"/>
    <w:rsid w:val="00402D52"/>
    <w:rsid w:val="00405AF3"/>
    <w:rsid w:val="00410FB8"/>
    <w:rsid w:val="00411FDF"/>
    <w:rsid w:val="0041319F"/>
    <w:rsid w:val="004131C7"/>
    <w:rsid w:val="004138F5"/>
    <w:rsid w:val="0041417B"/>
    <w:rsid w:val="004147F1"/>
    <w:rsid w:val="00415809"/>
    <w:rsid w:val="00415A54"/>
    <w:rsid w:val="00416CE0"/>
    <w:rsid w:val="004177DB"/>
    <w:rsid w:val="00417CD8"/>
    <w:rsid w:val="004228E7"/>
    <w:rsid w:val="00423706"/>
    <w:rsid w:val="00425465"/>
    <w:rsid w:val="00425530"/>
    <w:rsid w:val="00425740"/>
    <w:rsid w:val="00425C95"/>
    <w:rsid w:val="004262CF"/>
    <w:rsid w:val="00426549"/>
    <w:rsid w:val="00426C06"/>
    <w:rsid w:val="00427261"/>
    <w:rsid w:val="004277B8"/>
    <w:rsid w:val="0042796E"/>
    <w:rsid w:val="00427996"/>
    <w:rsid w:val="00432D0A"/>
    <w:rsid w:val="00433704"/>
    <w:rsid w:val="00433F04"/>
    <w:rsid w:val="004361B2"/>
    <w:rsid w:val="004368CC"/>
    <w:rsid w:val="00437D12"/>
    <w:rsid w:val="004400A4"/>
    <w:rsid w:val="0044070E"/>
    <w:rsid w:val="00441417"/>
    <w:rsid w:val="004415D8"/>
    <w:rsid w:val="00441A03"/>
    <w:rsid w:val="00441D0D"/>
    <w:rsid w:val="00442EE4"/>
    <w:rsid w:val="00445A55"/>
    <w:rsid w:val="00446821"/>
    <w:rsid w:val="0044728F"/>
    <w:rsid w:val="004472FE"/>
    <w:rsid w:val="004530A5"/>
    <w:rsid w:val="004550F9"/>
    <w:rsid w:val="00455E94"/>
    <w:rsid w:val="00460EFF"/>
    <w:rsid w:val="00462730"/>
    <w:rsid w:val="00462EB7"/>
    <w:rsid w:val="0046425A"/>
    <w:rsid w:val="00464293"/>
    <w:rsid w:val="0046593B"/>
    <w:rsid w:val="00465D36"/>
    <w:rsid w:val="004672D1"/>
    <w:rsid w:val="00467D92"/>
    <w:rsid w:val="0047004A"/>
    <w:rsid w:val="004710CA"/>
    <w:rsid w:val="004711E8"/>
    <w:rsid w:val="0047205B"/>
    <w:rsid w:val="00472BB7"/>
    <w:rsid w:val="004743C7"/>
    <w:rsid w:val="004744F0"/>
    <w:rsid w:val="00474623"/>
    <w:rsid w:val="00476933"/>
    <w:rsid w:val="00477AB3"/>
    <w:rsid w:val="004817F9"/>
    <w:rsid w:val="00482652"/>
    <w:rsid w:val="004829CD"/>
    <w:rsid w:val="00482B94"/>
    <w:rsid w:val="0048339A"/>
    <w:rsid w:val="00484F7C"/>
    <w:rsid w:val="00486592"/>
    <w:rsid w:val="00486966"/>
    <w:rsid w:val="00486A60"/>
    <w:rsid w:val="00487937"/>
    <w:rsid w:val="00487F6E"/>
    <w:rsid w:val="00490124"/>
    <w:rsid w:val="0049029B"/>
    <w:rsid w:val="00490376"/>
    <w:rsid w:val="00491438"/>
    <w:rsid w:val="00491C29"/>
    <w:rsid w:val="00492CA1"/>
    <w:rsid w:val="00493DD9"/>
    <w:rsid w:val="0049465F"/>
    <w:rsid w:val="00495DAC"/>
    <w:rsid w:val="00496645"/>
    <w:rsid w:val="004A08D7"/>
    <w:rsid w:val="004A285E"/>
    <w:rsid w:val="004A321A"/>
    <w:rsid w:val="004A45B2"/>
    <w:rsid w:val="004A4EF2"/>
    <w:rsid w:val="004A526D"/>
    <w:rsid w:val="004B0FF8"/>
    <w:rsid w:val="004B1555"/>
    <w:rsid w:val="004B2583"/>
    <w:rsid w:val="004B3DB3"/>
    <w:rsid w:val="004B41F4"/>
    <w:rsid w:val="004B5C37"/>
    <w:rsid w:val="004B5E4C"/>
    <w:rsid w:val="004B6834"/>
    <w:rsid w:val="004C131C"/>
    <w:rsid w:val="004C2725"/>
    <w:rsid w:val="004C444B"/>
    <w:rsid w:val="004C4F9B"/>
    <w:rsid w:val="004C62DB"/>
    <w:rsid w:val="004C6E1E"/>
    <w:rsid w:val="004C7521"/>
    <w:rsid w:val="004D09CF"/>
    <w:rsid w:val="004D0AAB"/>
    <w:rsid w:val="004D1D1D"/>
    <w:rsid w:val="004D36A7"/>
    <w:rsid w:val="004D3B15"/>
    <w:rsid w:val="004D4E1E"/>
    <w:rsid w:val="004D51C3"/>
    <w:rsid w:val="004D729D"/>
    <w:rsid w:val="004D7618"/>
    <w:rsid w:val="004E50E7"/>
    <w:rsid w:val="004E57D2"/>
    <w:rsid w:val="004E585D"/>
    <w:rsid w:val="004E5B09"/>
    <w:rsid w:val="004E6D8E"/>
    <w:rsid w:val="004E6E55"/>
    <w:rsid w:val="004E70E1"/>
    <w:rsid w:val="004F0467"/>
    <w:rsid w:val="004F06A8"/>
    <w:rsid w:val="004F0D89"/>
    <w:rsid w:val="004F186D"/>
    <w:rsid w:val="004F1FC4"/>
    <w:rsid w:val="004F2192"/>
    <w:rsid w:val="004F2644"/>
    <w:rsid w:val="004F3659"/>
    <w:rsid w:val="004F3F3C"/>
    <w:rsid w:val="004F501A"/>
    <w:rsid w:val="004F5805"/>
    <w:rsid w:val="004F5D32"/>
    <w:rsid w:val="004F6851"/>
    <w:rsid w:val="004F6CEF"/>
    <w:rsid w:val="004F75A0"/>
    <w:rsid w:val="004F7F8F"/>
    <w:rsid w:val="0050046F"/>
    <w:rsid w:val="00500EE8"/>
    <w:rsid w:val="00500F7D"/>
    <w:rsid w:val="005024E6"/>
    <w:rsid w:val="00502B8E"/>
    <w:rsid w:val="0050315B"/>
    <w:rsid w:val="0050363B"/>
    <w:rsid w:val="00503A84"/>
    <w:rsid w:val="0050423A"/>
    <w:rsid w:val="0050439C"/>
    <w:rsid w:val="005047D2"/>
    <w:rsid w:val="005056EA"/>
    <w:rsid w:val="005059E6"/>
    <w:rsid w:val="005076BD"/>
    <w:rsid w:val="00511527"/>
    <w:rsid w:val="005116CD"/>
    <w:rsid w:val="00511F39"/>
    <w:rsid w:val="0051239A"/>
    <w:rsid w:val="00513AF7"/>
    <w:rsid w:val="00514048"/>
    <w:rsid w:val="005152CF"/>
    <w:rsid w:val="00516434"/>
    <w:rsid w:val="00516EE8"/>
    <w:rsid w:val="00516F9D"/>
    <w:rsid w:val="005173E9"/>
    <w:rsid w:val="00521869"/>
    <w:rsid w:val="0052258C"/>
    <w:rsid w:val="005227B7"/>
    <w:rsid w:val="00522E23"/>
    <w:rsid w:val="005245D3"/>
    <w:rsid w:val="00525406"/>
    <w:rsid w:val="005270D9"/>
    <w:rsid w:val="005279B6"/>
    <w:rsid w:val="00527DCC"/>
    <w:rsid w:val="00530EFA"/>
    <w:rsid w:val="005310AB"/>
    <w:rsid w:val="00533737"/>
    <w:rsid w:val="005338CC"/>
    <w:rsid w:val="00534797"/>
    <w:rsid w:val="00534E1B"/>
    <w:rsid w:val="00536389"/>
    <w:rsid w:val="00537D75"/>
    <w:rsid w:val="00540D7C"/>
    <w:rsid w:val="00541C95"/>
    <w:rsid w:val="00542629"/>
    <w:rsid w:val="00544CC8"/>
    <w:rsid w:val="00545036"/>
    <w:rsid w:val="00545F9B"/>
    <w:rsid w:val="00546423"/>
    <w:rsid w:val="005467A1"/>
    <w:rsid w:val="00546CDD"/>
    <w:rsid w:val="00547568"/>
    <w:rsid w:val="00547C6D"/>
    <w:rsid w:val="00547FF1"/>
    <w:rsid w:val="005509EC"/>
    <w:rsid w:val="00551459"/>
    <w:rsid w:val="00551C06"/>
    <w:rsid w:val="0055363F"/>
    <w:rsid w:val="005543FE"/>
    <w:rsid w:val="00554541"/>
    <w:rsid w:val="005557D7"/>
    <w:rsid w:val="0056002A"/>
    <w:rsid w:val="00561A76"/>
    <w:rsid w:val="00562B27"/>
    <w:rsid w:val="0056477F"/>
    <w:rsid w:val="00566771"/>
    <w:rsid w:val="00566B4A"/>
    <w:rsid w:val="0057146A"/>
    <w:rsid w:val="00572963"/>
    <w:rsid w:val="005738F3"/>
    <w:rsid w:val="0057420E"/>
    <w:rsid w:val="00575AE5"/>
    <w:rsid w:val="005765A5"/>
    <w:rsid w:val="00576E83"/>
    <w:rsid w:val="00577A1C"/>
    <w:rsid w:val="00577BA6"/>
    <w:rsid w:val="00580C2E"/>
    <w:rsid w:val="00580D74"/>
    <w:rsid w:val="00581A4A"/>
    <w:rsid w:val="00581A55"/>
    <w:rsid w:val="00582876"/>
    <w:rsid w:val="00583850"/>
    <w:rsid w:val="00583A58"/>
    <w:rsid w:val="00583E00"/>
    <w:rsid w:val="0058463E"/>
    <w:rsid w:val="005858A2"/>
    <w:rsid w:val="00587133"/>
    <w:rsid w:val="00587E98"/>
    <w:rsid w:val="00590304"/>
    <w:rsid w:val="00590548"/>
    <w:rsid w:val="00590D6B"/>
    <w:rsid w:val="00590E21"/>
    <w:rsid w:val="005915EC"/>
    <w:rsid w:val="00592D84"/>
    <w:rsid w:val="005936EF"/>
    <w:rsid w:val="00595271"/>
    <w:rsid w:val="00597627"/>
    <w:rsid w:val="00597DC1"/>
    <w:rsid w:val="005A11B1"/>
    <w:rsid w:val="005A2E98"/>
    <w:rsid w:val="005A3DF4"/>
    <w:rsid w:val="005A3E4C"/>
    <w:rsid w:val="005A6279"/>
    <w:rsid w:val="005A68A5"/>
    <w:rsid w:val="005A71D5"/>
    <w:rsid w:val="005B006F"/>
    <w:rsid w:val="005B0430"/>
    <w:rsid w:val="005B16F3"/>
    <w:rsid w:val="005B2ADA"/>
    <w:rsid w:val="005B330D"/>
    <w:rsid w:val="005B3443"/>
    <w:rsid w:val="005B418E"/>
    <w:rsid w:val="005B4D30"/>
    <w:rsid w:val="005B5D40"/>
    <w:rsid w:val="005B6105"/>
    <w:rsid w:val="005C06F3"/>
    <w:rsid w:val="005C0FA1"/>
    <w:rsid w:val="005C11D4"/>
    <w:rsid w:val="005C1A45"/>
    <w:rsid w:val="005C22C4"/>
    <w:rsid w:val="005C5137"/>
    <w:rsid w:val="005C57B4"/>
    <w:rsid w:val="005C58A3"/>
    <w:rsid w:val="005C5F33"/>
    <w:rsid w:val="005C67C1"/>
    <w:rsid w:val="005C7D9D"/>
    <w:rsid w:val="005D2153"/>
    <w:rsid w:val="005D25D5"/>
    <w:rsid w:val="005D3393"/>
    <w:rsid w:val="005D3FF4"/>
    <w:rsid w:val="005D413E"/>
    <w:rsid w:val="005D4492"/>
    <w:rsid w:val="005D4B55"/>
    <w:rsid w:val="005D5973"/>
    <w:rsid w:val="005D5AE5"/>
    <w:rsid w:val="005D5C0B"/>
    <w:rsid w:val="005D69C5"/>
    <w:rsid w:val="005D6B36"/>
    <w:rsid w:val="005D6F02"/>
    <w:rsid w:val="005D6F48"/>
    <w:rsid w:val="005D7844"/>
    <w:rsid w:val="005E02EB"/>
    <w:rsid w:val="005E0E2F"/>
    <w:rsid w:val="005E1390"/>
    <w:rsid w:val="005E1BD0"/>
    <w:rsid w:val="005E2F05"/>
    <w:rsid w:val="005E31C2"/>
    <w:rsid w:val="005E36B5"/>
    <w:rsid w:val="005E66B7"/>
    <w:rsid w:val="005E6B68"/>
    <w:rsid w:val="005E70D6"/>
    <w:rsid w:val="005E77EE"/>
    <w:rsid w:val="005E7B56"/>
    <w:rsid w:val="005F091E"/>
    <w:rsid w:val="005F0957"/>
    <w:rsid w:val="005F1329"/>
    <w:rsid w:val="005F19A6"/>
    <w:rsid w:val="005F1ABF"/>
    <w:rsid w:val="005F26B5"/>
    <w:rsid w:val="005F3A27"/>
    <w:rsid w:val="005F3B61"/>
    <w:rsid w:val="005F3CCA"/>
    <w:rsid w:val="005F402B"/>
    <w:rsid w:val="00602415"/>
    <w:rsid w:val="00602F79"/>
    <w:rsid w:val="00603515"/>
    <w:rsid w:val="006049A7"/>
    <w:rsid w:val="006049EC"/>
    <w:rsid w:val="00605368"/>
    <w:rsid w:val="006063B2"/>
    <w:rsid w:val="006063DD"/>
    <w:rsid w:val="00606D56"/>
    <w:rsid w:val="00611802"/>
    <w:rsid w:val="0061185B"/>
    <w:rsid w:val="00611C59"/>
    <w:rsid w:val="00612A64"/>
    <w:rsid w:val="00614406"/>
    <w:rsid w:val="00615597"/>
    <w:rsid w:val="00617188"/>
    <w:rsid w:val="00617451"/>
    <w:rsid w:val="00617794"/>
    <w:rsid w:val="00617894"/>
    <w:rsid w:val="00617CE7"/>
    <w:rsid w:val="00617DA6"/>
    <w:rsid w:val="00617FA3"/>
    <w:rsid w:val="00621E99"/>
    <w:rsid w:val="00623479"/>
    <w:rsid w:val="0062504A"/>
    <w:rsid w:val="006255D1"/>
    <w:rsid w:val="00625AB2"/>
    <w:rsid w:val="0062642E"/>
    <w:rsid w:val="00630207"/>
    <w:rsid w:val="00630C4A"/>
    <w:rsid w:val="006311E6"/>
    <w:rsid w:val="00632DF6"/>
    <w:rsid w:val="006334E6"/>
    <w:rsid w:val="00633DDF"/>
    <w:rsid w:val="00634408"/>
    <w:rsid w:val="00634F80"/>
    <w:rsid w:val="00636667"/>
    <w:rsid w:val="006371E4"/>
    <w:rsid w:val="00640390"/>
    <w:rsid w:val="00640ECF"/>
    <w:rsid w:val="006412F3"/>
    <w:rsid w:val="00641604"/>
    <w:rsid w:val="00641EC9"/>
    <w:rsid w:val="0064202B"/>
    <w:rsid w:val="00642A22"/>
    <w:rsid w:val="00642DB6"/>
    <w:rsid w:val="00643385"/>
    <w:rsid w:val="00643B89"/>
    <w:rsid w:val="00647761"/>
    <w:rsid w:val="0065028A"/>
    <w:rsid w:val="00650464"/>
    <w:rsid w:val="006511F9"/>
    <w:rsid w:val="00652E9F"/>
    <w:rsid w:val="00652FAB"/>
    <w:rsid w:val="0065365E"/>
    <w:rsid w:val="00653BDC"/>
    <w:rsid w:val="006541A1"/>
    <w:rsid w:val="00655E09"/>
    <w:rsid w:val="0065622E"/>
    <w:rsid w:val="00656ADB"/>
    <w:rsid w:val="00657403"/>
    <w:rsid w:val="0066265C"/>
    <w:rsid w:val="006626D7"/>
    <w:rsid w:val="00662CFE"/>
    <w:rsid w:val="00662D66"/>
    <w:rsid w:val="00663961"/>
    <w:rsid w:val="0066419A"/>
    <w:rsid w:val="0066448F"/>
    <w:rsid w:val="006645A4"/>
    <w:rsid w:val="00664E26"/>
    <w:rsid w:val="0066501C"/>
    <w:rsid w:val="006667DA"/>
    <w:rsid w:val="00667D65"/>
    <w:rsid w:val="0067025E"/>
    <w:rsid w:val="00671718"/>
    <w:rsid w:val="006718FD"/>
    <w:rsid w:val="00671A1F"/>
    <w:rsid w:val="0067227F"/>
    <w:rsid w:val="00672F69"/>
    <w:rsid w:val="00673008"/>
    <w:rsid w:val="00675E4A"/>
    <w:rsid w:val="00676060"/>
    <w:rsid w:val="00676275"/>
    <w:rsid w:val="00676744"/>
    <w:rsid w:val="006768F8"/>
    <w:rsid w:val="00677134"/>
    <w:rsid w:val="00677524"/>
    <w:rsid w:val="0067752C"/>
    <w:rsid w:val="00677C25"/>
    <w:rsid w:val="00680587"/>
    <w:rsid w:val="00680608"/>
    <w:rsid w:val="00680C85"/>
    <w:rsid w:val="00682802"/>
    <w:rsid w:val="006833D4"/>
    <w:rsid w:val="0068344A"/>
    <w:rsid w:val="0068425B"/>
    <w:rsid w:val="006858FC"/>
    <w:rsid w:val="006867FB"/>
    <w:rsid w:val="0068732B"/>
    <w:rsid w:val="006900AC"/>
    <w:rsid w:val="00690C2F"/>
    <w:rsid w:val="006919F7"/>
    <w:rsid w:val="00691DF0"/>
    <w:rsid w:val="00693AB1"/>
    <w:rsid w:val="00693AEC"/>
    <w:rsid w:val="00694344"/>
    <w:rsid w:val="00695580"/>
    <w:rsid w:val="00695D16"/>
    <w:rsid w:val="006968F4"/>
    <w:rsid w:val="0069695F"/>
    <w:rsid w:val="00696B6D"/>
    <w:rsid w:val="00696F5C"/>
    <w:rsid w:val="006976A8"/>
    <w:rsid w:val="006A127E"/>
    <w:rsid w:val="006A19C0"/>
    <w:rsid w:val="006A2235"/>
    <w:rsid w:val="006A4731"/>
    <w:rsid w:val="006A5599"/>
    <w:rsid w:val="006A5912"/>
    <w:rsid w:val="006A77DB"/>
    <w:rsid w:val="006B02C3"/>
    <w:rsid w:val="006B188D"/>
    <w:rsid w:val="006B1C1F"/>
    <w:rsid w:val="006B1EFD"/>
    <w:rsid w:val="006B280E"/>
    <w:rsid w:val="006B31EE"/>
    <w:rsid w:val="006B3293"/>
    <w:rsid w:val="006B3740"/>
    <w:rsid w:val="006C07D0"/>
    <w:rsid w:val="006C23E6"/>
    <w:rsid w:val="006C2622"/>
    <w:rsid w:val="006C2738"/>
    <w:rsid w:val="006C3022"/>
    <w:rsid w:val="006C345B"/>
    <w:rsid w:val="006C3551"/>
    <w:rsid w:val="006C57F4"/>
    <w:rsid w:val="006C5CF0"/>
    <w:rsid w:val="006C6729"/>
    <w:rsid w:val="006D02B7"/>
    <w:rsid w:val="006D13D3"/>
    <w:rsid w:val="006D1A05"/>
    <w:rsid w:val="006D2860"/>
    <w:rsid w:val="006D33F5"/>
    <w:rsid w:val="006D3DDA"/>
    <w:rsid w:val="006D42B0"/>
    <w:rsid w:val="006D4741"/>
    <w:rsid w:val="006D47DB"/>
    <w:rsid w:val="006D513C"/>
    <w:rsid w:val="006D5647"/>
    <w:rsid w:val="006D6B8B"/>
    <w:rsid w:val="006D6F41"/>
    <w:rsid w:val="006E2007"/>
    <w:rsid w:val="006E35C7"/>
    <w:rsid w:val="006E3E89"/>
    <w:rsid w:val="006E485A"/>
    <w:rsid w:val="006E5D41"/>
    <w:rsid w:val="006E604B"/>
    <w:rsid w:val="006E6382"/>
    <w:rsid w:val="006F072C"/>
    <w:rsid w:val="006F1239"/>
    <w:rsid w:val="006F1DD2"/>
    <w:rsid w:val="006F1F70"/>
    <w:rsid w:val="006F2BE3"/>
    <w:rsid w:val="006F3C54"/>
    <w:rsid w:val="006F3ED1"/>
    <w:rsid w:val="006F5B70"/>
    <w:rsid w:val="006F6CE1"/>
    <w:rsid w:val="006F721B"/>
    <w:rsid w:val="006F793F"/>
    <w:rsid w:val="006F79F5"/>
    <w:rsid w:val="006F7C67"/>
    <w:rsid w:val="00700366"/>
    <w:rsid w:val="00700C6B"/>
    <w:rsid w:val="00701EC0"/>
    <w:rsid w:val="0070278A"/>
    <w:rsid w:val="0070361D"/>
    <w:rsid w:val="00703E28"/>
    <w:rsid w:val="007046B7"/>
    <w:rsid w:val="00704EBD"/>
    <w:rsid w:val="007056C9"/>
    <w:rsid w:val="00707A25"/>
    <w:rsid w:val="00707E84"/>
    <w:rsid w:val="00710E85"/>
    <w:rsid w:val="007119B7"/>
    <w:rsid w:val="00711C88"/>
    <w:rsid w:val="0071276C"/>
    <w:rsid w:val="007138E9"/>
    <w:rsid w:val="00713D9E"/>
    <w:rsid w:val="0071468F"/>
    <w:rsid w:val="0071481E"/>
    <w:rsid w:val="00714E0F"/>
    <w:rsid w:val="007163CF"/>
    <w:rsid w:val="00716DFA"/>
    <w:rsid w:val="00720123"/>
    <w:rsid w:val="007202DC"/>
    <w:rsid w:val="00720BAA"/>
    <w:rsid w:val="007224DD"/>
    <w:rsid w:val="007227B4"/>
    <w:rsid w:val="00723834"/>
    <w:rsid w:val="007239F4"/>
    <w:rsid w:val="0072489B"/>
    <w:rsid w:val="00725510"/>
    <w:rsid w:val="00726CA6"/>
    <w:rsid w:val="00727FBE"/>
    <w:rsid w:val="00730FFB"/>
    <w:rsid w:val="0073155E"/>
    <w:rsid w:val="00732050"/>
    <w:rsid w:val="007324F7"/>
    <w:rsid w:val="00735040"/>
    <w:rsid w:val="00736AEE"/>
    <w:rsid w:val="0073792B"/>
    <w:rsid w:val="00737B2F"/>
    <w:rsid w:val="00740C28"/>
    <w:rsid w:val="00742371"/>
    <w:rsid w:val="007427AE"/>
    <w:rsid w:val="007431A5"/>
    <w:rsid w:val="007433B0"/>
    <w:rsid w:val="00744C57"/>
    <w:rsid w:val="00744FAB"/>
    <w:rsid w:val="00745338"/>
    <w:rsid w:val="00745562"/>
    <w:rsid w:val="00745BE0"/>
    <w:rsid w:val="00746105"/>
    <w:rsid w:val="00746667"/>
    <w:rsid w:val="007471E0"/>
    <w:rsid w:val="00750258"/>
    <w:rsid w:val="007508CE"/>
    <w:rsid w:val="007517FA"/>
    <w:rsid w:val="00751F7E"/>
    <w:rsid w:val="00752E61"/>
    <w:rsid w:val="00753399"/>
    <w:rsid w:val="007536CC"/>
    <w:rsid w:val="00753A61"/>
    <w:rsid w:val="00753AE9"/>
    <w:rsid w:val="00754283"/>
    <w:rsid w:val="007543A0"/>
    <w:rsid w:val="00754616"/>
    <w:rsid w:val="00754C6F"/>
    <w:rsid w:val="00755BA0"/>
    <w:rsid w:val="00757103"/>
    <w:rsid w:val="00757493"/>
    <w:rsid w:val="00762A7D"/>
    <w:rsid w:val="0076337C"/>
    <w:rsid w:val="007637EA"/>
    <w:rsid w:val="007642B4"/>
    <w:rsid w:val="00765A30"/>
    <w:rsid w:val="00766748"/>
    <w:rsid w:val="0076700C"/>
    <w:rsid w:val="0076705D"/>
    <w:rsid w:val="0077019B"/>
    <w:rsid w:val="00771E8D"/>
    <w:rsid w:val="00772213"/>
    <w:rsid w:val="007734CE"/>
    <w:rsid w:val="0077418C"/>
    <w:rsid w:val="007741A9"/>
    <w:rsid w:val="00775263"/>
    <w:rsid w:val="0077576E"/>
    <w:rsid w:val="007758A7"/>
    <w:rsid w:val="00777082"/>
    <w:rsid w:val="00780072"/>
    <w:rsid w:val="00781D48"/>
    <w:rsid w:val="00782B77"/>
    <w:rsid w:val="00786133"/>
    <w:rsid w:val="00787922"/>
    <w:rsid w:val="00787C76"/>
    <w:rsid w:val="007911D9"/>
    <w:rsid w:val="00791737"/>
    <w:rsid w:val="0079175F"/>
    <w:rsid w:val="0079211B"/>
    <w:rsid w:val="00793052"/>
    <w:rsid w:val="0079357A"/>
    <w:rsid w:val="00793AA3"/>
    <w:rsid w:val="007959B2"/>
    <w:rsid w:val="00795EF5"/>
    <w:rsid w:val="007967A3"/>
    <w:rsid w:val="007A0476"/>
    <w:rsid w:val="007A1E92"/>
    <w:rsid w:val="007A23A0"/>
    <w:rsid w:val="007A2A59"/>
    <w:rsid w:val="007A3A7E"/>
    <w:rsid w:val="007A3E41"/>
    <w:rsid w:val="007A3F70"/>
    <w:rsid w:val="007A419A"/>
    <w:rsid w:val="007A4724"/>
    <w:rsid w:val="007A49D6"/>
    <w:rsid w:val="007A55A9"/>
    <w:rsid w:val="007A5942"/>
    <w:rsid w:val="007A7CAD"/>
    <w:rsid w:val="007B035C"/>
    <w:rsid w:val="007B11DA"/>
    <w:rsid w:val="007B1DE2"/>
    <w:rsid w:val="007B1EB8"/>
    <w:rsid w:val="007B2144"/>
    <w:rsid w:val="007B217A"/>
    <w:rsid w:val="007B248F"/>
    <w:rsid w:val="007B2F19"/>
    <w:rsid w:val="007B2F68"/>
    <w:rsid w:val="007B3722"/>
    <w:rsid w:val="007B47F4"/>
    <w:rsid w:val="007B4C3B"/>
    <w:rsid w:val="007B5A19"/>
    <w:rsid w:val="007B6704"/>
    <w:rsid w:val="007B6B21"/>
    <w:rsid w:val="007B7A78"/>
    <w:rsid w:val="007C1656"/>
    <w:rsid w:val="007C20F6"/>
    <w:rsid w:val="007C38BB"/>
    <w:rsid w:val="007C4640"/>
    <w:rsid w:val="007C49F8"/>
    <w:rsid w:val="007C4F6C"/>
    <w:rsid w:val="007C63FC"/>
    <w:rsid w:val="007C683B"/>
    <w:rsid w:val="007C7CD8"/>
    <w:rsid w:val="007D20CB"/>
    <w:rsid w:val="007D2861"/>
    <w:rsid w:val="007D3C4F"/>
    <w:rsid w:val="007D44E1"/>
    <w:rsid w:val="007D5EC4"/>
    <w:rsid w:val="007D6977"/>
    <w:rsid w:val="007E1DDF"/>
    <w:rsid w:val="007E4321"/>
    <w:rsid w:val="007E4600"/>
    <w:rsid w:val="007E5D24"/>
    <w:rsid w:val="007E5D74"/>
    <w:rsid w:val="007E5E5E"/>
    <w:rsid w:val="007E628D"/>
    <w:rsid w:val="007E74F0"/>
    <w:rsid w:val="007E75D3"/>
    <w:rsid w:val="007E7602"/>
    <w:rsid w:val="007E78A6"/>
    <w:rsid w:val="007E7924"/>
    <w:rsid w:val="007F040F"/>
    <w:rsid w:val="007F15F2"/>
    <w:rsid w:val="007F1CE7"/>
    <w:rsid w:val="007F2398"/>
    <w:rsid w:val="007F309C"/>
    <w:rsid w:val="007F43A3"/>
    <w:rsid w:val="00800DE2"/>
    <w:rsid w:val="0080116A"/>
    <w:rsid w:val="008029F8"/>
    <w:rsid w:val="00803323"/>
    <w:rsid w:val="008036C8"/>
    <w:rsid w:val="0080534D"/>
    <w:rsid w:val="00806399"/>
    <w:rsid w:val="00807166"/>
    <w:rsid w:val="008074AD"/>
    <w:rsid w:val="0080769D"/>
    <w:rsid w:val="00807743"/>
    <w:rsid w:val="00807F5A"/>
    <w:rsid w:val="0081100E"/>
    <w:rsid w:val="00811298"/>
    <w:rsid w:val="00811B60"/>
    <w:rsid w:val="008134C8"/>
    <w:rsid w:val="0081416B"/>
    <w:rsid w:val="00815952"/>
    <w:rsid w:val="00815EE9"/>
    <w:rsid w:val="0081661B"/>
    <w:rsid w:val="00816938"/>
    <w:rsid w:val="00816EE3"/>
    <w:rsid w:val="00817C31"/>
    <w:rsid w:val="00817EB3"/>
    <w:rsid w:val="00821C5B"/>
    <w:rsid w:val="00823B68"/>
    <w:rsid w:val="00824273"/>
    <w:rsid w:val="00826AA0"/>
    <w:rsid w:val="00827250"/>
    <w:rsid w:val="0083097E"/>
    <w:rsid w:val="0083269A"/>
    <w:rsid w:val="0083293B"/>
    <w:rsid w:val="00833732"/>
    <w:rsid w:val="0083388C"/>
    <w:rsid w:val="0083547A"/>
    <w:rsid w:val="0083576F"/>
    <w:rsid w:val="00835C4B"/>
    <w:rsid w:val="00837137"/>
    <w:rsid w:val="00837541"/>
    <w:rsid w:val="00841319"/>
    <w:rsid w:val="00841B66"/>
    <w:rsid w:val="00843500"/>
    <w:rsid w:val="008435FF"/>
    <w:rsid w:val="00844827"/>
    <w:rsid w:val="00844893"/>
    <w:rsid w:val="00845B03"/>
    <w:rsid w:val="00845B70"/>
    <w:rsid w:val="008476AA"/>
    <w:rsid w:val="0084770B"/>
    <w:rsid w:val="00847E86"/>
    <w:rsid w:val="0085046A"/>
    <w:rsid w:val="00850DE1"/>
    <w:rsid w:val="00850F00"/>
    <w:rsid w:val="0085133C"/>
    <w:rsid w:val="00852E64"/>
    <w:rsid w:val="00853370"/>
    <w:rsid w:val="00855006"/>
    <w:rsid w:val="008553DD"/>
    <w:rsid w:val="00856310"/>
    <w:rsid w:val="008564E3"/>
    <w:rsid w:val="00856899"/>
    <w:rsid w:val="008572C9"/>
    <w:rsid w:val="0085749B"/>
    <w:rsid w:val="00857B25"/>
    <w:rsid w:val="00860CBD"/>
    <w:rsid w:val="00860F03"/>
    <w:rsid w:val="0086185D"/>
    <w:rsid w:val="008620EA"/>
    <w:rsid w:val="00862C2C"/>
    <w:rsid w:val="008639BA"/>
    <w:rsid w:val="00863B3A"/>
    <w:rsid w:val="00863F18"/>
    <w:rsid w:val="0086439E"/>
    <w:rsid w:val="00865942"/>
    <w:rsid w:val="008671FB"/>
    <w:rsid w:val="00867D91"/>
    <w:rsid w:val="0087013B"/>
    <w:rsid w:val="00870848"/>
    <w:rsid w:val="0087300D"/>
    <w:rsid w:val="0087337A"/>
    <w:rsid w:val="0087375C"/>
    <w:rsid w:val="00874438"/>
    <w:rsid w:val="00875161"/>
    <w:rsid w:val="00875552"/>
    <w:rsid w:val="008760E8"/>
    <w:rsid w:val="008764B5"/>
    <w:rsid w:val="00877019"/>
    <w:rsid w:val="008770CF"/>
    <w:rsid w:val="00877341"/>
    <w:rsid w:val="008802D9"/>
    <w:rsid w:val="008813B3"/>
    <w:rsid w:val="0088184F"/>
    <w:rsid w:val="00882251"/>
    <w:rsid w:val="0088233F"/>
    <w:rsid w:val="008831F9"/>
    <w:rsid w:val="00883737"/>
    <w:rsid w:val="00883F09"/>
    <w:rsid w:val="00886DD7"/>
    <w:rsid w:val="0088757E"/>
    <w:rsid w:val="008877CF"/>
    <w:rsid w:val="00890766"/>
    <w:rsid w:val="00891F8F"/>
    <w:rsid w:val="00892121"/>
    <w:rsid w:val="008921C9"/>
    <w:rsid w:val="00892DC8"/>
    <w:rsid w:val="00893528"/>
    <w:rsid w:val="00897013"/>
    <w:rsid w:val="008979F0"/>
    <w:rsid w:val="00897C9D"/>
    <w:rsid w:val="008A0305"/>
    <w:rsid w:val="008A0A02"/>
    <w:rsid w:val="008A0DEC"/>
    <w:rsid w:val="008A1C77"/>
    <w:rsid w:val="008A2FDC"/>
    <w:rsid w:val="008A354C"/>
    <w:rsid w:val="008A360A"/>
    <w:rsid w:val="008A3A66"/>
    <w:rsid w:val="008A5A2A"/>
    <w:rsid w:val="008A5AD3"/>
    <w:rsid w:val="008A5BFC"/>
    <w:rsid w:val="008A5C1E"/>
    <w:rsid w:val="008A632D"/>
    <w:rsid w:val="008A6DDB"/>
    <w:rsid w:val="008A6E6E"/>
    <w:rsid w:val="008A7285"/>
    <w:rsid w:val="008A7589"/>
    <w:rsid w:val="008A7CE3"/>
    <w:rsid w:val="008A7DAD"/>
    <w:rsid w:val="008B0464"/>
    <w:rsid w:val="008B067F"/>
    <w:rsid w:val="008B0936"/>
    <w:rsid w:val="008B14A6"/>
    <w:rsid w:val="008B16B3"/>
    <w:rsid w:val="008B1B5B"/>
    <w:rsid w:val="008B2BF2"/>
    <w:rsid w:val="008B3CA1"/>
    <w:rsid w:val="008B53CE"/>
    <w:rsid w:val="008B6118"/>
    <w:rsid w:val="008B6343"/>
    <w:rsid w:val="008B7903"/>
    <w:rsid w:val="008C06A7"/>
    <w:rsid w:val="008C1025"/>
    <w:rsid w:val="008C2118"/>
    <w:rsid w:val="008C2622"/>
    <w:rsid w:val="008C2B69"/>
    <w:rsid w:val="008C3032"/>
    <w:rsid w:val="008C690B"/>
    <w:rsid w:val="008C6C72"/>
    <w:rsid w:val="008C7504"/>
    <w:rsid w:val="008D2ECD"/>
    <w:rsid w:val="008D355D"/>
    <w:rsid w:val="008D4CCB"/>
    <w:rsid w:val="008D5344"/>
    <w:rsid w:val="008D59A0"/>
    <w:rsid w:val="008D5B31"/>
    <w:rsid w:val="008D5B88"/>
    <w:rsid w:val="008D6580"/>
    <w:rsid w:val="008D764C"/>
    <w:rsid w:val="008D7FB2"/>
    <w:rsid w:val="008E0E4E"/>
    <w:rsid w:val="008E1556"/>
    <w:rsid w:val="008E2E1E"/>
    <w:rsid w:val="008E383C"/>
    <w:rsid w:val="008E3EB4"/>
    <w:rsid w:val="008E4F0B"/>
    <w:rsid w:val="008E55AF"/>
    <w:rsid w:val="008E5C38"/>
    <w:rsid w:val="008E5E1F"/>
    <w:rsid w:val="008E668A"/>
    <w:rsid w:val="008E684C"/>
    <w:rsid w:val="008E6F78"/>
    <w:rsid w:val="008E7529"/>
    <w:rsid w:val="008E772C"/>
    <w:rsid w:val="008E7EF0"/>
    <w:rsid w:val="008F0A49"/>
    <w:rsid w:val="008F275B"/>
    <w:rsid w:val="008F2974"/>
    <w:rsid w:val="008F2BBB"/>
    <w:rsid w:val="008F32A3"/>
    <w:rsid w:val="008F3902"/>
    <w:rsid w:val="008F4339"/>
    <w:rsid w:val="008F473F"/>
    <w:rsid w:val="008F5986"/>
    <w:rsid w:val="008F7246"/>
    <w:rsid w:val="008F7A6D"/>
    <w:rsid w:val="0090089B"/>
    <w:rsid w:val="00901154"/>
    <w:rsid w:val="00901DB3"/>
    <w:rsid w:val="00901DD7"/>
    <w:rsid w:val="00903BE0"/>
    <w:rsid w:val="00904BA4"/>
    <w:rsid w:val="009058AE"/>
    <w:rsid w:val="00905B93"/>
    <w:rsid w:val="009060A7"/>
    <w:rsid w:val="00906383"/>
    <w:rsid w:val="0090642E"/>
    <w:rsid w:val="0090682C"/>
    <w:rsid w:val="00906DAA"/>
    <w:rsid w:val="009075CE"/>
    <w:rsid w:val="00911321"/>
    <w:rsid w:val="00915227"/>
    <w:rsid w:val="0091544F"/>
    <w:rsid w:val="00915BE6"/>
    <w:rsid w:val="009162AF"/>
    <w:rsid w:val="00921CFF"/>
    <w:rsid w:val="0092250D"/>
    <w:rsid w:val="00922E7D"/>
    <w:rsid w:val="009232E4"/>
    <w:rsid w:val="009250ED"/>
    <w:rsid w:val="00926FA4"/>
    <w:rsid w:val="009272E1"/>
    <w:rsid w:val="00927B67"/>
    <w:rsid w:val="00931ADD"/>
    <w:rsid w:val="00931C44"/>
    <w:rsid w:val="00932EB3"/>
    <w:rsid w:val="00932F63"/>
    <w:rsid w:val="0093341D"/>
    <w:rsid w:val="00934C0F"/>
    <w:rsid w:val="00935808"/>
    <w:rsid w:val="009358A3"/>
    <w:rsid w:val="009358E3"/>
    <w:rsid w:val="009404DC"/>
    <w:rsid w:val="00941C29"/>
    <w:rsid w:val="00943F42"/>
    <w:rsid w:val="00944084"/>
    <w:rsid w:val="00946540"/>
    <w:rsid w:val="0094671B"/>
    <w:rsid w:val="00946981"/>
    <w:rsid w:val="00947A08"/>
    <w:rsid w:val="009506AE"/>
    <w:rsid w:val="00951078"/>
    <w:rsid w:val="009524A7"/>
    <w:rsid w:val="00952606"/>
    <w:rsid w:val="0095341B"/>
    <w:rsid w:val="0095469A"/>
    <w:rsid w:val="0095573F"/>
    <w:rsid w:val="00956CAB"/>
    <w:rsid w:val="00956E64"/>
    <w:rsid w:val="00957926"/>
    <w:rsid w:val="00957FB2"/>
    <w:rsid w:val="009603AD"/>
    <w:rsid w:val="00960F61"/>
    <w:rsid w:val="009617CA"/>
    <w:rsid w:val="00961D50"/>
    <w:rsid w:val="00962109"/>
    <w:rsid w:val="0096255D"/>
    <w:rsid w:val="0096306E"/>
    <w:rsid w:val="0096564D"/>
    <w:rsid w:val="00965CAF"/>
    <w:rsid w:val="00965F64"/>
    <w:rsid w:val="009665D9"/>
    <w:rsid w:val="00971C60"/>
    <w:rsid w:val="0097238D"/>
    <w:rsid w:val="0097307B"/>
    <w:rsid w:val="009731B1"/>
    <w:rsid w:val="00973FF4"/>
    <w:rsid w:val="009759B4"/>
    <w:rsid w:val="00975A72"/>
    <w:rsid w:val="0097668C"/>
    <w:rsid w:val="00976BA6"/>
    <w:rsid w:val="00976EB5"/>
    <w:rsid w:val="00977717"/>
    <w:rsid w:val="00977B5A"/>
    <w:rsid w:val="009804ED"/>
    <w:rsid w:val="00980A4D"/>
    <w:rsid w:val="00980A7D"/>
    <w:rsid w:val="009811DA"/>
    <w:rsid w:val="00982594"/>
    <w:rsid w:val="00982C4A"/>
    <w:rsid w:val="00982F5E"/>
    <w:rsid w:val="00983856"/>
    <w:rsid w:val="00983AC5"/>
    <w:rsid w:val="00983CE2"/>
    <w:rsid w:val="00984650"/>
    <w:rsid w:val="0098520C"/>
    <w:rsid w:val="009854EE"/>
    <w:rsid w:val="00985D0B"/>
    <w:rsid w:val="009861FD"/>
    <w:rsid w:val="00986207"/>
    <w:rsid w:val="00986D2E"/>
    <w:rsid w:val="00990753"/>
    <w:rsid w:val="0099139A"/>
    <w:rsid w:val="00991C8F"/>
    <w:rsid w:val="00992794"/>
    <w:rsid w:val="00992CAE"/>
    <w:rsid w:val="0099327D"/>
    <w:rsid w:val="0099432F"/>
    <w:rsid w:val="00994AB2"/>
    <w:rsid w:val="009952E7"/>
    <w:rsid w:val="00995395"/>
    <w:rsid w:val="009967A9"/>
    <w:rsid w:val="00996905"/>
    <w:rsid w:val="009972B9"/>
    <w:rsid w:val="009A10F3"/>
    <w:rsid w:val="009A2374"/>
    <w:rsid w:val="009A2B0C"/>
    <w:rsid w:val="009A34A9"/>
    <w:rsid w:val="009A3E0C"/>
    <w:rsid w:val="009A4E2C"/>
    <w:rsid w:val="009A5396"/>
    <w:rsid w:val="009A5411"/>
    <w:rsid w:val="009A54A2"/>
    <w:rsid w:val="009A5C13"/>
    <w:rsid w:val="009A61D0"/>
    <w:rsid w:val="009A627E"/>
    <w:rsid w:val="009A6701"/>
    <w:rsid w:val="009B00B6"/>
    <w:rsid w:val="009B0A11"/>
    <w:rsid w:val="009B1843"/>
    <w:rsid w:val="009B2374"/>
    <w:rsid w:val="009B241A"/>
    <w:rsid w:val="009B298E"/>
    <w:rsid w:val="009B2A63"/>
    <w:rsid w:val="009B3BA0"/>
    <w:rsid w:val="009B5DF5"/>
    <w:rsid w:val="009B73EE"/>
    <w:rsid w:val="009C0D03"/>
    <w:rsid w:val="009C15F2"/>
    <w:rsid w:val="009C236F"/>
    <w:rsid w:val="009C2D16"/>
    <w:rsid w:val="009C46A1"/>
    <w:rsid w:val="009C46C1"/>
    <w:rsid w:val="009C4EFF"/>
    <w:rsid w:val="009C4F22"/>
    <w:rsid w:val="009C513F"/>
    <w:rsid w:val="009C51E3"/>
    <w:rsid w:val="009C59ED"/>
    <w:rsid w:val="009C6FAB"/>
    <w:rsid w:val="009C7603"/>
    <w:rsid w:val="009D0058"/>
    <w:rsid w:val="009D05AF"/>
    <w:rsid w:val="009D22FB"/>
    <w:rsid w:val="009D2F53"/>
    <w:rsid w:val="009D35CD"/>
    <w:rsid w:val="009D3BE8"/>
    <w:rsid w:val="009D46F4"/>
    <w:rsid w:val="009D4D42"/>
    <w:rsid w:val="009D60E2"/>
    <w:rsid w:val="009D795C"/>
    <w:rsid w:val="009E0A2F"/>
    <w:rsid w:val="009E0F5F"/>
    <w:rsid w:val="009E1BC5"/>
    <w:rsid w:val="009E39E8"/>
    <w:rsid w:val="009E45D8"/>
    <w:rsid w:val="009E5154"/>
    <w:rsid w:val="009E5365"/>
    <w:rsid w:val="009E5D32"/>
    <w:rsid w:val="009E63AA"/>
    <w:rsid w:val="009E7991"/>
    <w:rsid w:val="009F040F"/>
    <w:rsid w:val="009F108B"/>
    <w:rsid w:val="009F1136"/>
    <w:rsid w:val="009F21D0"/>
    <w:rsid w:val="009F2A7F"/>
    <w:rsid w:val="009F3DF3"/>
    <w:rsid w:val="009F448E"/>
    <w:rsid w:val="009F50B1"/>
    <w:rsid w:val="009F5D2D"/>
    <w:rsid w:val="009F6A23"/>
    <w:rsid w:val="009F6AD7"/>
    <w:rsid w:val="009F7490"/>
    <w:rsid w:val="009F7544"/>
    <w:rsid w:val="009F76E4"/>
    <w:rsid w:val="009F798C"/>
    <w:rsid w:val="00A00938"/>
    <w:rsid w:val="00A0166D"/>
    <w:rsid w:val="00A01F7E"/>
    <w:rsid w:val="00A01F82"/>
    <w:rsid w:val="00A027C3"/>
    <w:rsid w:val="00A03FFD"/>
    <w:rsid w:val="00A07315"/>
    <w:rsid w:val="00A11884"/>
    <w:rsid w:val="00A11C54"/>
    <w:rsid w:val="00A11D52"/>
    <w:rsid w:val="00A1550F"/>
    <w:rsid w:val="00A15929"/>
    <w:rsid w:val="00A160B8"/>
    <w:rsid w:val="00A16326"/>
    <w:rsid w:val="00A16389"/>
    <w:rsid w:val="00A166FA"/>
    <w:rsid w:val="00A17146"/>
    <w:rsid w:val="00A173BA"/>
    <w:rsid w:val="00A17DAE"/>
    <w:rsid w:val="00A205F7"/>
    <w:rsid w:val="00A20D69"/>
    <w:rsid w:val="00A21B65"/>
    <w:rsid w:val="00A21D5D"/>
    <w:rsid w:val="00A21F5A"/>
    <w:rsid w:val="00A22503"/>
    <w:rsid w:val="00A23444"/>
    <w:rsid w:val="00A25C4B"/>
    <w:rsid w:val="00A262BD"/>
    <w:rsid w:val="00A2638B"/>
    <w:rsid w:val="00A30DF1"/>
    <w:rsid w:val="00A331A3"/>
    <w:rsid w:val="00A33D81"/>
    <w:rsid w:val="00A34625"/>
    <w:rsid w:val="00A34992"/>
    <w:rsid w:val="00A34D83"/>
    <w:rsid w:val="00A35F58"/>
    <w:rsid w:val="00A36328"/>
    <w:rsid w:val="00A3670E"/>
    <w:rsid w:val="00A40672"/>
    <w:rsid w:val="00A424B3"/>
    <w:rsid w:val="00A434C1"/>
    <w:rsid w:val="00A440BF"/>
    <w:rsid w:val="00A44FA0"/>
    <w:rsid w:val="00A4519A"/>
    <w:rsid w:val="00A45808"/>
    <w:rsid w:val="00A4656A"/>
    <w:rsid w:val="00A465F5"/>
    <w:rsid w:val="00A478F9"/>
    <w:rsid w:val="00A47A1C"/>
    <w:rsid w:val="00A50A2F"/>
    <w:rsid w:val="00A51418"/>
    <w:rsid w:val="00A51E9B"/>
    <w:rsid w:val="00A51F87"/>
    <w:rsid w:val="00A5253F"/>
    <w:rsid w:val="00A52635"/>
    <w:rsid w:val="00A52CF3"/>
    <w:rsid w:val="00A537DE"/>
    <w:rsid w:val="00A53E9B"/>
    <w:rsid w:val="00A54261"/>
    <w:rsid w:val="00A54E47"/>
    <w:rsid w:val="00A54EEF"/>
    <w:rsid w:val="00A551AC"/>
    <w:rsid w:val="00A55614"/>
    <w:rsid w:val="00A5574B"/>
    <w:rsid w:val="00A573F9"/>
    <w:rsid w:val="00A5750C"/>
    <w:rsid w:val="00A63838"/>
    <w:rsid w:val="00A64F57"/>
    <w:rsid w:val="00A6616F"/>
    <w:rsid w:val="00A66252"/>
    <w:rsid w:val="00A66636"/>
    <w:rsid w:val="00A71456"/>
    <w:rsid w:val="00A71517"/>
    <w:rsid w:val="00A719E4"/>
    <w:rsid w:val="00A73202"/>
    <w:rsid w:val="00A74EBB"/>
    <w:rsid w:val="00A777AE"/>
    <w:rsid w:val="00A77EF5"/>
    <w:rsid w:val="00A801DE"/>
    <w:rsid w:val="00A8106C"/>
    <w:rsid w:val="00A81D45"/>
    <w:rsid w:val="00A83DD3"/>
    <w:rsid w:val="00A846AE"/>
    <w:rsid w:val="00A84A0A"/>
    <w:rsid w:val="00A86B8B"/>
    <w:rsid w:val="00A9053A"/>
    <w:rsid w:val="00A90F19"/>
    <w:rsid w:val="00A91716"/>
    <w:rsid w:val="00A91C75"/>
    <w:rsid w:val="00A91CD9"/>
    <w:rsid w:val="00A91F5F"/>
    <w:rsid w:val="00A92356"/>
    <w:rsid w:val="00A932E3"/>
    <w:rsid w:val="00A94E8D"/>
    <w:rsid w:val="00A957FE"/>
    <w:rsid w:val="00A96043"/>
    <w:rsid w:val="00AA02F7"/>
    <w:rsid w:val="00AA0B3B"/>
    <w:rsid w:val="00AA1813"/>
    <w:rsid w:val="00AA20AD"/>
    <w:rsid w:val="00AA22C6"/>
    <w:rsid w:val="00AA2C6A"/>
    <w:rsid w:val="00AA4355"/>
    <w:rsid w:val="00AA4DC5"/>
    <w:rsid w:val="00AA5476"/>
    <w:rsid w:val="00AA59CC"/>
    <w:rsid w:val="00AA5BCE"/>
    <w:rsid w:val="00AA628D"/>
    <w:rsid w:val="00AA66B2"/>
    <w:rsid w:val="00AA73B7"/>
    <w:rsid w:val="00AB286A"/>
    <w:rsid w:val="00AB3268"/>
    <w:rsid w:val="00AB4785"/>
    <w:rsid w:val="00AB5057"/>
    <w:rsid w:val="00AB5659"/>
    <w:rsid w:val="00AB6711"/>
    <w:rsid w:val="00AB7069"/>
    <w:rsid w:val="00AC12C2"/>
    <w:rsid w:val="00AC30C7"/>
    <w:rsid w:val="00AC35A7"/>
    <w:rsid w:val="00AC426F"/>
    <w:rsid w:val="00AC5B68"/>
    <w:rsid w:val="00AC601E"/>
    <w:rsid w:val="00AC638D"/>
    <w:rsid w:val="00AC66F2"/>
    <w:rsid w:val="00AC6863"/>
    <w:rsid w:val="00AC6945"/>
    <w:rsid w:val="00AC7639"/>
    <w:rsid w:val="00AC7BA6"/>
    <w:rsid w:val="00AC7E84"/>
    <w:rsid w:val="00AD095E"/>
    <w:rsid w:val="00AD09BA"/>
    <w:rsid w:val="00AD128D"/>
    <w:rsid w:val="00AD1D99"/>
    <w:rsid w:val="00AD1E1E"/>
    <w:rsid w:val="00AD1E99"/>
    <w:rsid w:val="00AD3331"/>
    <w:rsid w:val="00AD3702"/>
    <w:rsid w:val="00AD3709"/>
    <w:rsid w:val="00AD3C69"/>
    <w:rsid w:val="00AD6EC8"/>
    <w:rsid w:val="00AD79BD"/>
    <w:rsid w:val="00AD7F66"/>
    <w:rsid w:val="00AE1356"/>
    <w:rsid w:val="00AE1CA3"/>
    <w:rsid w:val="00AE339B"/>
    <w:rsid w:val="00AE47C9"/>
    <w:rsid w:val="00AE5FE5"/>
    <w:rsid w:val="00AE66EE"/>
    <w:rsid w:val="00AE68D4"/>
    <w:rsid w:val="00AE6FBE"/>
    <w:rsid w:val="00AE71F3"/>
    <w:rsid w:val="00AF01CF"/>
    <w:rsid w:val="00AF046D"/>
    <w:rsid w:val="00AF4014"/>
    <w:rsid w:val="00AF4ADD"/>
    <w:rsid w:val="00AF4D57"/>
    <w:rsid w:val="00AF5256"/>
    <w:rsid w:val="00AF6D52"/>
    <w:rsid w:val="00AF761B"/>
    <w:rsid w:val="00AF79AB"/>
    <w:rsid w:val="00B004DF"/>
    <w:rsid w:val="00B00520"/>
    <w:rsid w:val="00B00E1E"/>
    <w:rsid w:val="00B00FE3"/>
    <w:rsid w:val="00B0105E"/>
    <w:rsid w:val="00B01195"/>
    <w:rsid w:val="00B0248C"/>
    <w:rsid w:val="00B040D2"/>
    <w:rsid w:val="00B0438A"/>
    <w:rsid w:val="00B04B37"/>
    <w:rsid w:val="00B053FC"/>
    <w:rsid w:val="00B066DB"/>
    <w:rsid w:val="00B06910"/>
    <w:rsid w:val="00B06A2C"/>
    <w:rsid w:val="00B07064"/>
    <w:rsid w:val="00B07FEE"/>
    <w:rsid w:val="00B1014D"/>
    <w:rsid w:val="00B1045F"/>
    <w:rsid w:val="00B124D8"/>
    <w:rsid w:val="00B13789"/>
    <w:rsid w:val="00B13B03"/>
    <w:rsid w:val="00B14920"/>
    <w:rsid w:val="00B15F1C"/>
    <w:rsid w:val="00B204D9"/>
    <w:rsid w:val="00B20D79"/>
    <w:rsid w:val="00B21779"/>
    <w:rsid w:val="00B22239"/>
    <w:rsid w:val="00B22E4F"/>
    <w:rsid w:val="00B23CEE"/>
    <w:rsid w:val="00B23CFC"/>
    <w:rsid w:val="00B246E6"/>
    <w:rsid w:val="00B2492E"/>
    <w:rsid w:val="00B24B7A"/>
    <w:rsid w:val="00B24CCD"/>
    <w:rsid w:val="00B24CE4"/>
    <w:rsid w:val="00B25AD9"/>
    <w:rsid w:val="00B261B7"/>
    <w:rsid w:val="00B26923"/>
    <w:rsid w:val="00B2772B"/>
    <w:rsid w:val="00B27B87"/>
    <w:rsid w:val="00B3150F"/>
    <w:rsid w:val="00B31AD3"/>
    <w:rsid w:val="00B32593"/>
    <w:rsid w:val="00B3456F"/>
    <w:rsid w:val="00B34EBD"/>
    <w:rsid w:val="00B34FDE"/>
    <w:rsid w:val="00B35473"/>
    <w:rsid w:val="00B35D2E"/>
    <w:rsid w:val="00B3662E"/>
    <w:rsid w:val="00B3671C"/>
    <w:rsid w:val="00B3743F"/>
    <w:rsid w:val="00B415B0"/>
    <w:rsid w:val="00B417C1"/>
    <w:rsid w:val="00B418CA"/>
    <w:rsid w:val="00B41F26"/>
    <w:rsid w:val="00B42A17"/>
    <w:rsid w:val="00B43859"/>
    <w:rsid w:val="00B43CA6"/>
    <w:rsid w:val="00B447D5"/>
    <w:rsid w:val="00B46CF4"/>
    <w:rsid w:val="00B47072"/>
    <w:rsid w:val="00B47E58"/>
    <w:rsid w:val="00B47EDA"/>
    <w:rsid w:val="00B50A62"/>
    <w:rsid w:val="00B51EB9"/>
    <w:rsid w:val="00B527B0"/>
    <w:rsid w:val="00B52FE3"/>
    <w:rsid w:val="00B53023"/>
    <w:rsid w:val="00B535FE"/>
    <w:rsid w:val="00B54ACE"/>
    <w:rsid w:val="00B54CF6"/>
    <w:rsid w:val="00B554F4"/>
    <w:rsid w:val="00B55DE2"/>
    <w:rsid w:val="00B5607C"/>
    <w:rsid w:val="00B56A46"/>
    <w:rsid w:val="00B56EAF"/>
    <w:rsid w:val="00B57991"/>
    <w:rsid w:val="00B57B38"/>
    <w:rsid w:val="00B57BEF"/>
    <w:rsid w:val="00B57C07"/>
    <w:rsid w:val="00B61394"/>
    <w:rsid w:val="00B625E1"/>
    <w:rsid w:val="00B6369D"/>
    <w:rsid w:val="00B64D71"/>
    <w:rsid w:val="00B6559E"/>
    <w:rsid w:val="00B67005"/>
    <w:rsid w:val="00B6721F"/>
    <w:rsid w:val="00B67C17"/>
    <w:rsid w:val="00B70FE4"/>
    <w:rsid w:val="00B71520"/>
    <w:rsid w:val="00B718E0"/>
    <w:rsid w:val="00B7199D"/>
    <w:rsid w:val="00B7268F"/>
    <w:rsid w:val="00B73DBF"/>
    <w:rsid w:val="00B74EFC"/>
    <w:rsid w:val="00B74FC7"/>
    <w:rsid w:val="00B75CB9"/>
    <w:rsid w:val="00B76ADF"/>
    <w:rsid w:val="00B76D40"/>
    <w:rsid w:val="00B76E14"/>
    <w:rsid w:val="00B76F6E"/>
    <w:rsid w:val="00B80B26"/>
    <w:rsid w:val="00B8225A"/>
    <w:rsid w:val="00B82D89"/>
    <w:rsid w:val="00B8694A"/>
    <w:rsid w:val="00B86EE5"/>
    <w:rsid w:val="00B871E9"/>
    <w:rsid w:val="00B87572"/>
    <w:rsid w:val="00B87ACD"/>
    <w:rsid w:val="00B9122A"/>
    <w:rsid w:val="00B91FD2"/>
    <w:rsid w:val="00B91FD3"/>
    <w:rsid w:val="00B92ECB"/>
    <w:rsid w:val="00B93882"/>
    <w:rsid w:val="00B96D57"/>
    <w:rsid w:val="00B97FC2"/>
    <w:rsid w:val="00BA1C88"/>
    <w:rsid w:val="00BA22D2"/>
    <w:rsid w:val="00BA2C1B"/>
    <w:rsid w:val="00BA32F8"/>
    <w:rsid w:val="00BA4301"/>
    <w:rsid w:val="00BA520D"/>
    <w:rsid w:val="00BA5EA0"/>
    <w:rsid w:val="00BA5EFD"/>
    <w:rsid w:val="00BA7267"/>
    <w:rsid w:val="00BA7CBE"/>
    <w:rsid w:val="00BB14FA"/>
    <w:rsid w:val="00BB2112"/>
    <w:rsid w:val="00BB2331"/>
    <w:rsid w:val="00BB30B9"/>
    <w:rsid w:val="00BB3A04"/>
    <w:rsid w:val="00BB3BCC"/>
    <w:rsid w:val="00BB4831"/>
    <w:rsid w:val="00BB5248"/>
    <w:rsid w:val="00BB5869"/>
    <w:rsid w:val="00BB62AE"/>
    <w:rsid w:val="00BB6BD1"/>
    <w:rsid w:val="00BB6C5D"/>
    <w:rsid w:val="00BC0C48"/>
    <w:rsid w:val="00BC2E12"/>
    <w:rsid w:val="00BC40B4"/>
    <w:rsid w:val="00BC4B71"/>
    <w:rsid w:val="00BC4D37"/>
    <w:rsid w:val="00BC4D42"/>
    <w:rsid w:val="00BC52E1"/>
    <w:rsid w:val="00BC5851"/>
    <w:rsid w:val="00BC6D6A"/>
    <w:rsid w:val="00BC7C64"/>
    <w:rsid w:val="00BC7E33"/>
    <w:rsid w:val="00BD041F"/>
    <w:rsid w:val="00BD0A45"/>
    <w:rsid w:val="00BD155E"/>
    <w:rsid w:val="00BD185F"/>
    <w:rsid w:val="00BD1D48"/>
    <w:rsid w:val="00BD241B"/>
    <w:rsid w:val="00BD2658"/>
    <w:rsid w:val="00BD27E6"/>
    <w:rsid w:val="00BD2918"/>
    <w:rsid w:val="00BD2CC5"/>
    <w:rsid w:val="00BD3265"/>
    <w:rsid w:val="00BD359A"/>
    <w:rsid w:val="00BD3C19"/>
    <w:rsid w:val="00BD47D6"/>
    <w:rsid w:val="00BD6569"/>
    <w:rsid w:val="00BD7D8D"/>
    <w:rsid w:val="00BE092E"/>
    <w:rsid w:val="00BE1185"/>
    <w:rsid w:val="00BE1783"/>
    <w:rsid w:val="00BE1EA4"/>
    <w:rsid w:val="00BE6E6B"/>
    <w:rsid w:val="00BE7491"/>
    <w:rsid w:val="00BE7D5A"/>
    <w:rsid w:val="00BF0D9B"/>
    <w:rsid w:val="00BF14C5"/>
    <w:rsid w:val="00BF1928"/>
    <w:rsid w:val="00BF2014"/>
    <w:rsid w:val="00BF2432"/>
    <w:rsid w:val="00BF2782"/>
    <w:rsid w:val="00BF3913"/>
    <w:rsid w:val="00BF665E"/>
    <w:rsid w:val="00BF73D4"/>
    <w:rsid w:val="00C00298"/>
    <w:rsid w:val="00C002DD"/>
    <w:rsid w:val="00C005CF"/>
    <w:rsid w:val="00C0088C"/>
    <w:rsid w:val="00C01707"/>
    <w:rsid w:val="00C01924"/>
    <w:rsid w:val="00C0258F"/>
    <w:rsid w:val="00C02D2A"/>
    <w:rsid w:val="00C02F12"/>
    <w:rsid w:val="00C03E17"/>
    <w:rsid w:val="00C040FF"/>
    <w:rsid w:val="00C0539E"/>
    <w:rsid w:val="00C057FE"/>
    <w:rsid w:val="00C0651D"/>
    <w:rsid w:val="00C06BD2"/>
    <w:rsid w:val="00C074B8"/>
    <w:rsid w:val="00C07599"/>
    <w:rsid w:val="00C0765C"/>
    <w:rsid w:val="00C10197"/>
    <w:rsid w:val="00C1045E"/>
    <w:rsid w:val="00C10874"/>
    <w:rsid w:val="00C10BA9"/>
    <w:rsid w:val="00C12245"/>
    <w:rsid w:val="00C1239B"/>
    <w:rsid w:val="00C12B7C"/>
    <w:rsid w:val="00C1326C"/>
    <w:rsid w:val="00C13F8D"/>
    <w:rsid w:val="00C15008"/>
    <w:rsid w:val="00C163E6"/>
    <w:rsid w:val="00C16EDB"/>
    <w:rsid w:val="00C2007F"/>
    <w:rsid w:val="00C21EFE"/>
    <w:rsid w:val="00C22036"/>
    <w:rsid w:val="00C23690"/>
    <w:rsid w:val="00C245B8"/>
    <w:rsid w:val="00C2494A"/>
    <w:rsid w:val="00C24C36"/>
    <w:rsid w:val="00C24D02"/>
    <w:rsid w:val="00C25342"/>
    <w:rsid w:val="00C26A3A"/>
    <w:rsid w:val="00C26A81"/>
    <w:rsid w:val="00C2707A"/>
    <w:rsid w:val="00C276D5"/>
    <w:rsid w:val="00C27ABB"/>
    <w:rsid w:val="00C27F52"/>
    <w:rsid w:val="00C304AA"/>
    <w:rsid w:val="00C30663"/>
    <w:rsid w:val="00C30A56"/>
    <w:rsid w:val="00C31B98"/>
    <w:rsid w:val="00C3216C"/>
    <w:rsid w:val="00C32FF9"/>
    <w:rsid w:val="00C335A6"/>
    <w:rsid w:val="00C347AB"/>
    <w:rsid w:val="00C35C9F"/>
    <w:rsid w:val="00C40DC8"/>
    <w:rsid w:val="00C40DDA"/>
    <w:rsid w:val="00C41054"/>
    <w:rsid w:val="00C41147"/>
    <w:rsid w:val="00C41BAD"/>
    <w:rsid w:val="00C43349"/>
    <w:rsid w:val="00C43D0F"/>
    <w:rsid w:val="00C442F2"/>
    <w:rsid w:val="00C44305"/>
    <w:rsid w:val="00C45DEF"/>
    <w:rsid w:val="00C46420"/>
    <w:rsid w:val="00C46A97"/>
    <w:rsid w:val="00C46B82"/>
    <w:rsid w:val="00C47807"/>
    <w:rsid w:val="00C47880"/>
    <w:rsid w:val="00C47992"/>
    <w:rsid w:val="00C47D31"/>
    <w:rsid w:val="00C50018"/>
    <w:rsid w:val="00C50188"/>
    <w:rsid w:val="00C5040A"/>
    <w:rsid w:val="00C5143D"/>
    <w:rsid w:val="00C516B0"/>
    <w:rsid w:val="00C5175B"/>
    <w:rsid w:val="00C536D8"/>
    <w:rsid w:val="00C53CDE"/>
    <w:rsid w:val="00C5490F"/>
    <w:rsid w:val="00C54E3C"/>
    <w:rsid w:val="00C5544B"/>
    <w:rsid w:val="00C55A8A"/>
    <w:rsid w:val="00C55EB1"/>
    <w:rsid w:val="00C5726E"/>
    <w:rsid w:val="00C5763F"/>
    <w:rsid w:val="00C613A4"/>
    <w:rsid w:val="00C620F1"/>
    <w:rsid w:val="00C627A4"/>
    <w:rsid w:val="00C6371D"/>
    <w:rsid w:val="00C63D77"/>
    <w:rsid w:val="00C63E8A"/>
    <w:rsid w:val="00C643E7"/>
    <w:rsid w:val="00C65575"/>
    <w:rsid w:val="00C66549"/>
    <w:rsid w:val="00C70E91"/>
    <w:rsid w:val="00C72078"/>
    <w:rsid w:val="00C72830"/>
    <w:rsid w:val="00C73701"/>
    <w:rsid w:val="00C73D9D"/>
    <w:rsid w:val="00C748D0"/>
    <w:rsid w:val="00C7674F"/>
    <w:rsid w:val="00C76AFF"/>
    <w:rsid w:val="00C76CD9"/>
    <w:rsid w:val="00C76E18"/>
    <w:rsid w:val="00C77236"/>
    <w:rsid w:val="00C77C85"/>
    <w:rsid w:val="00C77FEF"/>
    <w:rsid w:val="00C81B67"/>
    <w:rsid w:val="00C825E4"/>
    <w:rsid w:val="00C82A5A"/>
    <w:rsid w:val="00C836F1"/>
    <w:rsid w:val="00C8415D"/>
    <w:rsid w:val="00C84EAB"/>
    <w:rsid w:val="00C850EB"/>
    <w:rsid w:val="00C86E40"/>
    <w:rsid w:val="00C87A01"/>
    <w:rsid w:val="00C87CF5"/>
    <w:rsid w:val="00C9006D"/>
    <w:rsid w:val="00C90A1A"/>
    <w:rsid w:val="00C90A41"/>
    <w:rsid w:val="00C9293B"/>
    <w:rsid w:val="00C94925"/>
    <w:rsid w:val="00C94B7B"/>
    <w:rsid w:val="00C95274"/>
    <w:rsid w:val="00C9675C"/>
    <w:rsid w:val="00CA048F"/>
    <w:rsid w:val="00CA2CFE"/>
    <w:rsid w:val="00CA46FF"/>
    <w:rsid w:val="00CA5085"/>
    <w:rsid w:val="00CA601B"/>
    <w:rsid w:val="00CA6613"/>
    <w:rsid w:val="00CA7A59"/>
    <w:rsid w:val="00CB0B87"/>
    <w:rsid w:val="00CB13AD"/>
    <w:rsid w:val="00CB18E3"/>
    <w:rsid w:val="00CB2CF0"/>
    <w:rsid w:val="00CB4174"/>
    <w:rsid w:val="00CB5551"/>
    <w:rsid w:val="00CB5BBD"/>
    <w:rsid w:val="00CB5BEB"/>
    <w:rsid w:val="00CC1C20"/>
    <w:rsid w:val="00CC1CF0"/>
    <w:rsid w:val="00CC3844"/>
    <w:rsid w:val="00CC55A9"/>
    <w:rsid w:val="00CC5702"/>
    <w:rsid w:val="00CC6471"/>
    <w:rsid w:val="00CD03EC"/>
    <w:rsid w:val="00CD0683"/>
    <w:rsid w:val="00CD1691"/>
    <w:rsid w:val="00CD2906"/>
    <w:rsid w:val="00CD2D6C"/>
    <w:rsid w:val="00CD4E7B"/>
    <w:rsid w:val="00CD560C"/>
    <w:rsid w:val="00CD588F"/>
    <w:rsid w:val="00CD6B88"/>
    <w:rsid w:val="00CD7358"/>
    <w:rsid w:val="00CD7B0C"/>
    <w:rsid w:val="00CE0034"/>
    <w:rsid w:val="00CE0C05"/>
    <w:rsid w:val="00CE153F"/>
    <w:rsid w:val="00CE1997"/>
    <w:rsid w:val="00CE1D06"/>
    <w:rsid w:val="00CE20F1"/>
    <w:rsid w:val="00CE27F4"/>
    <w:rsid w:val="00CE2F8F"/>
    <w:rsid w:val="00CE31C5"/>
    <w:rsid w:val="00CE3414"/>
    <w:rsid w:val="00CE4C4F"/>
    <w:rsid w:val="00CE54E1"/>
    <w:rsid w:val="00CE57B3"/>
    <w:rsid w:val="00CE5CE7"/>
    <w:rsid w:val="00CE625A"/>
    <w:rsid w:val="00CE62F2"/>
    <w:rsid w:val="00CE6529"/>
    <w:rsid w:val="00CE749F"/>
    <w:rsid w:val="00CE7CD1"/>
    <w:rsid w:val="00CF01B9"/>
    <w:rsid w:val="00CF0BEF"/>
    <w:rsid w:val="00CF1A87"/>
    <w:rsid w:val="00CF1A96"/>
    <w:rsid w:val="00CF1B22"/>
    <w:rsid w:val="00CF2BCA"/>
    <w:rsid w:val="00CF39D2"/>
    <w:rsid w:val="00CF3D32"/>
    <w:rsid w:val="00CF43D1"/>
    <w:rsid w:val="00CF49F2"/>
    <w:rsid w:val="00CF5335"/>
    <w:rsid w:val="00CF577F"/>
    <w:rsid w:val="00CF5E94"/>
    <w:rsid w:val="00CF6402"/>
    <w:rsid w:val="00CF6556"/>
    <w:rsid w:val="00CF6CE0"/>
    <w:rsid w:val="00CF7001"/>
    <w:rsid w:val="00CF7209"/>
    <w:rsid w:val="00CF7820"/>
    <w:rsid w:val="00CF7867"/>
    <w:rsid w:val="00CF78FE"/>
    <w:rsid w:val="00D001C0"/>
    <w:rsid w:val="00D00523"/>
    <w:rsid w:val="00D00F7B"/>
    <w:rsid w:val="00D01201"/>
    <w:rsid w:val="00D01E2B"/>
    <w:rsid w:val="00D025D0"/>
    <w:rsid w:val="00D03BF7"/>
    <w:rsid w:val="00D04FA8"/>
    <w:rsid w:val="00D05E0F"/>
    <w:rsid w:val="00D05E73"/>
    <w:rsid w:val="00D06323"/>
    <w:rsid w:val="00D12BB0"/>
    <w:rsid w:val="00D1358A"/>
    <w:rsid w:val="00D13830"/>
    <w:rsid w:val="00D138D2"/>
    <w:rsid w:val="00D13D59"/>
    <w:rsid w:val="00D144CF"/>
    <w:rsid w:val="00D160F6"/>
    <w:rsid w:val="00D16CA8"/>
    <w:rsid w:val="00D17659"/>
    <w:rsid w:val="00D20046"/>
    <w:rsid w:val="00D206FC"/>
    <w:rsid w:val="00D20B90"/>
    <w:rsid w:val="00D22465"/>
    <w:rsid w:val="00D2336D"/>
    <w:rsid w:val="00D234CA"/>
    <w:rsid w:val="00D23EC4"/>
    <w:rsid w:val="00D26926"/>
    <w:rsid w:val="00D26C84"/>
    <w:rsid w:val="00D27935"/>
    <w:rsid w:val="00D304D6"/>
    <w:rsid w:val="00D307B7"/>
    <w:rsid w:val="00D31985"/>
    <w:rsid w:val="00D32BE8"/>
    <w:rsid w:val="00D3439C"/>
    <w:rsid w:val="00D355EA"/>
    <w:rsid w:val="00D36070"/>
    <w:rsid w:val="00D4154A"/>
    <w:rsid w:val="00D415A7"/>
    <w:rsid w:val="00D416EA"/>
    <w:rsid w:val="00D41841"/>
    <w:rsid w:val="00D41BEA"/>
    <w:rsid w:val="00D423D0"/>
    <w:rsid w:val="00D4327E"/>
    <w:rsid w:val="00D43787"/>
    <w:rsid w:val="00D43F3A"/>
    <w:rsid w:val="00D44921"/>
    <w:rsid w:val="00D452C9"/>
    <w:rsid w:val="00D46DA6"/>
    <w:rsid w:val="00D513D5"/>
    <w:rsid w:val="00D52211"/>
    <w:rsid w:val="00D525A0"/>
    <w:rsid w:val="00D53050"/>
    <w:rsid w:val="00D533D6"/>
    <w:rsid w:val="00D54B6A"/>
    <w:rsid w:val="00D61260"/>
    <w:rsid w:val="00D61414"/>
    <w:rsid w:val="00D634D7"/>
    <w:rsid w:val="00D647A0"/>
    <w:rsid w:val="00D648BA"/>
    <w:rsid w:val="00D657E7"/>
    <w:rsid w:val="00D65A0C"/>
    <w:rsid w:val="00D660DB"/>
    <w:rsid w:val="00D66C3C"/>
    <w:rsid w:val="00D67C93"/>
    <w:rsid w:val="00D70BF3"/>
    <w:rsid w:val="00D70D92"/>
    <w:rsid w:val="00D71131"/>
    <w:rsid w:val="00D71141"/>
    <w:rsid w:val="00D71582"/>
    <w:rsid w:val="00D7181E"/>
    <w:rsid w:val="00D71C2E"/>
    <w:rsid w:val="00D71FB2"/>
    <w:rsid w:val="00D72918"/>
    <w:rsid w:val="00D72BF9"/>
    <w:rsid w:val="00D75F86"/>
    <w:rsid w:val="00D76390"/>
    <w:rsid w:val="00D768E5"/>
    <w:rsid w:val="00D80AA3"/>
    <w:rsid w:val="00D812FB"/>
    <w:rsid w:val="00D8149C"/>
    <w:rsid w:val="00D81E20"/>
    <w:rsid w:val="00D82A5A"/>
    <w:rsid w:val="00D8312F"/>
    <w:rsid w:val="00D83ABD"/>
    <w:rsid w:val="00D83D36"/>
    <w:rsid w:val="00D8459B"/>
    <w:rsid w:val="00D85720"/>
    <w:rsid w:val="00D866EB"/>
    <w:rsid w:val="00D86A99"/>
    <w:rsid w:val="00D87CDC"/>
    <w:rsid w:val="00D90FDE"/>
    <w:rsid w:val="00D912CF"/>
    <w:rsid w:val="00D9222D"/>
    <w:rsid w:val="00D92669"/>
    <w:rsid w:val="00D92BD5"/>
    <w:rsid w:val="00D92EA2"/>
    <w:rsid w:val="00D94375"/>
    <w:rsid w:val="00D94A4D"/>
    <w:rsid w:val="00D95A50"/>
    <w:rsid w:val="00D95E3B"/>
    <w:rsid w:val="00D96293"/>
    <w:rsid w:val="00DA11B3"/>
    <w:rsid w:val="00DA1A01"/>
    <w:rsid w:val="00DA1EC4"/>
    <w:rsid w:val="00DA26F2"/>
    <w:rsid w:val="00DA2A2D"/>
    <w:rsid w:val="00DA2C9A"/>
    <w:rsid w:val="00DA2CE4"/>
    <w:rsid w:val="00DA38FC"/>
    <w:rsid w:val="00DA3AAF"/>
    <w:rsid w:val="00DA4E58"/>
    <w:rsid w:val="00DA62CE"/>
    <w:rsid w:val="00DA663F"/>
    <w:rsid w:val="00DA7253"/>
    <w:rsid w:val="00DB07C6"/>
    <w:rsid w:val="00DB0DCE"/>
    <w:rsid w:val="00DB0EDA"/>
    <w:rsid w:val="00DB250E"/>
    <w:rsid w:val="00DB3383"/>
    <w:rsid w:val="00DB6803"/>
    <w:rsid w:val="00DB6AF7"/>
    <w:rsid w:val="00DB7C0B"/>
    <w:rsid w:val="00DC1443"/>
    <w:rsid w:val="00DC1547"/>
    <w:rsid w:val="00DC1EEA"/>
    <w:rsid w:val="00DC274F"/>
    <w:rsid w:val="00DC3262"/>
    <w:rsid w:val="00DC3D86"/>
    <w:rsid w:val="00DC4354"/>
    <w:rsid w:val="00DC44C5"/>
    <w:rsid w:val="00DC6414"/>
    <w:rsid w:val="00DD0580"/>
    <w:rsid w:val="00DD1838"/>
    <w:rsid w:val="00DD1A21"/>
    <w:rsid w:val="00DD1E1D"/>
    <w:rsid w:val="00DD1E51"/>
    <w:rsid w:val="00DD2ED5"/>
    <w:rsid w:val="00DD3F5B"/>
    <w:rsid w:val="00DD4099"/>
    <w:rsid w:val="00DD516F"/>
    <w:rsid w:val="00DD5A29"/>
    <w:rsid w:val="00DE22B0"/>
    <w:rsid w:val="00DE3719"/>
    <w:rsid w:val="00DE410B"/>
    <w:rsid w:val="00DE440F"/>
    <w:rsid w:val="00DE5777"/>
    <w:rsid w:val="00DE58A7"/>
    <w:rsid w:val="00DE652E"/>
    <w:rsid w:val="00DE6623"/>
    <w:rsid w:val="00DE7C1C"/>
    <w:rsid w:val="00DF00EF"/>
    <w:rsid w:val="00DF1C50"/>
    <w:rsid w:val="00DF3CFA"/>
    <w:rsid w:val="00DF5D4C"/>
    <w:rsid w:val="00DF5E99"/>
    <w:rsid w:val="00DF7C14"/>
    <w:rsid w:val="00E0097A"/>
    <w:rsid w:val="00E01EB3"/>
    <w:rsid w:val="00E02B51"/>
    <w:rsid w:val="00E035E5"/>
    <w:rsid w:val="00E04CC2"/>
    <w:rsid w:val="00E04D5E"/>
    <w:rsid w:val="00E04DD3"/>
    <w:rsid w:val="00E04EEE"/>
    <w:rsid w:val="00E0525A"/>
    <w:rsid w:val="00E0636F"/>
    <w:rsid w:val="00E066D4"/>
    <w:rsid w:val="00E10C26"/>
    <w:rsid w:val="00E12855"/>
    <w:rsid w:val="00E14A94"/>
    <w:rsid w:val="00E15837"/>
    <w:rsid w:val="00E15FB3"/>
    <w:rsid w:val="00E1631C"/>
    <w:rsid w:val="00E21B8D"/>
    <w:rsid w:val="00E23976"/>
    <w:rsid w:val="00E24BF2"/>
    <w:rsid w:val="00E2649B"/>
    <w:rsid w:val="00E265A7"/>
    <w:rsid w:val="00E301F5"/>
    <w:rsid w:val="00E31318"/>
    <w:rsid w:val="00E31ACE"/>
    <w:rsid w:val="00E32FC7"/>
    <w:rsid w:val="00E3326C"/>
    <w:rsid w:val="00E3362D"/>
    <w:rsid w:val="00E345B2"/>
    <w:rsid w:val="00E34D3D"/>
    <w:rsid w:val="00E35241"/>
    <w:rsid w:val="00E35CDD"/>
    <w:rsid w:val="00E36864"/>
    <w:rsid w:val="00E3689E"/>
    <w:rsid w:val="00E373B9"/>
    <w:rsid w:val="00E3759C"/>
    <w:rsid w:val="00E376AE"/>
    <w:rsid w:val="00E3795D"/>
    <w:rsid w:val="00E37D08"/>
    <w:rsid w:val="00E40689"/>
    <w:rsid w:val="00E409C2"/>
    <w:rsid w:val="00E424E7"/>
    <w:rsid w:val="00E42649"/>
    <w:rsid w:val="00E42AFF"/>
    <w:rsid w:val="00E434D1"/>
    <w:rsid w:val="00E434F1"/>
    <w:rsid w:val="00E4350A"/>
    <w:rsid w:val="00E43A7A"/>
    <w:rsid w:val="00E44746"/>
    <w:rsid w:val="00E44881"/>
    <w:rsid w:val="00E44FE9"/>
    <w:rsid w:val="00E45A10"/>
    <w:rsid w:val="00E45E64"/>
    <w:rsid w:val="00E46532"/>
    <w:rsid w:val="00E46E40"/>
    <w:rsid w:val="00E46E92"/>
    <w:rsid w:val="00E47C85"/>
    <w:rsid w:val="00E509B6"/>
    <w:rsid w:val="00E53626"/>
    <w:rsid w:val="00E53E75"/>
    <w:rsid w:val="00E546A3"/>
    <w:rsid w:val="00E5546F"/>
    <w:rsid w:val="00E559D1"/>
    <w:rsid w:val="00E57375"/>
    <w:rsid w:val="00E60048"/>
    <w:rsid w:val="00E603BC"/>
    <w:rsid w:val="00E61B07"/>
    <w:rsid w:val="00E62B5F"/>
    <w:rsid w:val="00E62BBE"/>
    <w:rsid w:val="00E6477D"/>
    <w:rsid w:val="00E648BB"/>
    <w:rsid w:val="00E65A12"/>
    <w:rsid w:val="00E662F4"/>
    <w:rsid w:val="00E66761"/>
    <w:rsid w:val="00E6752E"/>
    <w:rsid w:val="00E6760B"/>
    <w:rsid w:val="00E67D21"/>
    <w:rsid w:val="00E70219"/>
    <w:rsid w:val="00E7027A"/>
    <w:rsid w:val="00E7062B"/>
    <w:rsid w:val="00E7219E"/>
    <w:rsid w:val="00E7385E"/>
    <w:rsid w:val="00E73F52"/>
    <w:rsid w:val="00E74B0E"/>
    <w:rsid w:val="00E74F4C"/>
    <w:rsid w:val="00E755F2"/>
    <w:rsid w:val="00E762A6"/>
    <w:rsid w:val="00E8099E"/>
    <w:rsid w:val="00E827ED"/>
    <w:rsid w:val="00E868D0"/>
    <w:rsid w:val="00E87C66"/>
    <w:rsid w:val="00E90DF6"/>
    <w:rsid w:val="00E91DA1"/>
    <w:rsid w:val="00E931EF"/>
    <w:rsid w:val="00E95940"/>
    <w:rsid w:val="00E96758"/>
    <w:rsid w:val="00E97A52"/>
    <w:rsid w:val="00E97E29"/>
    <w:rsid w:val="00EA2005"/>
    <w:rsid w:val="00EA2036"/>
    <w:rsid w:val="00EA277C"/>
    <w:rsid w:val="00EA348B"/>
    <w:rsid w:val="00EA3B0A"/>
    <w:rsid w:val="00EA43EA"/>
    <w:rsid w:val="00EA5120"/>
    <w:rsid w:val="00EA54AC"/>
    <w:rsid w:val="00EA5FE5"/>
    <w:rsid w:val="00EA6667"/>
    <w:rsid w:val="00EA6CDE"/>
    <w:rsid w:val="00EA6CED"/>
    <w:rsid w:val="00EA722C"/>
    <w:rsid w:val="00EA74FE"/>
    <w:rsid w:val="00EB0B7D"/>
    <w:rsid w:val="00EB137E"/>
    <w:rsid w:val="00EB3578"/>
    <w:rsid w:val="00EB5177"/>
    <w:rsid w:val="00EB5331"/>
    <w:rsid w:val="00EB674E"/>
    <w:rsid w:val="00EB687D"/>
    <w:rsid w:val="00EB6B6E"/>
    <w:rsid w:val="00EB70FC"/>
    <w:rsid w:val="00EC03EE"/>
    <w:rsid w:val="00EC0B64"/>
    <w:rsid w:val="00EC2D57"/>
    <w:rsid w:val="00EC4B69"/>
    <w:rsid w:val="00EC5C66"/>
    <w:rsid w:val="00EC5FD1"/>
    <w:rsid w:val="00EC6879"/>
    <w:rsid w:val="00EC7988"/>
    <w:rsid w:val="00EC7B3F"/>
    <w:rsid w:val="00ED110A"/>
    <w:rsid w:val="00ED2CF7"/>
    <w:rsid w:val="00ED3094"/>
    <w:rsid w:val="00ED31AA"/>
    <w:rsid w:val="00ED3559"/>
    <w:rsid w:val="00ED4CFB"/>
    <w:rsid w:val="00ED5563"/>
    <w:rsid w:val="00ED74CF"/>
    <w:rsid w:val="00EE05BF"/>
    <w:rsid w:val="00EE1B54"/>
    <w:rsid w:val="00EE3462"/>
    <w:rsid w:val="00EE3689"/>
    <w:rsid w:val="00EE378D"/>
    <w:rsid w:val="00EE4631"/>
    <w:rsid w:val="00EE4A87"/>
    <w:rsid w:val="00EE7602"/>
    <w:rsid w:val="00EF0C71"/>
    <w:rsid w:val="00EF0D82"/>
    <w:rsid w:val="00EF1239"/>
    <w:rsid w:val="00EF12DA"/>
    <w:rsid w:val="00EF2390"/>
    <w:rsid w:val="00EF4318"/>
    <w:rsid w:val="00EF4408"/>
    <w:rsid w:val="00EF4ED1"/>
    <w:rsid w:val="00EF5B53"/>
    <w:rsid w:val="00F006A6"/>
    <w:rsid w:val="00F01496"/>
    <w:rsid w:val="00F01976"/>
    <w:rsid w:val="00F01BAF"/>
    <w:rsid w:val="00F04837"/>
    <w:rsid w:val="00F04D9A"/>
    <w:rsid w:val="00F05421"/>
    <w:rsid w:val="00F07AC2"/>
    <w:rsid w:val="00F07AE4"/>
    <w:rsid w:val="00F10463"/>
    <w:rsid w:val="00F120F4"/>
    <w:rsid w:val="00F1247E"/>
    <w:rsid w:val="00F1478A"/>
    <w:rsid w:val="00F15241"/>
    <w:rsid w:val="00F158CB"/>
    <w:rsid w:val="00F15E19"/>
    <w:rsid w:val="00F15E32"/>
    <w:rsid w:val="00F16193"/>
    <w:rsid w:val="00F2012A"/>
    <w:rsid w:val="00F205FF"/>
    <w:rsid w:val="00F20D90"/>
    <w:rsid w:val="00F20E7D"/>
    <w:rsid w:val="00F22207"/>
    <w:rsid w:val="00F24808"/>
    <w:rsid w:val="00F250DF"/>
    <w:rsid w:val="00F26458"/>
    <w:rsid w:val="00F26576"/>
    <w:rsid w:val="00F2736A"/>
    <w:rsid w:val="00F30094"/>
    <w:rsid w:val="00F30287"/>
    <w:rsid w:val="00F31823"/>
    <w:rsid w:val="00F31D95"/>
    <w:rsid w:val="00F3335D"/>
    <w:rsid w:val="00F33996"/>
    <w:rsid w:val="00F33CFE"/>
    <w:rsid w:val="00F33DA8"/>
    <w:rsid w:val="00F363EE"/>
    <w:rsid w:val="00F37DC4"/>
    <w:rsid w:val="00F41A5F"/>
    <w:rsid w:val="00F42209"/>
    <w:rsid w:val="00F4313E"/>
    <w:rsid w:val="00F43F18"/>
    <w:rsid w:val="00F448CD"/>
    <w:rsid w:val="00F45582"/>
    <w:rsid w:val="00F45ED4"/>
    <w:rsid w:val="00F460C8"/>
    <w:rsid w:val="00F46213"/>
    <w:rsid w:val="00F46544"/>
    <w:rsid w:val="00F50519"/>
    <w:rsid w:val="00F5066D"/>
    <w:rsid w:val="00F517F9"/>
    <w:rsid w:val="00F52BC3"/>
    <w:rsid w:val="00F57122"/>
    <w:rsid w:val="00F60383"/>
    <w:rsid w:val="00F61269"/>
    <w:rsid w:val="00F61FE0"/>
    <w:rsid w:val="00F6279E"/>
    <w:rsid w:val="00F656C3"/>
    <w:rsid w:val="00F66672"/>
    <w:rsid w:val="00F66A95"/>
    <w:rsid w:val="00F66AB5"/>
    <w:rsid w:val="00F67D05"/>
    <w:rsid w:val="00F71820"/>
    <w:rsid w:val="00F71AB8"/>
    <w:rsid w:val="00F73403"/>
    <w:rsid w:val="00F738E3"/>
    <w:rsid w:val="00F73E0A"/>
    <w:rsid w:val="00F74359"/>
    <w:rsid w:val="00F7565E"/>
    <w:rsid w:val="00F757E3"/>
    <w:rsid w:val="00F75CAA"/>
    <w:rsid w:val="00F75DEE"/>
    <w:rsid w:val="00F76098"/>
    <w:rsid w:val="00F76FC3"/>
    <w:rsid w:val="00F77372"/>
    <w:rsid w:val="00F77481"/>
    <w:rsid w:val="00F8198D"/>
    <w:rsid w:val="00F81DD6"/>
    <w:rsid w:val="00F86482"/>
    <w:rsid w:val="00F87BEE"/>
    <w:rsid w:val="00F91B67"/>
    <w:rsid w:val="00F92BA5"/>
    <w:rsid w:val="00F931B5"/>
    <w:rsid w:val="00F93751"/>
    <w:rsid w:val="00F9539E"/>
    <w:rsid w:val="00F95552"/>
    <w:rsid w:val="00F96698"/>
    <w:rsid w:val="00FA1F89"/>
    <w:rsid w:val="00FA261E"/>
    <w:rsid w:val="00FA34A4"/>
    <w:rsid w:val="00FA355A"/>
    <w:rsid w:val="00FA3C09"/>
    <w:rsid w:val="00FA44F7"/>
    <w:rsid w:val="00FA4F67"/>
    <w:rsid w:val="00FA5EE9"/>
    <w:rsid w:val="00FA629D"/>
    <w:rsid w:val="00FA6EB6"/>
    <w:rsid w:val="00FB2FA0"/>
    <w:rsid w:val="00FB40C7"/>
    <w:rsid w:val="00FB453F"/>
    <w:rsid w:val="00FB6597"/>
    <w:rsid w:val="00FB6EA2"/>
    <w:rsid w:val="00FB772B"/>
    <w:rsid w:val="00FC1BDA"/>
    <w:rsid w:val="00FC1E27"/>
    <w:rsid w:val="00FC20AF"/>
    <w:rsid w:val="00FC2D0D"/>
    <w:rsid w:val="00FC2E76"/>
    <w:rsid w:val="00FC2F98"/>
    <w:rsid w:val="00FC3140"/>
    <w:rsid w:val="00FC34BF"/>
    <w:rsid w:val="00FC3F61"/>
    <w:rsid w:val="00FC4216"/>
    <w:rsid w:val="00FC4B58"/>
    <w:rsid w:val="00FC50B5"/>
    <w:rsid w:val="00FC51D4"/>
    <w:rsid w:val="00FC575B"/>
    <w:rsid w:val="00FD02F7"/>
    <w:rsid w:val="00FD049C"/>
    <w:rsid w:val="00FD054C"/>
    <w:rsid w:val="00FD0B9D"/>
    <w:rsid w:val="00FD3D1B"/>
    <w:rsid w:val="00FD60B0"/>
    <w:rsid w:val="00FD6975"/>
    <w:rsid w:val="00FE1B39"/>
    <w:rsid w:val="00FE2614"/>
    <w:rsid w:val="00FE276B"/>
    <w:rsid w:val="00FE2A3F"/>
    <w:rsid w:val="00FE2BE1"/>
    <w:rsid w:val="00FE2E4B"/>
    <w:rsid w:val="00FE47A3"/>
    <w:rsid w:val="00FE48BA"/>
    <w:rsid w:val="00FE6D50"/>
    <w:rsid w:val="00FE709E"/>
    <w:rsid w:val="00FE73C8"/>
    <w:rsid w:val="00FE7CFD"/>
    <w:rsid w:val="00FF263C"/>
    <w:rsid w:val="00FF2AE9"/>
    <w:rsid w:val="00FF3EB3"/>
    <w:rsid w:val="00FF4E2B"/>
    <w:rsid w:val="00FF4F95"/>
    <w:rsid w:val="00FF5F13"/>
    <w:rsid w:val="00FF62CA"/>
    <w:rsid w:val="00FF66B7"/>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6E30C7"/>
  <w15:chartTrackingRefBased/>
  <w15:docId w15:val="{3048522C-F42D-4668-9BE5-59EAE422F9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336D"/>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C00298"/>
    <w:pPr>
      <w:keepNext/>
      <w:numPr>
        <w:numId w:val="3"/>
      </w:numPr>
      <w:spacing w:before="120" w:after="120" w:line="360" w:lineRule="auto"/>
      <w:ind w:firstLine="567"/>
      <w:jc w:val="center"/>
      <w:outlineLvl w:val="0"/>
    </w:pPr>
    <w:rPr>
      <w:b/>
    </w:rPr>
  </w:style>
  <w:style w:type="paragraph" w:styleId="Heading2">
    <w:name w:val="heading 2"/>
    <w:basedOn w:val="Normal"/>
    <w:next w:val="Normal"/>
    <w:link w:val="Heading2Char"/>
    <w:autoRedefine/>
    <w:unhideWhenUsed/>
    <w:qFormat/>
    <w:rsid w:val="00EA43EA"/>
    <w:pPr>
      <w:keepNext/>
      <w:numPr>
        <w:ilvl w:val="1"/>
        <w:numId w:val="3"/>
      </w:numPr>
      <w:spacing w:before="120" w:after="120" w:line="360" w:lineRule="auto"/>
      <w:outlineLvl w:val="1"/>
    </w:pPr>
    <w:rPr>
      <w:b/>
    </w:rPr>
  </w:style>
  <w:style w:type="paragraph" w:styleId="Heading3">
    <w:name w:val="heading 3"/>
    <w:basedOn w:val="Normal"/>
    <w:next w:val="Normal"/>
    <w:link w:val="Heading3Char"/>
    <w:uiPriority w:val="9"/>
    <w:unhideWhenUsed/>
    <w:qFormat/>
    <w:rsid w:val="00E02B51"/>
    <w:pPr>
      <w:keepNext/>
      <w:keepLines/>
      <w:numPr>
        <w:ilvl w:val="2"/>
        <w:numId w:val="3"/>
      </w:numPr>
      <w:spacing w:before="120" w:after="120" w:line="360" w:lineRule="auto"/>
      <w:outlineLvl w:val="2"/>
    </w:pPr>
    <w:rPr>
      <w:rFonts w:eastAsia="SimSun"/>
      <w:b/>
      <w:bCs/>
      <w:color w:val="000000" w:themeColor="text1"/>
    </w:rPr>
  </w:style>
  <w:style w:type="paragraph" w:styleId="Heading4">
    <w:name w:val="heading 4"/>
    <w:basedOn w:val="Normal"/>
    <w:next w:val="Normal"/>
    <w:link w:val="Heading4Char"/>
    <w:uiPriority w:val="9"/>
    <w:unhideWhenUsed/>
    <w:qFormat/>
    <w:rsid w:val="00CF01B9"/>
    <w:pPr>
      <w:keepNext/>
      <w:keepLines/>
      <w:numPr>
        <w:ilvl w:val="3"/>
        <w:numId w:val="2"/>
      </w:numPr>
      <w:outlineLvl w:val="3"/>
    </w:pPr>
    <w:rPr>
      <w:rFonts w:eastAsia="SimSun"/>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0298"/>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EA43EA"/>
    <w:rPr>
      <w:rFonts w:ascii="Times New Roman" w:eastAsia="Times New Roman" w:hAnsi="Times New Roman" w:cs="Times New Roman"/>
      <w:b/>
      <w:sz w:val="26"/>
      <w:szCs w:val="24"/>
    </w:rPr>
  </w:style>
  <w:style w:type="character" w:customStyle="1" w:styleId="Heading3Char">
    <w:name w:val="Heading 3 Char"/>
    <w:basedOn w:val="DefaultParagraphFont"/>
    <w:link w:val="Heading3"/>
    <w:uiPriority w:val="9"/>
    <w:rsid w:val="00E02B51"/>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CF01B9"/>
    <w:rPr>
      <w:rFonts w:ascii="Times New Roman" w:eastAsia="SimSun" w:hAnsi="Times New Roman" w:cs="Times New Roman"/>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34"/>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BF0D9B"/>
    <w:pPr>
      <w:tabs>
        <w:tab w:val="left" w:pos="1560"/>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5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nhideWhenUsed/>
    <w:qFormat/>
    <w:rsid w:val="00E02B51"/>
    <w:pPr>
      <w:spacing w:line="360" w:lineRule="auto"/>
      <w:jc w:val="center"/>
    </w:pPr>
    <w:rPr>
      <w:i/>
      <w:iCs/>
      <w:szCs w:val="26"/>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character" w:styleId="FollowedHyperlink">
    <w:name w:val="FollowedHyperlink"/>
    <w:basedOn w:val="DefaultParagraphFont"/>
    <w:uiPriority w:val="99"/>
    <w:semiHidden/>
    <w:unhideWhenUsed/>
    <w:rsid w:val="003B062D"/>
    <w:rPr>
      <w:color w:val="954F72" w:themeColor="followedHyperlink"/>
      <w:u w:val="single"/>
    </w:rPr>
  </w:style>
  <w:style w:type="character" w:styleId="UnresolvedMention">
    <w:name w:val="Unresolved Mention"/>
    <w:basedOn w:val="DefaultParagraphFont"/>
    <w:uiPriority w:val="99"/>
    <w:semiHidden/>
    <w:unhideWhenUsed/>
    <w:rsid w:val="00E8099E"/>
    <w:rPr>
      <w:color w:val="605E5C"/>
      <w:shd w:val="clear" w:color="auto" w:fill="E1DFDD"/>
    </w:rPr>
  </w:style>
  <w:style w:type="paragraph" w:customStyle="1" w:styleId="Code">
    <w:name w:val="Code"/>
    <w:basedOn w:val="BodyText"/>
    <w:link w:val="CodeChar"/>
    <w:qFormat/>
    <w:rsid w:val="00511F39"/>
    <w:pPr>
      <w:pBdr>
        <w:top w:val="dashed" w:sz="4" w:space="8" w:color="808080" w:themeColor="background1" w:themeShade="80"/>
        <w:left w:val="dashed" w:sz="4" w:space="4" w:color="808080" w:themeColor="background1" w:themeShade="80"/>
        <w:bottom w:val="dashed" w:sz="4" w:space="8" w:color="808080" w:themeColor="background1" w:themeShade="80"/>
        <w:right w:val="dashed" w:sz="4" w:space="4" w:color="808080" w:themeColor="background1" w:themeShade="80"/>
      </w:pBdr>
      <w:shd w:val="clear" w:color="auto" w:fill="F5F5F5"/>
      <w:spacing w:after="240" w:line="240" w:lineRule="auto"/>
      <w:ind w:left="227" w:right="113" w:firstLine="227"/>
    </w:pPr>
    <w:rPr>
      <w:rFonts w:ascii="Consolas" w:hAnsi="Consolas"/>
      <w:color w:val="404040" w:themeColor="text1" w:themeTint="BF"/>
      <w:sz w:val="22"/>
    </w:rPr>
  </w:style>
  <w:style w:type="character" w:customStyle="1" w:styleId="CodeChar">
    <w:name w:val="Code Char"/>
    <w:basedOn w:val="BodyTextChar"/>
    <w:link w:val="Code"/>
    <w:rsid w:val="00511F39"/>
    <w:rPr>
      <w:rFonts w:ascii="Consolas" w:eastAsia="Times New Roman" w:hAnsi="Consolas" w:cs="Times New Roman"/>
      <w:color w:val="404040" w:themeColor="text1" w:themeTint="BF"/>
      <w:sz w:val="26"/>
      <w:szCs w:val="26"/>
      <w:shd w:val="clear" w:color="auto" w:fill="F5F5F5"/>
      <w:lang w:val="vi"/>
    </w:rPr>
  </w:style>
  <w:style w:type="paragraph" w:customStyle="1" w:styleId="Image">
    <w:name w:val="Image"/>
    <w:basedOn w:val="Normal"/>
    <w:link w:val="ImageChar"/>
    <w:qFormat/>
    <w:rsid w:val="00A51E9B"/>
    <w:pPr>
      <w:spacing w:after="120"/>
      <w:jc w:val="center"/>
    </w:pPr>
    <w:rPr>
      <w:noProof/>
    </w:rPr>
  </w:style>
  <w:style w:type="character" w:customStyle="1" w:styleId="ImageChar">
    <w:name w:val="Image Char"/>
    <w:basedOn w:val="DefaultParagraphFont"/>
    <w:link w:val="Image"/>
    <w:rsid w:val="00A51E9B"/>
    <w:rPr>
      <w:rFonts w:ascii="Times New Roman" w:eastAsia="Times New Roman" w:hAnsi="Times New Roman" w:cs="Times New Roman"/>
      <w:noProof/>
      <w:sz w:val="26"/>
      <w:szCs w:val="24"/>
    </w:rPr>
  </w:style>
  <w:style w:type="paragraph" w:styleId="TOC4">
    <w:name w:val="toc 4"/>
    <w:basedOn w:val="Normal"/>
    <w:next w:val="Normal"/>
    <w:autoRedefine/>
    <w:uiPriority w:val="39"/>
    <w:unhideWhenUsed/>
    <w:rsid w:val="00502B8E"/>
    <w:pPr>
      <w:spacing w:after="100" w:line="278" w:lineRule="auto"/>
      <w:ind w:left="720"/>
    </w:pPr>
    <w:rPr>
      <w:rFonts w:asciiTheme="minorHAnsi" w:eastAsiaTheme="minorEastAsia" w:hAnsiTheme="minorHAnsi" w:cstheme="minorBidi"/>
      <w:kern w:val="2"/>
      <w:sz w:val="24"/>
      <w14:ligatures w14:val="standardContextual"/>
    </w:rPr>
  </w:style>
  <w:style w:type="paragraph" w:styleId="TOC5">
    <w:name w:val="toc 5"/>
    <w:basedOn w:val="Normal"/>
    <w:next w:val="Normal"/>
    <w:autoRedefine/>
    <w:uiPriority w:val="39"/>
    <w:unhideWhenUsed/>
    <w:rsid w:val="00502B8E"/>
    <w:pPr>
      <w:spacing w:after="100" w:line="278" w:lineRule="auto"/>
      <w:ind w:left="960"/>
    </w:pPr>
    <w:rPr>
      <w:rFonts w:asciiTheme="minorHAnsi" w:eastAsiaTheme="minorEastAsia" w:hAnsiTheme="minorHAnsi" w:cstheme="minorBidi"/>
      <w:kern w:val="2"/>
      <w:sz w:val="24"/>
      <w14:ligatures w14:val="standardContextual"/>
    </w:rPr>
  </w:style>
  <w:style w:type="paragraph" w:styleId="TOC6">
    <w:name w:val="toc 6"/>
    <w:basedOn w:val="Normal"/>
    <w:next w:val="Normal"/>
    <w:autoRedefine/>
    <w:uiPriority w:val="39"/>
    <w:unhideWhenUsed/>
    <w:rsid w:val="00502B8E"/>
    <w:pPr>
      <w:spacing w:after="100" w:line="278" w:lineRule="auto"/>
      <w:ind w:left="1200"/>
    </w:pPr>
    <w:rPr>
      <w:rFonts w:asciiTheme="minorHAnsi" w:eastAsiaTheme="minorEastAsia" w:hAnsiTheme="minorHAnsi" w:cstheme="minorBidi"/>
      <w:kern w:val="2"/>
      <w:sz w:val="24"/>
      <w14:ligatures w14:val="standardContextual"/>
    </w:rPr>
  </w:style>
  <w:style w:type="paragraph" w:styleId="TOC7">
    <w:name w:val="toc 7"/>
    <w:basedOn w:val="Normal"/>
    <w:next w:val="Normal"/>
    <w:autoRedefine/>
    <w:uiPriority w:val="39"/>
    <w:unhideWhenUsed/>
    <w:rsid w:val="00502B8E"/>
    <w:pPr>
      <w:spacing w:after="100" w:line="278" w:lineRule="auto"/>
      <w:ind w:left="1440"/>
    </w:pPr>
    <w:rPr>
      <w:rFonts w:asciiTheme="minorHAnsi" w:eastAsiaTheme="minorEastAsia" w:hAnsiTheme="minorHAnsi" w:cstheme="minorBidi"/>
      <w:kern w:val="2"/>
      <w:sz w:val="24"/>
      <w14:ligatures w14:val="standardContextual"/>
    </w:rPr>
  </w:style>
  <w:style w:type="paragraph" w:styleId="TOC8">
    <w:name w:val="toc 8"/>
    <w:basedOn w:val="Normal"/>
    <w:next w:val="Normal"/>
    <w:autoRedefine/>
    <w:uiPriority w:val="39"/>
    <w:unhideWhenUsed/>
    <w:rsid w:val="00502B8E"/>
    <w:pPr>
      <w:spacing w:after="100" w:line="278" w:lineRule="auto"/>
      <w:ind w:left="1680"/>
    </w:pPr>
    <w:rPr>
      <w:rFonts w:asciiTheme="minorHAnsi" w:eastAsiaTheme="minorEastAsia" w:hAnsiTheme="minorHAnsi" w:cstheme="minorBidi"/>
      <w:kern w:val="2"/>
      <w:sz w:val="24"/>
      <w14:ligatures w14:val="standardContextual"/>
    </w:rPr>
  </w:style>
  <w:style w:type="paragraph" w:styleId="TOC9">
    <w:name w:val="toc 9"/>
    <w:basedOn w:val="Normal"/>
    <w:next w:val="Normal"/>
    <w:autoRedefine/>
    <w:uiPriority w:val="39"/>
    <w:unhideWhenUsed/>
    <w:rsid w:val="00502B8E"/>
    <w:pPr>
      <w:spacing w:after="100" w:line="278" w:lineRule="auto"/>
      <w:ind w:left="1920"/>
    </w:pPr>
    <w:rPr>
      <w:rFonts w:asciiTheme="minorHAnsi" w:eastAsiaTheme="minorEastAsia" w:hAnsiTheme="minorHAnsi" w:cstheme="minorBidi"/>
      <w:kern w:val="2"/>
      <w:sz w:val="24"/>
      <w14:ligatures w14:val="standardContextual"/>
    </w:rPr>
  </w:style>
  <w:style w:type="paragraph" w:customStyle="1" w:styleId="nd">
    <w:name w:val="nd"/>
    <w:basedOn w:val="Normal"/>
    <w:qFormat/>
    <w:rsid w:val="00E02B51"/>
    <w:pPr>
      <w:spacing w:before="120" w:after="120" w:line="360" w:lineRule="auto"/>
      <w:ind w:firstLine="720"/>
      <w:jc w:val="both"/>
    </w:pPr>
    <w:rPr>
      <w:lang w:val="vi-VN"/>
    </w:rPr>
  </w:style>
  <w:style w:type="paragraph" w:customStyle="1" w:styleId="manguon">
    <w:name w:val="manguon"/>
    <w:basedOn w:val="nd"/>
    <w:qFormat/>
    <w:rsid w:val="009A54A2"/>
    <w:pPr>
      <w:pBdr>
        <w:top w:val="dashed" w:sz="4" w:space="1" w:color="auto"/>
        <w:left w:val="dashed" w:sz="4" w:space="4" w:color="auto"/>
        <w:bottom w:val="dashed" w:sz="4" w:space="1" w:color="auto"/>
        <w:right w:val="dashed" w:sz="4" w:space="4" w:color="auto"/>
      </w:pBdr>
      <w:ind w:firstLine="0"/>
    </w:pPr>
    <w:rPr>
      <w:rFonts w:ascii="Consolas" w:hAnsi="Consolas"/>
      <w:sz w:val="24"/>
    </w:rPr>
  </w:style>
  <w:style w:type="character" w:customStyle="1" w:styleId="pun">
    <w:name w:val="pun"/>
    <w:basedOn w:val="DefaultParagraphFont"/>
    <w:rsid w:val="008B6118"/>
  </w:style>
  <w:style w:type="character" w:customStyle="1" w:styleId="pln">
    <w:name w:val="pln"/>
    <w:basedOn w:val="DefaultParagraphFont"/>
    <w:rsid w:val="008B6118"/>
  </w:style>
  <w:style w:type="character" w:customStyle="1" w:styleId="str">
    <w:name w:val="str"/>
    <w:basedOn w:val="DefaultParagraphFont"/>
    <w:rsid w:val="008B6118"/>
  </w:style>
  <w:style w:type="paragraph" w:customStyle="1" w:styleId="Nidung">
    <w:name w:val="Nội dung"/>
    <w:basedOn w:val="Normal"/>
    <w:link w:val="NidungChar"/>
    <w:qFormat/>
    <w:rsid w:val="00A84A0A"/>
    <w:pPr>
      <w:spacing w:line="360" w:lineRule="auto"/>
      <w:ind w:firstLine="567"/>
      <w:jc w:val="both"/>
    </w:pPr>
    <w:rPr>
      <w:szCs w:val="26"/>
    </w:rPr>
  </w:style>
  <w:style w:type="character" w:customStyle="1" w:styleId="NidungChar">
    <w:name w:val="Nội dung Char"/>
    <w:link w:val="Nidung"/>
    <w:rsid w:val="00A84A0A"/>
    <w:rPr>
      <w:rFonts w:ascii="Times New Roman" w:eastAsia="Times New Roman" w:hAnsi="Times New Roman" w:cs="Times New Roman"/>
      <w:sz w:val="26"/>
      <w:szCs w:val="26"/>
    </w:rPr>
  </w:style>
  <w:style w:type="paragraph" w:styleId="Bibliography">
    <w:name w:val="Bibliography"/>
    <w:basedOn w:val="Normal"/>
    <w:next w:val="Normal"/>
    <w:uiPriority w:val="37"/>
    <w:unhideWhenUsed/>
    <w:rsid w:val="001D26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55077">
      <w:bodyDiv w:val="1"/>
      <w:marLeft w:val="0"/>
      <w:marRight w:val="0"/>
      <w:marTop w:val="0"/>
      <w:marBottom w:val="0"/>
      <w:divBdr>
        <w:top w:val="none" w:sz="0" w:space="0" w:color="auto"/>
        <w:left w:val="none" w:sz="0" w:space="0" w:color="auto"/>
        <w:bottom w:val="none" w:sz="0" w:space="0" w:color="auto"/>
        <w:right w:val="none" w:sz="0" w:space="0" w:color="auto"/>
      </w:divBdr>
      <w:divsChild>
        <w:div w:id="2125345101">
          <w:marLeft w:val="0"/>
          <w:marRight w:val="0"/>
          <w:marTop w:val="0"/>
          <w:marBottom w:val="0"/>
          <w:divBdr>
            <w:top w:val="none" w:sz="0" w:space="0" w:color="auto"/>
            <w:left w:val="none" w:sz="0" w:space="0" w:color="auto"/>
            <w:bottom w:val="none" w:sz="0" w:space="0" w:color="auto"/>
            <w:right w:val="none" w:sz="0" w:space="0" w:color="auto"/>
          </w:divBdr>
          <w:divsChild>
            <w:div w:id="136821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3313">
      <w:bodyDiv w:val="1"/>
      <w:marLeft w:val="0"/>
      <w:marRight w:val="0"/>
      <w:marTop w:val="0"/>
      <w:marBottom w:val="0"/>
      <w:divBdr>
        <w:top w:val="none" w:sz="0" w:space="0" w:color="auto"/>
        <w:left w:val="none" w:sz="0" w:space="0" w:color="auto"/>
        <w:bottom w:val="none" w:sz="0" w:space="0" w:color="auto"/>
        <w:right w:val="none" w:sz="0" w:space="0" w:color="auto"/>
      </w:divBdr>
      <w:divsChild>
        <w:div w:id="800654513">
          <w:marLeft w:val="0"/>
          <w:marRight w:val="0"/>
          <w:marTop w:val="0"/>
          <w:marBottom w:val="0"/>
          <w:divBdr>
            <w:top w:val="none" w:sz="0" w:space="0" w:color="auto"/>
            <w:left w:val="none" w:sz="0" w:space="0" w:color="auto"/>
            <w:bottom w:val="none" w:sz="0" w:space="0" w:color="auto"/>
            <w:right w:val="none" w:sz="0" w:space="0" w:color="auto"/>
          </w:divBdr>
          <w:divsChild>
            <w:div w:id="103018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4231">
      <w:bodyDiv w:val="1"/>
      <w:marLeft w:val="0"/>
      <w:marRight w:val="0"/>
      <w:marTop w:val="0"/>
      <w:marBottom w:val="0"/>
      <w:divBdr>
        <w:top w:val="none" w:sz="0" w:space="0" w:color="auto"/>
        <w:left w:val="none" w:sz="0" w:space="0" w:color="auto"/>
        <w:bottom w:val="none" w:sz="0" w:space="0" w:color="auto"/>
        <w:right w:val="none" w:sz="0" w:space="0" w:color="auto"/>
      </w:divBdr>
    </w:div>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24139285">
      <w:bodyDiv w:val="1"/>
      <w:marLeft w:val="0"/>
      <w:marRight w:val="0"/>
      <w:marTop w:val="0"/>
      <w:marBottom w:val="0"/>
      <w:divBdr>
        <w:top w:val="none" w:sz="0" w:space="0" w:color="auto"/>
        <w:left w:val="none" w:sz="0" w:space="0" w:color="auto"/>
        <w:bottom w:val="none" w:sz="0" w:space="0" w:color="auto"/>
        <w:right w:val="none" w:sz="0" w:space="0" w:color="auto"/>
      </w:divBdr>
      <w:divsChild>
        <w:div w:id="693532330">
          <w:marLeft w:val="0"/>
          <w:marRight w:val="0"/>
          <w:marTop w:val="0"/>
          <w:marBottom w:val="0"/>
          <w:divBdr>
            <w:top w:val="none" w:sz="0" w:space="0" w:color="auto"/>
            <w:left w:val="none" w:sz="0" w:space="0" w:color="auto"/>
            <w:bottom w:val="none" w:sz="0" w:space="0" w:color="auto"/>
            <w:right w:val="none" w:sz="0" w:space="0" w:color="auto"/>
          </w:divBdr>
          <w:divsChild>
            <w:div w:id="36621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94485">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64232814">
      <w:bodyDiv w:val="1"/>
      <w:marLeft w:val="0"/>
      <w:marRight w:val="0"/>
      <w:marTop w:val="0"/>
      <w:marBottom w:val="0"/>
      <w:divBdr>
        <w:top w:val="none" w:sz="0" w:space="0" w:color="auto"/>
        <w:left w:val="none" w:sz="0" w:space="0" w:color="auto"/>
        <w:bottom w:val="none" w:sz="0" w:space="0" w:color="auto"/>
        <w:right w:val="none" w:sz="0" w:space="0" w:color="auto"/>
      </w:divBdr>
    </w:div>
    <w:div w:id="71128007">
      <w:bodyDiv w:val="1"/>
      <w:marLeft w:val="0"/>
      <w:marRight w:val="0"/>
      <w:marTop w:val="0"/>
      <w:marBottom w:val="0"/>
      <w:divBdr>
        <w:top w:val="none" w:sz="0" w:space="0" w:color="auto"/>
        <w:left w:val="none" w:sz="0" w:space="0" w:color="auto"/>
        <w:bottom w:val="none" w:sz="0" w:space="0" w:color="auto"/>
        <w:right w:val="none" w:sz="0" w:space="0" w:color="auto"/>
      </w:divBdr>
      <w:divsChild>
        <w:div w:id="1697585237">
          <w:marLeft w:val="0"/>
          <w:marRight w:val="0"/>
          <w:marTop w:val="0"/>
          <w:marBottom w:val="0"/>
          <w:divBdr>
            <w:top w:val="none" w:sz="0" w:space="0" w:color="auto"/>
            <w:left w:val="none" w:sz="0" w:space="0" w:color="auto"/>
            <w:bottom w:val="none" w:sz="0" w:space="0" w:color="auto"/>
            <w:right w:val="none" w:sz="0" w:space="0" w:color="auto"/>
          </w:divBdr>
          <w:divsChild>
            <w:div w:id="69403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94205442">
      <w:bodyDiv w:val="1"/>
      <w:marLeft w:val="0"/>
      <w:marRight w:val="0"/>
      <w:marTop w:val="0"/>
      <w:marBottom w:val="0"/>
      <w:divBdr>
        <w:top w:val="none" w:sz="0" w:space="0" w:color="auto"/>
        <w:left w:val="none" w:sz="0" w:space="0" w:color="auto"/>
        <w:bottom w:val="none" w:sz="0" w:space="0" w:color="auto"/>
        <w:right w:val="none" w:sz="0" w:space="0" w:color="auto"/>
      </w:divBdr>
    </w:div>
    <w:div w:id="95296200">
      <w:bodyDiv w:val="1"/>
      <w:marLeft w:val="0"/>
      <w:marRight w:val="0"/>
      <w:marTop w:val="0"/>
      <w:marBottom w:val="0"/>
      <w:divBdr>
        <w:top w:val="none" w:sz="0" w:space="0" w:color="auto"/>
        <w:left w:val="none" w:sz="0" w:space="0" w:color="auto"/>
        <w:bottom w:val="none" w:sz="0" w:space="0" w:color="auto"/>
        <w:right w:val="none" w:sz="0" w:space="0" w:color="auto"/>
      </w:divBdr>
      <w:divsChild>
        <w:div w:id="1685084964">
          <w:marLeft w:val="0"/>
          <w:marRight w:val="0"/>
          <w:marTop w:val="0"/>
          <w:marBottom w:val="0"/>
          <w:divBdr>
            <w:top w:val="none" w:sz="0" w:space="0" w:color="auto"/>
            <w:left w:val="none" w:sz="0" w:space="0" w:color="auto"/>
            <w:bottom w:val="none" w:sz="0" w:space="0" w:color="auto"/>
            <w:right w:val="none" w:sz="0" w:space="0" w:color="auto"/>
          </w:divBdr>
          <w:divsChild>
            <w:div w:id="774516403">
              <w:marLeft w:val="0"/>
              <w:marRight w:val="0"/>
              <w:marTop w:val="0"/>
              <w:marBottom w:val="0"/>
              <w:divBdr>
                <w:top w:val="none" w:sz="0" w:space="0" w:color="auto"/>
                <w:left w:val="none" w:sz="0" w:space="0" w:color="auto"/>
                <w:bottom w:val="none" w:sz="0" w:space="0" w:color="auto"/>
                <w:right w:val="none" w:sz="0" w:space="0" w:color="auto"/>
              </w:divBdr>
            </w:div>
            <w:div w:id="206526995">
              <w:marLeft w:val="0"/>
              <w:marRight w:val="0"/>
              <w:marTop w:val="0"/>
              <w:marBottom w:val="0"/>
              <w:divBdr>
                <w:top w:val="none" w:sz="0" w:space="0" w:color="auto"/>
                <w:left w:val="none" w:sz="0" w:space="0" w:color="auto"/>
                <w:bottom w:val="none" w:sz="0" w:space="0" w:color="auto"/>
                <w:right w:val="none" w:sz="0" w:space="0" w:color="auto"/>
              </w:divBdr>
            </w:div>
            <w:div w:id="951976995">
              <w:marLeft w:val="0"/>
              <w:marRight w:val="0"/>
              <w:marTop w:val="0"/>
              <w:marBottom w:val="0"/>
              <w:divBdr>
                <w:top w:val="none" w:sz="0" w:space="0" w:color="auto"/>
                <w:left w:val="none" w:sz="0" w:space="0" w:color="auto"/>
                <w:bottom w:val="none" w:sz="0" w:space="0" w:color="auto"/>
                <w:right w:val="none" w:sz="0" w:space="0" w:color="auto"/>
              </w:divBdr>
            </w:div>
            <w:div w:id="1300064054">
              <w:marLeft w:val="0"/>
              <w:marRight w:val="0"/>
              <w:marTop w:val="0"/>
              <w:marBottom w:val="0"/>
              <w:divBdr>
                <w:top w:val="none" w:sz="0" w:space="0" w:color="auto"/>
                <w:left w:val="none" w:sz="0" w:space="0" w:color="auto"/>
                <w:bottom w:val="none" w:sz="0" w:space="0" w:color="auto"/>
                <w:right w:val="none" w:sz="0" w:space="0" w:color="auto"/>
              </w:divBdr>
            </w:div>
            <w:div w:id="716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698">
      <w:bodyDiv w:val="1"/>
      <w:marLeft w:val="0"/>
      <w:marRight w:val="0"/>
      <w:marTop w:val="0"/>
      <w:marBottom w:val="0"/>
      <w:divBdr>
        <w:top w:val="none" w:sz="0" w:space="0" w:color="auto"/>
        <w:left w:val="none" w:sz="0" w:space="0" w:color="auto"/>
        <w:bottom w:val="none" w:sz="0" w:space="0" w:color="auto"/>
        <w:right w:val="none" w:sz="0" w:space="0" w:color="auto"/>
      </w:divBdr>
      <w:divsChild>
        <w:div w:id="275455679">
          <w:marLeft w:val="0"/>
          <w:marRight w:val="0"/>
          <w:marTop w:val="0"/>
          <w:marBottom w:val="0"/>
          <w:divBdr>
            <w:top w:val="none" w:sz="0" w:space="0" w:color="auto"/>
            <w:left w:val="none" w:sz="0" w:space="0" w:color="auto"/>
            <w:bottom w:val="none" w:sz="0" w:space="0" w:color="auto"/>
            <w:right w:val="none" w:sz="0" w:space="0" w:color="auto"/>
          </w:divBdr>
          <w:divsChild>
            <w:div w:id="120405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1066">
      <w:bodyDiv w:val="1"/>
      <w:marLeft w:val="0"/>
      <w:marRight w:val="0"/>
      <w:marTop w:val="0"/>
      <w:marBottom w:val="0"/>
      <w:divBdr>
        <w:top w:val="none" w:sz="0" w:space="0" w:color="auto"/>
        <w:left w:val="none" w:sz="0" w:space="0" w:color="auto"/>
        <w:bottom w:val="none" w:sz="0" w:space="0" w:color="auto"/>
        <w:right w:val="none" w:sz="0" w:space="0" w:color="auto"/>
      </w:divBdr>
      <w:divsChild>
        <w:div w:id="969239209">
          <w:marLeft w:val="0"/>
          <w:marRight w:val="0"/>
          <w:marTop w:val="0"/>
          <w:marBottom w:val="0"/>
          <w:divBdr>
            <w:top w:val="none" w:sz="0" w:space="0" w:color="auto"/>
            <w:left w:val="none" w:sz="0" w:space="0" w:color="auto"/>
            <w:bottom w:val="none" w:sz="0" w:space="0" w:color="auto"/>
            <w:right w:val="none" w:sz="0" w:space="0" w:color="auto"/>
          </w:divBdr>
          <w:divsChild>
            <w:div w:id="212534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66873241">
      <w:bodyDiv w:val="1"/>
      <w:marLeft w:val="0"/>
      <w:marRight w:val="0"/>
      <w:marTop w:val="0"/>
      <w:marBottom w:val="0"/>
      <w:divBdr>
        <w:top w:val="none" w:sz="0" w:space="0" w:color="auto"/>
        <w:left w:val="none" w:sz="0" w:space="0" w:color="auto"/>
        <w:bottom w:val="none" w:sz="0" w:space="0" w:color="auto"/>
        <w:right w:val="none" w:sz="0" w:space="0" w:color="auto"/>
      </w:divBdr>
    </w:div>
    <w:div w:id="170604189">
      <w:bodyDiv w:val="1"/>
      <w:marLeft w:val="0"/>
      <w:marRight w:val="0"/>
      <w:marTop w:val="0"/>
      <w:marBottom w:val="0"/>
      <w:divBdr>
        <w:top w:val="none" w:sz="0" w:space="0" w:color="auto"/>
        <w:left w:val="none" w:sz="0" w:space="0" w:color="auto"/>
        <w:bottom w:val="none" w:sz="0" w:space="0" w:color="auto"/>
        <w:right w:val="none" w:sz="0" w:space="0" w:color="auto"/>
      </w:divBdr>
    </w:div>
    <w:div w:id="175466455">
      <w:bodyDiv w:val="1"/>
      <w:marLeft w:val="0"/>
      <w:marRight w:val="0"/>
      <w:marTop w:val="0"/>
      <w:marBottom w:val="0"/>
      <w:divBdr>
        <w:top w:val="none" w:sz="0" w:space="0" w:color="auto"/>
        <w:left w:val="none" w:sz="0" w:space="0" w:color="auto"/>
        <w:bottom w:val="none" w:sz="0" w:space="0" w:color="auto"/>
        <w:right w:val="none" w:sz="0" w:space="0" w:color="auto"/>
      </w:divBdr>
      <w:divsChild>
        <w:div w:id="515460805">
          <w:marLeft w:val="0"/>
          <w:marRight w:val="0"/>
          <w:marTop w:val="0"/>
          <w:marBottom w:val="0"/>
          <w:divBdr>
            <w:top w:val="none" w:sz="0" w:space="0" w:color="auto"/>
            <w:left w:val="none" w:sz="0" w:space="0" w:color="auto"/>
            <w:bottom w:val="none" w:sz="0" w:space="0" w:color="auto"/>
            <w:right w:val="none" w:sz="0" w:space="0" w:color="auto"/>
          </w:divBdr>
          <w:divsChild>
            <w:div w:id="94812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2110">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188883877">
      <w:bodyDiv w:val="1"/>
      <w:marLeft w:val="0"/>
      <w:marRight w:val="0"/>
      <w:marTop w:val="0"/>
      <w:marBottom w:val="0"/>
      <w:divBdr>
        <w:top w:val="none" w:sz="0" w:space="0" w:color="auto"/>
        <w:left w:val="none" w:sz="0" w:space="0" w:color="auto"/>
        <w:bottom w:val="none" w:sz="0" w:space="0" w:color="auto"/>
        <w:right w:val="none" w:sz="0" w:space="0" w:color="auto"/>
      </w:divBdr>
    </w:div>
    <w:div w:id="228737291">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259683294">
      <w:bodyDiv w:val="1"/>
      <w:marLeft w:val="0"/>
      <w:marRight w:val="0"/>
      <w:marTop w:val="0"/>
      <w:marBottom w:val="0"/>
      <w:divBdr>
        <w:top w:val="none" w:sz="0" w:space="0" w:color="auto"/>
        <w:left w:val="none" w:sz="0" w:space="0" w:color="auto"/>
        <w:bottom w:val="none" w:sz="0" w:space="0" w:color="auto"/>
        <w:right w:val="none" w:sz="0" w:space="0" w:color="auto"/>
      </w:divBdr>
      <w:divsChild>
        <w:div w:id="74015958">
          <w:marLeft w:val="0"/>
          <w:marRight w:val="0"/>
          <w:marTop w:val="0"/>
          <w:marBottom w:val="0"/>
          <w:divBdr>
            <w:top w:val="none" w:sz="0" w:space="0" w:color="auto"/>
            <w:left w:val="none" w:sz="0" w:space="0" w:color="auto"/>
            <w:bottom w:val="none" w:sz="0" w:space="0" w:color="auto"/>
            <w:right w:val="none" w:sz="0" w:space="0" w:color="auto"/>
          </w:divBdr>
          <w:divsChild>
            <w:div w:id="127116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230902">
      <w:bodyDiv w:val="1"/>
      <w:marLeft w:val="0"/>
      <w:marRight w:val="0"/>
      <w:marTop w:val="0"/>
      <w:marBottom w:val="0"/>
      <w:divBdr>
        <w:top w:val="none" w:sz="0" w:space="0" w:color="auto"/>
        <w:left w:val="none" w:sz="0" w:space="0" w:color="auto"/>
        <w:bottom w:val="none" w:sz="0" w:space="0" w:color="auto"/>
        <w:right w:val="none" w:sz="0" w:space="0" w:color="auto"/>
      </w:divBdr>
    </w:div>
    <w:div w:id="271984883">
      <w:bodyDiv w:val="1"/>
      <w:marLeft w:val="0"/>
      <w:marRight w:val="0"/>
      <w:marTop w:val="0"/>
      <w:marBottom w:val="0"/>
      <w:divBdr>
        <w:top w:val="none" w:sz="0" w:space="0" w:color="auto"/>
        <w:left w:val="none" w:sz="0" w:space="0" w:color="auto"/>
        <w:bottom w:val="none" w:sz="0" w:space="0" w:color="auto"/>
        <w:right w:val="none" w:sz="0" w:space="0" w:color="auto"/>
      </w:divBdr>
      <w:divsChild>
        <w:div w:id="815685475">
          <w:marLeft w:val="0"/>
          <w:marRight w:val="0"/>
          <w:marTop w:val="0"/>
          <w:marBottom w:val="0"/>
          <w:divBdr>
            <w:top w:val="none" w:sz="0" w:space="0" w:color="auto"/>
            <w:left w:val="none" w:sz="0" w:space="0" w:color="auto"/>
            <w:bottom w:val="none" w:sz="0" w:space="0" w:color="auto"/>
            <w:right w:val="none" w:sz="0" w:space="0" w:color="auto"/>
          </w:divBdr>
          <w:divsChild>
            <w:div w:id="50116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87617">
      <w:bodyDiv w:val="1"/>
      <w:marLeft w:val="0"/>
      <w:marRight w:val="0"/>
      <w:marTop w:val="0"/>
      <w:marBottom w:val="0"/>
      <w:divBdr>
        <w:top w:val="none" w:sz="0" w:space="0" w:color="auto"/>
        <w:left w:val="none" w:sz="0" w:space="0" w:color="auto"/>
        <w:bottom w:val="none" w:sz="0" w:space="0" w:color="auto"/>
        <w:right w:val="none" w:sz="0" w:space="0" w:color="auto"/>
      </w:divBdr>
    </w:div>
    <w:div w:id="283776236">
      <w:bodyDiv w:val="1"/>
      <w:marLeft w:val="0"/>
      <w:marRight w:val="0"/>
      <w:marTop w:val="0"/>
      <w:marBottom w:val="0"/>
      <w:divBdr>
        <w:top w:val="none" w:sz="0" w:space="0" w:color="auto"/>
        <w:left w:val="none" w:sz="0" w:space="0" w:color="auto"/>
        <w:bottom w:val="none" w:sz="0" w:space="0" w:color="auto"/>
        <w:right w:val="none" w:sz="0" w:space="0" w:color="auto"/>
      </w:divBdr>
    </w:div>
    <w:div w:id="290483063">
      <w:bodyDiv w:val="1"/>
      <w:marLeft w:val="0"/>
      <w:marRight w:val="0"/>
      <w:marTop w:val="0"/>
      <w:marBottom w:val="0"/>
      <w:divBdr>
        <w:top w:val="none" w:sz="0" w:space="0" w:color="auto"/>
        <w:left w:val="none" w:sz="0" w:space="0" w:color="auto"/>
        <w:bottom w:val="none" w:sz="0" w:space="0" w:color="auto"/>
        <w:right w:val="none" w:sz="0" w:space="0" w:color="auto"/>
      </w:divBdr>
    </w:div>
    <w:div w:id="291205897">
      <w:bodyDiv w:val="1"/>
      <w:marLeft w:val="0"/>
      <w:marRight w:val="0"/>
      <w:marTop w:val="0"/>
      <w:marBottom w:val="0"/>
      <w:divBdr>
        <w:top w:val="none" w:sz="0" w:space="0" w:color="auto"/>
        <w:left w:val="none" w:sz="0" w:space="0" w:color="auto"/>
        <w:bottom w:val="none" w:sz="0" w:space="0" w:color="auto"/>
        <w:right w:val="none" w:sz="0" w:space="0" w:color="auto"/>
      </w:divBdr>
      <w:divsChild>
        <w:div w:id="400098335">
          <w:marLeft w:val="0"/>
          <w:marRight w:val="0"/>
          <w:marTop w:val="0"/>
          <w:marBottom w:val="0"/>
          <w:divBdr>
            <w:top w:val="none" w:sz="0" w:space="0" w:color="auto"/>
            <w:left w:val="none" w:sz="0" w:space="0" w:color="auto"/>
            <w:bottom w:val="none" w:sz="0" w:space="0" w:color="auto"/>
            <w:right w:val="none" w:sz="0" w:space="0" w:color="auto"/>
          </w:divBdr>
          <w:divsChild>
            <w:div w:id="115267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62475">
      <w:bodyDiv w:val="1"/>
      <w:marLeft w:val="0"/>
      <w:marRight w:val="0"/>
      <w:marTop w:val="0"/>
      <w:marBottom w:val="0"/>
      <w:divBdr>
        <w:top w:val="none" w:sz="0" w:space="0" w:color="auto"/>
        <w:left w:val="none" w:sz="0" w:space="0" w:color="auto"/>
        <w:bottom w:val="none" w:sz="0" w:space="0" w:color="auto"/>
        <w:right w:val="none" w:sz="0" w:space="0" w:color="auto"/>
      </w:divBdr>
    </w:div>
    <w:div w:id="309941113">
      <w:bodyDiv w:val="1"/>
      <w:marLeft w:val="0"/>
      <w:marRight w:val="0"/>
      <w:marTop w:val="0"/>
      <w:marBottom w:val="0"/>
      <w:divBdr>
        <w:top w:val="none" w:sz="0" w:space="0" w:color="auto"/>
        <w:left w:val="none" w:sz="0" w:space="0" w:color="auto"/>
        <w:bottom w:val="none" w:sz="0" w:space="0" w:color="auto"/>
        <w:right w:val="none" w:sz="0" w:space="0" w:color="auto"/>
      </w:divBdr>
      <w:divsChild>
        <w:div w:id="1178614852">
          <w:marLeft w:val="0"/>
          <w:marRight w:val="0"/>
          <w:marTop w:val="0"/>
          <w:marBottom w:val="0"/>
          <w:divBdr>
            <w:top w:val="none" w:sz="0" w:space="0" w:color="auto"/>
            <w:left w:val="none" w:sz="0" w:space="0" w:color="auto"/>
            <w:bottom w:val="none" w:sz="0" w:space="0" w:color="auto"/>
            <w:right w:val="none" w:sz="0" w:space="0" w:color="auto"/>
          </w:divBdr>
          <w:divsChild>
            <w:div w:id="38668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638392">
      <w:bodyDiv w:val="1"/>
      <w:marLeft w:val="0"/>
      <w:marRight w:val="0"/>
      <w:marTop w:val="0"/>
      <w:marBottom w:val="0"/>
      <w:divBdr>
        <w:top w:val="none" w:sz="0" w:space="0" w:color="auto"/>
        <w:left w:val="none" w:sz="0" w:space="0" w:color="auto"/>
        <w:bottom w:val="none" w:sz="0" w:space="0" w:color="auto"/>
        <w:right w:val="none" w:sz="0" w:space="0" w:color="auto"/>
      </w:divBdr>
    </w:div>
    <w:div w:id="313990363">
      <w:bodyDiv w:val="1"/>
      <w:marLeft w:val="0"/>
      <w:marRight w:val="0"/>
      <w:marTop w:val="0"/>
      <w:marBottom w:val="0"/>
      <w:divBdr>
        <w:top w:val="none" w:sz="0" w:space="0" w:color="auto"/>
        <w:left w:val="none" w:sz="0" w:space="0" w:color="auto"/>
        <w:bottom w:val="none" w:sz="0" w:space="0" w:color="auto"/>
        <w:right w:val="none" w:sz="0" w:space="0" w:color="auto"/>
      </w:divBdr>
    </w:div>
    <w:div w:id="324938796">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34649637">
      <w:bodyDiv w:val="1"/>
      <w:marLeft w:val="0"/>
      <w:marRight w:val="0"/>
      <w:marTop w:val="0"/>
      <w:marBottom w:val="0"/>
      <w:divBdr>
        <w:top w:val="none" w:sz="0" w:space="0" w:color="auto"/>
        <w:left w:val="none" w:sz="0" w:space="0" w:color="auto"/>
        <w:bottom w:val="none" w:sz="0" w:space="0" w:color="auto"/>
        <w:right w:val="none" w:sz="0" w:space="0" w:color="auto"/>
      </w:divBdr>
    </w:div>
    <w:div w:id="338653374">
      <w:bodyDiv w:val="1"/>
      <w:marLeft w:val="0"/>
      <w:marRight w:val="0"/>
      <w:marTop w:val="0"/>
      <w:marBottom w:val="0"/>
      <w:divBdr>
        <w:top w:val="none" w:sz="0" w:space="0" w:color="auto"/>
        <w:left w:val="none" w:sz="0" w:space="0" w:color="auto"/>
        <w:bottom w:val="none" w:sz="0" w:space="0" w:color="auto"/>
        <w:right w:val="none" w:sz="0" w:space="0" w:color="auto"/>
      </w:divBdr>
      <w:divsChild>
        <w:div w:id="838278490">
          <w:marLeft w:val="0"/>
          <w:marRight w:val="0"/>
          <w:marTop w:val="0"/>
          <w:marBottom w:val="0"/>
          <w:divBdr>
            <w:top w:val="none" w:sz="0" w:space="0" w:color="auto"/>
            <w:left w:val="none" w:sz="0" w:space="0" w:color="auto"/>
            <w:bottom w:val="none" w:sz="0" w:space="0" w:color="auto"/>
            <w:right w:val="none" w:sz="0" w:space="0" w:color="auto"/>
          </w:divBdr>
          <w:divsChild>
            <w:div w:id="138636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235300">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376205087">
      <w:bodyDiv w:val="1"/>
      <w:marLeft w:val="0"/>
      <w:marRight w:val="0"/>
      <w:marTop w:val="0"/>
      <w:marBottom w:val="0"/>
      <w:divBdr>
        <w:top w:val="none" w:sz="0" w:space="0" w:color="auto"/>
        <w:left w:val="none" w:sz="0" w:space="0" w:color="auto"/>
        <w:bottom w:val="none" w:sz="0" w:space="0" w:color="auto"/>
        <w:right w:val="none" w:sz="0" w:space="0" w:color="auto"/>
      </w:divBdr>
    </w:div>
    <w:div w:id="380790251">
      <w:bodyDiv w:val="1"/>
      <w:marLeft w:val="0"/>
      <w:marRight w:val="0"/>
      <w:marTop w:val="0"/>
      <w:marBottom w:val="0"/>
      <w:divBdr>
        <w:top w:val="none" w:sz="0" w:space="0" w:color="auto"/>
        <w:left w:val="none" w:sz="0" w:space="0" w:color="auto"/>
        <w:bottom w:val="none" w:sz="0" w:space="0" w:color="auto"/>
        <w:right w:val="none" w:sz="0" w:space="0" w:color="auto"/>
      </w:divBdr>
    </w:div>
    <w:div w:id="394817574">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12776216">
      <w:bodyDiv w:val="1"/>
      <w:marLeft w:val="0"/>
      <w:marRight w:val="0"/>
      <w:marTop w:val="0"/>
      <w:marBottom w:val="0"/>
      <w:divBdr>
        <w:top w:val="none" w:sz="0" w:space="0" w:color="auto"/>
        <w:left w:val="none" w:sz="0" w:space="0" w:color="auto"/>
        <w:bottom w:val="none" w:sz="0" w:space="0" w:color="auto"/>
        <w:right w:val="none" w:sz="0" w:space="0" w:color="auto"/>
      </w:divBdr>
    </w:div>
    <w:div w:id="415784663">
      <w:bodyDiv w:val="1"/>
      <w:marLeft w:val="0"/>
      <w:marRight w:val="0"/>
      <w:marTop w:val="0"/>
      <w:marBottom w:val="0"/>
      <w:divBdr>
        <w:top w:val="none" w:sz="0" w:space="0" w:color="auto"/>
        <w:left w:val="none" w:sz="0" w:space="0" w:color="auto"/>
        <w:bottom w:val="none" w:sz="0" w:space="0" w:color="auto"/>
        <w:right w:val="none" w:sz="0" w:space="0" w:color="auto"/>
      </w:divBdr>
    </w:div>
    <w:div w:id="416828963">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29857870">
      <w:bodyDiv w:val="1"/>
      <w:marLeft w:val="0"/>
      <w:marRight w:val="0"/>
      <w:marTop w:val="0"/>
      <w:marBottom w:val="0"/>
      <w:divBdr>
        <w:top w:val="none" w:sz="0" w:space="0" w:color="auto"/>
        <w:left w:val="none" w:sz="0" w:space="0" w:color="auto"/>
        <w:bottom w:val="none" w:sz="0" w:space="0" w:color="auto"/>
        <w:right w:val="none" w:sz="0" w:space="0" w:color="auto"/>
      </w:divBdr>
      <w:divsChild>
        <w:div w:id="1565993691">
          <w:marLeft w:val="0"/>
          <w:marRight w:val="0"/>
          <w:marTop w:val="0"/>
          <w:marBottom w:val="0"/>
          <w:divBdr>
            <w:top w:val="none" w:sz="0" w:space="0" w:color="auto"/>
            <w:left w:val="none" w:sz="0" w:space="0" w:color="auto"/>
            <w:bottom w:val="none" w:sz="0" w:space="0" w:color="auto"/>
            <w:right w:val="none" w:sz="0" w:space="0" w:color="auto"/>
          </w:divBdr>
          <w:divsChild>
            <w:div w:id="113077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478987">
      <w:bodyDiv w:val="1"/>
      <w:marLeft w:val="0"/>
      <w:marRight w:val="0"/>
      <w:marTop w:val="0"/>
      <w:marBottom w:val="0"/>
      <w:divBdr>
        <w:top w:val="none" w:sz="0" w:space="0" w:color="auto"/>
        <w:left w:val="none" w:sz="0" w:space="0" w:color="auto"/>
        <w:bottom w:val="none" w:sz="0" w:space="0" w:color="auto"/>
        <w:right w:val="none" w:sz="0" w:space="0" w:color="auto"/>
      </w:divBdr>
      <w:divsChild>
        <w:div w:id="303849813">
          <w:marLeft w:val="0"/>
          <w:marRight w:val="0"/>
          <w:marTop w:val="0"/>
          <w:marBottom w:val="0"/>
          <w:divBdr>
            <w:top w:val="none" w:sz="0" w:space="0" w:color="auto"/>
            <w:left w:val="none" w:sz="0" w:space="0" w:color="auto"/>
            <w:bottom w:val="none" w:sz="0" w:space="0" w:color="auto"/>
            <w:right w:val="none" w:sz="0" w:space="0" w:color="auto"/>
          </w:divBdr>
          <w:divsChild>
            <w:div w:id="99530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488792">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45084641">
      <w:bodyDiv w:val="1"/>
      <w:marLeft w:val="0"/>
      <w:marRight w:val="0"/>
      <w:marTop w:val="0"/>
      <w:marBottom w:val="0"/>
      <w:divBdr>
        <w:top w:val="none" w:sz="0" w:space="0" w:color="auto"/>
        <w:left w:val="none" w:sz="0" w:space="0" w:color="auto"/>
        <w:bottom w:val="none" w:sz="0" w:space="0" w:color="auto"/>
        <w:right w:val="none" w:sz="0" w:space="0" w:color="auto"/>
      </w:divBdr>
      <w:divsChild>
        <w:div w:id="865413927">
          <w:marLeft w:val="0"/>
          <w:marRight w:val="0"/>
          <w:marTop w:val="0"/>
          <w:marBottom w:val="0"/>
          <w:divBdr>
            <w:top w:val="none" w:sz="0" w:space="0" w:color="auto"/>
            <w:left w:val="none" w:sz="0" w:space="0" w:color="auto"/>
            <w:bottom w:val="none" w:sz="0" w:space="0" w:color="auto"/>
            <w:right w:val="none" w:sz="0" w:space="0" w:color="auto"/>
          </w:divBdr>
          <w:divsChild>
            <w:div w:id="1871992282">
              <w:marLeft w:val="0"/>
              <w:marRight w:val="0"/>
              <w:marTop w:val="0"/>
              <w:marBottom w:val="0"/>
              <w:divBdr>
                <w:top w:val="none" w:sz="0" w:space="0" w:color="auto"/>
                <w:left w:val="none" w:sz="0" w:space="0" w:color="auto"/>
                <w:bottom w:val="none" w:sz="0" w:space="0" w:color="auto"/>
                <w:right w:val="none" w:sz="0" w:space="0" w:color="auto"/>
              </w:divBdr>
            </w:div>
            <w:div w:id="486477672">
              <w:marLeft w:val="0"/>
              <w:marRight w:val="0"/>
              <w:marTop w:val="0"/>
              <w:marBottom w:val="0"/>
              <w:divBdr>
                <w:top w:val="none" w:sz="0" w:space="0" w:color="auto"/>
                <w:left w:val="none" w:sz="0" w:space="0" w:color="auto"/>
                <w:bottom w:val="none" w:sz="0" w:space="0" w:color="auto"/>
                <w:right w:val="none" w:sz="0" w:space="0" w:color="auto"/>
              </w:divBdr>
            </w:div>
            <w:div w:id="49009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038134">
      <w:bodyDiv w:val="1"/>
      <w:marLeft w:val="0"/>
      <w:marRight w:val="0"/>
      <w:marTop w:val="0"/>
      <w:marBottom w:val="0"/>
      <w:divBdr>
        <w:top w:val="none" w:sz="0" w:space="0" w:color="auto"/>
        <w:left w:val="none" w:sz="0" w:space="0" w:color="auto"/>
        <w:bottom w:val="none" w:sz="0" w:space="0" w:color="auto"/>
        <w:right w:val="none" w:sz="0" w:space="0" w:color="auto"/>
      </w:divBdr>
    </w:div>
    <w:div w:id="471485403">
      <w:bodyDiv w:val="1"/>
      <w:marLeft w:val="0"/>
      <w:marRight w:val="0"/>
      <w:marTop w:val="0"/>
      <w:marBottom w:val="0"/>
      <w:divBdr>
        <w:top w:val="none" w:sz="0" w:space="0" w:color="auto"/>
        <w:left w:val="none" w:sz="0" w:space="0" w:color="auto"/>
        <w:bottom w:val="none" w:sz="0" w:space="0" w:color="auto"/>
        <w:right w:val="none" w:sz="0" w:space="0" w:color="auto"/>
      </w:divBdr>
      <w:divsChild>
        <w:div w:id="1313414016">
          <w:marLeft w:val="0"/>
          <w:marRight w:val="0"/>
          <w:marTop w:val="0"/>
          <w:marBottom w:val="0"/>
          <w:divBdr>
            <w:top w:val="none" w:sz="0" w:space="0" w:color="auto"/>
            <w:left w:val="none" w:sz="0" w:space="0" w:color="auto"/>
            <w:bottom w:val="none" w:sz="0" w:space="0" w:color="auto"/>
            <w:right w:val="none" w:sz="0" w:space="0" w:color="auto"/>
          </w:divBdr>
          <w:divsChild>
            <w:div w:id="185001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384870532">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859765">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sChild>
    </w:div>
    <w:div w:id="474957086">
      <w:bodyDiv w:val="1"/>
      <w:marLeft w:val="0"/>
      <w:marRight w:val="0"/>
      <w:marTop w:val="0"/>
      <w:marBottom w:val="0"/>
      <w:divBdr>
        <w:top w:val="none" w:sz="0" w:space="0" w:color="auto"/>
        <w:left w:val="none" w:sz="0" w:space="0" w:color="auto"/>
        <w:bottom w:val="none" w:sz="0" w:space="0" w:color="auto"/>
        <w:right w:val="none" w:sz="0" w:space="0" w:color="auto"/>
      </w:divBdr>
      <w:divsChild>
        <w:div w:id="2108698121">
          <w:marLeft w:val="0"/>
          <w:marRight w:val="0"/>
          <w:marTop w:val="0"/>
          <w:marBottom w:val="0"/>
          <w:divBdr>
            <w:top w:val="none" w:sz="0" w:space="0" w:color="auto"/>
            <w:left w:val="none" w:sz="0" w:space="0" w:color="auto"/>
            <w:bottom w:val="none" w:sz="0" w:space="0" w:color="auto"/>
            <w:right w:val="none" w:sz="0" w:space="0" w:color="auto"/>
          </w:divBdr>
          <w:divsChild>
            <w:div w:id="166292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01748658">
      <w:bodyDiv w:val="1"/>
      <w:marLeft w:val="0"/>
      <w:marRight w:val="0"/>
      <w:marTop w:val="0"/>
      <w:marBottom w:val="0"/>
      <w:divBdr>
        <w:top w:val="none" w:sz="0" w:space="0" w:color="auto"/>
        <w:left w:val="none" w:sz="0" w:space="0" w:color="auto"/>
        <w:bottom w:val="none" w:sz="0" w:space="0" w:color="auto"/>
        <w:right w:val="none" w:sz="0" w:space="0" w:color="auto"/>
      </w:divBdr>
    </w:div>
    <w:div w:id="502401460">
      <w:bodyDiv w:val="1"/>
      <w:marLeft w:val="0"/>
      <w:marRight w:val="0"/>
      <w:marTop w:val="0"/>
      <w:marBottom w:val="0"/>
      <w:divBdr>
        <w:top w:val="none" w:sz="0" w:space="0" w:color="auto"/>
        <w:left w:val="none" w:sz="0" w:space="0" w:color="auto"/>
        <w:bottom w:val="none" w:sz="0" w:space="0" w:color="auto"/>
        <w:right w:val="none" w:sz="0" w:space="0" w:color="auto"/>
      </w:divBdr>
      <w:divsChild>
        <w:div w:id="1804541237">
          <w:marLeft w:val="0"/>
          <w:marRight w:val="0"/>
          <w:marTop w:val="0"/>
          <w:marBottom w:val="0"/>
          <w:divBdr>
            <w:top w:val="none" w:sz="0" w:space="0" w:color="auto"/>
            <w:left w:val="none" w:sz="0" w:space="0" w:color="auto"/>
            <w:bottom w:val="none" w:sz="0" w:space="0" w:color="auto"/>
            <w:right w:val="none" w:sz="0" w:space="0" w:color="auto"/>
          </w:divBdr>
          <w:divsChild>
            <w:div w:id="741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26212274">
      <w:bodyDiv w:val="1"/>
      <w:marLeft w:val="0"/>
      <w:marRight w:val="0"/>
      <w:marTop w:val="0"/>
      <w:marBottom w:val="0"/>
      <w:divBdr>
        <w:top w:val="none" w:sz="0" w:space="0" w:color="auto"/>
        <w:left w:val="none" w:sz="0" w:space="0" w:color="auto"/>
        <w:bottom w:val="none" w:sz="0" w:space="0" w:color="auto"/>
        <w:right w:val="none" w:sz="0" w:space="0" w:color="auto"/>
      </w:divBdr>
      <w:divsChild>
        <w:div w:id="287981159">
          <w:marLeft w:val="0"/>
          <w:marRight w:val="0"/>
          <w:marTop w:val="0"/>
          <w:marBottom w:val="0"/>
          <w:divBdr>
            <w:top w:val="none" w:sz="0" w:space="0" w:color="auto"/>
            <w:left w:val="none" w:sz="0" w:space="0" w:color="auto"/>
            <w:bottom w:val="none" w:sz="0" w:space="0" w:color="auto"/>
            <w:right w:val="none" w:sz="0" w:space="0" w:color="auto"/>
          </w:divBdr>
          <w:divsChild>
            <w:div w:id="205404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910612">
      <w:bodyDiv w:val="1"/>
      <w:marLeft w:val="0"/>
      <w:marRight w:val="0"/>
      <w:marTop w:val="0"/>
      <w:marBottom w:val="0"/>
      <w:divBdr>
        <w:top w:val="none" w:sz="0" w:space="0" w:color="auto"/>
        <w:left w:val="none" w:sz="0" w:space="0" w:color="auto"/>
        <w:bottom w:val="none" w:sz="0" w:space="0" w:color="auto"/>
        <w:right w:val="none" w:sz="0" w:space="0" w:color="auto"/>
      </w:divBdr>
    </w:div>
    <w:div w:id="529415264">
      <w:bodyDiv w:val="1"/>
      <w:marLeft w:val="0"/>
      <w:marRight w:val="0"/>
      <w:marTop w:val="0"/>
      <w:marBottom w:val="0"/>
      <w:divBdr>
        <w:top w:val="none" w:sz="0" w:space="0" w:color="auto"/>
        <w:left w:val="none" w:sz="0" w:space="0" w:color="auto"/>
        <w:bottom w:val="none" w:sz="0" w:space="0" w:color="auto"/>
        <w:right w:val="none" w:sz="0" w:space="0" w:color="auto"/>
      </w:divBdr>
      <w:divsChild>
        <w:div w:id="806241028">
          <w:marLeft w:val="0"/>
          <w:marRight w:val="0"/>
          <w:marTop w:val="0"/>
          <w:marBottom w:val="0"/>
          <w:divBdr>
            <w:top w:val="none" w:sz="0" w:space="0" w:color="auto"/>
            <w:left w:val="none" w:sz="0" w:space="0" w:color="auto"/>
            <w:bottom w:val="none" w:sz="0" w:space="0" w:color="auto"/>
            <w:right w:val="none" w:sz="0" w:space="0" w:color="auto"/>
          </w:divBdr>
          <w:divsChild>
            <w:div w:id="72017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4249">
      <w:bodyDiv w:val="1"/>
      <w:marLeft w:val="0"/>
      <w:marRight w:val="0"/>
      <w:marTop w:val="0"/>
      <w:marBottom w:val="0"/>
      <w:divBdr>
        <w:top w:val="none" w:sz="0" w:space="0" w:color="auto"/>
        <w:left w:val="none" w:sz="0" w:space="0" w:color="auto"/>
        <w:bottom w:val="none" w:sz="0" w:space="0" w:color="auto"/>
        <w:right w:val="none" w:sz="0" w:space="0" w:color="auto"/>
      </w:divBdr>
      <w:divsChild>
        <w:div w:id="1931037368">
          <w:marLeft w:val="0"/>
          <w:marRight w:val="0"/>
          <w:marTop w:val="0"/>
          <w:marBottom w:val="0"/>
          <w:divBdr>
            <w:top w:val="none" w:sz="0" w:space="0" w:color="auto"/>
            <w:left w:val="none" w:sz="0" w:space="0" w:color="auto"/>
            <w:bottom w:val="none" w:sz="0" w:space="0" w:color="auto"/>
            <w:right w:val="none" w:sz="0" w:space="0" w:color="auto"/>
          </w:divBdr>
          <w:divsChild>
            <w:div w:id="34822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54001037">
      <w:bodyDiv w:val="1"/>
      <w:marLeft w:val="0"/>
      <w:marRight w:val="0"/>
      <w:marTop w:val="0"/>
      <w:marBottom w:val="0"/>
      <w:divBdr>
        <w:top w:val="none" w:sz="0" w:space="0" w:color="auto"/>
        <w:left w:val="none" w:sz="0" w:space="0" w:color="auto"/>
        <w:bottom w:val="none" w:sz="0" w:space="0" w:color="auto"/>
        <w:right w:val="none" w:sz="0" w:space="0" w:color="auto"/>
      </w:divBdr>
      <w:divsChild>
        <w:div w:id="1931042163">
          <w:marLeft w:val="0"/>
          <w:marRight w:val="0"/>
          <w:marTop w:val="0"/>
          <w:marBottom w:val="0"/>
          <w:divBdr>
            <w:top w:val="none" w:sz="0" w:space="0" w:color="auto"/>
            <w:left w:val="none" w:sz="0" w:space="0" w:color="auto"/>
            <w:bottom w:val="none" w:sz="0" w:space="0" w:color="auto"/>
            <w:right w:val="none" w:sz="0" w:space="0" w:color="auto"/>
          </w:divBdr>
          <w:divsChild>
            <w:div w:id="67018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954387">
      <w:bodyDiv w:val="1"/>
      <w:marLeft w:val="0"/>
      <w:marRight w:val="0"/>
      <w:marTop w:val="0"/>
      <w:marBottom w:val="0"/>
      <w:divBdr>
        <w:top w:val="none" w:sz="0" w:space="0" w:color="auto"/>
        <w:left w:val="none" w:sz="0" w:space="0" w:color="auto"/>
        <w:bottom w:val="none" w:sz="0" w:space="0" w:color="auto"/>
        <w:right w:val="none" w:sz="0" w:space="0" w:color="auto"/>
      </w:divBdr>
      <w:divsChild>
        <w:div w:id="1959333600">
          <w:marLeft w:val="0"/>
          <w:marRight w:val="0"/>
          <w:marTop w:val="0"/>
          <w:marBottom w:val="0"/>
          <w:divBdr>
            <w:top w:val="none" w:sz="0" w:space="0" w:color="auto"/>
            <w:left w:val="none" w:sz="0" w:space="0" w:color="auto"/>
            <w:bottom w:val="none" w:sz="0" w:space="0" w:color="auto"/>
            <w:right w:val="none" w:sz="0" w:space="0" w:color="auto"/>
          </w:divBdr>
          <w:divsChild>
            <w:div w:id="22580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590154">
      <w:bodyDiv w:val="1"/>
      <w:marLeft w:val="0"/>
      <w:marRight w:val="0"/>
      <w:marTop w:val="0"/>
      <w:marBottom w:val="0"/>
      <w:divBdr>
        <w:top w:val="none" w:sz="0" w:space="0" w:color="auto"/>
        <w:left w:val="none" w:sz="0" w:space="0" w:color="auto"/>
        <w:bottom w:val="none" w:sz="0" w:space="0" w:color="auto"/>
        <w:right w:val="none" w:sz="0" w:space="0" w:color="auto"/>
      </w:divBdr>
      <w:divsChild>
        <w:div w:id="1249189711">
          <w:marLeft w:val="0"/>
          <w:marRight w:val="0"/>
          <w:marTop w:val="0"/>
          <w:marBottom w:val="0"/>
          <w:divBdr>
            <w:top w:val="none" w:sz="0" w:space="0" w:color="auto"/>
            <w:left w:val="none" w:sz="0" w:space="0" w:color="auto"/>
            <w:bottom w:val="none" w:sz="0" w:space="0" w:color="auto"/>
            <w:right w:val="none" w:sz="0" w:space="0" w:color="auto"/>
          </w:divBdr>
          <w:divsChild>
            <w:div w:id="40248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97590">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46983448">
      <w:bodyDiv w:val="1"/>
      <w:marLeft w:val="0"/>
      <w:marRight w:val="0"/>
      <w:marTop w:val="0"/>
      <w:marBottom w:val="0"/>
      <w:divBdr>
        <w:top w:val="none" w:sz="0" w:space="0" w:color="auto"/>
        <w:left w:val="none" w:sz="0" w:space="0" w:color="auto"/>
        <w:bottom w:val="none" w:sz="0" w:space="0" w:color="auto"/>
        <w:right w:val="none" w:sz="0" w:space="0" w:color="auto"/>
      </w:divBdr>
      <w:divsChild>
        <w:div w:id="1168325397">
          <w:marLeft w:val="0"/>
          <w:marRight w:val="0"/>
          <w:marTop w:val="0"/>
          <w:marBottom w:val="0"/>
          <w:divBdr>
            <w:top w:val="none" w:sz="0" w:space="0" w:color="auto"/>
            <w:left w:val="none" w:sz="0" w:space="0" w:color="auto"/>
            <w:bottom w:val="none" w:sz="0" w:space="0" w:color="auto"/>
            <w:right w:val="none" w:sz="0" w:space="0" w:color="auto"/>
          </w:divBdr>
          <w:divsChild>
            <w:div w:id="201726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682324141">
      <w:bodyDiv w:val="1"/>
      <w:marLeft w:val="0"/>
      <w:marRight w:val="0"/>
      <w:marTop w:val="0"/>
      <w:marBottom w:val="0"/>
      <w:divBdr>
        <w:top w:val="none" w:sz="0" w:space="0" w:color="auto"/>
        <w:left w:val="none" w:sz="0" w:space="0" w:color="auto"/>
        <w:bottom w:val="none" w:sz="0" w:space="0" w:color="auto"/>
        <w:right w:val="none" w:sz="0" w:space="0" w:color="auto"/>
      </w:divBdr>
      <w:divsChild>
        <w:div w:id="1343818967">
          <w:marLeft w:val="0"/>
          <w:marRight w:val="0"/>
          <w:marTop w:val="0"/>
          <w:marBottom w:val="0"/>
          <w:divBdr>
            <w:top w:val="none" w:sz="0" w:space="0" w:color="auto"/>
            <w:left w:val="none" w:sz="0" w:space="0" w:color="auto"/>
            <w:bottom w:val="none" w:sz="0" w:space="0" w:color="auto"/>
            <w:right w:val="none" w:sz="0" w:space="0" w:color="auto"/>
          </w:divBdr>
          <w:divsChild>
            <w:div w:id="94230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035288">
      <w:bodyDiv w:val="1"/>
      <w:marLeft w:val="0"/>
      <w:marRight w:val="0"/>
      <w:marTop w:val="0"/>
      <w:marBottom w:val="0"/>
      <w:divBdr>
        <w:top w:val="none" w:sz="0" w:space="0" w:color="auto"/>
        <w:left w:val="none" w:sz="0" w:space="0" w:color="auto"/>
        <w:bottom w:val="none" w:sz="0" w:space="0" w:color="auto"/>
        <w:right w:val="none" w:sz="0" w:space="0" w:color="auto"/>
      </w:divBdr>
      <w:divsChild>
        <w:div w:id="1644575165">
          <w:marLeft w:val="0"/>
          <w:marRight w:val="0"/>
          <w:marTop w:val="0"/>
          <w:marBottom w:val="0"/>
          <w:divBdr>
            <w:top w:val="none" w:sz="0" w:space="0" w:color="auto"/>
            <w:left w:val="none" w:sz="0" w:space="0" w:color="auto"/>
            <w:bottom w:val="none" w:sz="0" w:space="0" w:color="auto"/>
            <w:right w:val="none" w:sz="0" w:space="0" w:color="auto"/>
          </w:divBdr>
          <w:divsChild>
            <w:div w:id="47691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1076">
      <w:bodyDiv w:val="1"/>
      <w:marLeft w:val="0"/>
      <w:marRight w:val="0"/>
      <w:marTop w:val="0"/>
      <w:marBottom w:val="0"/>
      <w:divBdr>
        <w:top w:val="none" w:sz="0" w:space="0" w:color="auto"/>
        <w:left w:val="none" w:sz="0" w:space="0" w:color="auto"/>
        <w:bottom w:val="none" w:sz="0" w:space="0" w:color="auto"/>
        <w:right w:val="none" w:sz="0" w:space="0" w:color="auto"/>
      </w:divBdr>
      <w:divsChild>
        <w:div w:id="682900559">
          <w:marLeft w:val="0"/>
          <w:marRight w:val="0"/>
          <w:marTop w:val="0"/>
          <w:marBottom w:val="0"/>
          <w:divBdr>
            <w:top w:val="none" w:sz="0" w:space="0" w:color="auto"/>
            <w:left w:val="none" w:sz="0" w:space="0" w:color="auto"/>
            <w:bottom w:val="none" w:sz="0" w:space="0" w:color="auto"/>
            <w:right w:val="none" w:sz="0" w:space="0" w:color="auto"/>
          </w:divBdr>
          <w:divsChild>
            <w:div w:id="27178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194046">
      <w:bodyDiv w:val="1"/>
      <w:marLeft w:val="0"/>
      <w:marRight w:val="0"/>
      <w:marTop w:val="0"/>
      <w:marBottom w:val="0"/>
      <w:divBdr>
        <w:top w:val="none" w:sz="0" w:space="0" w:color="auto"/>
        <w:left w:val="none" w:sz="0" w:space="0" w:color="auto"/>
        <w:bottom w:val="none" w:sz="0" w:space="0" w:color="auto"/>
        <w:right w:val="none" w:sz="0" w:space="0" w:color="auto"/>
      </w:divBdr>
    </w:div>
    <w:div w:id="697707032">
      <w:bodyDiv w:val="1"/>
      <w:marLeft w:val="0"/>
      <w:marRight w:val="0"/>
      <w:marTop w:val="0"/>
      <w:marBottom w:val="0"/>
      <w:divBdr>
        <w:top w:val="none" w:sz="0" w:space="0" w:color="auto"/>
        <w:left w:val="none" w:sz="0" w:space="0" w:color="auto"/>
        <w:bottom w:val="none" w:sz="0" w:space="0" w:color="auto"/>
        <w:right w:val="none" w:sz="0" w:space="0" w:color="auto"/>
      </w:divBdr>
    </w:div>
    <w:div w:id="706639335">
      <w:bodyDiv w:val="1"/>
      <w:marLeft w:val="0"/>
      <w:marRight w:val="0"/>
      <w:marTop w:val="0"/>
      <w:marBottom w:val="0"/>
      <w:divBdr>
        <w:top w:val="none" w:sz="0" w:space="0" w:color="auto"/>
        <w:left w:val="none" w:sz="0" w:space="0" w:color="auto"/>
        <w:bottom w:val="none" w:sz="0" w:space="0" w:color="auto"/>
        <w:right w:val="none" w:sz="0" w:space="0" w:color="auto"/>
      </w:divBdr>
    </w:div>
    <w:div w:id="713426264">
      <w:bodyDiv w:val="1"/>
      <w:marLeft w:val="0"/>
      <w:marRight w:val="0"/>
      <w:marTop w:val="0"/>
      <w:marBottom w:val="0"/>
      <w:divBdr>
        <w:top w:val="none" w:sz="0" w:space="0" w:color="auto"/>
        <w:left w:val="none" w:sz="0" w:space="0" w:color="auto"/>
        <w:bottom w:val="none" w:sz="0" w:space="0" w:color="auto"/>
        <w:right w:val="none" w:sz="0" w:space="0" w:color="auto"/>
      </w:divBdr>
      <w:divsChild>
        <w:div w:id="49547326">
          <w:marLeft w:val="0"/>
          <w:marRight w:val="0"/>
          <w:marTop w:val="0"/>
          <w:marBottom w:val="0"/>
          <w:divBdr>
            <w:top w:val="none" w:sz="0" w:space="0" w:color="auto"/>
            <w:left w:val="none" w:sz="0" w:space="0" w:color="auto"/>
            <w:bottom w:val="none" w:sz="0" w:space="0" w:color="auto"/>
            <w:right w:val="none" w:sz="0" w:space="0" w:color="auto"/>
          </w:divBdr>
          <w:divsChild>
            <w:div w:id="156475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97991">
      <w:bodyDiv w:val="1"/>
      <w:marLeft w:val="0"/>
      <w:marRight w:val="0"/>
      <w:marTop w:val="0"/>
      <w:marBottom w:val="0"/>
      <w:divBdr>
        <w:top w:val="none" w:sz="0" w:space="0" w:color="auto"/>
        <w:left w:val="none" w:sz="0" w:space="0" w:color="auto"/>
        <w:bottom w:val="none" w:sz="0" w:space="0" w:color="auto"/>
        <w:right w:val="none" w:sz="0" w:space="0" w:color="auto"/>
      </w:divBdr>
    </w:div>
    <w:div w:id="723413552">
      <w:bodyDiv w:val="1"/>
      <w:marLeft w:val="0"/>
      <w:marRight w:val="0"/>
      <w:marTop w:val="0"/>
      <w:marBottom w:val="0"/>
      <w:divBdr>
        <w:top w:val="none" w:sz="0" w:space="0" w:color="auto"/>
        <w:left w:val="none" w:sz="0" w:space="0" w:color="auto"/>
        <w:bottom w:val="none" w:sz="0" w:space="0" w:color="auto"/>
        <w:right w:val="none" w:sz="0" w:space="0" w:color="auto"/>
      </w:divBdr>
      <w:divsChild>
        <w:div w:id="2004121336">
          <w:marLeft w:val="0"/>
          <w:marRight w:val="0"/>
          <w:marTop w:val="0"/>
          <w:marBottom w:val="0"/>
          <w:divBdr>
            <w:top w:val="none" w:sz="0" w:space="0" w:color="auto"/>
            <w:left w:val="none" w:sz="0" w:space="0" w:color="auto"/>
            <w:bottom w:val="none" w:sz="0" w:space="0" w:color="auto"/>
            <w:right w:val="none" w:sz="0" w:space="0" w:color="auto"/>
          </w:divBdr>
          <w:divsChild>
            <w:div w:id="945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6235">
      <w:bodyDiv w:val="1"/>
      <w:marLeft w:val="0"/>
      <w:marRight w:val="0"/>
      <w:marTop w:val="0"/>
      <w:marBottom w:val="0"/>
      <w:divBdr>
        <w:top w:val="none" w:sz="0" w:space="0" w:color="auto"/>
        <w:left w:val="none" w:sz="0" w:space="0" w:color="auto"/>
        <w:bottom w:val="none" w:sz="0" w:space="0" w:color="auto"/>
        <w:right w:val="none" w:sz="0" w:space="0" w:color="auto"/>
      </w:divBdr>
    </w:div>
    <w:div w:id="729154626">
      <w:bodyDiv w:val="1"/>
      <w:marLeft w:val="0"/>
      <w:marRight w:val="0"/>
      <w:marTop w:val="0"/>
      <w:marBottom w:val="0"/>
      <w:divBdr>
        <w:top w:val="none" w:sz="0" w:space="0" w:color="auto"/>
        <w:left w:val="none" w:sz="0" w:space="0" w:color="auto"/>
        <w:bottom w:val="none" w:sz="0" w:space="0" w:color="auto"/>
        <w:right w:val="none" w:sz="0" w:space="0" w:color="auto"/>
      </w:divBdr>
      <w:divsChild>
        <w:div w:id="1750737493">
          <w:marLeft w:val="0"/>
          <w:marRight w:val="0"/>
          <w:marTop w:val="0"/>
          <w:marBottom w:val="0"/>
          <w:divBdr>
            <w:top w:val="none" w:sz="0" w:space="0" w:color="auto"/>
            <w:left w:val="none" w:sz="0" w:space="0" w:color="auto"/>
            <w:bottom w:val="none" w:sz="0" w:space="0" w:color="auto"/>
            <w:right w:val="none" w:sz="0" w:space="0" w:color="auto"/>
          </w:divBdr>
          <w:divsChild>
            <w:div w:id="125593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771597">
      <w:bodyDiv w:val="1"/>
      <w:marLeft w:val="0"/>
      <w:marRight w:val="0"/>
      <w:marTop w:val="0"/>
      <w:marBottom w:val="0"/>
      <w:divBdr>
        <w:top w:val="none" w:sz="0" w:space="0" w:color="auto"/>
        <w:left w:val="none" w:sz="0" w:space="0" w:color="auto"/>
        <w:bottom w:val="none" w:sz="0" w:space="0" w:color="auto"/>
        <w:right w:val="none" w:sz="0" w:space="0" w:color="auto"/>
      </w:divBdr>
    </w:div>
    <w:div w:id="761032555">
      <w:bodyDiv w:val="1"/>
      <w:marLeft w:val="0"/>
      <w:marRight w:val="0"/>
      <w:marTop w:val="0"/>
      <w:marBottom w:val="0"/>
      <w:divBdr>
        <w:top w:val="none" w:sz="0" w:space="0" w:color="auto"/>
        <w:left w:val="none" w:sz="0" w:space="0" w:color="auto"/>
        <w:bottom w:val="none" w:sz="0" w:space="0" w:color="auto"/>
        <w:right w:val="none" w:sz="0" w:space="0" w:color="auto"/>
      </w:divBdr>
    </w:div>
    <w:div w:id="774983643">
      <w:bodyDiv w:val="1"/>
      <w:marLeft w:val="0"/>
      <w:marRight w:val="0"/>
      <w:marTop w:val="0"/>
      <w:marBottom w:val="0"/>
      <w:divBdr>
        <w:top w:val="none" w:sz="0" w:space="0" w:color="auto"/>
        <w:left w:val="none" w:sz="0" w:space="0" w:color="auto"/>
        <w:bottom w:val="none" w:sz="0" w:space="0" w:color="auto"/>
        <w:right w:val="none" w:sz="0" w:space="0" w:color="auto"/>
      </w:divBdr>
    </w:div>
    <w:div w:id="776799053">
      <w:bodyDiv w:val="1"/>
      <w:marLeft w:val="0"/>
      <w:marRight w:val="0"/>
      <w:marTop w:val="0"/>
      <w:marBottom w:val="0"/>
      <w:divBdr>
        <w:top w:val="none" w:sz="0" w:space="0" w:color="auto"/>
        <w:left w:val="none" w:sz="0" w:space="0" w:color="auto"/>
        <w:bottom w:val="none" w:sz="0" w:space="0" w:color="auto"/>
        <w:right w:val="none" w:sz="0" w:space="0" w:color="auto"/>
      </w:divBdr>
    </w:div>
    <w:div w:id="782925041">
      <w:bodyDiv w:val="1"/>
      <w:marLeft w:val="0"/>
      <w:marRight w:val="0"/>
      <w:marTop w:val="0"/>
      <w:marBottom w:val="0"/>
      <w:divBdr>
        <w:top w:val="none" w:sz="0" w:space="0" w:color="auto"/>
        <w:left w:val="none" w:sz="0" w:space="0" w:color="auto"/>
        <w:bottom w:val="none" w:sz="0" w:space="0" w:color="auto"/>
        <w:right w:val="none" w:sz="0" w:space="0" w:color="auto"/>
      </w:divBdr>
    </w:div>
    <w:div w:id="789981866">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30364635">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50877487">
      <w:bodyDiv w:val="1"/>
      <w:marLeft w:val="0"/>
      <w:marRight w:val="0"/>
      <w:marTop w:val="0"/>
      <w:marBottom w:val="0"/>
      <w:divBdr>
        <w:top w:val="none" w:sz="0" w:space="0" w:color="auto"/>
        <w:left w:val="none" w:sz="0" w:space="0" w:color="auto"/>
        <w:bottom w:val="none" w:sz="0" w:space="0" w:color="auto"/>
        <w:right w:val="none" w:sz="0" w:space="0" w:color="auto"/>
      </w:divBdr>
    </w:div>
    <w:div w:id="851262852">
      <w:bodyDiv w:val="1"/>
      <w:marLeft w:val="0"/>
      <w:marRight w:val="0"/>
      <w:marTop w:val="0"/>
      <w:marBottom w:val="0"/>
      <w:divBdr>
        <w:top w:val="none" w:sz="0" w:space="0" w:color="auto"/>
        <w:left w:val="none" w:sz="0" w:space="0" w:color="auto"/>
        <w:bottom w:val="none" w:sz="0" w:space="0" w:color="auto"/>
        <w:right w:val="none" w:sz="0" w:space="0" w:color="auto"/>
      </w:divBdr>
      <w:divsChild>
        <w:div w:id="421341952">
          <w:marLeft w:val="0"/>
          <w:marRight w:val="0"/>
          <w:marTop w:val="0"/>
          <w:marBottom w:val="0"/>
          <w:divBdr>
            <w:top w:val="none" w:sz="0" w:space="0" w:color="auto"/>
            <w:left w:val="none" w:sz="0" w:space="0" w:color="auto"/>
            <w:bottom w:val="none" w:sz="0" w:space="0" w:color="auto"/>
            <w:right w:val="none" w:sz="0" w:space="0" w:color="auto"/>
          </w:divBdr>
          <w:divsChild>
            <w:div w:id="2248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92157">
      <w:bodyDiv w:val="1"/>
      <w:marLeft w:val="0"/>
      <w:marRight w:val="0"/>
      <w:marTop w:val="0"/>
      <w:marBottom w:val="0"/>
      <w:divBdr>
        <w:top w:val="none" w:sz="0" w:space="0" w:color="auto"/>
        <w:left w:val="none" w:sz="0" w:space="0" w:color="auto"/>
        <w:bottom w:val="none" w:sz="0" w:space="0" w:color="auto"/>
        <w:right w:val="none" w:sz="0" w:space="0" w:color="auto"/>
      </w:divBdr>
      <w:divsChild>
        <w:div w:id="815994946">
          <w:marLeft w:val="0"/>
          <w:marRight w:val="0"/>
          <w:marTop w:val="0"/>
          <w:marBottom w:val="0"/>
          <w:divBdr>
            <w:top w:val="none" w:sz="0" w:space="0" w:color="auto"/>
            <w:left w:val="none" w:sz="0" w:space="0" w:color="auto"/>
            <w:bottom w:val="none" w:sz="0" w:space="0" w:color="auto"/>
            <w:right w:val="none" w:sz="0" w:space="0" w:color="auto"/>
          </w:divBdr>
          <w:divsChild>
            <w:div w:id="143111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771939">
      <w:bodyDiv w:val="1"/>
      <w:marLeft w:val="0"/>
      <w:marRight w:val="0"/>
      <w:marTop w:val="0"/>
      <w:marBottom w:val="0"/>
      <w:divBdr>
        <w:top w:val="none" w:sz="0" w:space="0" w:color="auto"/>
        <w:left w:val="none" w:sz="0" w:space="0" w:color="auto"/>
        <w:bottom w:val="none" w:sz="0" w:space="0" w:color="auto"/>
        <w:right w:val="none" w:sz="0" w:space="0" w:color="auto"/>
      </w:divBdr>
      <w:divsChild>
        <w:div w:id="784621462">
          <w:marLeft w:val="0"/>
          <w:marRight w:val="0"/>
          <w:marTop w:val="0"/>
          <w:marBottom w:val="0"/>
          <w:divBdr>
            <w:top w:val="none" w:sz="0" w:space="0" w:color="auto"/>
            <w:left w:val="none" w:sz="0" w:space="0" w:color="auto"/>
            <w:bottom w:val="none" w:sz="0" w:space="0" w:color="auto"/>
            <w:right w:val="none" w:sz="0" w:space="0" w:color="auto"/>
          </w:divBdr>
          <w:divsChild>
            <w:div w:id="78165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541860">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90576370">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07957504">
      <w:bodyDiv w:val="1"/>
      <w:marLeft w:val="0"/>
      <w:marRight w:val="0"/>
      <w:marTop w:val="0"/>
      <w:marBottom w:val="0"/>
      <w:divBdr>
        <w:top w:val="none" w:sz="0" w:space="0" w:color="auto"/>
        <w:left w:val="none" w:sz="0" w:space="0" w:color="auto"/>
        <w:bottom w:val="none" w:sz="0" w:space="0" w:color="auto"/>
        <w:right w:val="none" w:sz="0" w:space="0" w:color="auto"/>
      </w:divBdr>
    </w:div>
    <w:div w:id="913659752">
      <w:bodyDiv w:val="1"/>
      <w:marLeft w:val="0"/>
      <w:marRight w:val="0"/>
      <w:marTop w:val="0"/>
      <w:marBottom w:val="0"/>
      <w:divBdr>
        <w:top w:val="none" w:sz="0" w:space="0" w:color="auto"/>
        <w:left w:val="none" w:sz="0" w:space="0" w:color="auto"/>
        <w:bottom w:val="none" w:sz="0" w:space="0" w:color="auto"/>
        <w:right w:val="none" w:sz="0" w:space="0" w:color="auto"/>
      </w:divBdr>
    </w:div>
    <w:div w:id="914818476">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15287068">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59647598">
      <w:bodyDiv w:val="1"/>
      <w:marLeft w:val="0"/>
      <w:marRight w:val="0"/>
      <w:marTop w:val="0"/>
      <w:marBottom w:val="0"/>
      <w:divBdr>
        <w:top w:val="none" w:sz="0" w:space="0" w:color="auto"/>
        <w:left w:val="none" w:sz="0" w:space="0" w:color="auto"/>
        <w:bottom w:val="none" w:sz="0" w:space="0" w:color="auto"/>
        <w:right w:val="none" w:sz="0" w:space="0" w:color="auto"/>
      </w:divBdr>
      <w:divsChild>
        <w:div w:id="1820346821">
          <w:marLeft w:val="0"/>
          <w:marRight w:val="0"/>
          <w:marTop w:val="0"/>
          <w:marBottom w:val="0"/>
          <w:divBdr>
            <w:top w:val="none" w:sz="0" w:space="0" w:color="auto"/>
            <w:left w:val="none" w:sz="0" w:space="0" w:color="auto"/>
            <w:bottom w:val="none" w:sz="0" w:space="0" w:color="auto"/>
            <w:right w:val="none" w:sz="0" w:space="0" w:color="auto"/>
          </w:divBdr>
          <w:divsChild>
            <w:div w:id="4110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02241">
      <w:bodyDiv w:val="1"/>
      <w:marLeft w:val="0"/>
      <w:marRight w:val="0"/>
      <w:marTop w:val="0"/>
      <w:marBottom w:val="0"/>
      <w:divBdr>
        <w:top w:val="none" w:sz="0" w:space="0" w:color="auto"/>
        <w:left w:val="none" w:sz="0" w:space="0" w:color="auto"/>
        <w:bottom w:val="none" w:sz="0" w:space="0" w:color="auto"/>
        <w:right w:val="none" w:sz="0" w:space="0" w:color="auto"/>
      </w:divBdr>
      <w:divsChild>
        <w:div w:id="619843096">
          <w:marLeft w:val="0"/>
          <w:marRight w:val="0"/>
          <w:marTop w:val="0"/>
          <w:marBottom w:val="0"/>
          <w:divBdr>
            <w:top w:val="none" w:sz="0" w:space="0" w:color="auto"/>
            <w:left w:val="none" w:sz="0" w:space="0" w:color="auto"/>
            <w:bottom w:val="none" w:sz="0" w:space="0" w:color="auto"/>
            <w:right w:val="none" w:sz="0" w:space="0" w:color="auto"/>
          </w:divBdr>
          <w:divsChild>
            <w:div w:id="150864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838351">
      <w:bodyDiv w:val="1"/>
      <w:marLeft w:val="0"/>
      <w:marRight w:val="0"/>
      <w:marTop w:val="0"/>
      <w:marBottom w:val="0"/>
      <w:divBdr>
        <w:top w:val="none" w:sz="0" w:space="0" w:color="auto"/>
        <w:left w:val="none" w:sz="0" w:space="0" w:color="auto"/>
        <w:bottom w:val="none" w:sz="0" w:space="0" w:color="auto"/>
        <w:right w:val="none" w:sz="0" w:space="0" w:color="auto"/>
      </w:divBdr>
      <w:divsChild>
        <w:div w:id="1164392080">
          <w:marLeft w:val="0"/>
          <w:marRight w:val="0"/>
          <w:marTop w:val="0"/>
          <w:marBottom w:val="0"/>
          <w:divBdr>
            <w:top w:val="none" w:sz="0" w:space="0" w:color="auto"/>
            <w:left w:val="none" w:sz="0" w:space="0" w:color="auto"/>
            <w:bottom w:val="none" w:sz="0" w:space="0" w:color="auto"/>
            <w:right w:val="none" w:sz="0" w:space="0" w:color="auto"/>
          </w:divBdr>
          <w:divsChild>
            <w:div w:id="129467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909774">
      <w:bodyDiv w:val="1"/>
      <w:marLeft w:val="0"/>
      <w:marRight w:val="0"/>
      <w:marTop w:val="0"/>
      <w:marBottom w:val="0"/>
      <w:divBdr>
        <w:top w:val="none" w:sz="0" w:space="0" w:color="auto"/>
        <w:left w:val="none" w:sz="0" w:space="0" w:color="auto"/>
        <w:bottom w:val="none" w:sz="0" w:space="0" w:color="auto"/>
        <w:right w:val="none" w:sz="0" w:space="0" w:color="auto"/>
      </w:divBdr>
    </w:div>
    <w:div w:id="977801502">
      <w:bodyDiv w:val="1"/>
      <w:marLeft w:val="0"/>
      <w:marRight w:val="0"/>
      <w:marTop w:val="0"/>
      <w:marBottom w:val="0"/>
      <w:divBdr>
        <w:top w:val="none" w:sz="0" w:space="0" w:color="auto"/>
        <w:left w:val="none" w:sz="0" w:space="0" w:color="auto"/>
        <w:bottom w:val="none" w:sz="0" w:space="0" w:color="auto"/>
        <w:right w:val="none" w:sz="0" w:space="0" w:color="auto"/>
      </w:divBdr>
    </w:div>
    <w:div w:id="981496354">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991910011">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18580439">
      <w:bodyDiv w:val="1"/>
      <w:marLeft w:val="0"/>
      <w:marRight w:val="0"/>
      <w:marTop w:val="0"/>
      <w:marBottom w:val="0"/>
      <w:divBdr>
        <w:top w:val="none" w:sz="0" w:space="0" w:color="auto"/>
        <w:left w:val="none" w:sz="0" w:space="0" w:color="auto"/>
        <w:bottom w:val="none" w:sz="0" w:space="0" w:color="auto"/>
        <w:right w:val="none" w:sz="0" w:space="0" w:color="auto"/>
      </w:divBdr>
    </w:div>
    <w:div w:id="1027022392">
      <w:bodyDiv w:val="1"/>
      <w:marLeft w:val="0"/>
      <w:marRight w:val="0"/>
      <w:marTop w:val="0"/>
      <w:marBottom w:val="0"/>
      <w:divBdr>
        <w:top w:val="none" w:sz="0" w:space="0" w:color="auto"/>
        <w:left w:val="none" w:sz="0" w:space="0" w:color="auto"/>
        <w:bottom w:val="none" w:sz="0" w:space="0" w:color="auto"/>
        <w:right w:val="none" w:sz="0" w:space="0" w:color="auto"/>
      </w:divBdr>
      <w:divsChild>
        <w:div w:id="520048013">
          <w:marLeft w:val="0"/>
          <w:marRight w:val="0"/>
          <w:marTop w:val="0"/>
          <w:marBottom w:val="0"/>
          <w:divBdr>
            <w:top w:val="none" w:sz="0" w:space="0" w:color="auto"/>
            <w:left w:val="none" w:sz="0" w:space="0" w:color="auto"/>
            <w:bottom w:val="none" w:sz="0" w:space="0" w:color="auto"/>
            <w:right w:val="none" w:sz="0" w:space="0" w:color="auto"/>
          </w:divBdr>
          <w:divsChild>
            <w:div w:id="213359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641784">
      <w:bodyDiv w:val="1"/>
      <w:marLeft w:val="0"/>
      <w:marRight w:val="0"/>
      <w:marTop w:val="0"/>
      <w:marBottom w:val="0"/>
      <w:divBdr>
        <w:top w:val="none" w:sz="0" w:space="0" w:color="auto"/>
        <w:left w:val="none" w:sz="0" w:space="0" w:color="auto"/>
        <w:bottom w:val="none" w:sz="0" w:space="0" w:color="auto"/>
        <w:right w:val="none" w:sz="0" w:space="0" w:color="auto"/>
      </w:divBdr>
      <w:divsChild>
        <w:div w:id="319582067">
          <w:marLeft w:val="0"/>
          <w:marRight w:val="0"/>
          <w:marTop w:val="0"/>
          <w:marBottom w:val="0"/>
          <w:divBdr>
            <w:top w:val="none" w:sz="0" w:space="0" w:color="auto"/>
            <w:left w:val="none" w:sz="0" w:space="0" w:color="auto"/>
            <w:bottom w:val="none" w:sz="0" w:space="0" w:color="auto"/>
            <w:right w:val="none" w:sz="0" w:space="0" w:color="auto"/>
          </w:divBdr>
          <w:divsChild>
            <w:div w:id="104682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818016">
      <w:bodyDiv w:val="1"/>
      <w:marLeft w:val="0"/>
      <w:marRight w:val="0"/>
      <w:marTop w:val="0"/>
      <w:marBottom w:val="0"/>
      <w:divBdr>
        <w:top w:val="none" w:sz="0" w:space="0" w:color="auto"/>
        <w:left w:val="none" w:sz="0" w:space="0" w:color="auto"/>
        <w:bottom w:val="none" w:sz="0" w:space="0" w:color="auto"/>
        <w:right w:val="none" w:sz="0" w:space="0" w:color="auto"/>
      </w:divBdr>
      <w:divsChild>
        <w:div w:id="365764849">
          <w:marLeft w:val="0"/>
          <w:marRight w:val="0"/>
          <w:marTop w:val="0"/>
          <w:marBottom w:val="0"/>
          <w:divBdr>
            <w:top w:val="none" w:sz="0" w:space="0" w:color="auto"/>
            <w:left w:val="none" w:sz="0" w:space="0" w:color="auto"/>
            <w:bottom w:val="none" w:sz="0" w:space="0" w:color="auto"/>
            <w:right w:val="none" w:sz="0" w:space="0" w:color="auto"/>
          </w:divBdr>
          <w:divsChild>
            <w:div w:id="177786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559996">
      <w:bodyDiv w:val="1"/>
      <w:marLeft w:val="0"/>
      <w:marRight w:val="0"/>
      <w:marTop w:val="0"/>
      <w:marBottom w:val="0"/>
      <w:divBdr>
        <w:top w:val="none" w:sz="0" w:space="0" w:color="auto"/>
        <w:left w:val="none" w:sz="0" w:space="0" w:color="auto"/>
        <w:bottom w:val="none" w:sz="0" w:space="0" w:color="auto"/>
        <w:right w:val="none" w:sz="0" w:space="0" w:color="auto"/>
      </w:divBdr>
      <w:divsChild>
        <w:div w:id="732777716">
          <w:marLeft w:val="0"/>
          <w:marRight w:val="0"/>
          <w:marTop w:val="0"/>
          <w:marBottom w:val="0"/>
          <w:divBdr>
            <w:top w:val="none" w:sz="0" w:space="0" w:color="auto"/>
            <w:left w:val="none" w:sz="0" w:space="0" w:color="auto"/>
            <w:bottom w:val="none" w:sz="0" w:space="0" w:color="auto"/>
            <w:right w:val="none" w:sz="0" w:space="0" w:color="auto"/>
          </w:divBdr>
          <w:divsChild>
            <w:div w:id="84744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208342">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67188461">
      <w:bodyDiv w:val="1"/>
      <w:marLeft w:val="0"/>
      <w:marRight w:val="0"/>
      <w:marTop w:val="0"/>
      <w:marBottom w:val="0"/>
      <w:divBdr>
        <w:top w:val="none" w:sz="0" w:space="0" w:color="auto"/>
        <w:left w:val="none" w:sz="0" w:space="0" w:color="auto"/>
        <w:bottom w:val="none" w:sz="0" w:space="0" w:color="auto"/>
        <w:right w:val="none" w:sz="0" w:space="0" w:color="auto"/>
      </w:divBdr>
      <w:divsChild>
        <w:div w:id="325518495">
          <w:marLeft w:val="0"/>
          <w:marRight w:val="0"/>
          <w:marTop w:val="0"/>
          <w:marBottom w:val="0"/>
          <w:divBdr>
            <w:top w:val="none" w:sz="0" w:space="0" w:color="auto"/>
            <w:left w:val="none" w:sz="0" w:space="0" w:color="auto"/>
            <w:bottom w:val="none" w:sz="0" w:space="0" w:color="auto"/>
            <w:right w:val="none" w:sz="0" w:space="0" w:color="auto"/>
          </w:divBdr>
          <w:divsChild>
            <w:div w:id="24040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876221">
      <w:bodyDiv w:val="1"/>
      <w:marLeft w:val="0"/>
      <w:marRight w:val="0"/>
      <w:marTop w:val="0"/>
      <w:marBottom w:val="0"/>
      <w:divBdr>
        <w:top w:val="none" w:sz="0" w:space="0" w:color="auto"/>
        <w:left w:val="none" w:sz="0" w:space="0" w:color="auto"/>
        <w:bottom w:val="none" w:sz="0" w:space="0" w:color="auto"/>
        <w:right w:val="none" w:sz="0" w:space="0" w:color="auto"/>
      </w:divBdr>
    </w:div>
    <w:div w:id="1087310820">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097139252">
      <w:bodyDiv w:val="1"/>
      <w:marLeft w:val="0"/>
      <w:marRight w:val="0"/>
      <w:marTop w:val="0"/>
      <w:marBottom w:val="0"/>
      <w:divBdr>
        <w:top w:val="none" w:sz="0" w:space="0" w:color="auto"/>
        <w:left w:val="none" w:sz="0" w:space="0" w:color="auto"/>
        <w:bottom w:val="none" w:sz="0" w:space="0" w:color="auto"/>
        <w:right w:val="none" w:sz="0" w:space="0" w:color="auto"/>
      </w:divBdr>
    </w:div>
    <w:div w:id="1113940892">
      <w:bodyDiv w:val="1"/>
      <w:marLeft w:val="0"/>
      <w:marRight w:val="0"/>
      <w:marTop w:val="0"/>
      <w:marBottom w:val="0"/>
      <w:divBdr>
        <w:top w:val="none" w:sz="0" w:space="0" w:color="auto"/>
        <w:left w:val="none" w:sz="0" w:space="0" w:color="auto"/>
        <w:bottom w:val="none" w:sz="0" w:space="0" w:color="auto"/>
        <w:right w:val="none" w:sz="0" w:space="0" w:color="auto"/>
      </w:divBdr>
    </w:div>
    <w:div w:id="1123766642">
      <w:bodyDiv w:val="1"/>
      <w:marLeft w:val="0"/>
      <w:marRight w:val="0"/>
      <w:marTop w:val="0"/>
      <w:marBottom w:val="0"/>
      <w:divBdr>
        <w:top w:val="none" w:sz="0" w:space="0" w:color="auto"/>
        <w:left w:val="none" w:sz="0" w:space="0" w:color="auto"/>
        <w:bottom w:val="none" w:sz="0" w:space="0" w:color="auto"/>
        <w:right w:val="none" w:sz="0" w:space="0" w:color="auto"/>
      </w:divBdr>
    </w:div>
    <w:div w:id="1125125009">
      <w:bodyDiv w:val="1"/>
      <w:marLeft w:val="0"/>
      <w:marRight w:val="0"/>
      <w:marTop w:val="0"/>
      <w:marBottom w:val="0"/>
      <w:divBdr>
        <w:top w:val="none" w:sz="0" w:space="0" w:color="auto"/>
        <w:left w:val="none" w:sz="0" w:space="0" w:color="auto"/>
        <w:bottom w:val="none" w:sz="0" w:space="0" w:color="auto"/>
        <w:right w:val="none" w:sz="0" w:space="0" w:color="auto"/>
      </w:divBdr>
      <w:divsChild>
        <w:div w:id="1887377304">
          <w:marLeft w:val="0"/>
          <w:marRight w:val="0"/>
          <w:marTop w:val="0"/>
          <w:marBottom w:val="0"/>
          <w:divBdr>
            <w:top w:val="none" w:sz="0" w:space="0" w:color="auto"/>
            <w:left w:val="none" w:sz="0" w:space="0" w:color="auto"/>
            <w:bottom w:val="none" w:sz="0" w:space="0" w:color="auto"/>
            <w:right w:val="none" w:sz="0" w:space="0" w:color="auto"/>
          </w:divBdr>
          <w:divsChild>
            <w:div w:id="186836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347724">
      <w:bodyDiv w:val="1"/>
      <w:marLeft w:val="0"/>
      <w:marRight w:val="0"/>
      <w:marTop w:val="0"/>
      <w:marBottom w:val="0"/>
      <w:divBdr>
        <w:top w:val="none" w:sz="0" w:space="0" w:color="auto"/>
        <w:left w:val="none" w:sz="0" w:space="0" w:color="auto"/>
        <w:bottom w:val="none" w:sz="0" w:space="0" w:color="auto"/>
        <w:right w:val="none" w:sz="0" w:space="0" w:color="auto"/>
      </w:divBdr>
      <w:divsChild>
        <w:div w:id="897589956">
          <w:marLeft w:val="0"/>
          <w:marRight w:val="0"/>
          <w:marTop w:val="0"/>
          <w:marBottom w:val="0"/>
          <w:divBdr>
            <w:top w:val="none" w:sz="0" w:space="0" w:color="auto"/>
            <w:left w:val="none" w:sz="0" w:space="0" w:color="auto"/>
            <w:bottom w:val="none" w:sz="0" w:space="0" w:color="auto"/>
            <w:right w:val="none" w:sz="0" w:space="0" w:color="auto"/>
          </w:divBdr>
          <w:divsChild>
            <w:div w:id="179096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62164481">
      <w:bodyDiv w:val="1"/>
      <w:marLeft w:val="0"/>
      <w:marRight w:val="0"/>
      <w:marTop w:val="0"/>
      <w:marBottom w:val="0"/>
      <w:divBdr>
        <w:top w:val="none" w:sz="0" w:space="0" w:color="auto"/>
        <w:left w:val="none" w:sz="0" w:space="0" w:color="auto"/>
        <w:bottom w:val="none" w:sz="0" w:space="0" w:color="auto"/>
        <w:right w:val="none" w:sz="0" w:space="0" w:color="auto"/>
      </w:divBdr>
    </w:div>
    <w:div w:id="1164197348">
      <w:bodyDiv w:val="1"/>
      <w:marLeft w:val="0"/>
      <w:marRight w:val="0"/>
      <w:marTop w:val="0"/>
      <w:marBottom w:val="0"/>
      <w:divBdr>
        <w:top w:val="none" w:sz="0" w:space="0" w:color="auto"/>
        <w:left w:val="none" w:sz="0" w:space="0" w:color="auto"/>
        <w:bottom w:val="none" w:sz="0" w:space="0" w:color="auto"/>
        <w:right w:val="none" w:sz="0" w:space="0" w:color="auto"/>
      </w:divBdr>
      <w:divsChild>
        <w:div w:id="564026209">
          <w:marLeft w:val="0"/>
          <w:marRight w:val="0"/>
          <w:marTop w:val="0"/>
          <w:marBottom w:val="0"/>
          <w:divBdr>
            <w:top w:val="none" w:sz="0" w:space="0" w:color="auto"/>
            <w:left w:val="none" w:sz="0" w:space="0" w:color="auto"/>
            <w:bottom w:val="none" w:sz="0" w:space="0" w:color="auto"/>
            <w:right w:val="none" w:sz="0" w:space="0" w:color="auto"/>
          </w:divBdr>
          <w:divsChild>
            <w:div w:id="170147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181241986">
      <w:bodyDiv w:val="1"/>
      <w:marLeft w:val="0"/>
      <w:marRight w:val="0"/>
      <w:marTop w:val="0"/>
      <w:marBottom w:val="0"/>
      <w:divBdr>
        <w:top w:val="none" w:sz="0" w:space="0" w:color="auto"/>
        <w:left w:val="none" w:sz="0" w:space="0" w:color="auto"/>
        <w:bottom w:val="none" w:sz="0" w:space="0" w:color="auto"/>
        <w:right w:val="none" w:sz="0" w:space="0" w:color="auto"/>
      </w:divBdr>
    </w:div>
    <w:div w:id="1191987646">
      <w:bodyDiv w:val="1"/>
      <w:marLeft w:val="0"/>
      <w:marRight w:val="0"/>
      <w:marTop w:val="0"/>
      <w:marBottom w:val="0"/>
      <w:divBdr>
        <w:top w:val="none" w:sz="0" w:space="0" w:color="auto"/>
        <w:left w:val="none" w:sz="0" w:space="0" w:color="auto"/>
        <w:bottom w:val="none" w:sz="0" w:space="0" w:color="auto"/>
        <w:right w:val="none" w:sz="0" w:space="0" w:color="auto"/>
      </w:divBdr>
      <w:divsChild>
        <w:div w:id="245503827">
          <w:marLeft w:val="0"/>
          <w:marRight w:val="0"/>
          <w:marTop w:val="0"/>
          <w:marBottom w:val="0"/>
          <w:divBdr>
            <w:top w:val="none" w:sz="0" w:space="0" w:color="auto"/>
            <w:left w:val="none" w:sz="0" w:space="0" w:color="auto"/>
            <w:bottom w:val="none" w:sz="0" w:space="0" w:color="auto"/>
            <w:right w:val="none" w:sz="0" w:space="0" w:color="auto"/>
          </w:divBdr>
          <w:divsChild>
            <w:div w:id="137816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195116">
      <w:bodyDiv w:val="1"/>
      <w:marLeft w:val="0"/>
      <w:marRight w:val="0"/>
      <w:marTop w:val="0"/>
      <w:marBottom w:val="0"/>
      <w:divBdr>
        <w:top w:val="none" w:sz="0" w:space="0" w:color="auto"/>
        <w:left w:val="none" w:sz="0" w:space="0" w:color="auto"/>
        <w:bottom w:val="none" w:sz="0" w:space="0" w:color="auto"/>
        <w:right w:val="none" w:sz="0" w:space="0" w:color="auto"/>
      </w:divBdr>
      <w:divsChild>
        <w:div w:id="878053592">
          <w:marLeft w:val="0"/>
          <w:marRight w:val="0"/>
          <w:marTop w:val="0"/>
          <w:marBottom w:val="0"/>
          <w:divBdr>
            <w:top w:val="none" w:sz="0" w:space="0" w:color="auto"/>
            <w:left w:val="none" w:sz="0" w:space="0" w:color="auto"/>
            <w:bottom w:val="none" w:sz="0" w:space="0" w:color="auto"/>
            <w:right w:val="none" w:sz="0" w:space="0" w:color="auto"/>
          </w:divBdr>
          <w:divsChild>
            <w:div w:id="70721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053600">
      <w:bodyDiv w:val="1"/>
      <w:marLeft w:val="0"/>
      <w:marRight w:val="0"/>
      <w:marTop w:val="0"/>
      <w:marBottom w:val="0"/>
      <w:divBdr>
        <w:top w:val="none" w:sz="0" w:space="0" w:color="auto"/>
        <w:left w:val="none" w:sz="0" w:space="0" w:color="auto"/>
        <w:bottom w:val="none" w:sz="0" w:space="0" w:color="auto"/>
        <w:right w:val="none" w:sz="0" w:space="0" w:color="auto"/>
      </w:divBdr>
    </w:div>
    <w:div w:id="1206142626">
      <w:bodyDiv w:val="1"/>
      <w:marLeft w:val="0"/>
      <w:marRight w:val="0"/>
      <w:marTop w:val="0"/>
      <w:marBottom w:val="0"/>
      <w:divBdr>
        <w:top w:val="none" w:sz="0" w:space="0" w:color="auto"/>
        <w:left w:val="none" w:sz="0" w:space="0" w:color="auto"/>
        <w:bottom w:val="none" w:sz="0" w:space="0" w:color="auto"/>
        <w:right w:val="none" w:sz="0" w:space="0" w:color="auto"/>
      </w:divBdr>
      <w:divsChild>
        <w:div w:id="710765531">
          <w:marLeft w:val="0"/>
          <w:marRight w:val="0"/>
          <w:marTop w:val="0"/>
          <w:marBottom w:val="0"/>
          <w:divBdr>
            <w:top w:val="none" w:sz="0" w:space="0" w:color="auto"/>
            <w:left w:val="none" w:sz="0" w:space="0" w:color="auto"/>
            <w:bottom w:val="none" w:sz="0" w:space="0" w:color="auto"/>
            <w:right w:val="none" w:sz="0" w:space="0" w:color="auto"/>
          </w:divBdr>
          <w:divsChild>
            <w:div w:id="10304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32637">
      <w:bodyDiv w:val="1"/>
      <w:marLeft w:val="0"/>
      <w:marRight w:val="0"/>
      <w:marTop w:val="0"/>
      <w:marBottom w:val="0"/>
      <w:divBdr>
        <w:top w:val="none" w:sz="0" w:space="0" w:color="auto"/>
        <w:left w:val="none" w:sz="0" w:space="0" w:color="auto"/>
        <w:bottom w:val="none" w:sz="0" w:space="0" w:color="auto"/>
        <w:right w:val="none" w:sz="0" w:space="0" w:color="auto"/>
      </w:divBdr>
      <w:divsChild>
        <w:div w:id="1824009207">
          <w:marLeft w:val="0"/>
          <w:marRight w:val="0"/>
          <w:marTop w:val="0"/>
          <w:marBottom w:val="0"/>
          <w:divBdr>
            <w:top w:val="none" w:sz="0" w:space="0" w:color="auto"/>
            <w:left w:val="none" w:sz="0" w:space="0" w:color="auto"/>
            <w:bottom w:val="none" w:sz="0" w:space="0" w:color="auto"/>
            <w:right w:val="none" w:sz="0" w:space="0" w:color="auto"/>
          </w:divBdr>
          <w:divsChild>
            <w:div w:id="2009366029">
              <w:marLeft w:val="0"/>
              <w:marRight w:val="0"/>
              <w:marTop w:val="0"/>
              <w:marBottom w:val="0"/>
              <w:divBdr>
                <w:top w:val="none" w:sz="0" w:space="0" w:color="auto"/>
                <w:left w:val="none" w:sz="0" w:space="0" w:color="auto"/>
                <w:bottom w:val="none" w:sz="0" w:space="0" w:color="auto"/>
                <w:right w:val="none" w:sz="0" w:space="0" w:color="auto"/>
              </w:divBdr>
            </w:div>
            <w:div w:id="1755131454">
              <w:marLeft w:val="0"/>
              <w:marRight w:val="0"/>
              <w:marTop w:val="0"/>
              <w:marBottom w:val="0"/>
              <w:divBdr>
                <w:top w:val="none" w:sz="0" w:space="0" w:color="auto"/>
                <w:left w:val="none" w:sz="0" w:space="0" w:color="auto"/>
                <w:bottom w:val="none" w:sz="0" w:space="0" w:color="auto"/>
                <w:right w:val="none" w:sz="0" w:space="0" w:color="auto"/>
              </w:divBdr>
            </w:div>
            <w:div w:id="212740994">
              <w:marLeft w:val="0"/>
              <w:marRight w:val="0"/>
              <w:marTop w:val="0"/>
              <w:marBottom w:val="0"/>
              <w:divBdr>
                <w:top w:val="none" w:sz="0" w:space="0" w:color="auto"/>
                <w:left w:val="none" w:sz="0" w:space="0" w:color="auto"/>
                <w:bottom w:val="none" w:sz="0" w:space="0" w:color="auto"/>
                <w:right w:val="none" w:sz="0" w:space="0" w:color="auto"/>
              </w:divBdr>
            </w:div>
            <w:div w:id="708647593">
              <w:marLeft w:val="0"/>
              <w:marRight w:val="0"/>
              <w:marTop w:val="0"/>
              <w:marBottom w:val="0"/>
              <w:divBdr>
                <w:top w:val="none" w:sz="0" w:space="0" w:color="auto"/>
                <w:left w:val="none" w:sz="0" w:space="0" w:color="auto"/>
                <w:bottom w:val="none" w:sz="0" w:space="0" w:color="auto"/>
                <w:right w:val="none" w:sz="0" w:space="0" w:color="auto"/>
              </w:divBdr>
            </w:div>
            <w:div w:id="113903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91112">
      <w:bodyDiv w:val="1"/>
      <w:marLeft w:val="0"/>
      <w:marRight w:val="0"/>
      <w:marTop w:val="0"/>
      <w:marBottom w:val="0"/>
      <w:divBdr>
        <w:top w:val="none" w:sz="0" w:space="0" w:color="auto"/>
        <w:left w:val="none" w:sz="0" w:space="0" w:color="auto"/>
        <w:bottom w:val="none" w:sz="0" w:space="0" w:color="auto"/>
        <w:right w:val="none" w:sz="0" w:space="0" w:color="auto"/>
      </w:divBdr>
      <w:divsChild>
        <w:div w:id="2062821584">
          <w:marLeft w:val="0"/>
          <w:marRight w:val="0"/>
          <w:marTop w:val="0"/>
          <w:marBottom w:val="0"/>
          <w:divBdr>
            <w:top w:val="none" w:sz="0" w:space="0" w:color="auto"/>
            <w:left w:val="none" w:sz="0" w:space="0" w:color="auto"/>
            <w:bottom w:val="none" w:sz="0" w:space="0" w:color="auto"/>
            <w:right w:val="none" w:sz="0" w:space="0" w:color="auto"/>
          </w:divBdr>
          <w:divsChild>
            <w:div w:id="92163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970831">
      <w:bodyDiv w:val="1"/>
      <w:marLeft w:val="0"/>
      <w:marRight w:val="0"/>
      <w:marTop w:val="0"/>
      <w:marBottom w:val="0"/>
      <w:divBdr>
        <w:top w:val="none" w:sz="0" w:space="0" w:color="auto"/>
        <w:left w:val="none" w:sz="0" w:space="0" w:color="auto"/>
        <w:bottom w:val="none" w:sz="0" w:space="0" w:color="auto"/>
        <w:right w:val="none" w:sz="0" w:space="0" w:color="auto"/>
      </w:divBdr>
    </w:div>
    <w:div w:id="1219442239">
      <w:bodyDiv w:val="1"/>
      <w:marLeft w:val="0"/>
      <w:marRight w:val="0"/>
      <w:marTop w:val="0"/>
      <w:marBottom w:val="0"/>
      <w:divBdr>
        <w:top w:val="none" w:sz="0" w:space="0" w:color="auto"/>
        <w:left w:val="none" w:sz="0" w:space="0" w:color="auto"/>
        <w:bottom w:val="none" w:sz="0" w:space="0" w:color="auto"/>
        <w:right w:val="none" w:sz="0" w:space="0" w:color="auto"/>
      </w:divBdr>
      <w:divsChild>
        <w:div w:id="1131821806">
          <w:marLeft w:val="0"/>
          <w:marRight w:val="0"/>
          <w:marTop w:val="0"/>
          <w:marBottom w:val="0"/>
          <w:divBdr>
            <w:top w:val="none" w:sz="0" w:space="0" w:color="auto"/>
            <w:left w:val="none" w:sz="0" w:space="0" w:color="auto"/>
            <w:bottom w:val="none" w:sz="0" w:space="0" w:color="auto"/>
            <w:right w:val="none" w:sz="0" w:space="0" w:color="auto"/>
          </w:divBdr>
          <w:divsChild>
            <w:div w:id="194537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251835">
      <w:bodyDiv w:val="1"/>
      <w:marLeft w:val="0"/>
      <w:marRight w:val="0"/>
      <w:marTop w:val="0"/>
      <w:marBottom w:val="0"/>
      <w:divBdr>
        <w:top w:val="none" w:sz="0" w:space="0" w:color="auto"/>
        <w:left w:val="none" w:sz="0" w:space="0" w:color="auto"/>
        <w:bottom w:val="none" w:sz="0" w:space="0" w:color="auto"/>
        <w:right w:val="none" w:sz="0" w:space="0" w:color="auto"/>
      </w:divBdr>
    </w:div>
    <w:div w:id="1241526338">
      <w:bodyDiv w:val="1"/>
      <w:marLeft w:val="0"/>
      <w:marRight w:val="0"/>
      <w:marTop w:val="0"/>
      <w:marBottom w:val="0"/>
      <w:divBdr>
        <w:top w:val="none" w:sz="0" w:space="0" w:color="auto"/>
        <w:left w:val="none" w:sz="0" w:space="0" w:color="auto"/>
        <w:bottom w:val="none" w:sz="0" w:space="0" w:color="auto"/>
        <w:right w:val="none" w:sz="0" w:space="0" w:color="auto"/>
      </w:divBdr>
    </w:div>
    <w:div w:id="1241600545">
      <w:bodyDiv w:val="1"/>
      <w:marLeft w:val="0"/>
      <w:marRight w:val="0"/>
      <w:marTop w:val="0"/>
      <w:marBottom w:val="0"/>
      <w:divBdr>
        <w:top w:val="none" w:sz="0" w:space="0" w:color="auto"/>
        <w:left w:val="none" w:sz="0" w:space="0" w:color="auto"/>
        <w:bottom w:val="none" w:sz="0" w:space="0" w:color="auto"/>
        <w:right w:val="none" w:sz="0" w:space="0" w:color="auto"/>
      </w:divBdr>
    </w:div>
    <w:div w:id="1243561190">
      <w:bodyDiv w:val="1"/>
      <w:marLeft w:val="0"/>
      <w:marRight w:val="0"/>
      <w:marTop w:val="0"/>
      <w:marBottom w:val="0"/>
      <w:divBdr>
        <w:top w:val="none" w:sz="0" w:space="0" w:color="auto"/>
        <w:left w:val="none" w:sz="0" w:space="0" w:color="auto"/>
        <w:bottom w:val="none" w:sz="0" w:space="0" w:color="auto"/>
        <w:right w:val="none" w:sz="0" w:space="0" w:color="auto"/>
      </w:divBdr>
    </w:div>
    <w:div w:id="1248078046">
      <w:bodyDiv w:val="1"/>
      <w:marLeft w:val="0"/>
      <w:marRight w:val="0"/>
      <w:marTop w:val="0"/>
      <w:marBottom w:val="0"/>
      <w:divBdr>
        <w:top w:val="none" w:sz="0" w:space="0" w:color="auto"/>
        <w:left w:val="none" w:sz="0" w:space="0" w:color="auto"/>
        <w:bottom w:val="none" w:sz="0" w:space="0" w:color="auto"/>
        <w:right w:val="none" w:sz="0" w:space="0" w:color="auto"/>
      </w:divBdr>
    </w:div>
    <w:div w:id="1249655259">
      <w:bodyDiv w:val="1"/>
      <w:marLeft w:val="0"/>
      <w:marRight w:val="0"/>
      <w:marTop w:val="0"/>
      <w:marBottom w:val="0"/>
      <w:divBdr>
        <w:top w:val="none" w:sz="0" w:space="0" w:color="auto"/>
        <w:left w:val="none" w:sz="0" w:space="0" w:color="auto"/>
        <w:bottom w:val="none" w:sz="0" w:space="0" w:color="auto"/>
        <w:right w:val="none" w:sz="0" w:space="0" w:color="auto"/>
      </w:divBdr>
      <w:divsChild>
        <w:div w:id="77598002">
          <w:marLeft w:val="0"/>
          <w:marRight w:val="0"/>
          <w:marTop w:val="0"/>
          <w:marBottom w:val="0"/>
          <w:divBdr>
            <w:top w:val="none" w:sz="0" w:space="0" w:color="auto"/>
            <w:left w:val="none" w:sz="0" w:space="0" w:color="auto"/>
            <w:bottom w:val="none" w:sz="0" w:space="0" w:color="auto"/>
            <w:right w:val="none" w:sz="0" w:space="0" w:color="auto"/>
          </w:divBdr>
          <w:divsChild>
            <w:div w:id="62215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64462185">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294629660">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05619306">
      <w:bodyDiv w:val="1"/>
      <w:marLeft w:val="0"/>
      <w:marRight w:val="0"/>
      <w:marTop w:val="0"/>
      <w:marBottom w:val="0"/>
      <w:divBdr>
        <w:top w:val="none" w:sz="0" w:space="0" w:color="auto"/>
        <w:left w:val="none" w:sz="0" w:space="0" w:color="auto"/>
        <w:bottom w:val="none" w:sz="0" w:space="0" w:color="auto"/>
        <w:right w:val="none" w:sz="0" w:space="0" w:color="auto"/>
      </w:divBdr>
      <w:divsChild>
        <w:div w:id="895623783">
          <w:marLeft w:val="0"/>
          <w:marRight w:val="0"/>
          <w:marTop w:val="0"/>
          <w:marBottom w:val="0"/>
          <w:divBdr>
            <w:top w:val="none" w:sz="0" w:space="0" w:color="auto"/>
            <w:left w:val="none" w:sz="0" w:space="0" w:color="auto"/>
            <w:bottom w:val="none" w:sz="0" w:space="0" w:color="auto"/>
            <w:right w:val="none" w:sz="0" w:space="0" w:color="auto"/>
          </w:divBdr>
          <w:divsChild>
            <w:div w:id="41289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737812">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46519325">
      <w:bodyDiv w:val="1"/>
      <w:marLeft w:val="0"/>
      <w:marRight w:val="0"/>
      <w:marTop w:val="0"/>
      <w:marBottom w:val="0"/>
      <w:divBdr>
        <w:top w:val="none" w:sz="0" w:space="0" w:color="auto"/>
        <w:left w:val="none" w:sz="0" w:space="0" w:color="auto"/>
        <w:bottom w:val="none" w:sz="0" w:space="0" w:color="auto"/>
        <w:right w:val="none" w:sz="0" w:space="0" w:color="auto"/>
      </w:divBdr>
      <w:divsChild>
        <w:div w:id="1260410241">
          <w:marLeft w:val="0"/>
          <w:marRight w:val="0"/>
          <w:marTop w:val="0"/>
          <w:marBottom w:val="0"/>
          <w:divBdr>
            <w:top w:val="none" w:sz="0" w:space="0" w:color="auto"/>
            <w:left w:val="none" w:sz="0" w:space="0" w:color="auto"/>
            <w:bottom w:val="none" w:sz="0" w:space="0" w:color="auto"/>
            <w:right w:val="none" w:sz="0" w:space="0" w:color="auto"/>
          </w:divBdr>
          <w:divsChild>
            <w:div w:id="98725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398417">
      <w:bodyDiv w:val="1"/>
      <w:marLeft w:val="0"/>
      <w:marRight w:val="0"/>
      <w:marTop w:val="0"/>
      <w:marBottom w:val="0"/>
      <w:divBdr>
        <w:top w:val="none" w:sz="0" w:space="0" w:color="auto"/>
        <w:left w:val="none" w:sz="0" w:space="0" w:color="auto"/>
        <w:bottom w:val="none" w:sz="0" w:space="0" w:color="auto"/>
        <w:right w:val="none" w:sz="0" w:space="0" w:color="auto"/>
      </w:divBdr>
      <w:divsChild>
        <w:div w:id="1308320460">
          <w:marLeft w:val="0"/>
          <w:marRight w:val="0"/>
          <w:marTop w:val="0"/>
          <w:marBottom w:val="0"/>
          <w:divBdr>
            <w:top w:val="none" w:sz="0" w:space="0" w:color="auto"/>
            <w:left w:val="none" w:sz="0" w:space="0" w:color="auto"/>
            <w:bottom w:val="none" w:sz="0" w:space="0" w:color="auto"/>
            <w:right w:val="none" w:sz="0" w:space="0" w:color="auto"/>
          </w:divBdr>
          <w:divsChild>
            <w:div w:id="44034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73573680">
      <w:bodyDiv w:val="1"/>
      <w:marLeft w:val="0"/>
      <w:marRight w:val="0"/>
      <w:marTop w:val="0"/>
      <w:marBottom w:val="0"/>
      <w:divBdr>
        <w:top w:val="none" w:sz="0" w:space="0" w:color="auto"/>
        <w:left w:val="none" w:sz="0" w:space="0" w:color="auto"/>
        <w:bottom w:val="none" w:sz="0" w:space="0" w:color="auto"/>
        <w:right w:val="none" w:sz="0" w:space="0" w:color="auto"/>
      </w:divBdr>
      <w:divsChild>
        <w:div w:id="686105257">
          <w:marLeft w:val="0"/>
          <w:marRight w:val="0"/>
          <w:marTop w:val="0"/>
          <w:marBottom w:val="0"/>
          <w:divBdr>
            <w:top w:val="none" w:sz="0" w:space="0" w:color="auto"/>
            <w:left w:val="none" w:sz="0" w:space="0" w:color="auto"/>
            <w:bottom w:val="none" w:sz="0" w:space="0" w:color="auto"/>
            <w:right w:val="none" w:sz="0" w:space="0" w:color="auto"/>
          </w:divBdr>
          <w:divsChild>
            <w:div w:id="12832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739758">
      <w:bodyDiv w:val="1"/>
      <w:marLeft w:val="0"/>
      <w:marRight w:val="0"/>
      <w:marTop w:val="0"/>
      <w:marBottom w:val="0"/>
      <w:divBdr>
        <w:top w:val="none" w:sz="0" w:space="0" w:color="auto"/>
        <w:left w:val="none" w:sz="0" w:space="0" w:color="auto"/>
        <w:bottom w:val="none" w:sz="0" w:space="0" w:color="auto"/>
        <w:right w:val="none" w:sz="0" w:space="0" w:color="auto"/>
      </w:divBdr>
      <w:divsChild>
        <w:div w:id="1452749980">
          <w:marLeft w:val="0"/>
          <w:marRight w:val="0"/>
          <w:marTop w:val="0"/>
          <w:marBottom w:val="0"/>
          <w:divBdr>
            <w:top w:val="none" w:sz="0" w:space="0" w:color="auto"/>
            <w:left w:val="none" w:sz="0" w:space="0" w:color="auto"/>
            <w:bottom w:val="none" w:sz="0" w:space="0" w:color="auto"/>
            <w:right w:val="none" w:sz="0" w:space="0" w:color="auto"/>
          </w:divBdr>
          <w:divsChild>
            <w:div w:id="210410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659629">
      <w:bodyDiv w:val="1"/>
      <w:marLeft w:val="0"/>
      <w:marRight w:val="0"/>
      <w:marTop w:val="0"/>
      <w:marBottom w:val="0"/>
      <w:divBdr>
        <w:top w:val="none" w:sz="0" w:space="0" w:color="auto"/>
        <w:left w:val="none" w:sz="0" w:space="0" w:color="auto"/>
        <w:bottom w:val="none" w:sz="0" w:space="0" w:color="auto"/>
        <w:right w:val="none" w:sz="0" w:space="0" w:color="auto"/>
      </w:divBdr>
    </w:div>
    <w:div w:id="1390152851">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11467515">
      <w:bodyDiv w:val="1"/>
      <w:marLeft w:val="0"/>
      <w:marRight w:val="0"/>
      <w:marTop w:val="0"/>
      <w:marBottom w:val="0"/>
      <w:divBdr>
        <w:top w:val="none" w:sz="0" w:space="0" w:color="auto"/>
        <w:left w:val="none" w:sz="0" w:space="0" w:color="auto"/>
        <w:bottom w:val="none" w:sz="0" w:space="0" w:color="auto"/>
        <w:right w:val="none" w:sz="0" w:space="0" w:color="auto"/>
      </w:divBdr>
      <w:divsChild>
        <w:div w:id="1958826522">
          <w:marLeft w:val="0"/>
          <w:marRight w:val="0"/>
          <w:marTop w:val="0"/>
          <w:marBottom w:val="0"/>
          <w:divBdr>
            <w:top w:val="none" w:sz="0" w:space="0" w:color="auto"/>
            <w:left w:val="none" w:sz="0" w:space="0" w:color="auto"/>
            <w:bottom w:val="none" w:sz="0" w:space="0" w:color="auto"/>
            <w:right w:val="none" w:sz="0" w:space="0" w:color="auto"/>
          </w:divBdr>
          <w:divsChild>
            <w:div w:id="46304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977697">
      <w:bodyDiv w:val="1"/>
      <w:marLeft w:val="0"/>
      <w:marRight w:val="0"/>
      <w:marTop w:val="0"/>
      <w:marBottom w:val="0"/>
      <w:divBdr>
        <w:top w:val="none" w:sz="0" w:space="0" w:color="auto"/>
        <w:left w:val="none" w:sz="0" w:space="0" w:color="auto"/>
        <w:bottom w:val="none" w:sz="0" w:space="0" w:color="auto"/>
        <w:right w:val="none" w:sz="0" w:space="0" w:color="auto"/>
      </w:divBdr>
      <w:divsChild>
        <w:div w:id="523983447">
          <w:marLeft w:val="0"/>
          <w:marRight w:val="0"/>
          <w:marTop w:val="0"/>
          <w:marBottom w:val="0"/>
          <w:divBdr>
            <w:top w:val="none" w:sz="0" w:space="0" w:color="auto"/>
            <w:left w:val="none" w:sz="0" w:space="0" w:color="auto"/>
            <w:bottom w:val="none" w:sz="0" w:space="0" w:color="auto"/>
            <w:right w:val="none" w:sz="0" w:space="0" w:color="auto"/>
          </w:divBdr>
          <w:divsChild>
            <w:div w:id="106090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30697">
      <w:bodyDiv w:val="1"/>
      <w:marLeft w:val="0"/>
      <w:marRight w:val="0"/>
      <w:marTop w:val="0"/>
      <w:marBottom w:val="0"/>
      <w:divBdr>
        <w:top w:val="none" w:sz="0" w:space="0" w:color="auto"/>
        <w:left w:val="none" w:sz="0" w:space="0" w:color="auto"/>
        <w:bottom w:val="none" w:sz="0" w:space="0" w:color="auto"/>
        <w:right w:val="none" w:sz="0" w:space="0" w:color="auto"/>
      </w:divBdr>
      <w:divsChild>
        <w:div w:id="1588463085">
          <w:marLeft w:val="0"/>
          <w:marRight w:val="0"/>
          <w:marTop w:val="0"/>
          <w:marBottom w:val="0"/>
          <w:divBdr>
            <w:top w:val="none" w:sz="0" w:space="0" w:color="auto"/>
            <w:left w:val="none" w:sz="0" w:space="0" w:color="auto"/>
            <w:bottom w:val="none" w:sz="0" w:space="0" w:color="auto"/>
            <w:right w:val="none" w:sz="0" w:space="0" w:color="auto"/>
          </w:divBdr>
          <w:divsChild>
            <w:div w:id="1734238408">
              <w:marLeft w:val="0"/>
              <w:marRight w:val="0"/>
              <w:marTop w:val="0"/>
              <w:marBottom w:val="0"/>
              <w:divBdr>
                <w:top w:val="none" w:sz="0" w:space="0" w:color="auto"/>
                <w:left w:val="none" w:sz="0" w:space="0" w:color="auto"/>
                <w:bottom w:val="none" w:sz="0" w:space="0" w:color="auto"/>
                <w:right w:val="none" w:sz="0" w:space="0" w:color="auto"/>
              </w:divBdr>
            </w:div>
            <w:div w:id="249315241">
              <w:marLeft w:val="0"/>
              <w:marRight w:val="0"/>
              <w:marTop w:val="0"/>
              <w:marBottom w:val="0"/>
              <w:divBdr>
                <w:top w:val="none" w:sz="0" w:space="0" w:color="auto"/>
                <w:left w:val="none" w:sz="0" w:space="0" w:color="auto"/>
                <w:bottom w:val="none" w:sz="0" w:space="0" w:color="auto"/>
                <w:right w:val="none" w:sz="0" w:space="0" w:color="auto"/>
              </w:divBdr>
            </w:div>
            <w:div w:id="1574664122">
              <w:marLeft w:val="0"/>
              <w:marRight w:val="0"/>
              <w:marTop w:val="0"/>
              <w:marBottom w:val="0"/>
              <w:divBdr>
                <w:top w:val="none" w:sz="0" w:space="0" w:color="auto"/>
                <w:left w:val="none" w:sz="0" w:space="0" w:color="auto"/>
                <w:bottom w:val="none" w:sz="0" w:space="0" w:color="auto"/>
                <w:right w:val="none" w:sz="0" w:space="0" w:color="auto"/>
              </w:divBdr>
            </w:div>
            <w:div w:id="916331277">
              <w:marLeft w:val="0"/>
              <w:marRight w:val="0"/>
              <w:marTop w:val="0"/>
              <w:marBottom w:val="0"/>
              <w:divBdr>
                <w:top w:val="none" w:sz="0" w:space="0" w:color="auto"/>
                <w:left w:val="none" w:sz="0" w:space="0" w:color="auto"/>
                <w:bottom w:val="none" w:sz="0" w:space="0" w:color="auto"/>
                <w:right w:val="none" w:sz="0" w:space="0" w:color="auto"/>
              </w:divBdr>
            </w:div>
            <w:div w:id="139107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092631">
      <w:bodyDiv w:val="1"/>
      <w:marLeft w:val="0"/>
      <w:marRight w:val="0"/>
      <w:marTop w:val="0"/>
      <w:marBottom w:val="0"/>
      <w:divBdr>
        <w:top w:val="none" w:sz="0" w:space="0" w:color="auto"/>
        <w:left w:val="none" w:sz="0" w:space="0" w:color="auto"/>
        <w:bottom w:val="none" w:sz="0" w:space="0" w:color="auto"/>
        <w:right w:val="none" w:sz="0" w:space="0" w:color="auto"/>
      </w:divBdr>
    </w:div>
    <w:div w:id="1437600896">
      <w:bodyDiv w:val="1"/>
      <w:marLeft w:val="0"/>
      <w:marRight w:val="0"/>
      <w:marTop w:val="0"/>
      <w:marBottom w:val="0"/>
      <w:divBdr>
        <w:top w:val="none" w:sz="0" w:space="0" w:color="auto"/>
        <w:left w:val="none" w:sz="0" w:space="0" w:color="auto"/>
        <w:bottom w:val="none" w:sz="0" w:space="0" w:color="auto"/>
        <w:right w:val="none" w:sz="0" w:space="0" w:color="auto"/>
      </w:divBdr>
    </w:div>
    <w:div w:id="1460995597">
      <w:bodyDiv w:val="1"/>
      <w:marLeft w:val="0"/>
      <w:marRight w:val="0"/>
      <w:marTop w:val="0"/>
      <w:marBottom w:val="0"/>
      <w:divBdr>
        <w:top w:val="none" w:sz="0" w:space="0" w:color="auto"/>
        <w:left w:val="none" w:sz="0" w:space="0" w:color="auto"/>
        <w:bottom w:val="none" w:sz="0" w:space="0" w:color="auto"/>
        <w:right w:val="none" w:sz="0" w:space="0" w:color="auto"/>
      </w:divBdr>
      <w:divsChild>
        <w:div w:id="1654866500">
          <w:marLeft w:val="0"/>
          <w:marRight w:val="0"/>
          <w:marTop w:val="0"/>
          <w:marBottom w:val="0"/>
          <w:divBdr>
            <w:top w:val="none" w:sz="0" w:space="0" w:color="auto"/>
            <w:left w:val="none" w:sz="0" w:space="0" w:color="auto"/>
            <w:bottom w:val="none" w:sz="0" w:space="0" w:color="auto"/>
            <w:right w:val="none" w:sz="0" w:space="0" w:color="auto"/>
          </w:divBdr>
          <w:divsChild>
            <w:div w:id="121315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148617">
      <w:bodyDiv w:val="1"/>
      <w:marLeft w:val="0"/>
      <w:marRight w:val="0"/>
      <w:marTop w:val="0"/>
      <w:marBottom w:val="0"/>
      <w:divBdr>
        <w:top w:val="none" w:sz="0" w:space="0" w:color="auto"/>
        <w:left w:val="none" w:sz="0" w:space="0" w:color="auto"/>
        <w:bottom w:val="none" w:sz="0" w:space="0" w:color="auto"/>
        <w:right w:val="none" w:sz="0" w:space="0" w:color="auto"/>
      </w:divBdr>
      <w:divsChild>
        <w:div w:id="2114930418">
          <w:marLeft w:val="0"/>
          <w:marRight w:val="0"/>
          <w:marTop w:val="0"/>
          <w:marBottom w:val="0"/>
          <w:divBdr>
            <w:top w:val="none" w:sz="0" w:space="0" w:color="auto"/>
            <w:left w:val="none" w:sz="0" w:space="0" w:color="auto"/>
            <w:bottom w:val="none" w:sz="0" w:space="0" w:color="auto"/>
            <w:right w:val="none" w:sz="0" w:space="0" w:color="auto"/>
          </w:divBdr>
          <w:divsChild>
            <w:div w:id="4969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775609">
      <w:bodyDiv w:val="1"/>
      <w:marLeft w:val="0"/>
      <w:marRight w:val="0"/>
      <w:marTop w:val="0"/>
      <w:marBottom w:val="0"/>
      <w:divBdr>
        <w:top w:val="none" w:sz="0" w:space="0" w:color="auto"/>
        <w:left w:val="none" w:sz="0" w:space="0" w:color="auto"/>
        <w:bottom w:val="none" w:sz="0" w:space="0" w:color="auto"/>
        <w:right w:val="none" w:sz="0" w:space="0" w:color="auto"/>
      </w:divBdr>
    </w:div>
    <w:div w:id="1515463294">
      <w:bodyDiv w:val="1"/>
      <w:marLeft w:val="0"/>
      <w:marRight w:val="0"/>
      <w:marTop w:val="0"/>
      <w:marBottom w:val="0"/>
      <w:divBdr>
        <w:top w:val="none" w:sz="0" w:space="0" w:color="auto"/>
        <w:left w:val="none" w:sz="0" w:space="0" w:color="auto"/>
        <w:bottom w:val="none" w:sz="0" w:space="0" w:color="auto"/>
        <w:right w:val="none" w:sz="0" w:space="0" w:color="auto"/>
      </w:divBdr>
    </w:div>
    <w:div w:id="1519078402">
      <w:bodyDiv w:val="1"/>
      <w:marLeft w:val="0"/>
      <w:marRight w:val="0"/>
      <w:marTop w:val="0"/>
      <w:marBottom w:val="0"/>
      <w:divBdr>
        <w:top w:val="none" w:sz="0" w:space="0" w:color="auto"/>
        <w:left w:val="none" w:sz="0" w:space="0" w:color="auto"/>
        <w:bottom w:val="none" w:sz="0" w:space="0" w:color="auto"/>
        <w:right w:val="none" w:sz="0" w:space="0" w:color="auto"/>
      </w:divBdr>
    </w:div>
    <w:div w:id="1523857941">
      <w:bodyDiv w:val="1"/>
      <w:marLeft w:val="0"/>
      <w:marRight w:val="0"/>
      <w:marTop w:val="0"/>
      <w:marBottom w:val="0"/>
      <w:divBdr>
        <w:top w:val="none" w:sz="0" w:space="0" w:color="auto"/>
        <w:left w:val="none" w:sz="0" w:space="0" w:color="auto"/>
        <w:bottom w:val="none" w:sz="0" w:space="0" w:color="auto"/>
        <w:right w:val="none" w:sz="0" w:space="0" w:color="auto"/>
      </w:divBdr>
      <w:divsChild>
        <w:div w:id="512450656">
          <w:marLeft w:val="0"/>
          <w:marRight w:val="0"/>
          <w:marTop w:val="0"/>
          <w:marBottom w:val="0"/>
          <w:divBdr>
            <w:top w:val="none" w:sz="0" w:space="0" w:color="auto"/>
            <w:left w:val="none" w:sz="0" w:space="0" w:color="auto"/>
            <w:bottom w:val="none" w:sz="0" w:space="0" w:color="auto"/>
            <w:right w:val="none" w:sz="0" w:space="0" w:color="auto"/>
          </w:divBdr>
          <w:divsChild>
            <w:div w:id="151187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27794071">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3417126">
      <w:bodyDiv w:val="1"/>
      <w:marLeft w:val="0"/>
      <w:marRight w:val="0"/>
      <w:marTop w:val="0"/>
      <w:marBottom w:val="0"/>
      <w:divBdr>
        <w:top w:val="none" w:sz="0" w:space="0" w:color="auto"/>
        <w:left w:val="none" w:sz="0" w:space="0" w:color="auto"/>
        <w:bottom w:val="none" w:sz="0" w:space="0" w:color="auto"/>
        <w:right w:val="none" w:sz="0" w:space="0" w:color="auto"/>
      </w:divBdr>
    </w:div>
    <w:div w:id="1534615282">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57085470">
      <w:bodyDiv w:val="1"/>
      <w:marLeft w:val="0"/>
      <w:marRight w:val="0"/>
      <w:marTop w:val="0"/>
      <w:marBottom w:val="0"/>
      <w:divBdr>
        <w:top w:val="none" w:sz="0" w:space="0" w:color="auto"/>
        <w:left w:val="none" w:sz="0" w:space="0" w:color="auto"/>
        <w:bottom w:val="none" w:sz="0" w:space="0" w:color="auto"/>
        <w:right w:val="none" w:sz="0" w:space="0" w:color="auto"/>
      </w:divBdr>
    </w:div>
    <w:div w:id="1561668237">
      <w:bodyDiv w:val="1"/>
      <w:marLeft w:val="0"/>
      <w:marRight w:val="0"/>
      <w:marTop w:val="0"/>
      <w:marBottom w:val="0"/>
      <w:divBdr>
        <w:top w:val="none" w:sz="0" w:space="0" w:color="auto"/>
        <w:left w:val="none" w:sz="0" w:space="0" w:color="auto"/>
        <w:bottom w:val="none" w:sz="0" w:space="0" w:color="auto"/>
        <w:right w:val="none" w:sz="0" w:space="0" w:color="auto"/>
      </w:divBdr>
    </w:div>
    <w:div w:id="1589385674">
      <w:bodyDiv w:val="1"/>
      <w:marLeft w:val="0"/>
      <w:marRight w:val="0"/>
      <w:marTop w:val="0"/>
      <w:marBottom w:val="0"/>
      <w:divBdr>
        <w:top w:val="none" w:sz="0" w:space="0" w:color="auto"/>
        <w:left w:val="none" w:sz="0" w:space="0" w:color="auto"/>
        <w:bottom w:val="none" w:sz="0" w:space="0" w:color="auto"/>
        <w:right w:val="none" w:sz="0" w:space="0" w:color="auto"/>
      </w:divBdr>
      <w:divsChild>
        <w:div w:id="467892942">
          <w:marLeft w:val="0"/>
          <w:marRight w:val="0"/>
          <w:marTop w:val="0"/>
          <w:marBottom w:val="0"/>
          <w:divBdr>
            <w:top w:val="none" w:sz="0" w:space="0" w:color="auto"/>
            <w:left w:val="none" w:sz="0" w:space="0" w:color="auto"/>
            <w:bottom w:val="none" w:sz="0" w:space="0" w:color="auto"/>
            <w:right w:val="none" w:sz="0" w:space="0" w:color="auto"/>
          </w:divBdr>
          <w:divsChild>
            <w:div w:id="12539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16910669">
      <w:bodyDiv w:val="1"/>
      <w:marLeft w:val="0"/>
      <w:marRight w:val="0"/>
      <w:marTop w:val="0"/>
      <w:marBottom w:val="0"/>
      <w:divBdr>
        <w:top w:val="none" w:sz="0" w:space="0" w:color="auto"/>
        <w:left w:val="none" w:sz="0" w:space="0" w:color="auto"/>
        <w:bottom w:val="none" w:sz="0" w:space="0" w:color="auto"/>
        <w:right w:val="none" w:sz="0" w:space="0" w:color="auto"/>
      </w:divBdr>
      <w:divsChild>
        <w:div w:id="2111656942">
          <w:marLeft w:val="0"/>
          <w:marRight w:val="0"/>
          <w:marTop w:val="0"/>
          <w:marBottom w:val="0"/>
          <w:divBdr>
            <w:top w:val="none" w:sz="0" w:space="0" w:color="auto"/>
            <w:left w:val="none" w:sz="0" w:space="0" w:color="auto"/>
            <w:bottom w:val="none" w:sz="0" w:space="0" w:color="auto"/>
            <w:right w:val="none" w:sz="0" w:space="0" w:color="auto"/>
          </w:divBdr>
          <w:divsChild>
            <w:div w:id="156205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425699">
      <w:bodyDiv w:val="1"/>
      <w:marLeft w:val="0"/>
      <w:marRight w:val="0"/>
      <w:marTop w:val="0"/>
      <w:marBottom w:val="0"/>
      <w:divBdr>
        <w:top w:val="none" w:sz="0" w:space="0" w:color="auto"/>
        <w:left w:val="none" w:sz="0" w:space="0" w:color="auto"/>
        <w:bottom w:val="none" w:sz="0" w:space="0" w:color="auto"/>
        <w:right w:val="none" w:sz="0" w:space="0" w:color="auto"/>
      </w:divBdr>
      <w:divsChild>
        <w:div w:id="1343899849">
          <w:marLeft w:val="0"/>
          <w:marRight w:val="0"/>
          <w:marTop w:val="0"/>
          <w:marBottom w:val="0"/>
          <w:divBdr>
            <w:top w:val="none" w:sz="0" w:space="0" w:color="auto"/>
            <w:left w:val="none" w:sz="0" w:space="0" w:color="auto"/>
            <w:bottom w:val="none" w:sz="0" w:space="0" w:color="auto"/>
            <w:right w:val="none" w:sz="0" w:space="0" w:color="auto"/>
          </w:divBdr>
          <w:divsChild>
            <w:div w:id="203163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704575">
      <w:bodyDiv w:val="1"/>
      <w:marLeft w:val="0"/>
      <w:marRight w:val="0"/>
      <w:marTop w:val="0"/>
      <w:marBottom w:val="0"/>
      <w:divBdr>
        <w:top w:val="none" w:sz="0" w:space="0" w:color="auto"/>
        <w:left w:val="none" w:sz="0" w:space="0" w:color="auto"/>
        <w:bottom w:val="none" w:sz="0" w:space="0" w:color="auto"/>
        <w:right w:val="none" w:sz="0" w:space="0" w:color="auto"/>
      </w:divBdr>
      <w:divsChild>
        <w:div w:id="1136071780">
          <w:marLeft w:val="0"/>
          <w:marRight w:val="0"/>
          <w:marTop w:val="0"/>
          <w:marBottom w:val="0"/>
          <w:divBdr>
            <w:top w:val="none" w:sz="0" w:space="0" w:color="auto"/>
            <w:left w:val="none" w:sz="0" w:space="0" w:color="auto"/>
            <w:bottom w:val="none" w:sz="0" w:space="0" w:color="auto"/>
            <w:right w:val="none" w:sz="0" w:space="0" w:color="auto"/>
          </w:divBdr>
          <w:divsChild>
            <w:div w:id="202455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55991232">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75378149">
      <w:bodyDiv w:val="1"/>
      <w:marLeft w:val="0"/>
      <w:marRight w:val="0"/>
      <w:marTop w:val="0"/>
      <w:marBottom w:val="0"/>
      <w:divBdr>
        <w:top w:val="none" w:sz="0" w:space="0" w:color="auto"/>
        <w:left w:val="none" w:sz="0" w:space="0" w:color="auto"/>
        <w:bottom w:val="none" w:sz="0" w:space="0" w:color="auto"/>
        <w:right w:val="none" w:sz="0" w:space="0" w:color="auto"/>
      </w:divBdr>
    </w:div>
    <w:div w:id="1679118334">
      <w:bodyDiv w:val="1"/>
      <w:marLeft w:val="0"/>
      <w:marRight w:val="0"/>
      <w:marTop w:val="0"/>
      <w:marBottom w:val="0"/>
      <w:divBdr>
        <w:top w:val="none" w:sz="0" w:space="0" w:color="auto"/>
        <w:left w:val="none" w:sz="0" w:space="0" w:color="auto"/>
        <w:bottom w:val="none" w:sz="0" w:space="0" w:color="auto"/>
        <w:right w:val="none" w:sz="0" w:space="0" w:color="auto"/>
      </w:divBdr>
    </w:div>
    <w:div w:id="1681932910">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4574131">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33889996">
      <w:bodyDiv w:val="1"/>
      <w:marLeft w:val="0"/>
      <w:marRight w:val="0"/>
      <w:marTop w:val="0"/>
      <w:marBottom w:val="0"/>
      <w:divBdr>
        <w:top w:val="none" w:sz="0" w:space="0" w:color="auto"/>
        <w:left w:val="none" w:sz="0" w:space="0" w:color="auto"/>
        <w:bottom w:val="none" w:sz="0" w:space="0" w:color="auto"/>
        <w:right w:val="none" w:sz="0" w:space="0" w:color="auto"/>
      </w:divBdr>
      <w:divsChild>
        <w:div w:id="458184462">
          <w:marLeft w:val="0"/>
          <w:marRight w:val="0"/>
          <w:marTop w:val="0"/>
          <w:marBottom w:val="0"/>
          <w:divBdr>
            <w:top w:val="none" w:sz="0" w:space="0" w:color="auto"/>
            <w:left w:val="none" w:sz="0" w:space="0" w:color="auto"/>
            <w:bottom w:val="none" w:sz="0" w:space="0" w:color="auto"/>
            <w:right w:val="none" w:sz="0" w:space="0" w:color="auto"/>
          </w:divBdr>
          <w:divsChild>
            <w:div w:id="120494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825995">
      <w:bodyDiv w:val="1"/>
      <w:marLeft w:val="0"/>
      <w:marRight w:val="0"/>
      <w:marTop w:val="0"/>
      <w:marBottom w:val="0"/>
      <w:divBdr>
        <w:top w:val="none" w:sz="0" w:space="0" w:color="auto"/>
        <w:left w:val="none" w:sz="0" w:space="0" w:color="auto"/>
        <w:bottom w:val="none" w:sz="0" w:space="0" w:color="auto"/>
        <w:right w:val="none" w:sz="0" w:space="0" w:color="auto"/>
      </w:divBdr>
      <w:divsChild>
        <w:div w:id="1858470261">
          <w:marLeft w:val="0"/>
          <w:marRight w:val="0"/>
          <w:marTop w:val="0"/>
          <w:marBottom w:val="0"/>
          <w:divBdr>
            <w:top w:val="none" w:sz="0" w:space="0" w:color="auto"/>
            <w:left w:val="none" w:sz="0" w:space="0" w:color="auto"/>
            <w:bottom w:val="none" w:sz="0" w:space="0" w:color="auto"/>
            <w:right w:val="none" w:sz="0" w:space="0" w:color="auto"/>
          </w:divBdr>
          <w:divsChild>
            <w:div w:id="53905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3544">
      <w:bodyDiv w:val="1"/>
      <w:marLeft w:val="0"/>
      <w:marRight w:val="0"/>
      <w:marTop w:val="0"/>
      <w:marBottom w:val="0"/>
      <w:divBdr>
        <w:top w:val="none" w:sz="0" w:space="0" w:color="auto"/>
        <w:left w:val="none" w:sz="0" w:space="0" w:color="auto"/>
        <w:bottom w:val="none" w:sz="0" w:space="0" w:color="auto"/>
        <w:right w:val="none" w:sz="0" w:space="0" w:color="auto"/>
      </w:divBdr>
    </w:div>
    <w:div w:id="1776099985">
      <w:bodyDiv w:val="1"/>
      <w:marLeft w:val="0"/>
      <w:marRight w:val="0"/>
      <w:marTop w:val="0"/>
      <w:marBottom w:val="0"/>
      <w:divBdr>
        <w:top w:val="none" w:sz="0" w:space="0" w:color="auto"/>
        <w:left w:val="none" w:sz="0" w:space="0" w:color="auto"/>
        <w:bottom w:val="none" w:sz="0" w:space="0" w:color="auto"/>
        <w:right w:val="none" w:sz="0" w:space="0" w:color="auto"/>
      </w:divBdr>
      <w:divsChild>
        <w:div w:id="715548468">
          <w:marLeft w:val="0"/>
          <w:marRight w:val="0"/>
          <w:marTop w:val="0"/>
          <w:marBottom w:val="0"/>
          <w:divBdr>
            <w:top w:val="none" w:sz="0" w:space="0" w:color="auto"/>
            <w:left w:val="none" w:sz="0" w:space="0" w:color="auto"/>
            <w:bottom w:val="none" w:sz="0" w:space="0" w:color="auto"/>
            <w:right w:val="none" w:sz="0" w:space="0" w:color="auto"/>
          </w:divBdr>
          <w:divsChild>
            <w:div w:id="63584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3029">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90273353">
      <w:bodyDiv w:val="1"/>
      <w:marLeft w:val="0"/>
      <w:marRight w:val="0"/>
      <w:marTop w:val="0"/>
      <w:marBottom w:val="0"/>
      <w:divBdr>
        <w:top w:val="none" w:sz="0" w:space="0" w:color="auto"/>
        <w:left w:val="none" w:sz="0" w:space="0" w:color="auto"/>
        <w:bottom w:val="none" w:sz="0" w:space="0" w:color="auto"/>
        <w:right w:val="none" w:sz="0" w:space="0" w:color="auto"/>
      </w:divBdr>
      <w:divsChild>
        <w:div w:id="115219280">
          <w:marLeft w:val="0"/>
          <w:marRight w:val="0"/>
          <w:marTop w:val="0"/>
          <w:marBottom w:val="0"/>
          <w:divBdr>
            <w:top w:val="none" w:sz="0" w:space="0" w:color="auto"/>
            <w:left w:val="none" w:sz="0" w:space="0" w:color="auto"/>
            <w:bottom w:val="none" w:sz="0" w:space="0" w:color="auto"/>
            <w:right w:val="none" w:sz="0" w:space="0" w:color="auto"/>
          </w:divBdr>
          <w:divsChild>
            <w:div w:id="12782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165167">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865557883">
          <w:marLeft w:val="300"/>
          <w:marRight w:val="0"/>
          <w:marTop w:val="0"/>
          <w:marBottom w:val="0"/>
          <w:divBdr>
            <w:top w:val="none" w:sz="0" w:space="0" w:color="auto"/>
            <w:left w:val="none" w:sz="0" w:space="0" w:color="auto"/>
            <w:bottom w:val="none" w:sz="0" w:space="0" w:color="auto"/>
            <w:right w:val="none" w:sz="0" w:space="0" w:color="auto"/>
          </w:divBdr>
        </w:div>
        <w:div w:id="49348866">
          <w:marLeft w:val="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802336705">
      <w:bodyDiv w:val="1"/>
      <w:marLeft w:val="0"/>
      <w:marRight w:val="0"/>
      <w:marTop w:val="0"/>
      <w:marBottom w:val="0"/>
      <w:divBdr>
        <w:top w:val="none" w:sz="0" w:space="0" w:color="auto"/>
        <w:left w:val="none" w:sz="0" w:space="0" w:color="auto"/>
        <w:bottom w:val="none" w:sz="0" w:space="0" w:color="auto"/>
        <w:right w:val="none" w:sz="0" w:space="0" w:color="auto"/>
      </w:divBdr>
    </w:div>
    <w:div w:id="1805154466">
      <w:bodyDiv w:val="1"/>
      <w:marLeft w:val="0"/>
      <w:marRight w:val="0"/>
      <w:marTop w:val="0"/>
      <w:marBottom w:val="0"/>
      <w:divBdr>
        <w:top w:val="none" w:sz="0" w:space="0" w:color="auto"/>
        <w:left w:val="none" w:sz="0" w:space="0" w:color="auto"/>
        <w:bottom w:val="none" w:sz="0" w:space="0" w:color="auto"/>
        <w:right w:val="none" w:sz="0" w:space="0" w:color="auto"/>
      </w:divBdr>
    </w:div>
    <w:div w:id="1827626243">
      <w:bodyDiv w:val="1"/>
      <w:marLeft w:val="0"/>
      <w:marRight w:val="0"/>
      <w:marTop w:val="0"/>
      <w:marBottom w:val="0"/>
      <w:divBdr>
        <w:top w:val="none" w:sz="0" w:space="0" w:color="auto"/>
        <w:left w:val="none" w:sz="0" w:space="0" w:color="auto"/>
        <w:bottom w:val="none" w:sz="0" w:space="0" w:color="auto"/>
        <w:right w:val="none" w:sz="0" w:space="0" w:color="auto"/>
      </w:divBdr>
      <w:divsChild>
        <w:div w:id="174925349">
          <w:marLeft w:val="0"/>
          <w:marRight w:val="0"/>
          <w:marTop w:val="0"/>
          <w:marBottom w:val="0"/>
          <w:divBdr>
            <w:top w:val="none" w:sz="0" w:space="0" w:color="auto"/>
            <w:left w:val="none" w:sz="0" w:space="0" w:color="auto"/>
            <w:bottom w:val="none" w:sz="0" w:space="0" w:color="auto"/>
            <w:right w:val="none" w:sz="0" w:space="0" w:color="auto"/>
          </w:divBdr>
          <w:divsChild>
            <w:div w:id="36595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744983">
      <w:bodyDiv w:val="1"/>
      <w:marLeft w:val="0"/>
      <w:marRight w:val="0"/>
      <w:marTop w:val="0"/>
      <w:marBottom w:val="0"/>
      <w:divBdr>
        <w:top w:val="none" w:sz="0" w:space="0" w:color="auto"/>
        <w:left w:val="none" w:sz="0" w:space="0" w:color="auto"/>
        <w:bottom w:val="none" w:sz="0" w:space="0" w:color="auto"/>
        <w:right w:val="none" w:sz="0" w:space="0" w:color="auto"/>
      </w:divBdr>
    </w:div>
    <w:div w:id="1829663767">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34368932">
      <w:bodyDiv w:val="1"/>
      <w:marLeft w:val="0"/>
      <w:marRight w:val="0"/>
      <w:marTop w:val="0"/>
      <w:marBottom w:val="0"/>
      <w:divBdr>
        <w:top w:val="none" w:sz="0" w:space="0" w:color="auto"/>
        <w:left w:val="none" w:sz="0" w:space="0" w:color="auto"/>
        <w:bottom w:val="none" w:sz="0" w:space="0" w:color="auto"/>
        <w:right w:val="none" w:sz="0" w:space="0" w:color="auto"/>
      </w:divBdr>
      <w:divsChild>
        <w:div w:id="1012293611">
          <w:marLeft w:val="0"/>
          <w:marRight w:val="0"/>
          <w:marTop w:val="0"/>
          <w:marBottom w:val="0"/>
          <w:divBdr>
            <w:top w:val="none" w:sz="0" w:space="0" w:color="auto"/>
            <w:left w:val="none" w:sz="0" w:space="0" w:color="auto"/>
            <w:bottom w:val="none" w:sz="0" w:space="0" w:color="auto"/>
            <w:right w:val="none" w:sz="0" w:space="0" w:color="auto"/>
          </w:divBdr>
          <w:divsChild>
            <w:div w:id="199225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262338">
      <w:bodyDiv w:val="1"/>
      <w:marLeft w:val="0"/>
      <w:marRight w:val="0"/>
      <w:marTop w:val="0"/>
      <w:marBottom w:val="0"/>
      <w:divBdr>
        <w:top w:val="none" w:sz="0" w:space="0" w:color="auto"/>
        <w:left w:val="none" w:sz="0" w:space="0" w:color="auto"/>
        <w:bottom w:val="none" w:sz="0" w:space="0" w:color="auto"/>
        <w:right w:val="none" w:sz="0" w:space="0" w:color="auto"/>
      </w:divBdr>
      <w:divsChild>
        <w:div w:id="1899659122">
          <w:marLeft w:val="0"/>
          <w:marRight w:val="0"/>
          <w:marTop w:val="0"/>
          <w:marBottom w:val="0"/>
          <w:divBdr>
            <w:top w:val="none" w:sz="0" w:space="0" w:color="auto"/>
            <w:left w:val="none" w:sz="0" w:space="0" w:color="auto"/>
            <w:bottom w:val="none" w:sz="0" w:space="0" w:color="auto"/>
            <w:right w:val="none" w:sz="0" w:space="0" w:color="auto"/>
          </w:divBdr>
          <w:divsChild>
            <w:div w:id="368343176">
              <w:marLeft w:val="0"/>
              <w:marRight w:val="0"/>
              <w:marTop w:val="0"/>
              <w:marBottom w:val="0"/>
              <w:divBdr>
                <w:top w:val="none" w:sz="0" w:space="0" w:color="auto"/>
                <w:left w:val="none" w:sz="0" w:space="0" w:color="auto"/>
                <w:bottom w:val="none" w:sz="0" w:space="0" w:color="auto"/>
                <w:right w:val="none" w:sz="0" w:space="0" w:color="auto"/>
              </w:divBdr>
            </w:div>
            <w:div w:id="668871935">
              <w:marLeft w:val="0"/>
              <w:marRight w:val="0"/>
              <w:marTop w:val="0"/>
              <w:marBottom w:val="0"/>
              <w:divBdr>
                <w:top w:val="none" w:sz="0" w:space="0" w:color="auto"/>
                <w:left w:val="none" w:sz="0" w:space="0" w:color="auto"/>
                <w:bottom w:val="none" w:sz="0" w:space="0" w:color="auto"/>
                <w:right w:val="none" w:sz="0" w:space="0" w:color="auto"/>
              </w:divBdr>
            </w:div>
            <w:div w:id="1447894027">
              <w:marLeft w:val="0"/>
              <w:marRight w:val="0"/>
              <w:marTop w:val="0"/>
              <w:marBottom w:val="0"/>
              <w:divBdr>
                <w:top w:val="none" w:sz="0" w:space="0" w:color="auto"/>
                <w:left w:val="none" w:sz="0" w:space="0" w:color="auto"/>
                <w:bottom w:val="none" w:sz="0" w:space="0" w:color="auto"/>
                <w:right w:val="none" w:sz="0" w:space="0" w:color="auto"/>
              </w:divBdr>
            </w:div>
            <w:div w:id="1412972998">
              <w:marLeft w:val="0"/>
              <w:marRight w:val="0"/>
              <w:marTop w:val="0"/>
              <w:marBottom w:val="0"/>
              <w:divBdr>
                <w:top w:val="none" w:sz="0" w:space="0" w:color="auto"/>
                <w:left w:val="none" w:sz="0" w:space="0" w:color="auto"/>
                <w:bottom w:val="none" w:sz="0" w:space="0" w:color="auto"/>
                <w:right w:val="none" w:sz="0" w:space="0" w:color="auto"/>
              </w:divBdr>
            </w:div>
            <w:div w:id="174660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729349">
      <w:bodyDiv w:val="1"/>
      <w:marLeft w:val="0"/>
      <w:marRight w:val="0"/>
      <w:marTop w:val="0"/>
      <w:marBottom w:val="0"/>
      <w:divBdr>
        <w:top w:val="none" w:sz="0" w:space="0" w:color="auto"/>
        <w:left w:val="none" w:sz="0" w:space="0" w:color="auto"/>
        <w:bottom w:val="none" w:sz="0" w:space="0" w:color="auto"/>
        <w:right w:val="none" w:sz="0" w:space="0" w:color="auto"/>
      </w:divBdr>
      <w:divsChild>
        <w:div w:id="673923913">
          <w:marLeft w:val="0"/>
          <w:marRight w:val="0"/>
          <w:marTop w:val="0"/>
          <w:marBottom w:val="0"/>
          <w:divBdr>
            <w:top w:val="none" w:sz="0" w:space="0" w:color="auto"/>
            <w:left w:val="none" w:sz="0" w:space="0" w:color="auto"/>
            <w:bottom w:val="none" w:sz="0" w:space="0" w:color="auto"/>
            <w:right w:val="none" w:sz="0" w:space="0" w:color="auto"/>
          </w:divBdr>
          <w:divsChild>
            <w:div w:id="98004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85365829">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111194">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3691622">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913153023">
      <w:bodyDiv w:val="1"/>
      <w:marLeft w:val="0"/>
      <w:marRight w:val="0"/>
      <w:marTop w:val="0"/>
      <w:marBottom w:val="0"/>
      <w:divBdr>
        <w:top w:val="none" w:sz="0" w:space="0" w:color="auto"/>
        <w:left w:val="none" w:sz="0" w:space="0" w:color="auto"/>
        <w:bottom w:val="none" w:sz="0" w:space="0" w:color="auto"/>
        <w:right w:val="none" w:sz="0" w:space="0" w:color="auto"/>
      </w:divBdr>
    </w:div>
    <w:div w:id="1915967969">
      <w:bodyDiv w:val="1"/>
      <w:marLeft w:val="0"/>
      <w:marRight w:val="0"/>
      <w:marTop w:val="0"/>
      <w:marBottom w:val="0"/>
      <w:divBdr>
        <w:top w:val="none" w:sz="0" w:space="0" w:color="auto"/>
        <w:left w:val="none" w:sz="0" w:space="0" w:color="auto"/>
        <w:bottom w:val="none" w:sz="0" w:space="0" w:color="auto"/>
        <w:right w:val="none" w:sz="0" w:space="0" w:color="auto"/>
      </w:divBdr>
      <w:divsChild>
        <w:div w:id="882713899">
          <w:marLeft w:val="0"/>
          <w:marRight w:val="0"/>
          <w:marTop w:val="0"/>
          <w:marBottom w:val="0"/>
          <w:divBdr>
            <w:top w:val="none" w:sz="0" w:space="0" w:color="auto"/>
            <w:left w:val="none" w:sz="0" w:space="0" w:color="auto"/>
            <w:bottom w:val="none" w:sz="0" w:space="0" w:color="auto"/>
            <w:right w:val="none" w:sz="0" w:space="0" w:color="auto"/>
          </w:divBdr>
          <w:divsChild>
            <w:div w:id="6785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8499">
      <w:bodyDiv w:val="1"/>
      <w:marLeft w:val="0"/>
      <w:marRight w:val="0"/>
      <w:marTop w:val="0"/>
      <w:marBottom w:val="0"/>
      <w:divBdr>
        <w:top w:val="none" w:sz="0" w:space="0" w:color="auto"/>
        <w:left w:val="none" w:sz="0" w:space="0" w:color="auto"/>
        <w:bottom w:val="none" w:sz="0" w:space="0" w:color="auto"/>
        <w:right w:val="none" w:sz="0" w:space="0" w:color="auto"/>
      </w:divBdr>
      <w:divsChild>
        <w:div w:id="38480518">
          <w:marLeft w:val="0"/>
          <w:marRight w:val="0"/>
          <w:marTop w:val="0"/>
          <w:marBottom w:val="0"/>
          <w:divBdr>
            <w:top w:val="none" w:sz="0" w:space="0" w:color="auto"/>
            <w:left w:val="none" w:sz="0" w:space="0" w:color="auto"/>
            <w:bottom w:val="none" w:sz="0" w:space="0" w:color="auto"/>
            <w:right w:val="none" w:sz="0" w:space="0" w:color="auto"/>
          </w:divBdr>
          <w:divsChild>
            <w:div w:id="198169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29196649">
      <w:bodyDiv w:val="1"/>
      <w:marLeft w:val="0"/>
      <w:marRight w:val="0"/>
      <w:marTop w:val="0"/>
      <w:marBottom w:val="0"/>
      <w:divBdr>
        <w:top w:val="none" w:sz="0" w:space="0" w:color="auto"/>
        <w:left w:val="none" w:sz="0" w:space="0" w:color="auto"/>
        <w:bottom w:val="none" w:sz="0" w:space="0" w:color="auto"/>
        <w:right w:val="none" w:sz="0" w:space="0" w:color="auto"/>
      </w:divBdr>
      <w:divsChild>
        <w:div w:id="379594017">
          <w:marLeft w:val="0"/>
          <w:marRight w:val="0"/>
          <w:marTop w:val="0"/>
          <w:marBottom w:val="0"/>
          <w:divBdr>
            <w:top w:val="none" w:sz="0" w:space="0" w:color="auto"/>
            <w:left w:val="none" w:sz="0" w:space="0" w:color="auto"/>
            <w:bottom w:val="none" w:sz="0" w:space="0" w:color="auto"/>
            <w:right w:val="none" w:sz="0" w:space="0" w:color="auto"/>
          </w:divBdr>
          <w:divsChild>
            <w:div w:id="95486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824363">
      <w:bodyDiv w:val="1"/>
      <w:marLeft w:val="0"/>
      <w:marRight w:val="0"/>
      <w:marTop w:val="0"/>
      <w:marBottom w:val="0"/>
      <w:divBdr>
        <w:top w:val="none" w:sz="0" w:space="0" w:color="auto"/>
        <w:left w:val="none" w:sz="0" w:space="0" w:color="auto"/>
        <w:bottom w:val="none" w:sz="0" w:space="0" w:color="auto"/>
        <w:right w:val="none" w:sz="0" w:space="0" w:color="auto"/>
      </w:divBdr>
      <w:divsChild>
        <w:div w:id="1736076859">
          <w:marLeft w:val="0"/>
          <w:marRight w:val="0"/>
          <w:marTop w:val="0"/>
          <w:marBottom w:val="0"/>
          <w:divBdr>
            <w:top w:val="none" w:sz="0" w:space="0" w:color="auto"/>
            <w:left w:val="none" w:sz="0" w:space="0" w:color="auto"/>
            <w:bottom w:val="none" w:sz="0" w:space="0" w:color="auto"/>
            <w:right w:val="none" w:sz="0" w:space="0" w:color="auto"/>
          </w:divBdr>
          <w:divsChild>
            <w:div w:id="161671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940802">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47230283">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67655698">
      <w:bodyDiv w:val="1"/>
      <w:marLeft w:val="0"/>
      <w:marRight w:val="0"/>
      <w:marTop w:val="0"/>
      <w:marBottom w:val="0"/>
      <w:divBdr>
        <w:top w:val="none" w:sz="0" w:space="0" w:color="auto"/>
        <w:left w:val="none" w:sz="0" w:space="0" w:color="auto"/>
        <w:bottom w:val="none" w:sz="0" w:space="0" w:color="auto"/>
        <w:right w:val="none" w:sz="0" w:space="0" w:color="auto"/>
      </w:divBdr>
    </w:div>
    <w:div w:id="1969167656">
      <w:bodyDiv w:val="1"/>
      <w:marLeft w:val="0"/>
      <w:marRight w:val="0"/>
      <w:marTop w:val="0"/>
      <w:marBottom w:val="0"/>
      <w:divBdr>
        <w:top w:val="none" w:sz="0" w:space="0" w:color="auto"/>
        <w:left w:val="none" w:sz="0" w:space="0" w:color="auto"/>
        <w:bottom w:val="none" w:sz="0" w:space="0" w:color="auto"/>
        <w:right w:val="none" w:sz="0" w:space="0" w:color="auto"/>
      </w:divBdr>
      <w:divsChild>
        <w:div w:id="1118833688">
          <w:marLeft w:val="0"/>
          <w:marRight w:val="0"/>
          <w:marTop w:val="0"/>
          <w:marBottom w:val="0"/>
          <w:divBdr>
            <w:top w:val="none" w:sz="0" w:space="0" w:color="auto"/>
            <w:left w:val="none" w:sz="0" w:space="0" w:color="auto"/>
            <w:bottom w:val="none" w:sz="0" w:space="0" w:color="auto"/>
            <w:right w:val="none" w:sz="0" w:space="0" w:color="auto"/>
          </w:divBdr>
          <w:divsChild>
            <w:div w:id="71836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08635">
      <w:bodyDiv w:val="1"/>
      <w:marLeft w:val="0"/>
      <w:marRight w:val="0"/>
      <w:marTop w:val="0"/>
      <w:marBottom w:val="0"/>
      <w:divBdr>
        <w:top w:val="none" w:sz="0" w:space="0" w:color="auto"/>
        <w:left w:val="none" w:sz="0" w:space="0" w:color="auto"/>
        <w:bottom w:val="none" w:sz="0" w:space="0" w:color="auto"/>
        <w:right w:val="none" w:sz="0" w:space="0" w:color="auto"/>
      </w:divBdr>
      <w:divsChild>
        <w:div w:id="2004508795">
          <w:marLeft w:val="0"/>
          <w:marRight w:val="0"/>
          <w:marTop w:val="0"/>
          <w:marBottom w:val="0"/>
          <w:divBdr>
            <w:top w:val="none" w:sz="0" w:space="0" w:color="auto"/>
            <w:left w:val="none" w:sz="0" w:space="0" w:color="auto"/>
            <w:bottom w:val="none" w:sz="0" w:space="0" w:color="auto"/>
            <w:right w:val="none" w:sz="0" w:space="0" w:color="auto"/>
          </w:divBdr>
          <w:divsChild>
            <w:div w:id="79733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2002811363">
      <w:bodyDiv w:val="1"/>
      <w:marLeft w:val="0"/>
      <w:marRight w:val="0"/>
      <w:marTop w:val="0"/>
      <w:marBottom w:val="0"/>
      <w:divBdr>
        <w:top w:val="none" w:sz="0" w:space="0" w:color="auto"/>
        <w:left w:val="none" w:sz="0" w:space="0" w:color="auto"/>
        <w:bottom w:val="none" w:sz="0" w:space="0" w:color="auto"/>
        <w:right w:val="none" w:sz="0" w:space="0" w:color="auto"/>
      </w:divBdr>
      <w:divsChild>
        <w:div w:id="315189078">
          <w:marLeft w:val="0"/>
          <w:marRight w:val="0"/>
          <w:marTop w:val="0"/>
          <w:marBottom w:val="0"/>
          <w:divBdr>
            <w:top w:val="none" w:sz="0" w:space="0" w:color="auto"/>
            <w:left w:val="none" w:sz="0" w:space="0" w:color="auto"/>
            <w:bottom w:val="none" w:sz="0" w:space="0" w:color="auto"/>
            <w:right w:val="none" w:sz="0" w:space="0" w:color="auto"/>
          </w:divBdr>
          <w:divsChild>
            <w:div w:id="105273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88377">
      <w:bodyDiv w:val="1"/>
      <w:marLeft w:val="0"/>
      <w:marRight w:val="0"/>
      <w:marTop w:val="0"/>
      <w:marBottom w:val="0"/>
      <w:divBdr>
        <w:top w:val="none" w:sz="0" w:space="0" w:color="auto"/>
        <w:left w:val="none" w:sz="0" w:space="0" w:color="auto"/>
        <w:bottom w:val="none" w:sz="0" w:space="0" w:color="auto"/>
        <w:right w:val="none" w:sz="0" w:space="0" w:color="auto"/>
      </w:divBdr>
    </w:div>
    <w:div w:id="2035619001">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113853">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091926759">
      <w:bodyDiv w:val="1"/>
      <w:marLeft w:val="0"/>
      <w:marRight w:val="0"/>
      <w:marTop w:val="0"/>
      <w:marBottom w:val="0"/>
      <w:divBdr>
        <w:top w:val="none" w:sz="0" w:space="0" w:color="auto"/>
        <w:left w:val="none" w:sz="0" w:space="0" w:color="auto"/>
        <w:bottom w:val="none" w:sz="0" w:space="0" w:color="auto"/>
        <w:right w:val="none" w:sz="0" w:space="0" w:color="auto"/>
      </w:divBdr>
    </w:div>
    <w:div w:id="2103450964">
      <w:bodyDiv w:val="1"/>
      <w:marLeft w:val="0"/>
      <w:marRight w:val="0"/>
      <w:marTop w:val="0"/>
      <w:marBottom w:val="0"/>
      <w:divBdr>
        <w:top w:val="none" w:sz="0" w:space="0" w:color="auto"/>
        <w:left w:val="none" w:sz="0" w:space="0" w:color="auto"/>
        <w:bottom w:val="none" w:sz="0" w:space="0" w:color="auto"/>
        <w:right w:val="none" w:sz="0" w:space="0" w:color="auto"/>
      </w:divBdr>
      <w:divsChild>
        <w:div w:id="442529940">
          <w:marLeft w:val="0"/>
          <w:marRight w:val="0"/>
          <w:marTop w:val="0"/>
          <w:marBottom w:val="0"/>
          <w:divBdr>
            <w:top w:val="none" w:sz="0" w:space="0" w:color="auto"/>
            <w:left w:val="none" w:sz="0" w:space="0" w:color="auto"/>
            <w:bottom w:val="none" w:sz="0" w:space="0" w:color="auto"/>
            <w:right w:val="none" w:sz="0" w:space="0" w:color="auto"/>
          </w:divBdr>
          <w:divsChild>
            <w:div w:id="1082219726">
              <w:marLeft w:val="0"/>
              <w:marRight w:val="0"/>
              <w:marTop w:val="0"/>
              <w:marBottom w:val="0"/>
              <w:divBdr>
                <w:top w:val="none" w:sz="0" w:space="0" w:color="auto"/>
                <w:left w:val="none" w:sz="0" w:space="0" w:color="auto"/>
                <w:bottom w:val="none" w:sz="0" w:space="0" w:color="auto"/>
                <w:right w:val="none" w:sz="0" w:space="0" w:color="auto"/>
              </w:divBdr>
            </w:div>
            <w:div w:id="1875730728">
              <w:marLeft w:val="0"/>
              <w:marRight w:val="0"/>
              <w:marTop w:val="0"/>
              <w:marBottom w:val="0"/>
              <w:divBdr>
                <w:top w:val="none" w:sz="0" w:space="0" w:color="auto"/>
                <w:left w:val="none" w:sz="0" w:space="0" w:color="auto"/>
                <w:bottom w:val="none" w:sz="0" w:space="0" w:color="auto"/>
                <w:right w:val="none" w:sz="0" w:space="0" w:color="auto"/>
              </w:divBdr>
            </w:div>
            <w:div w:id="178959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041303">
      <w:bodyDiv w:val="1"/>
      <w:marLeft w:val="0"/>
      <w:marRight w:val="0"/>
      <w:marTop w:val="0"/>
      <w:marBottom w:val="0"/>
      <w:divBdr>
        <w:top w:val="none" w:sz="0" w:space="0" w:color="auto"/>
        <w:left w:val="none" w:sz="0" w:space="0" w:color="auto"/>
        <w:bottom w:val="none" w:sz="0" w:space="0" w:color="auto"/>
        <w:right w:val="none" w:sz="0" w:space="0" w:color="auto"/>
      </w:divBdr>
    </w:div>
    <w:div w:id="2108229243">
      <w:bodyDiv w:val="1"/>
      <w:marLeft w:val="0"/>
      <w:marRight w:val="0"/>
      <w:marTop w:val="0"/>
      <w:marBottom w:val="0"/>
      <w:divBdr>
        <w:top w:val="none" w:sz="0" w:space="0" w:color="auto"/>
        <w:left w:val="none" w:sz="0" w:space="0" w:color="auto"/>
        <w:bottom w:val="none" w:sz="0" w:space="0" w:color="auto"/>
        <w:right w:val="none" w:sz="0" w:space="0" w:color="auto"/>
      </w:divBdr>
      <w:divsChild>
        <w:div w:id="349258023">
          <w:marLeft w:val="0"/>
          <w:marRight w:val="0"/>
          <w:marTop w:val="0"/>
          <w:marBottom w:val="0"/>
          <w:divBdr>
            <w:top w:val="none" w:sz="0" w:space="0" w:color="auto"/>
            <w:left w:val="none" w:sz="0" w:space="0" w:color="auto"/>
            <w:bottom w:val="none" w:sz="0" w:space="0" w:color="auto"/>
            <w:right w:val="none" w:sz="0" w:space="0" w:color="auto"/>
          </w:divBdr>
          <w:divsChild>
            <w:div w:id="148080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28712">
      <w:bodyDiv w:val="1"/>
      <w:marLeft w:val="0"/>
      <w:marRight w:val="0"/>
      <w:marTop w:val="0"/>
      <w:marBottom w:val="0"/>
      <w:divBdr>
        <w:top w:val="none" w:sz="0" w:space="0" w:color="auto"/>
        <w:left w:val="none" w:sz="0" w:space="0" w:color="auto"/>
        <w:bottom w:val="none" w:sz="0" w:space="0" w:color="auto"/>
        <w:right w:val="none" w:sz="0" w:space="0" w:color="auto"/>
      </w:divBdr>
      <w:divsChild>
        <w:div w:id="630523934">
          <w:marLeft w:val="0"/>
          <w:marRight w:val="0"/>
          <w:marTop w:val="0"/>
          <w:marBottom w:val="0"/>
          <w:divBdr>
            <w:top w:val="none" w:sz="0" w:space="0" w:color="auto"/>
            <w:left w:val="none" w:sz="0" w:space="0" w:color="auto"/>
            <w:bottom w:val="none" w:sz="0" w:space="0" w:color="auto"/>
            <w:right w:val="none" w:sz="0" w:space="0" w:color="auto"/>
          </w:divBdr>
          <w:divsChild>
            <w:div w:id="69627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 w:id="2128891639">
      <w:bodyDiv w:val="1"/>
      <w:marLeft w:val="0"/>
      <w:marRight w:val="0"/>
      <w:marTop w:val="0"/>
      <w:marBottom w:val="0"/>
      <w:divBdr>
        <w:top w:val="none" w:sz="0" w:space="0" w:color="auto"/>
        <w:left w:val="none" w:sz="0" w:space="0" w:color="auto"/>
        <w:bottom w:val="none" w:sz="0" w:space="0" w:color="auto"/>
        <w:right w:val="none" w:sz="0" w:space="0" w:color="auto"/>
      </w:divBdr>
    </w:div>
    <w:div w:id="2144039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s://vietnix.vn/javascript-la-gi/" TargetMode="External"/><Relationship Id="rId26" Type="http://schemas.openxmlformats.org/officeDocument/2006/relationships/image" Target="https://topdev.vn/blog/wp-content/uploads/2019/04/restful-rest-diagram-api.jpg" TargetMode="External"/><Relationship Id="rId39" Type="http://schemas.openxmlformats.org/officeDocument/2006/relationships/hyperlink" Target="mailto:bao.pham@tvu.edu.vn" TargetMode="External"/><Relationship Id="rId21" Type="http://schemas.openxmlformats.org/officeDocument/2006/relationships/image" Target="https://miro.medium.com/v2/resize:fit:875/1*sDOCS6W0SxsNRS5KlQoYgQ.png" TargetMode="External"/><Relationship Id="rId34" Type="http://schemas.openxmlformats.org/officeDocument/2006/relationships/image" Target="media/image13.png"/><Relationship Id="rId42" Type="http://schemas.openxmlformats.org/officeDocument/2006/relationships/hyperlink" Target="mailto:hanh.do@tvu.edu.vn" TargetMode="External"/><Relationship Id="rId47" Type="http://schemas.openxmlformats.org/officeDocument/2006/relationships/image" Target="media/image16.png"/><Relationship Id="rId50" Type="http://schemas.openxmlformats.org/officeDocument/2006/relationships/image" Target="media/image19.png"/><Relationship Id="rId55" Type="http://schemas.openxmlformats.org/officeDocument/2006/relationships/image" Target="media/image24.png"/><Relationship Id="rId63" Type="http://schemas.openxmlformats.org/officeDocument/2006/relationships/image" Target="media/image32.png"/><Relationship Id="rId68" Type="http://schemas.openxmlformats.org/officeDocument/2006/relationships/image" Target="media/image37.png"/><Relationship Id="rId76" Type="http://schemas.openxmlformats.org/officeDocument/2006/relationships/image" Target="media/image45.png"/><Relationship Id="rId84" Type="http://schemas.openxmlformats.org/officeDocument/2006/relationships/image" Target="media/image52.png"/><Relationship Id="rId89" Type="http://schemas.openxmlformats.org/officeDocument/2006/relationships/hyperlink" Target="https://github.com/LamHueTrung/tn_da21ttc_110121255_LamHueTrung_tdgm.git" TargetMode="Externa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hyperlink" Target="http://localhost:3000" TargetMode="Externa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8.png"/><Relationship Id="rId11" Type="http://schemas.openxmlformats.org/officeDocument/2006/relationships/header" Target="header2.xml"/><Relationship Id="rId24" Type="http://schemas.openxmlformats.org/officeDocument/2006/relationships/hyperlink" Target="https://topdev.vn/blog/json-la-gi/" TargetMode="External"/><Relationship Id="rId32" Type="http://schemas.openxmlformats.org/officeDocument/2006/relationships/image" Target="media/image11.png"/><Relationship Id="rId37" Type="http://schemas.openxmlformats.org/officeDocument/2006/relationships/hyperlink" Target="mailto:thu.tran@tvu.edu.vn" TargetMode="External"/><Relationship Id="rId40" Type="http://schemas.openxmlformats.org/officeDocument/2006/relationships/hyperlink" Target="mailto:oanh.nguyen@tvu.edu.vn" TargetMode="External"/><Relationship Id="rId45" Type="http://schemas.openxmlformats.org/officeDocument/2006/relationships/hyperlink" Target="mailto:lan.ly@tvu.edu.vn" TargetMode="External"/><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5.png"/><Relationship Id="rId74" Type="http://schemas.openxmlformats.org/officeDocument/2006/relationships/image" Target="media/image43.png"/><Relationship Id="rId79" Type="http://schemas.openxmlformats.org/officeDocument/2006/relationships/image" Target="media/image47.png"/><Relationship Id="rId87"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30.png"/><Relationship Id="rId82" Type="http://schemas.openxmlformats.org/officeDocument/2006/relationships/image" Target="media/image50.png"/><Relationship Id="rId90" Type="http://schemas.openxmlformats.org/officeDocument/2006/relationships/image" Target="media/image57.png"/><Relationship Id="rId95" Type="http://schemas.openxmlformats.org/officeDocument/2006/relationships/theme" Target="theme/theme1.xml"/><Relationship Id="rId19" Type="http://schemas.openxmlformats.org/officeDocument/2006/relationships/hyperlink" Target="https://vietnix.vn/query-la-gi/" TargetMode="External"/><Relationship Id="rId14" Type="http://schemas.openxmlformats.org/officeDocument/2006/relationships/header" Target="header3.xml"/><Relationship Id="rId22" Type="http://schemas.openxmlformats.org/officeDocument/2006/relationships/image" Target="media/image5.jpeg"/><Relationship Id="rId27" Type="http://schemas.openxmlformats.org/officeDocument/2006/relationships/hyperlink" Target="https://topdev.vn/blog/session-la-gi/" TargetMode="External"/><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hyperlink" Target="mailto:duy.ho@tvu.edu.vn" TargetMode="External"/><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hyperlink" Target="mailto:lamhuetrung@gmail.com" TargetMode="External"/><Relationship Id="rId8" Type="http://schemas.openxmlformats.org/officeDocument/2006/relationships/image" Target="media/image1.png"/><Relationship Id="rId51" Type="http://schemas.openxmlformats.org/officeDocument/2006/relationships/image" Target="media/image20.png"/><Relationship Id="rId72" Type="http://schemas.openxmlformats.org/officeDocument/2006/relationships/image" Target="media/image41.png"/><Relationship Id="rId80" Type="http://schemas.openxmlformats.org/officeDocument/2006/relationships/image" Target="media/image48.png"/><Relationship Id="rId85" Type="http://schemas.openxmlformats.org/officeDocument/2006/relationships/image" Target="media/image53.png"/><Relationship Id="rId93" Type="http://schemas.openxmlformats.org/officeDocument/2006/relationships/footer" Target="footer5.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6.jpeg"/><Relationship Id="rId33" Type="http://schemas.openxmlformats.org/officeDocument/2006/relationships/image" Target="media/image12.png"/><Relationship Id="rId38" Type="http://schemas.openxmlformats.org/officeDocument/2006/relationships/hyperlink" Target="mailto:hung.le@tvu.edu.vn" TargetMode="External"/><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image" Target="media/image4.png"/><Relationship Id="rId41" Type="http://schemas.openxmlformats.org/officeDocument/2006/relationships/hyperlink" Target="mailto:tam.vo@tvu.edu.vn" TargetMode="External"/><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https://topdev.vn/blog/wp-content/uploads/2019/04/restful-api.jpg" TargetMode="External"/><Relationship Id="rId28" Type="http://schemas.openxmlformats.org/officeDocument/2006/relationships/image" Target="media/image7.png"/><Relationship Id="rId36" Type="http://schemas.openxmlformats.org/officeDocument/2006/relationships/hyperlink" Target="mailto:namphongtctv@gmail.com" TargetMode="External"/><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header" Target="header1.xml"/><Relationship Id="rId31" Type="http://schemas.openxmlformats.org/officeDocument/2006/relationships/image" Target="media/image10.png"/><Relationship Id="rId44" Type="http://schemas.openxmlformats.org/officeDocument/2006/relationships/hyperlink" Target="mailto:viet.trinh@tvu.edu.vn" TargetMode="External"/><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N\Downloads\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boo25</b:Tag>
    <b:SourceType>InternetSite</b:SourceType>
    <b:Guid>{468E2018-007A-4EF6-A9CF-7E6AC1FDD1C4}</b:Guid>
    <b:Author>
      <b:Author>
        <b:NameList>
          <b:Person>
            <b:Last>bootstrap</b:Last>
          </b:Person>
        </b:NameList>
      </b:Author>
    </b:Author>
    <b:Title>getbootstrap.com</b:Title>
    <b:ProductionCompany>bootstrap documment</b:ProductionCompany>
    <b:Year>2025</b:Year>
    <b:URL>https://getbootstrap.com/docs/4.1/getting-started/introduction/</b:URL>
    <b:RefOrder>1</b:RefOrder>
  </b:Source>
  <b:Source>
    <b:Tag>Exp24</b:Tag>
    <b:SourceType>InternetSite</b:SourceType>
    <b:Guid>{32B9A945-A230-4593-8F66-A9FC30934A82}</b:Guid>
    <b:Author>
      <b:Author>
        <b:NameList>
          <b:Person>
            <b:Last>Expressjs</b:Last>
          </b:Person>
        </b:NameList>
      </b:Author>
    </b:Author>
    <b:Title>Expressjs.com</b:Title>
    <b:ProductionCompany>Express.js API Reference</b:ProductionCompany>
    <b:Year>2024</b:Year>
    <b:URL>https://expressjs.com/en/5x/api.html.</b:URL>
    <b:RefOrder>2</b:RefOrder>
  </b:Source>
  <b:Source>
    <b:Tag>MIS25</b:Tag>
    <b:SourceType>InternetSite</b:SourceType>
    <b:Guid>{5C4149E4-4B7C-4E72-B01F-99E87DFBB507}</b:Guid>
    <b:Author>
      <b:Author>
        <b:NameList>
          <b:Person>
            <b:Last>MISA</b:Last>
          </b:Person>
        </b:NameList>
      </b:Author>
    </b:Author>
    <b:Title>https://emis.misa.vn/</b:Title>
    <b:ProductionCompany>Ứng dụng công nghệ thông tin trong quản lý thiết bị dạy học</b:ProductionCompany>
    <b:Year>2025</b:Year>
    <b:URL>https://emis.misa.vn/qlth/documents/Thiet_Bi.pdf</b:URL>
    <b:RefOrder>3</b:RefOrder>
  </b:Source>
  <b:Source>
    <b:Tag>Mon24</b:Tag>
    <b:SourceType>InternetSite</b:SourceType>
    <b:Guid>{05600851-253A-4AA5-B126-E9EA368EAAF2}</b:Guid>
    <b:Author>
      <b:Author>
        <b:NameList>
          <b:Person>
            <b:Last>MongoDB</b:Last>
          </b:Person>
        </b:NameList>
      </b:Author>
    </b:Author>
    <b:Title>MongoDB.com</b:Title>
    <b:ProductionCompany>MongoDBDocumentation</b:ProductionCompany>
    <b:Year>2024</b:Year>
    <b:URL>https://www.mongodb.com/docs/.</b:URL>
    <b:RefOrder>4</b:RefOrder>
  </b:Source>
  <b:Source>
    <b:Tag>Nod24</b:Tag>
    <b:SourceType>InternetSite</b:SourceType>
    <b:Guid>{780DB1D0-4E26-4E79-AEFC-5E759B6DE8E7}</b:Guid>
    <b:Author>
      <b:Author>
        <b:NameList>
          <b:Person>
            <b:Last>Nodejs</b:Last>
          </b:Person>
        </b:NameList>
      </b:Author>
    </b:Author>
    <b:Title>Nodejs.org</b:Title>
    <b:ProductionCompany>Node.js documentation</b:ProductionCompany>
    <b:Year>2024</b:Year>
    <b:URL>https://nodejs.org/docs/latest/api/documentation.html.</b:URL>
    <b:RefOrder>5</b:RefOrder>
  </b:Source>
  <b:Source>
    <b:Tag>npm24</b:Tag>
    <b:SourceType>InternetSite</b:SourceType>
    <b:Guid>{A522E93A-53F9-498C-969F-8EAF020842C2}</b:Guid>
    <b:Author>
      <b:Author>
        <b:NameList>
          <b:Person>
            <b:Last>npmjs</b:Last>
          </b:Person>
        </b:NameList>
      </b:Author>
    </b:Author>
    <b:Title>https://www.npmjs.com/</b:Title>
    <b:ProductionCompany>crypto-js</b:ProductionCompany>
    <b:Year>2024</b:Year>
    <b:URL>https://www.npmjs.com/package/crypto-js</b:URL>
    <b:RefOrder>6</b:RefOrder>
  </b:Source>
  <b:Source>
    <b:Tag>npm241</b:Tag>
    <b:SourceType>InternetSite</b:SourceType>
    <b:Guid>{089DDE03-048B-4802-99EA-48B8AD57C450}</b:Guid>
    <b:Author>
      <b:Author>
        <b:NameList>
          <b:Person>
            <b:Last>npmjs</b:Last>
          </b:Person>
        </b:NameList>
      </b:Author>
    </b:Author>
    <b:Title>npmjs.com</b:Title>
    <b:ProductionCompany>Express Handlebars</b:ProductionCompany>
    <b:Year>2024</b:Year>
    <b:URL>https://www.npmjs.com/package/express-handlebars</b:URL>
    <b:RefOrder>7</b:RefOrder>
  </b:Source>
  <b:Source>
    <b:Tag>npm242</b:Tag>
    <b:SourceType>InternetSite</b:SourceType>
    <b:Guid>{7E35649A-E69C-448B-95D5-2FDC4033B2CF}</b:Guid>
    <b:Author>
      <b:Author>
        <b:NameList>
          <b:Person>
            <b:Last>npmjs</b:Last>
          </b:Person>
        </b:NameList>
      </b:Author>
    </b:Author>
    <b:Title>npmjs.com</b:Title>
    <b:ProductionCompany>sass</b:ProductionCompany>
    <b:Year>2024</b:Year>
    <b:URL>https://www.npmjs.com/package/sass</b:URL>
    <b:RefOrder>8</b:RefOrder>
  </b:Source>
  <b:Source>
    <b:Tag>Vii23</b:Tag>
    <b:SourceType>InternetSite</b:SourceType>
    <b:Guid>{89D4D510-13FD-49C3-A86D-DF9E9560DB5A}</b:Guid>
    <b:Author>
      <b:Author>
        <b:NameList>
          <b:Person>
            <b:Last>ViinDo</b:Last>
          </b:Person>
        </b:NameList>
      </b:Author>
    </b:Author>
    <b:Title>https://viindoo.com/</b:Title>
    <b:ProductionCompany>5 Phần mềm quản lý thiết bị trường học hiệu quả, chính xác</b:ProductionCompany>
    <b:Year>2023</b:Year>
    <b:URL>https://viindoo.com/vi/blog/quan-tri-doanh-nghiep-3/phan-mem-quan-ly-thiet-bi-truong-hoc-613</b:URL>
    <b:RefOrder>9</b:RefOrder>
  </b:Source>
  <b:Source>
    <b:Tag>pha20</b:Tag>
    <b:SourceType>InternetSite</b:SourceType>
    <b:Guid>{481252E7-44DB-484C-88F9-8B077E2E1814}</b:Guid>
    <b:Author>
      <b:Author>
        <b:NameList>
          <b:Person>
            <b:Last>pham.tien.khanh</b:Last>
          </b:Person>
        </b:NameList>
      </b:Author>
    </b:Author>
    <b:Title>Gửi thư với NodeMailer</b:Title>
    <b:Year>2020</b:Year>
    <b:InternetSiteTitle>VIBLO</b:InternetSiteTitle>
    <b:URL>https://viblo.asia/p/gui-thu-voi-nodemailer-Az45baD6lxY</b:URL>
    <b:RefOrder>10</b:RefOrder>
  </b:Source>
  <b:Source>
    <b:Tag>Mon22</b:Tag>
    <b:SourceType>InternetSite</b:SourceType>
    <b:Guid>{8207A5B5-502B-485B-B577-15DDE53B4E48}</b:Guid>
    <b:Author>
      <b:Author>
        <b:NameList>
          <b:Person>
            <b:Last>MongoDb</b:Last>
          </b:Person>
        </b:NameList>
      </b:Author>
    </b:Author>
    <b:Title>MongoDB Compass là gì? Hướng dẫn sử dụng</b:Title>
    <b:ProductionCompany>websitehcm.com</b:ProductionCompany>
    <b:Year>2022</b:Year>
    <b:URL>https://websitehcm.com/mongodb-compass-la-gi-huong-dan-su-dung/</b:URL>
    <b:RefOrder>11</b:RefOrder>
  </b:Source>
  <b:Source>
    <b:Tag>Ngu</b:Tag>
    <b:SourceType>InternetSite</b:SourceType>
    <b:Guid>{22ED3726-773E-4166-95DE-72EB5960FEE4}</b:Guid>
    <b:Author>
      <b:Author>
        <b:NameList>
          <b:Person>
            <b:Last>Thương</b:Last>
            <b:First>Nguyễn</b:First>
            <b:Middle>Lê Hoàng</b:Middle>
          </b:Person>
        </b:NameList>
      </b:Author>
    </b:Author>
    <b:Title>MongoDB là gì? 9 Phần mềm quản trị Mongodb nên sử dụng</b:Title>
    <b:ProductionCompany>prodima.vn</b:ProductionCompany>
    <b:URL>https://prodima.vn/mongodb-la-gi/#:~:text=MongoDB%20Compass%20cung%20c%E1%BA%A5p%20ch%E1%BB%A9c,b%E1%BB%99%20d%E1%BB%AF%20li%E1%BB%87u%20tr%E1%BB%B1c%20quan.</b:URL>
    <b:RefOrder>12</b:RefOrder>
  </b:Source>
</b:Sources>
</file>

<file path=customXml/itemProps1.xml><?xml version="1.0" encoding="utf-8"?>
<ds:datastoreItem xmlns:ds="http://schemas.openxmlformats.org/officeDocument/2006/customXml" ds:itemID="{B5992213-1BC4-4B96-890F-A925E4EABD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1036</TotalTime>
  <Pages>97</Pages>
  <Words>18476</Words>
  <Characters>105315</Characters>
  <Application>Microsoft Office Word</Application>
  <DocSecurity>0</DocSecurity>
  <Lines>877</Lines>
  <Paragraphs>247</Paragraphs>
  <ScaleCrop>false</ScaleCrop>
  <HeadingPairs>
    <vt:vector size="4" baseType="variant">
      <vt:variant>
        <vt:lpstr>Title</vt:lpstr>
      </vt:variant>
      <vt:variant>
        <vt:i4>1</vt:i4>
      </vt:variant>
      <vt:variant>
        <vt:lpstr>Headings</vt:lpstr>
      </vt:variant>
      <vt:variant>
        <vt:i4>63</vt:i4>
      </vt:variant>
    </vt:vector>
  </HeadingPairs>
  <TitlesOfParts>
    <vt:vector size="64" baseType="lpstr">
      <vt:lpstr/>
      <vt:lpstr>ĐẶT VẤN ĐỀ</vt:lpstr>
      <vt:lpstr>    Lý do chọn đề tài</vt:lpstr>
      <vt:lpstr>    Mục tiêu</vt:lpstr>
      <vt:lpstr>    Nội dung</vt:lpstr>
      <vt:lpstr>    Đối tượng và phạm vi nghiên cứu</vt:lpstr>
      <vt:lpstr>    Phương pháp nghiên cứu</vt:lpstr>
      <vt:lpstr>CƠ SỞ LÝ THUYẾT</vt:lpstr>
      <vt:lpstr>    Mô hình MVC</vt:lpstr>
      <vt:lpstr>        Giới thiệu</vt:lpstr>
      <vt:lpstr>        Thành phần trong mô hình MVC</vt:lpstr>
      <vt:lpstr>        Luồng xử lý trong MVC</vt:lpstr>
      <vt:lpstr>        Lý do chọn mô hình MVC</vt:lpstr>
      <vt:lpstr>    CQRS pattern</vt:lpstr>
      <vt:lpstr>        Giới thiệu</vt:lpstr>
      <vt:lpstr>        Command và Query</vt:lpstr>
      <vt:lpstr>        Lý do sử dụng CQRS</vt:lpstr>
      <vt:lpstr>    JWT</vt:lpstr>
      <vt:lpstr>        Giới thiệu</vt:lpstr>
      <vt:lpstr>        Thành phần của JWT</vt:lpstr>
      <vt:lpstr>    RESTful API</vt:lpstr>
      <vt:lpstr>        Tổng quan về RESTful API</vt:lpstr>
      <vt:lpstr>        Các thành phần của RESTful API</vt:lpstr>
      <vt:lpstr>        RESTful hoạt động như thế nào</vt:lpstr>
      <vt:lpstr>        Authentication và dữ liệu trả về</vt:lpstr>
      <vt:lpstr>    Các công nghệ xây dựng trang web</vt:lpstr>
      <vt:lpstr>        Ngôn ngữ HTML</vt:lpstr>
      <vt:lpstr>        Bảng định kiểu CSS</vt:lpstr>
      <vt:lpstr>        Ngôn ngữ mở rộng của CSS </vt:lpstr>
      <vt:lpstr>        Ngôn ngữ Javascript</vt:lpstr>
      <vt:lpstr>        Bootstrap Framework</vt:lpstr>
      <vt:lpstr>        Node.js</vt:lpstr>
      <vt:lpstr>        Express</vt:lpstr>
      <vt:lpstr>        Hệ quản trị cơ sở dữ liệu MongoDB</vt:lpstr>
      <vt:lpstr>HIỆN THỰC HÓA NGHIÊN CỨU</vt:lpstr>
      <vt:lpstr>    Mô tả bài toán</vt:lpstr>
      <vt:lpstr>    Phân tích yêu cầu và lựa chọn công nghệ</vt:lpstr>
      <vt:lpstr>        Phân tích yêu cầu</vt:lpstr>
      <vt:lpstr>        Lựa chọn công nghệ</vt:lpstr>
      <vt:lpstr>    Thiết kế kiến trúc hệ thống</vt:lpstr>
      <vt:lpstr>        Thiết kế kiến trúc hệ thống</vt:lpstr>
      <vt:lpstr>        Thiết kế cơ sở dữ liệu</vt:lpstr>
      <vt:lpstr>    Xây dựng API phía máy chủ (Back-end)</vt:lpstr>
      <vt:lpstr>    Thiết kế giao diện (Front-end)</vt:lpstr>
      <vt:lpstr>        Thiết kế khung giao diện làm việc chính</vt:lpstr>
      <vt:lpstr>        Thiết kế khung giao diện đăng nhập</vt:lpstr>
      <vt:lpstr>        Thiết kế giao diện danh sách hiển thị</vt:lpstr>
      <vt:lpstr>        Thiết kế giao diện thêm mới và chỉnh sửa</vt:lpstr>
      <vt:lpstr>        Thiết kế giao diện xem thông tin chi tiết</vt:lpstr>
      <vt:lpstr>        Thiết kế giao diện thống kê</vt:lpstr>
      <vt:lpstr>KẾT QUẢ NGHIÊN CỨU</vt:lpstr>
      <vt:lpstr>    Bộ dữ liệu thử nghiệm</vt:lpstr>
      <vt:lpstr>        Bộ dữ liệu thử nghiệm chức năng quản lý người dùng</vt:lpstr>
      <vt:lpstr>        Bộ dữ liệu thử nghiệm chức năng quản lý thiết bị</vt:lpstr>
      <vt:lpstr>        Bộ dữ liệu thử nghiệm chức năng quản lý quà tặng</vt:lpstr>
      <vt:lpstr>    Kết quả thực nghiệm với vai trò quản lý thiết bị</vt:lpstr>
      <vt:lpstr>        Chức năng đăng nhập</vt:lpstr>
      <vt:lpstr>        Chức năng xem thông tin và thay đổi mật khẩu</vt:lpstr>
      <vt:lpstr>        Chức năng thêm mới thiết bị</vt:lpstr>
      <vt:lpstr>        Chức năng tìm kiếm, chỉnh sửa, xoá xem thông tin chi tiết thiết bị</vt:lpstr>
      <vt:lpstr>        Chức năng thêm phòng</vt:lpstr>
      <vt:lpstr>        Chức năng tìm kiếm, chỉnh sửa, xoá xem thông tin chi tiết phòng</vt:lpstr>
      <vt:lpstr>        Chức năng thêm thiết bị vào phòng</vt:lpstr>
      <vt:lpstr>        Chức năng chuyển, xoá thiết bị của phòng</vt:lpstr>
    </vt:vector>
  </TitlesOfParts>
  <Company>Admin</Company>
  <LinksUpToDate>false</LinksUpToDate>
  <CharactersWithSpaces>123544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kakanvk</dc:creator>
  <cp:keywords/>
  <dc:description/>
  <cp:lastModifiedBy>Huệ Trung Lâm</cp:lastModifiedBy>
  <cp:revision>171</cp:revision>
  <cp:lastPrinted>2025-06-17T04:14:00Z</cp:lastPrinted>
  <dcterms:created xsi:type="dcterms:W3CDTF">2025-05-13T21:37:00Z</dcterms:created>
  <dcterms:modified xsi:type="dcterms:W3CDTF">2025-06-17T04:16:00Z</dcterms:modified>
</cp:coreProperties>
</file>